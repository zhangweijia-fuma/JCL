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成都元钧铁路电气设备</w:t>
      </w:r>
      <w:r>
        <w:rPr>
          <w:rFonts w:asciiTheme="majorEastAsia" w:eastAsiaTheme="majorEastAsia" w:hAnsiTheme="majorEastAsia"/>
          <w:b/>
          <w:sz w:val="28"/>
        </w:rPr>
        <w:t>有限公司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 xml:space="preserve"> </w:t>
      </w:r>
      <w:bookmarkStart w:id="0" w:name="_Toc524634013"/>
      <w:r>
        <w:rPr>
          <w:rFonts w:asciiTheme="majorEastAsia" w:eastAsiaTheme="majorEastAsia" w:hAnsiTheme="majorEastAsia" w:hint="eastAsia"/>
          <w:b/>
          <w:sz w:val="40"/>
        </w:rPr>
        <w:t>PIS中心服务器和控制器接口协议</w:t>
      </w:r>
      <w:bookmarkEnd w:id="0"/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D92FC7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251B41">
        <w:rPr>
          <w:rFonts w:asciiTheme="majorEastAsia" w:eastAsiaTheme="majorEastAsia" w:hAnsiTheme="majorEastAsia"/>
          <w:b/>
          <w:noProof/>
          <w:sz w:val="28"/>
        </w:rPr>
        <w:t>2018年10月21日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0A7364" w:rsidRDefault="000A7364"/>
    <w:p w:rsidR="000A7364" w:rsidRDefault="00646400">
      <w:pPr>
        <w:widowControl/>
        <w:jc w:val="left"/>
      </w:pPr>
      <w:r>
        <w:br w:type="page"/>
      </w:r>
    </w:p>
    <w:p w:rsidR="000A7364" w:rsidRPr="00ED645B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left"/>
        <w:rPr>
          <w:rFonts w:ascii="黑体" w:eastAsia="黑体" w:hAnsi="黑体"/>
          <w:sz w:val="32"/>
        </w:rPr>
      </w:pPr>
      <w:bookmarkStart w:id="1" w:name="_Toc524634014"/>
      <w:r>
        <w:rPr>
          <w:rFonts w:ascii="黑体" w:eastAsia="黑体" w:hAnsi="黑体" w:hint="eastAsia"/>
          <w:sz w:val="32"/>
        </w:rPr>
        <w:t>声  明</w:t>
      </w:r>
      <w:bookmarkEnd w:id="1"/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 w:rsidP="0072376C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center"/>
        <w:rPr>
          <w:rFonts w:ascii="黑体" w:eastAsia="黑体" w:hAnsi="黑体"/>
        </w:rPr>
      </w:pPr>
      <w:bookmarkStart w:id="2" w:name="_Toc524634015"/>
      <w:r>
        <w:rPr>
          <w:rFonts w:ascii="黑体" w:eastAsia="黑体" w:hAnsi="黑体" w:hint="eastAsia"/>
        </w:rPr>
        <w:t>前   言</w:t>
      </w:r>
      <w:bookmarkEnd w:id="2"/>
    </w:p>
    <w:p w:rsidR="000A7364" w:rsidRDefault="000A7364">
      <w:bookmarkStart w:id="3" w:name="_toc280"/>
      <w:bookmarkEnd w:id="3"/>
    </w:p>
    <w:p w:rsidR="000A7364" w:rsidRDefault="00646400" w:rsidP="00251B4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0A7364" w:rsidRDefault="00646400" w:rsidP="00251B4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IS 中心服务器和车站、车辆控制器之间的接口协议。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0A7364" w:rsidRDefault="00646400" w:rsidP="00251B4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0A7364" w:rsidRDefault="00646400" w:rsidP="00251B4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0A7364" w:rsidRDefault="00646400" w:rsidP="00251B41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0A7364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2017-12-27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魏程鹏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>
              <w:rPr>
                <w:rFonts w:hint="eastAsia"/>
                <w:color w:val="auto"/>
                <w:sz w:val="20"/>
              </w:rPr>
              <w:t>INITIAL_REQUEST_ACK</w:t>
            </w:r>
            <w:r>
              <w:rPr>
                <w:rFonts w:hint="eastAsia"/>
                <w:color w:val="auto"/>
                <w:sz w:val="20"/>
              </w:rPr>
              <w:t>的</w:t>
            </w:r>
            <w:r>
              <w:rPr>
                <w:rFonts w:hint="eastAsia"/>
                <w:color w:val="auto"/>
                <w:sz w:val="20"/>
              </w:rPr>
              <w:t>DEVICE_NO</w:t>
            </w:r>
            <w:r>
              <w:rPr>
                <w:rFonts w:hint="eastAsia"/>
                <w:color w:val="auto"/>
                <w:sz w:val="20"/>
              </w:rPr>
              <w:t>长度为</w:t>
            </w:r>
            <w:r>
              <w:rPr>
                <w:rFonts w:hint="eastAsia"/>
                <w:color w:val="auto"/>
                <w:sz w:val="20"/>
              </w:rPr>
              <w:t>16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去掉</w:t>
            </w:r>
            <w:r>
              <w:rPr>
                <w:rFonts w:hint="eastAsia"/>
                <w:color w:val="auto"/>
                <w:sz w:val="20"/>
              </w:rPr>
              <w:t>SEND_PROGRAM_LIST</w:t>
            </w:r>
            <w:r>
              <w:rPr>
                <w:rFonts w:hint="eastAsia"/>
                <w:color w:val="auto"/>
                <w:sz w:val="20"/>
              </w:rPr>
              <w:t>里面的板式文件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增加</w:t>
            </w:r>
            <w:r>
              <w:rPr>
                <w:rFonts w:hint="eastAsia"/>
                <w:color w:val="auto"/>
                <w:sz w:val="20"/>
              </w:rPr>
              <w:t>SEND_FORMAT_FILE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简化</w:t>
            </w:r>
            <w:r>
              <w:rPr>
                <w:rFonts w:hint="eastAsia"/>
                <w:color w:val="auto"/>
                <w:sz w:val="20"/>
              </w:rPr>
              <w:t>ACK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E00A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2018-03-08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65ADB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Initial_Request_Ack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消息中增加字段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controller_type</w:t>
            </w:r>
            <w:proofErr w:type="spellEnd"/>
            <w:r>
              <w:rPr>
                <w:rFonts w:hint="eastAsia"/>
                <w:color w:val="auto"/>
                <w:sz w:val="20"/>
              </w:rPr>
              <w:t>，表示控制器的类型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F713E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更新版式文件格式说明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在控制器初始化响应消息中，增加控制器的休眠唤醒时间参数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新增查看控制器实时视频消息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60B6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在节目单文件中，增加直播标识</w:t>
            </w:r>
            <w:r w:rsidR="00F416EB">
              <w:rPr>
                <w:rFonts w:hint="eastAsia"/>
                <w:color w:val="auto"/>
                <w:sz w:val="20"/>
              </w:rPr>
              <w:t>及直播</w:t>
            </w:r>
            <w:r w:rsidR="00F416EB">
              <w:rPr>
                <w:rFonts w:hint="eastAsia"/>
                <w:color w:val="auto"/>
                <w:sz w:val="20"/>
              </w:rPr>
              <w:t>URL</w:t>
            </w:r>
            <w:r w:rsidR="00F416EB">
              <w:rPr>
                <w:rFonts w:hint="eastAsia"/>
                <w:color w:val="auto"/>
                <w:sz w:val="20"/>
              </w:rPr>
              <w:t>地址</w:t>
            </w:r>
            <w:r w:rsidR="00F17D2F"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C5393D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新增发送安全垫片消息、下载完成报告消息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59577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59577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修改发送新闻消息的消息长度，由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字节更改为</w:t>
            </w:r>
            <w:r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DA1C6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2018-10-18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更新到站时间消息，增加</w:t>
            </w:r>
            <w:r w:rsidR="005C5C63">
              <w:rPr>
                <w:rFonts w:hint="eastAsia"/>
                <w:color w:val="auto"/>
                <w:sz w:val="20"/>
              </w:rPr>
              <w:t>本次列车及下一次列车的</w:t>
            </w:r>
            <w:r>
              <w:rPr>
                <w:rFonts w:hint="eastAsia"/>
                <w:color w:val="auto"/>
                <w:sz w:val="20"/>
              </w:rPr>
              <w:t>到站目的地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</w:tbl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FF713E" w:rsidRDefault="00FF713E">
      <w:pPr>
        <w:widowControl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/>
    <w:p w:rsidR="000A7364" w:rsidRDefault="00646400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0A7364" w:rsidRDefault="000A7364">
      <w:pPr>
        <w:jc w:val="left"/>
      </w:pPr>
    </w:p>
    <w:p w:rsidR="00B2143D" w:rsidRDefault="00D92FC7">
      <w:pPr>
        <w:pStyle w:val="10"/>
        <w:rPr>
          <w:noProof/>
        </w:rPr>
      </w:pPr>
      <w:r>
        <w:fldChar w:fldCharType="begin"/>
      </w:r>
      <w:r w:rsidR="00646400">
        <w:instrText xml:space="preserve"> TOC \o "1-4" \h \z \u </w:instrText>
      </w:r>
      <w:r>
        <w:fldChar w:fldCharType="separate"/>
      </w:r>
      <w:hyperlink w:anchor="_Toc524634013" w:history="1">
        <w:r w:rsidR="00B2143D" w:rsidRPr="00556F1E">
          <w:rPr>
            <w:rStyle w:val="a9"/>
            <w:rFonts w:asciiTheme="majorEastAsia" w:eastAsiaTheme="majorEastAsia" w:hAnsiTheme="majorEastAsia"/>
            <w:b/>
            <w:noProof/>
          </w:rPr>
          <w:t>PIS</w:t>
        </w:r>
        <w:r w:rsidR="00B2143D" w:rsidRPr="00556F1E">
          <w:rPr>
            <w:rStyle w:val="a9"/>
            <w:rFonts w:asciiTheme="majorEastAsia" w:eastAsiaTheme="majorEastAsia" w:hAnsiTheme="majorEastAsia" w:hint="eastAsia"/>
            <w:b/>
            <w:noProof/>
          </w:rPr>
          <w:t>中心服务器和控制器接口协议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14" w:history="1">
        <w:r w:rsidR="00B2143D" w:rsidRPr="00556F1E">
          <w:rPr>
            <w:rStyle w:val="a9"/>
            <w:rFonts w:ascii="黑体" w:eastAsia="黑体" w:hAnsi="黑体" w:hint="eastAsia"/>
            <w:noProof/>
          </w:rPr>
          <w:t>声</w:t>
        </w:r>
        <w:r w:rsidR="00B2143D" w:rsidRPr="00556F1E">
          <w:rPr>
            <w:rStyle w:val="a9"/>
            <w:rFonts w:ascii="黑体" w:eastAsia="黑体" w:hAnsi="黑体"/>
            <w:noProof/>
          </w:rPr>
          <w:t xml:space="preserve">  </w:t>
        </w:r>
        <w:r w:rsidR="00B2143D" w:rsidRPr="00556F1E">
          <w:rPr>
            <w:rStyle w:val="a9"/>
            <w:rFonts w:ascii="黑体" w:eastAsia="黑体" w:hAnsi="黑体" w:hint="eastAsia"/>
            <w:noProof/>
          </w:rPr>
          <w:t>明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15" w:history="1">
        <w:r w:rsidR="00B2143D" w:rsidRPr="00556F1E">
          <w:rPr>
            <w:rStyle w:val="a9"/>
            <w:rFonts w:ascii="黑体" w:eastAsia="黑体" w:hAnsi="黑体" w:hint="eastAsia"/>
            <w:noProof/>
          </w:rPr>
          <w:t>前</w:t>
        </w:r>
        <w:r w:rsidR="00B2143D" w:rsidRPr="00556F1E">
          <w:rPr>
            <w:rStyle w:val="a9"/>
            <w:rFonts w:ascii="黑体" w:eastAsia="黑体" w:hAnsi="黑体"/>
            <w:noProof/>
          </w:rPr>
          <w:t xml:space="preserve">   </w:t>
        </w:r>
        <w:r w:rsidR="00B2143D" w:rsidRPr="00556F1E">
          <w:rPr>
            <w:rStyle w:val="a9"/>
            <w:rFonts w:ascii="黑体" w:eastAsia="黑体" w:hAnsi="黑体" w:hint="eastAsia"/>
            <w:noProof/>
          </w:rPr>
          <w:t>言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16" w:history="1">
        <w:r w:rsidR="00B2143D" w:rsidRPr="00556F1E">
          <w:rPr>
            <w:rStyle w:val="a9"/>
            <w:noProof/>
          </w:rPr>
          <w:t>1.</w:t>
        </w:r>
        <w:r w:rsidR="00B2143D">
          <w:rPr>
            <w:noProof/>
          </w:rPr>
          <w:tab/>
        </w:r>
        <w:r w:rsidR="00B2143D" w:rsidRPr="00556F1E">
          <w:rPr>
            <w:rStyle w:val="a9"/>
            <w:rFonts w:hint="eastAsia"/>
            <w:noProof/>
          </w:rPr>
          <w:t>说明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19" w:history="1">
        <w:r w:rsidR="00B2143D" w:rsidRPr="00556F1E">
          <w:rPr>
            <w:rStyle w:val="a9"/>
            <w:noProof/>
          </w:rPr>
          <w:t>2.</w:t>
        </w:r>
        <w:r w:rsidR="00B2143D">
          <w:rPr>
            <w:noProof/>
          </w:rPr>
          <w:tab/>
        </w:r>
        <w:r w:rsidR="00B2143D" w:rsidRPr="00556F1E">
          <w:rPr>
            <w:rStyle w:val="a9"/>
            <w:rFonts w:hint="eastAsia"/>
            <w:noProof/>
          </w:rPr>
          <w:t>消息结构说明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20" w:history="1">
        <w:r w:rsidR="00B2143D" w:rsidRPr="00556F1E">
          <w:rPr>
            <w:rStyle w:val="a9"/>
            <w:noProof/>
          </w:rPr>
          <w:t>3.</w:t>
        </w:r>
        <w:r w:rsidR="00B2143D">
          <w:rPr>
            <w:noProof/>
          </w:rPr>
          <w:tab/>
        </w:r>
        <w:r w:rsidR="00B2143D" w:rsidRPr="00556F1E">
          <w:rPr>
            <w:rStyle w:val="a9"/>
            <w:rFonts w:hint="eastAsia"/>
            <w:noProof/>
          </w:rPr>
          <w:t>消息列表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1" w:history="1">
        <w:r w:rsidR="00B2143D" w:rsidRPr="00556F1E">
          <w:rPr>
            <w:rStyle w:val="a9"/>
            <w:noProof/>
          </w:rPr>
          <w:t>3.1.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HEARTBEAT</w:t>
        </w:r>
        <w:r w:rsidR="00B2143D" w:rsidRPr="00556F1E">
          <w:rPr>
            <w:rStyle w:val="a9"/>
            <w:rFonts w:hint="eastAsia"/>
            <w:noProof/>
          </w:rPr>
          <w:t>心跳消息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2" w:history="1">
        <w:r w:rsidR="00B2143D" w:rsidRPr="00556F1E">
          <w:rPr>
            <w:rStyle w:val="a9"/>
            <w:noProof/>
          </w:rPr>
          <w:t>3.2.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HEARTBEAT_ACK</w:t>
        </w:r>
        <w:r w:rsidR="00B2143D" w:rsidRPr="00556F1E">
          <w:rPr>
            <w:rStyle w:val="a9"/>
            <w:rFonts w:hint="eastAsia"/>
            <w:noProof/>
          </w:rPr>
          <w:t>心跳应答消息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3" w:history="1">
        <w:r w:rsidR="00B2143D" w:rsidRPr="00556F1E">
          <w:rPr>
            <w:rStyle w:val="a9"/>
            <w:noProof/>
          </w:rPr>
          <w:t>3.3.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SEND_PROGRAM_LIST</w:t>
        </w:r>
        <w:r w:rsidR="00B2143D" w:rsidRPr="00556F1E">
          <w:rPr>
            <w:rStyle w:val="a9"/>
            <w:rFonts w:hint="eastAsia"/>
            <w:noProof/>
          </w:rPr>
          <w:t>发送节目单消息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4" w:history="1">
        <w:r w:rsidR="00B2143D" w:rsidRPr="00556F1E">
          <w:rPr>
            <w:rStyle w:val="a9"/>
            <w:noProof/>
          </w:rPr>
          <w:t>3.4.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SEND_PROGRAM_LIST_ACK</w:t>
        </w:r>
        <w:r w:rsidR="00B2143D" w:rsidRPr="00556F1E">
          <w:rPr>
            <w:rStyle w:val="a9"/>
            <w:rFonts w:hint="eastAsia"/>
            <w:noProof/>
          </w:rPr>
          <w:t>发送节目单应答消息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5" w:history="1">
        <w:r w:rsidR="00B2143D" w:rsidRPr="00556F1E">
          <w:rPr>
            <w:rStyle w:val="a9"/>
            <w:noProof/>
          </w:rPr>
          <w:t>3.5.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 xml:space="preserve">SEND_NEWS </w:t>
        </w:r>
        <w:r w:rsidR="00B2143D" w:rsidRPr="00556F1E">
          <w:rPr>
            <w:rStyle w:val="a9"/>
            <w:rFonts w:hint="eastAsia"/>
            <w:noProof/>
          </w:rPr>
          <w:t>发送新闻消息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6" w:history="1">
        <w:r w:rsidR="00B2143D" w:rsidRPr="00556F1E">
          <w:rPr>
            <w:rStyle w:val="a9"/>
            <w:noProof/>
          </w:rPr>
          <w:t>3.6.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SEND_NEWS_ACK</w:t>
        </w:r>
        <w:r w:rsidR="00B2143D" w:rsidRPr="00556F1E">
          <w:rPr>
            <w:rStyle w:val="a9"/>
            <w:rFonts w:hint="eastAsia"/>
            <w:noProof/>
          </w:rPr>
          <w:t>发送新闻应答消息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7" w:history="1">
        <w:r w:rsidR="00B2143D" w:rsidRPr="00556F1E">
          <w:rPr>
            <w:rStyle w:val="a9"/>
            <w:noProof/>
          </w:rPr>
          <w:t>3.7.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 xml:space="preserve">CLEAR_NEWS </w:t>
        </w:r>
        <w:r w:rsidR="00B2143D" w:rsidRPr="00556F1E">
          <w:rPr>
            <w:rStyle w:val="a9"/>
            <w:rFonts w:hint="eastAsia"/>
            <w:noProof/>
          </w:rPr>
          <w:t>清除新闻消息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8" w:history="1">
        <w:r w:rsidR="00B2143D" w:rsidRPr="00556F1E">
          <w:rPr>
            <w:rStyle w:val="a9"/>
            <w:noProof/>
          </w:rPr>
          <w:t>3.8.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CLEAR _NEWS_ACK</w:t>
        </w:r>
        <w:r w:rsidR="00B2143D" w:rsidRPr="00556F1E">
          <w:rPr>
            <w:rStyle w:val="a9"/>
            <w:rFonts w:hint="eastAsia"/>
            <w:noProof/>
          </w:rPr>
          <w:t>清除新闻应答消息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29" w:history="1">
        <w:r w:rsidR="00B2143D" w:rsidRPr="00556F1E">
          <w:rPr>
            <w:rStyle w:val="a9"/>
            <w:noProof/>
          </w:rPr>
          <w:t>3.9.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SEND_EMERGENCE</w:t>
        </w:r>
        <w:r w:rsidR="00B2143D" w:rsidRPr="00556F1E">
          <w:rPr>
            <w:rStyle w:val="a9"/>
            <w:rFonts w:hint="eastAsia"/>
            <w:noProof/>
          </w:rPr>
          <w:t>发送紧急消息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0" w:history="1">
        <w:r w:rsidR="00B2143D" w:rsidRPr="00556F1E">
          <w:rPr>
            <w:rStyle w:val="a9"/>
            <w:noProof/>
          </w:rPr>
          <w:t>3.10.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SEND_EMERGENCE _ACK</w:t>
        </w:r>
        <w:r w:rsidR="00B2143D" w:rsidRPr="00556F1E">
          <w:rPr>
            <w:rStyle w:val="a9"/>
            <w:rFonts w:hint="eastAsia"/>
            <w:noProof/>
          </w:rPr>
          <w:t>发送紧急消息应答消息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1" w:history="1">
        <w:r w:rsidR="00B2143D" w:rsidRPr="00556F1E">
          <w:rPr>
            <w:rStyle w:val="a9"/>
            <w:noProof/>
          </w:rPr>
          <w:t>3.11.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 xml:space="preserve">CLEAR_EMERGENCE </w:t>
        </w:r>
        <w:r w:rsidR="00B2143D" w:rsidRPr="00556F1E">
          <w:rPr>
            <w:rStyle w:val="a9"/>
            <w:rFonts w:hint="eastAsia"/>
            <w:noProof/>
          </w:rPr>
          <w:t>清除紧急消息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2" w:history="1">
        <w:r w:rsidR="00B2143D" w:rsidRPr="00556F1E">
          <w:rPr>
            <w:rStyle w:val="a9"/>
            <w:noProof/>
          </w:rPr>
          <w:t>3.12.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CLEAR _EMERGENCE_ACK</w:t>
        </w:r>
        <w:r w:rsidR="00B2143D" w:rsidRPr="00556F1E">
          <w:rPr>
            <w:rStyle w:val="a9"/>
            <w:rFonts w:hint="eastAsia"/>
            <w:noProof/>
          </w:rPr>
          <w:t>清除紧急消息应答消息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3" w:history="1">
        <w:r w:rsidR="00B2143D" w:rsidRPr="00556F1E">
          <w:rPr>
            <w:rStyle w:val="a9"/>
            <w:noProof/>
          </w:rPr>
          <w:t>3.13.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SEND_LINE_IFNO</w:t>
        </w:r>
        <w:r w:rsidR="00B2143D" w:rsidRPr="00556F1E">
          <w:rPr>
            <w:rStyle w:val="a9"/>
            <w:rFonts w:hint="eastAsia"/>
            <w:noProof/>
          </w:rPr>
          <w:t>发送地铁运行信息消息（废弃不用）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4" w:history="1">
        <w:r w:rsidR="00B2143D" w:rsidRPr="00556F1E">
          <w:rPr>
            <w:rStyle w:val="a9"/>
            <w:noProof/>
          </w:rPr>
          <w:t>3.14.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SEND_LINE_INFO _ACK</w:t>
        </w:r>
        <w:r w:rsidR="00B2143D" w:rsidRPr="00556F1E">
          <w:rPr>
            <w:rStyle w:val="a9"/>
            <w:rFonts w:hint="eastAsia"/>
            <w:noProof/>
          </w:rPr>
          <w:t>发送地铁运行消息应答消息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5" w:history="1">
        <w:r w:rsidR="00B2143D" w:rsidRPr="00556F1E">
          <w:rPr>
            <w:rStyle w:val="a9"/>
            <w:noProof/>
          </w:rPr>
          <w:t>3.15.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SEND_STATION_TIME</w:t>
        </w:r>
        <w:r w:rsidR="00B2143D" w:rsidRPr="00556F1E">
          <w:rPr>
            <w:rStyle w:val="a9"/>
            <w:rFonts w:hint="eastAsia"/>
            <w:noProof/>
          </w:rPr>
          <w:t>发送车辆到站时间消息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6" w:history="1">
        <w:r w:rsidR="00B2143D" w:rsidRPr="00556F1E">
          <w:rPr>
            <w:rStyle w:val="a9"/>
            <w:noProof/>
          </w:rPr>
          <w:t>3.16.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SEND_STATION_TIME _ACK</w:t>
        </w:r>
        <w:r w:rsidR="00B2143D" w:rsidRPr="00556F1E">
          <w:rPr>
            <w:rStyle w:val="a9"/>
            <w:rFonts w:hint="eastAsia"/>
            <w:noProof/>
          </w:rPr>
          <w:t>发送到站消息应答消息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7" w:history="1">
        <w:r w:rsidR="00B2143D" w:rsidRPr="00556F1E">
          <w:rPr>
            <w:rStyle w:val="a9"/>
            <w:noProof/>
          </w:rPr>
          <w:t>3.17.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SEND_FORMAT_FILE</w:t>
        </w:r>
        <w:r w:rsidR="00B2143D" w:rsidRPr="00556F1E">
          <w:rPr>
            <w:rStyle w:val="a9"/>
            <w:rFonts w:hint="eastAsia"/>
            <w:noProof/>
          </w:rPr>
          <w:t>发送节目单消息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8" w:history="1">
        <w:r w:rsidR="00B2143D" w:rsidRPr="00556F1E">
          <w:rPr>
            <w:rStyle w:val="a9"/>
            <w:noProof/>
          </w:rPr>
          <w:t>3.18.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SEND_FORMAT_FILE_ACK</w:t>
        </w:r>
        <w:r w:rsidR="00B2143D" w:rsidRPr="00556F1E">
          <w:rPr>
            <w:rStyle w:val="a9"/>
            <w:rFonts w:hint="eastAsia"/>
            <w:noProof/>
          </w:rPr>
          <w:t>发送节目单应答消息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39" w:history="1">
        <w:r w:rsidR="00B2143D" w:rsidRPr="00556F1E">
          <w:rPr>
            <w:rStyle w:val="a9"/>
            <w:noProof/>
          </w:rPr>
          <w:t>3.19.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SYSTEM_REBOOT</w:t>
        </w:r>
        <w:r w:rsidR="00B2143D" w:rsidRPr="00556F1E">
          <w:rPr>
            <w:rStyle w:val="a9"/>
            <w:rFonts w:hint="eastAsia"/>
            <w:noProof/>
          </w:rPr>
          <w:t>系统重启消息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0" w:history="1">
        <w:r w:rsidR="00B2143D" w:rsidRPr="00556F1E">
          <w:rPr>
            <w:rStyle w:val="a9"/>
            <w:noProof/>
          </w:rPr>
          <w:t>3.20.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SYSTEM_REBOOT_ACK</w:t>
        </w:r>
        <w:r w:rsidR="00B2143D" w:rsidRPr="00556F1E">
          <w:rPr>
            <w:rStyle w:val="a9"/>
            <w:rFonts w:hint="eastAsia"/>
            <w:noProof/>
          </w:rPr>
          <w:t>系统重启应答消息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1" w:history="1">
        <w:r w:rsidR="00B2143D" w:rsidRPr="00556F1E">
          <w:rPr>
            <w:rStyle w:val="a9"/>
            <w:noProof/>
          </w:rPr>
          <w:t>3.21.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RUN_STATUS</w:t>
        </w:r>
        <w:r w:rsidR="00B2143D" w:rsidRPr="00556F1E">
          <w:rPr>
            <w:rStyle w:val="a9"/>
            <w:rFonts w:hint="eastAsia"/>
            <w:noProof/>
          </w:rPr>
          <w:t>系统运行消息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2" w:history="1">
        <w:r w:rsidR="00B2143D" w:rsidRPr="00556F1E">
          <w:rPr>
            <w:rStyle w:val="a9"/>
            <w:noProof/>
          </w:rPr>
          <w:t>3.22.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RUN_STATUS_ACK</w:t>
        </w:r>
        <w:r w:rsidR="00B2143D" w:rsidRPr="00556F1E">
          <w:rPr>
            <w:rStyle w:val="a9"/>
            <w:rFonts w:hint="eastAsia"/>
            <w:noProof/>
          </w:rPr>
          <w:t>系统运行消息应答消息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3" w:history="1">
        <w:r w:rsidR="00B2143D" w:rsidRPr="00556F1E">
          <w:rPr>
            <w:rStyle w:val="a9"/>
            <w:noProof/>
          </w:rPr>
          <w:t>3.23.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RUN_LOG</w:t>
        </w:r>
        <w:r w:rsidR="00B2143D" w:rsidRPr="00556F1E">
          <w:rPr>
            <w:rStyle w:val="a9"/>
            <w:rFonts w:hint="eastAsia"/>
            <w:noProof/>
          </w:rPr>
          <w:t>系统运行日志上报消息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4" w:history="1">
        <w:r w:rsidR="00B2143D" w:rsidRPr="00556F1E">
          <w:rPr>
            <w:rStyle w:val="a9"/>
            <w:noProof/>
          </w:rPr>
          <w:t>3.24.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RUN_LOG_ACK</w:t>
        </w:r>
        <w:r w:rsidR="00B2143D" w:rsidRPr="00556F1E">
          <w:rPr>
            <w:rStyle w:val="a9"/>
            <w:rFonts w:hint="eastAsia"/>
            <w:noProof/>
          </w:rPr>
          <w:t>日志上报应答消息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5" w:history="1">
        <w:r w:rsidR="00B2143D" w:rsidRPr="00556F1E">
          <w:rPr>
            <w:rStyle w:val="a9"/>
            <w:noProof/>
          </w:rPr>
          <w:t>3.25.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SEND_UPDATE</w:t>
        </w:r>
        <w:r w:rsidR="00B2143D" w:rsidRPr="00556F1E">
          <w:rPr>
            <w:rStyle w:val="a9"/>
            <w:rFonts w:hint="eastAsia"/>
            <w:noProof/>
          </w:rPr>
          <w:t>系统更新消息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6" w:history="1">
        <w:r w:rsidR="00B2143D" w:rsidRPr="00556F1E">
          <w:rPr>
            <w:rStyle w:val="a9"/>
            <w:noProof/>
          </w:rPr>
          <w:t>3.26.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SEND_UPDATE_ACK</w:t>
        </w:r>
        <w:r w:rsidR="00B2143D" w:rsidRPr="00556F1E">
          <w:rPr>
            <w:rStyle w:val="a9"/>
            <w:rFonts w:hint="eastAsia"/>
            <w:noProof/>
          </w:rPr>
          <w:t>系统更新应答消息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7" w:history="1">
        <w:r w:rsidR="00B2143D" w:rsidRPr="00556F1E">
          <w:rPr>
            <w:rStyle w:val="a9"/>
            <w:noProof/>
          </w:rPr>
          <w:t>3.27.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INITIAL_REQUEST</w:t>
        </w:r>
        <w:r w:rsidR="00B2143D" w:rsidRPr="00556F1E">
          <w:rPr>
            <w:rStyle w:val="a9"/>
            <w:rFonts w:hint="eastAsia"/>
            <w:noProof/>
          </w:rPr>
          <w:t>请求初始化消息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8" w:history="1">
        <w:r w:rsidR="00B2143D" w:rsidRPr="00556F1E">
          <w:rPr>
            <w:rStyle w:val="a9"/>
            <w:noProof/>
          </w:rPr>
          <w:t>3.28.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INITIAL_REQUEST_ACK</w:t>
        </w:r>
        <w:r w:rsidR="00B2143D" w:rsidRPr="00556F1E">
          <w:rPr>
            <w:rStyle w:val="a9"/>
            <w:rFonts w:hint="eastAsia"/>
            <w:noProof/>
          </w:rPr>
          <w:t>请求初始化消息应答消息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49" w:history="1">
        <w:r w:rsidR="00B2143D" w:rsidRPr="00556F1E">
          <w:rPr>
            <w:rStyle w:val="a9"/>
            <w:noProof/>
          </w:rPr>
          <w:t>3.29.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SEND_WORK_TIME</w:t>
        </w:r>
        <w:r w:rsidR="00B2143D" w:rsidRPr="00556F1E">
          <w:rPr>
            <w:rStyle w:val="a9"/>
            <w:rFonts w:hint="eastAsia"/>
            <w:noProof/>
          </w:rPr>
          <w:t>更新控制器休眠时间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50" w:history="1">
        <w:r w:rsidR="00B2143D" w:rsidRPr="00556F1E">
          <w:rPr>
            <w:rStyle w:val="a9"/>
            <w:noProof/>
          </w:rPr>
          <w:t>3.30.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SEND_WORK_TIME_ACK</w:t>
        </w:r>
        <w:r w:rsidR="00B2143D" w:rsidRPr="00556F1E">
          <w:rPr>
            <w:rStyle w:val="a9"/>
            <w:rFonts w:hint="eastAsia"/>
            <w:noProof/>
          </w:rPr>
          <w:t>更新控制器休眠时间响应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51" w:history="1">
        <w:r w:rsidR="00B2143D" w:rsidRPr="00556F1E">
          <w:rPr>
            <w:rStyle w:val="a9"/>
            <w:noProof/>
          </w:rPr>
          <w:t>3.31.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VIEW_CONTROLLER_VIDEO</w:t>
        </w:r>
        <w:r w:rsidR="00B2143D" w:rsidRPr="00556F1E">
          <w:rPr>
            <w:rStyle w:val="a9"/>
            <w:rFonts w:hint="eastAsia"/>
            <w:noProof/>
          </w:rPr>
          <w:t>查看控制器实时视频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52" w:history="1">
        <w:r w:rsidR="00B2143D" w:rsidRPr="00556F1E">
          <w:rPr>
            <w:rStyle w:val="a9"/>
            <w:noProof/>
          </w:rPr>
          <w:t>3.32.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VIEW_CONTROLLER_VIDEO_ACK</w:t>
        </w:r>
        <w:r w:rsidR="00B2143D" w:rsidRPr="00556F1E">
          <w:rPr>
            <w:rStyle w:val="a9"/>
            <w:rFonts w:hint="eastAsia"/>
            <w:noProof/>
          </w:rPr>
          <w:t>查看控制器实时视频响应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53" w:history="1">
        <w:r w:rsidR="00B2143D" w:rsidRPr="00556F1E">
          <w:rPr>
            <w:rStyle w:val="a9"/>
            <w:noProof/>
          </w:rPr>
          <w:t>3.33.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SEND_SAFE _VIDEO</w:t>
        </w:r>
        <w:r w:rsidR="00B2143D" w:rsidRPr="00556F1E">
          <w:rPr>
            <w:rStyle w:val="a9"/>
            <w:rFonts w:hint="eastAsia"/>
            <w:noProof/>
          </w:rPr>
          <w:t>发送安全垫片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634054" w:history="1">
        <w:r w:rsidR="00B2143D" w:rsidRPr="00556F1E">
          <w:rPr>
            <w:rStyle w:val="a9"/>
            <w:noProof/>
          </w:rPr>
          <w:t>3.34.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SEND_SAFE _VIDEO_ACK</w:t>
        </w:r>
        <w:r w:rsidR="00B2143D" w:rsidRPr="00556F1E">
          <w:rPr>
            <w:rStyle w:val="a9"/>
            <w:rFonts w:hint="eastAsia"/>
            <w:noProof/>
          </w:rPr>
          <w:t>发送安全垫片响应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55" w:history="1">
        <w:r w:rsidR="00B2143D" w:rsidRPr="00556F1E">
          <w:rPr>
            <w:rStyle w:val="a9"/>
            <w:rFonts w:ascii="宋体" w:eastAsia="宋体" w:hAnsi="Times New Roman" w:cs="Times New Roman"/>
            <w:noProof/>
            <w:kern w:val="0"/>
          </w:rPr>
          <w:t>4.</w:t>
        </w:r>
        <w:r w:rsidR="00B2143D">
          <w:rPr>
            <w:noProof/>
          </w:rPr>
          <w:tab/>
        </w:r>
        <w:r w:rsidR="00B2143D" w:rsidRPr="00556F1E">
          <w:rPr>
            <w:rStyle w:val="a9"/>
            <w:noProof/>
          </w:rPr>
          <w:t>TCP</w:t>
        </w:r>
        <w:r w:rsidR="00B2143D" w:rsidRPr="00556F1E">
          <w:rPr>
            <w:rStyle w:val="a9"/>
            <w:rFonts w:hint="eastAsia"/>
            <w:noProof/>
          </w:rPr>
          <w:t>、</w:t>
        </w:r>
        <w:r w:rsidR="00B2143D" w:rsidRPr="00556F1E">
          <w:rPr>
            <w:rStyle w:val="a9"/>
            <w:noProof/>
          </w:rPr>
          <w:t>UDP</w:t>
        </w:r>
        <w:r w:rsidR="00B2143D" w:rsidRPr="00556F1E">
          <w:rPr>
            <w:rStyle w:val="a9"/>
            <w:rFonts w:hint="eastAsia"/>
            <w:noProof/>
          </w:rPr>
          <w:t>端口说明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56" w:history="1">
        <w:r w:rsidR="00B2143D" w:rsidRPr="00556F1E">
          <w:rPr>
            <w:rStyle w:val="a9"/>
            <w:noProof/>
          </w:rPr>
          <w:t>5.</w:t>
        </w:r>
        <w:r w:rsidR="00B2143D">
          <w:rPr>
            <w:noProof/>
          </w:rPr>
          <w:tab/>
        </w:r>
        <w:r w:rsidR="00B2143D" w:rsidRPr="00556F1E">
          <w:rPr>
            <w:rStyle w:val="a9"/>
            <w:rFonts w:hint="eastAsia"/>
            <w:noProof/>
          </w:rPr>
          <w:t>节目单文件格式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57" w:history="1">
        <w:r w:rsidR="00B2143D" w:rsidRPr="00556F1E">
          <w:rPr>
            <w:rStyle w:val="a9"/>
            <w:noProof/>
          </w:rPr>
          <w:t>6.</w:t>
        </w:r>
        <w:r w:rsidR="00B2143D">
          <w:rPr>
            <w:noProof/>
          </w:rPr>
          <w:tab/>
        </w:r>
        <w:r w:rsidR="00B2143D" w:rsidRPr="00556F1E">
          <w:rPr>
            <w:rStyle w:val="a9"/>
            <w:rFonts w:hint="eastAsia"/>
            <w:noProof/>
          </w:rPr>
          <w:t>版式文件格式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143D" w:rsidRDefault="00D92FC7">
      <w:pPr>
        <w:pStyle w:val="10"/>
        <w:rPr>
          <w:noProof/>
        </w:rPr>
      </w:pPr>
      <w:hyperlink w:anchor="_Toc524634058" w:history="1">
        <w:r w:rsidR="00B2143D" w:rsidRPr="00556F1E">
          <w:rPr>
            <w:rStyle w:val="a9"/>
            <w:noProof/>
          </w:rPr>
          <w:t>7.</w:t>
        </w:r>
        <w:r w:rsidR="00B2143D">
          <w:rPr>
            <w:noProof/>
          </w:rPr>
          <w:tab/>
        </w:r>
        <w:r w:rsidR="00B2143D" w:rsidRPr="00556F1E">
          <w:rPr>
            <w:rStyle w:val="a9"/>
            <w:rFonts w:hint="eastAsia"/>
            <w:noProof/>
          </w:rPr>
          <w:t>日志文件格式</w:t>
        </w:r>
        <w:r w:rsidR="00B214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143D">
          <w:rPr>
            <w:noProof/>
            <w:webHidden/>
          </w:rPr>
          <w:instrText xml:space="preserve"> PAGEREF _Toc524634058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143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7364" w:rsidRDefault="00D92FC7">
      <w:pPr>
        <w:jc w:val="left"/>
      </w:pPr>
      <w:r>
        <w:fldChar w:fldCharType="end"/>
      </w:r>
      <w:r w:rsidR="00646400">
        <w:br w:type="page"/>
      </w:r>
    </w:p>
    <w:p w:rsidR="000A7364" w:rsidRDefault="000A7364">
      <w:pPr>
        <w:widowControl/>
        <w:jc w:val="left"/>
      </w:pPr>
    </w:p>
    <w:p w:rsidR="000A7364" w:rsidRDefault="000A7364"/>
    <w:p w:rsidR="000A7364" w:rsidRDefault="00646400" w:rsidP="00251B41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成都元均</w:t>
      </w:r>
      <w:r>
        <w:rPr>
          <w:rFonts w:asciiTheme="majorEastAsia" w:eastAsiaTheme="majorEastAsia" w:hAnsiTheme="majorEastAsia"/>
          <w:b/>
          <w:sz w:val="32"/>
          <w:szCs w:val="44"/>
        </w:rPr>
        <w:t>铁路电气设备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0A7364" w:rsidRDefault="00646400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PIS中心服务器和控制器接口协议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4" w:name="_Toc524634016"/>
      <w:r>
        <w:rPr>
          <w:rFonts w:hint="eastAsia"/>
        </w:rPr>
        <w:t>说明</w:t>
      </w:r>
      <w:bookmarkEnd w:id="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中心服务器和控制器之间包括了消息接口、文件接口。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其中，消息接口采用</w:t>
      </w:r>
      <w:r>
        <w:rPr>
          <w:rFonts w:hint="eastAsia"/>
          <w:bCs/>
          <w:kern w:val="44"/>
          <w:sz w:val="24"/>
          <w:szCs w:val="44"/>
        </w:rPr>
        <w:t>TCP</w:t>
      </w:r>
      <w:r>
        <w:rPr>
          <w:rFonts w:hint="eastAsia"/>
          <w:bCs/>
          <w:kern w:val="44"/>
          <w:sz w:val="24"/>
          <w:szCs w:val="44"/>
        </w:rPr>
        <w:t>及</w:t>
      </w:r>
      <w:r>
        <w:rPr>
          <w:rFonts w:hint="eastAsia"/>
          <w:bCs/>
          <w:kern w:val="44"/>
          <w:sz w:val="24"/>
          <w:szCs w:val="44"/>
        </w:rPr>
        <w:t>UDP</w:t>
      </w:r>
      <w:r>
        <w:rPr>
          <w:rFonts w:hint="eastAsia"/>
          <w:bCs/>
          <w:kern w:val="44"/>
          <w:sz w:val="24"/>
          <w:szCs w:val="44"/>
        </w:rPr>
        <w:t>连接方式，文件传输采用</w:t>
      </w:r>
      <w:r>
        <w:rPr>
          <w:rFonts w:hint="eastAsia"/>
          <w:bCs/>
          <w:kern w:val="44"/>
          <w:sz w:val="24"/>
          <w:szCs w:val="44"/>
        </w:rPr>
        <w:t>FTP</w:t>
      </w:r>
      <w:r>
        <w:rPr>
          <w:rFonts w:hint="eastAsia"/>
          <w:bCs/>
          <w:kern w:val="44"/>
          <w:sz w:val="24"/>
          <w:szCs w:val="44"/>
        </w:rPr>
        <w:t>方式，由控制器到中心服务器来取。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中心服务器和控制器之间采用自定义消息方式进行通信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 w:rsidP="00704DD8">
      <w:pPr>
        <w:spacing w:line="360" w:lineRule="auto"/>
        <w:ind w:firstLineChars="200" w:firstLine="480"/>
      </w:pPr>
      <w:r w:rsidRPr="00704DD8">
        <w:rPr>
          <w:bCs/>
          <w:kern w:val="44"/>
          <w:sz w:val="24"/>
          <w:szCs w:val="44"/>
        </w:rPr>
        <w:t>时钟同步由控制器向中心服务器请求时钟服务来进行时间同步</w:t>
      </w:r>
      <w:r>
        <w:rPr>
          <w:rFonts w:hint="eastAsia"/>
        </w:rPr>
        <w:t>。</w:t>
      </w:r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76853249"/>
      <w:bookmarkStart w:id="6" w:name="_Toc502222249"/>
      <w:bookmarkStart w:id="7" w:name="_Toc501996456"/>
      <w:bookmarkStart w:id="8" w:name="_Toc471571238"/>
      <w:bookmarkStart w:id="9" w:name="_Toc502144631"/>
      <w:bookmarkStart w:id="10" w:name="_Toc476818710"/>
      <w:bookmarkStart w:id="11" w:name="_Toc499964357"/>
      <w:bookmarkStart w:id="12" w:name="_Toc470889510"/>
      <w:bookmarkStart w:id="13" w:name="_Toc476818487"/>
      <w:bookmarkStart w:id="14" w:name="_Toc471557720"/>
      <w:bookmarkStart w:id="15" w:name="_Toc474479383"/>
      <w:bookmarkStart w:id="16" w:name="_Toc502758382"/>
      <w:bookmarkStart w:id="17" w:name="_Toc470157330"/>
      <w:bookmarkStart w:id="18" w:name="_Toc502224488"/>
      <w:bookmarkStart w:id="19" w:name="_Toc502758028"/>
      <w:bookmarkStart w:id="20" w:name="_Toc507656946"/>
      <w:bookmarkStart w:id="21" w:name="_Toc507657159"/>
      <w:bookmarkStart w:id="22" w:name="_Toc508282291"/>
      <w:bookmarkStart w:id="23" w:name="_Toc517257599"/>
      <w:bookmarkStart w:id="24" w:name="_Toc517257726"/>
      <w:bookmarkStart w:id="25" w:name="_Toc519504991"/>
      <w:bookmarkStart w:id="26" w:name="_Toc519513765"/>
      <w:bookmarkStart w:id="27" w:name="_Toc519699724"/>
      <w:bookmarkStart w:id="28" w:name="_Toc524631030"/>
      <w:bookmarkStart w:id="29" w:name="_Toc52463401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" w:name="_Toc502144632"/>
      <w:bookmarkStart w:id="31" w:name="_Toc502222250"/>
      <w:bookmarkStart w:id="32" w:name="_Toc476818488"/>
      <w:bookmarkStart w:id="33" w:name="_Toc474479384"/>
      <w:bookmarkStart w:id="34" w:name="_Toc499964358"/>
      <w:bookmarkStart w:id="35" w:name="_Toc502758383"/>
      <w:bookmarkStart w:id="36" w:name="_Toc470889511"/>
      <w:bookmarkStart w:id="37" w:name="_Toc470157331"/>
      <w:bookmarkStart w:id="38" w:name="_Toc502758029"/>
      <w:bookmarkStart w:id="39" w:name="_Toc476853250"/>
      <w:bookmarkStart w:id="40" w:name="_Toc471557721"/>
      <w:bookmarkStart w:id="41" w:name="_Toc502224489"/>
      <w:bookmarkStart w:id="42" w:name="_Toc501996457"/>
      <w:bookmarkStart w:id="43" w:name="_Toc476818711"/>
      <w:bookmarkStart w:id="44" w:name="_Toc471571239"/>
      <w:bookmarkStart w:id="45" w:name="_Toc507656947"/>
      <w:bookmarkStart w:id="46" w:name="_Toc507657160"/>
      <w:bookmarkStart w:id="47" w:name="_Toc508282292"/>
      <w:bookmarkStart w:id="48" w:name="_Toc517257600"/>
      <w:bookmarkStart w:id="49" w:name="_Toc517257727"/>
      <w:bookmarkStart w:id="50" w:name="_Toc519504992"/>
      <w:bookmarkStart w:id="51" w:name="_Toc519513766"/>
      <w:bookmarkStart w:id="52" w:name="_Toc519699725"/>
      <w:bookmarkStart w:id="53" w:name="_Toc524631031"/>
      <w:bookmarkStart w:id="54" w:name="_Toc52463401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0A7364" w:rsidRDefault="00646400">
      <w:pPr>
        <w:pStyle w:val="1"/>
        <w:numPr>
          <w:ilvl w:val="0"/>
          <w:numId w:val="1"/>
        </w:numPr>
      </w:pPr>
      <w:bookmarkStart w:id="55" w:name="_Toc524634019"/>
      <w:r>
        <w:rPr>
          <w:rFonts w:hint="eastAsia"/>
        </w:rPr>
        <w:t>消息结构说明</w:t>
      </w:r>
      <w:bookmarkEnd w:id="5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消息包含消息头和消息体。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276"/>
        <w:gridCol w:w="1417"/>
        <w:gridCol w:w="1701"/>
        <w:gridCol w:w="2410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410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HEAD_FLAG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0xA5</w:t>
            </w:r>
            <w:r>
              <w:rPr>
                <w:color w:val="auto"/>
                <w:sz w:val="20"/>
              </w:rPr>
              <w:t>A5A5A5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固定值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表示消息开始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SRC_ADDR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DEST_ADDR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MSG_TYPE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_SID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</w:t>
            </w:r>
          </w:p>
        </w:tc>
      </w:tr>
      <w:tr w:rsidR="000A7364">
        <w:trPr>
          <w:trHeight w:val="90"/>
        </w:trPr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消息长度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DATA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  <w:r>
              <w:rPr>
                <w:color w:val="auto"/>
                <w:sz w:val="20"/>
              </w:rPr>
              <w:t xml:space="preserve"> * N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消息数据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TAIL_FLAG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0xDEDEDEDE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固定值，表示消息结束</w:t>
            </w:r>
          </w:p>
        </w:tc>
      </w:tr>
    </w:tbl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每条消息包含有固定的消息头部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消息头部后就是消息体的各项参数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最后为消息尾部</w:t>
      </w:r>
      <w:r>
        <w:rPr>
          <w:rFonts w:hint="eastAsia"/>
          <w:bCs/>
          <w:kern w:val="44"/>
          <w:sz w:val="24"/>
          <w:szCs w:val="44"/>
        </w:rPr>
        <w:t>。消息头部和尾部均为固定长度。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数字采用网络字节顺序（大端）。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56" w:name="_Toc524634020"/>
      <w:r>
        <w:t>消息列表</w:t>
      </w:r>
      <w:bookmarkStart w:id="57" w:name="_Toc499964360"/>
      <w:bookmarkStart w:id="58" w:name="_Toc470157333"/>
      <w:bookmarkStart w:id="59" w:name="_Toc470889513"/>
      <w:bookmarkStart w:id="60" w:name="_Toc476853252"/>
      <w:bookmarkStart w:id="61" w:name="_Toc501996459"/>
      <w:bookmarkStart w:id="62" w:name="_Toc476818713"/>
      <w:bookmarkStart w:id="63" w:name="_Toc474479386"/>
      <w:bookmarkStart w:id="64" w:name="_Toc471557723"/>
      <w:bookmarkStart w:id="65" w:name="_Toc471571241"/>
      <w:bookmarkStart w:id="66" w:name="_Toc502144634"/>
      <w:bookmarkStart w:id="67" w:name="_Toc47681849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56"/>
    </w:p>
    <w:p w:rsidR="000A7364" w:rsidRDefault="000A7364">
      <w:pPr>
        <w:ind w:left="420"/>
      </w:pPr>
      <w:bookmarkStart w:id="68" w:name="_Toc470889514"/>
      <w:bookmarkStart w:id="69" w:name="_Toc476818492"/>
      <w:bookmarkStart w:id="70" w:name="_Toc471557725"/>
      <w:bookmarkStart w:id="71" w:name="_Toc499964362"/>
      <w:bookmarkStart w:id="72" w:name="_Toc501996460"/>
      <w:bookmarkStart w:id="73" w:name="_Toc499964361"/>
      <w:bookmarkStart w:id="74" w:name="_Toc502144636"/>
      <w:bookmarkStart w:id="75" w:name="_Toc476818491"/>
      <w:bookmarkStart w:id="76" w:name="_Toc476853254"/>
      <w:bookmarkStart w:id="77" w:name="_Toc470157334"/>
      <w:bookmarkStart w:id="78" w:name="_Toc476853253"/>
      <w:bookmarkStart w:id="79" w:name="_Toc470157335"/>
      <w:bookmarkStart w:id="80" w:name="_Toc474479387"/>
      <w:bookmarkStart w:id="81" w:name="_Toc476818715"/>
      <w:bookmarkStart w:id="82" w:name="_Toc502144635"/>
      <w:bookmarkStart w:id="83" w:name="_Toc501996461"/>
      <w:bookmarkStart w:id="84" w:name="_Toc471557724"/>
      <w:bookmarkStart w:id="85" w:name="_Toc471571242"/>
      <w:bookmarkStart w:id="86" w:name="_Toc471571243"/>
      <w:bookmarkStart w:id="87" w:name="_Toc474479388"/>
      <w:bookmarkStart w:id="88" w:name="_Toc476818714"/>
      <w:bookmarkStart w:id="89" w:name="_Toc470889515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tbl>
      <w:tblPr>
        <w:tblpPr w:leftFromText="180" w:rightFromText="180" w:vertAnchor="text" w:horzAnchor="margin" w:tblpY="-76"/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976"/>
        <w:gridCol w:w="709"/>
        <w:gridCol w:w="709"/>
        <w:gridCol w:w="709"/>
        <w:gridCol w:w="3734"/>
      </w:tblGrid>
      <w:tr w:rsidR="00E4130F" w:rsidTr="00E4130F">
        <w:trPr>
          <w:trHeight w:val="360"/>
        </w:trPr>
        <w:tc>
          <w:tcPr>
            <w:tcW w:w="534" w:type="dxa"/>
            <w:shd w:val="clear" w:color="auto" w:fill="B3B3B3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SN</w:t>
            </w:r>
          </w:p>
        </w:tc>
        <w:tc>
          <w:tcPr>
            <w:tcW w:w="2976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消息名称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3B3B3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通道</w:t>
            </w:r>
          </w:p>
        </w:tc>
        <w:tc>
          <w:tcPr>
            <w:tcW w:w="3734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心跳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0x01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02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发送节目单消息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03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0x04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发送新闻栏信息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0x05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06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新闻栏信息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0x07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SNED_EMERGENCE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0x08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发送紧急信息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SEND_EMERGENCE_ACK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0x09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0x0A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紧急信息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0x0B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C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发送地铁线路首末班时间</w:t>
            </w:r>
            <w:r>
              <w:rPr>
                <w:rFonts w:hint="eastAsia"/>
                <w:color w:val="auto"/>
                <w:sz w:val="20"/>
              </w:rPr>
              <w:t>、始末站信息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0x0D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0x0E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发送车站到站信息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0x0F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0x10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发送版</w:t>
            </w:r>
            <w:r>
              <w:rPr>
                <w:rFonts w:hint="eastAsia"/>
                <w:color w:val="auto"/>
                <w:sz w:val="20"/>
              </w:rPr>
              <w:t>式文件</w:t>
            </w:r>
          </w:p>
        </w:tc>
      </w:tr>
      <w:tr w:rsidR="00E4130F" w:rsidTr="00E4130F">
        <w:trPr>
          <w:trHeight w:val="90"/>
        </w:trPr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0x11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控制器重启消息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0x13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0x14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控制器反馈运行状态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0x15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0x16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控制器反馈运行日志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0x17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0x18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</w:t>
            </w:r>
            <w:r>
              <w:rPr>
                <w:color w:val="auto"/>
                <w:sz w:val="20"/>
              </w:rPr>
              <w:t>控制器软件更新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0x19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0x1A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rFonts w:hint="eastAsia"/>
                <w:color w:val="auto"/>
                <w:sz w:val="20"/>
              </w:rPr>
              <w:t>请求初始化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0x1B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中心服务器返回参数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0x1C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FD57A2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通知控制器唤醒</w:t>
            </w:r>
            <w:r w:rsidR="00E4130F">
              <w:rPr>
                <w:rFonts w:hint="eastAsia"/>
                <w:color w:val="auto"/>
                <w:sz w:val="20"/>
              </w:rPr>
              <w:t>休眠时间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  <w:r w:rsidR="00FD57A2">
              <w:rPr>
                <w:rFonts w:hint="eastAsia"/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0x1D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FD57A2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更新控制器唤醒休眠时间响应</w:t>
            </w:r>
          </w:p>
        </w:tc>
      </w:tr>
      <w:tr w:rsidR="00FD57A2" w:rsidTr="00E4130F">
        <w:tc>
          <w:tcPr>
            <w:tcW w:w="534" w:type="dxa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30</w:t>
            </w:r>
          </w:p>
        </w:tc>
        <w:tc>
          <w:tcPr>
            <w:tcW w:w="2976" w:type="dxa"/>
            <w:vAlign w:val="center"/>
          </w:tcPr>
          <w:p w:rsidR="00FD57A2" w:rsidRDefault="00FD57A2" w:rsidP="00FD57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0X1E</w:t>
            </w:r>
          </w:p>
        </w:tc>
        <w:tc>
          <w:tcPr>
            <w:tcW w:w="709" w:type="dxa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</w:t>
            </w:r>
          </w:p>
        </w:tc>
      </w:tr>
      <w:tr w:rsidR="00FD57A2" w:rsidTr="00E4130F">
        <w:tc>
          <w:tcPr>
            <w:tcW w:w="534" w:type="dxa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31</w:t>
            </w:r>
          </w:p>
        </w:tc>
        <w:tc>
          <w:tcPr>
            <w:tcW w:w="2976" w:type="dxa"/>
            <w:vAlign w:val="center"/>
          </w:tcPr>
          <w:p w:rsidR="00FD57A2" w:rsidRDefault="00FD57A2" w:rsidP="00FD57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VIEW_CONTROLLER_VIDEO_ACK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0x1F</w:t>
            </w:r>
          </w:p>
        </w:tc>
        <w:tc>
          <w:tcPr>
            <w:tcW w:w="709" w:type="dxa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查看控制器实时视频响应</w:t>
            </w:r>
          </w:p>
        </w:tc>
      </w:tr>
      <w:tr w:rsidR="00C5663B" w:rsidTr="00E4130F">
        <w:tc>
          <w:tcPr>
            <w:tcW w:w="534" w:type="dxa"/>
          </w:tcPr>
          <w:p w:rsidR="00C5663B" w:rsidRDefault="00C5663B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2976" w:type="dxa"/>
            <w:vAlign w:val="center"/>
          </w:tcPr>
          <w:p w:rsidR="00C5663B" w:rsidRDefault="00C5663B" w:rsidP="00FD57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SEND_SAFE_VIDEO</w:t>
            </w:r>
          </w:p>
        </w:tc>
        <w:tc>
          <w:tcPr>
            <w:tcW w:w="709" w:type="dxa"/>
            <w:vAlign w:val="center"/>
          </w:tcPr>
          <w:p w:rsidR="00C5663B" w:rsidRDefault="00C5663B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C5663B" w:rsidRDefault="00C5663B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0X20</w:t>
            </w:r>
          </w:p>
        </w:tc>
        <w:tc>
          <w:tcPr>
            <w:tcW w:w="709" w:type="dxa"/>
          </w:tcPr>
          <w:p w:rsidR="00C5663B" w:rsidRDefault="00C5663B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C5663B" w:rsidRDefault="00C5663B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发送安全垫片</w:t>
            </w:r>
          </w:p>
        </w:tc>
      </w:tr>
      <w:tr w:rsidR="00C5663B" w:rsidTr="00E4130F">
        <w:tc>
          <w:tcPr>
            <w:tcW w:w="534" w:type="dxa"/>
          </w:tcPr>
          <w:p w:rsidR="00C5663B" w:rsidRDefault="00C5663B" w:rsidP="00C566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33</w:t>
            </w:r>
          </w:p>
        </w:tc>
        <w:tc>
          <w:tcPr>
            <w:tcW w:w="2976" w:type="dxa"/>
            <w:vAlign w:val="center"/>
          </w:tcPr>
          <w:p w:rsidR="00C5663B" w:rsidRDefault="00C5663B" w:rsidP="00C566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SEND_SAFE_VIDEO_ACK</w:t>
            </w:r>
          </w:p>
        </w:tc>
        <w:tc>
          <w:tcPr>
            <w:tcW w:w="709" w:type="dxa"/>
            <w:vAlign w:val="center"/>
          </w:tcPr>
          <w:p w:rsidR="00C5663B" w:rsidRDefault="00C5663B" w:rsidP="00C566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C5663B" w:rsidRDefault="00C5663B" w:rsidP="00C566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0X21</w:t>
            </w:r>
          </w:p>
        </w:tc>
        <w:tc>
          <w:tcPr>
            <w:tcW w:w="709" w:type="dxa"/>
          </w:tcPr>
          <w:p w:rsidR="00C5663B" w:rsidRDefault="00C5663B" w:rsidP="00C566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C5663B" w:rsidRDefault="00C5663B" w:rsidP="00C566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发送安全垫片</w:t>
            </w:r>
            <w:r w:rsidR="00055DE2">
              <w:rPr>
                <w:color w:val="auto"/>
                <w:sz w:val="20"/>
              </w:rPr>
              <w:t>响应</w:t>
            </w:r>
          </w:p>
        </w:tc>
      </w:tr>
    </w:tbl>
    <w:p w:rsidR="000A7364" w:rsidRDefault="000A7364">
      <w:pPr>
        <w:ind w:left="420"/>
      </w:pP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90" w:name="_Toc524634021"/>
      <w:r>
        <w:rPr>
          <w:rFonts w:hint="eastAsia"/>
        </w:rPr>
        <w:t>HEARTBEAT</w:t>
      </w:r>
      <w:r>
        <w:rPr>
          <w:rFonts w:hint="eastAsia"/>
        </w:rPr>
        <w:t>心跳消息</w:t>
      </w:r>
      <w:bookmarkEnd w:id="9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发送给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，表示系统连接正常。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91" w:name="_Toc524634022"/>
      <w:r>
        <w:rPr>
          <w:rFonts w:hint="eastAsia"/>
        </w:rPr>
        <w:t>HEARTBEAT_ACK</w:t>
      </w:r>
      <w:r>
        <w:rPr>
          <w:rFonts w:hint="eastAsia"/>
        </w:rPr>
        <w:t>心跳应答消息</w:t>
      </w:r>
      <w:bookmarkEnd w:id="9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给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2" w:name="_Toc524634023"/>
      <w:r>
        <w:rPr>
          <w:rFonts w:hint="eastAsia"/>
        </w:rPr>
        <w:t>SEND_PROGRAM_LIST</w:t>
      </w:r>
      <w:r>
        <w:rPr>
          <w:rFonts w:hint="eastAsia"/>
        </w:rPr>
        <w:t>发送节目单消息</w:t>
      </w:r>
      <w:bookmarkEnd w:id="9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发送节目单消息，由中心服务器发送到各控制器。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PROGRAME_FILE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节目单文件在中心服务器上的路径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3" w:name="_Toc524634024"/>
      <w:r>
        <w:rPr>
          <w:rFonts w:hint="eastAsia"/>
        </w:rPr>
        <w:t>SEND_PROGRAM_LIST_ACK</w:t>
      </w:r>
      <w:r>
        <w:rPr>
          <w:rFonts w:hint="eastAsia"/>
        </w:rPr>
        <w:t>发送节目单应答消息</w:t>
      </w:r>
      <w:bookmarkEnd w:id="9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由控制器发送给中心服务器。控制器接收到发送节目单消息后，需要立即发送应答消息，表示接收到请求</w:t>
      </w:r>
      <w:r w:rsidR="00674A7D">
        <w:rPr>
          <w:rFonts w:hint="eastAsia"/>
          <w:bCs/>
          <w:kern w:val="44"/>
          <w:sz w:val="24"/>
          <w:szCs w:val="44"/>
        </w:rPr>
        <w:t>，此时</w:t>
      </w:r>
      <w:r w:rsidR="00E00220">
        <w:rPr>
          <w:rFonts w:hint="eastAsia"/>
          <w:bCs/>
          <w:kern w:val="44"/>
          <w:sz w:val="24"/>
          <w:szCs w:val="44"/>
        </w:rPr>
        <w:t>ACK_TYPE</w:t>
      </w:r>
      <w:r w:rsidR="00674A7D">
        <w:rPr>
          <w:rFonts w:hint="eastAsia"/>
          <w:bCs/>
          <w:kern w:val="44"/>
          <w:sz w:val="24"/>
          <w:szCs w:val="44"/>
        </w:rPr>
        <w:t>值为</w:t>
      </w:r>
      <w:r w:rsidR="00674A7D">
        <w:rPr>
          <w:rFonts w:hint="eastAsia"/>
          <w:bCs/>
          <w:kern w:val="44"/>
          <w:sz w:val="24"/>
          <w:szCs w:val="44"/>
        </w:rPr>
        <w:t>0</w:t>
      </w:r>
      <w:r>
        <w:rPr>
          <w:rFonts w:hint="eastAsia"/>
          <w:bCs/>
          <w:kern w:val="44"/>
          <w:sz w:val="24"/>
          <w:szCs w:val="44"/>
        </w:rPr>
        <w:t>。</w:t>
      </w:r>
      <w:r w:rsidR="00674A7D">
        <w:rPr>
          <w:rFonts w:hint="eastAsia"/>
          <w:bCs/>
          <w:kern w:val="44"/>
          <w:sz w:val="24"/>
          <w:szCs w:val="44"/>
        </w:rPr>
        <w:t>控制器完成节目下载后，需要再次发送该消息，此时</w:t>
      </w:r>
      <w:r w:rsidR="001E5C31">
        <w:rPr>
          <w:rFonts w:hint="eastAsia"/>
          <w:bCs/>
          <w:kern w:val="44"/>
          <w:sz w:val="24"/>
          <w:szCs w:val="44"/>
        </w:rPr>
        <w:t>ACK_TYPE</w:t>
      </w:r>
      <w:r w:rsidR="001E5C31">
        <w:rPr>
          <w:rFonts w:hint="eastAsia"/>
          <w:bCs/>
          <w:kern w:val="44"/>
          <w:sz w:val="24"/>
          <w:szCs w:val="44"/>
        </w:rPr>
        <w:t>值为</w:t>
      </w:r>
      <w:r w:rsidR="001E5C31">
        <w:rPr>
          <w:rFonts w:hint="eastAsia"/>
          <w:bCs/>
          <w:kern w:val="44"/>
          <w:sz w:val="24"/>
          <w:szCs w:val="44"/>
        </w:rPr>
        <w:t>1</w:t>
      </w:r>
      <w:r w:rsidR="001E5C31">
        <w:rPr>
          <w:rFonts w:hint="eastAsia"/>
          <w:bCs/>
          <w:kern w:val="44"/>
          <w:sz w:val="24"/>
          <w:szCs w:val="44"/>
        </w:rPr>
        <w:t>，</w:t>
      </w:r>
      <w:r w:rsidR="00674A7D">
        <w:rPr>
          <w:rFonts w:hint="eastAsia"/>
          <w:bCs/>
          <w:kern w:val="44"/>
          <w:sz w:val="24"/>
          <w:szCs w:val="44"/>
        </w:rPr>
        <w:t>status</w:t>
      </w:r>
      <w:r w:rsidR="00674A7D">
        <w:rPr>
          <w:rFonts w:hint="eastAsia"/>
          <w:bCs/>
          <w:kern w:val="44"/>
          <w:sz w:val="24"/>
          <w:szCs w:val="44"/>
        </w:rPr>
        <w:t>值为</w:t>
      </w:r>
      <w:r w:rsidR="00674A7D">
        <w:rPr>
          <w:rFonts w:hint="eastAsia"/>
          <w:bCs/>
          <w:kern w:val="44"/>
          <w:sz w:val="24"/>
          <w:szCs w:val="44"/>
        </w:rPr>
        <w:t>2</w:t>
      </w:r>
      <w:r w:rsidR="00674A7D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E0022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AC</w:t>
            </w:r>
            <w:r w:rsidR="00646400">
              <w:rPr>
                <w:rFonts w:hint="eastAsia"/>
                <w:color w:val="auto"/>
                <w:sz w:val="20"/>
              </w:rPr>
              <w:t>K_TYPE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当应答类别为</w:t>
      </w:r>
      <w:r>
        <w:rPr>
          <w:rFonts w:hint="eastAsia"/>
          <w:bCs/>
          <w:kern w:val="44"/>
          <w:sz w:val="24"/>
          <w:szCs w:val="44"/>
        </w:rPr>
        <w:t>1</w:t>
      </w:r>
      <w:r>
        <w:rPr>
          <w:rFonts w:hint="eastAsia"/>
          <w:bCs/>
          <w:kern w:val="44"/>
          <w:sz w:val="24"/>
          <w:szCs w:val="44"/>
        </w:rPr>
        <w:t>时，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参数有效。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4" w:name="_Toc524634025"/>
      <w:r>
        <w:rPr>
          <w:rFonts w:hint="eastAsia"/>
        </w:rPr>
        <w:t xml:space="preserve">SEND_NEWS </w:t>
      </w:r>
      <w:r>
        <w:rPr>
          <w:rFonts w:hint="eastAsia"/>
        </w:rPr>
        <w:t>发送新闻消息</w:t>
      </w:r>
      <w:bookmarkEnd w:id="94"/>
      <w:r>
        <w:rPr>
          <w:rFonts w:hint="eastAsia"/>
        </w:rPr>
        <w:t xml:space="preserve"> 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由中心服务器发送给控制器。新闻为一段文字，由控制器在相应屏幕区域滚动播放。在没有接收到新的消息前，该滚动新闻会一直播放。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809D3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2048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 w:rsidR="006809D3"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5" w:name="_Toc524634026"/>
      <w:r>
        <w:rPr>
          <w:rFonts w:hint="eastAsia"/>
        </w:rPr>
        <w:t>SEND_NEWS_ACK</w:t>
      </w:r>
      <w:r>
        <w:rPr>
          <w:rFonts w:hint="eastAsia"/>
        </w:rPr>
        <w:t>发送新闻应答消息</w:t>
      </w:r>
      <w:bookmarkEnd w:id="9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6" w:name="_Toc524634027"/>
      <w:r>
        <w:rPr>
          <w:rFonts w:hint="eastAsia"/>
        </w:rPr>
        <w:t xml:space="preserve">CLEAR_NEWS </w:t>
      </w:r>
      <w:r>
        <w:rPr>
          <w:rFonts w:hint="eastAsia"/>
        </w:rPr>
        <w:t>清除新闻消息</w:t>
      </w:r>
      <w:bookmarkEnd w:id="9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由中心服务器发送给控制器。清除新闻消息。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7" w:name="_Toc524634028"/>
      <w:r>
        <w:rPr>
          <w:rFonts w:hint="eastAsia"/>
        </w:rPr>
        <w:t>CLEAR _NEWS_ACK</w:t>
      </w:r>
      <w:r>
        <w:rPr>
          <w:rFonts w:hint="eastAsia"/>
        </w:rPr>
        <w:t>清除新闻应答消息</w:t>
      </w:r>
      <w:bookmarkEnd w:id="9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8" w:name="_Toc524634029"/>
      <w:r>
        <w:rPr>
          <w:rFonts w:hint="eastAsia"/>
        </w:rPr>
        <w:t>SEND_EMERGENCE</w:t>
      </w:r>
      <w:r>
        <w:rPr>
          <w:rFonts w:hint="eastAsia"/>
        </w:rPr>
        <w:t>发送紧急消息</w:t>
      </w:r>
      <w:bookmarkEnd w:id="9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由中心服务器或车站服务器发送给控制器。内容为一段文字，由控制器在相应屏幕区域滚动播放或全屏播放。在没有介绍到新的消息前，该消息会一直播放。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紧急消息内容为文字或视频，文件内容为即时下发的内容。视频内容为提前下载的安全垫片。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Pr="00C11C3B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MODE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模式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滚动</w:t>
            </w:r>
          </w:p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全屏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75BBC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2048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 w:rsidR="00675BBC"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9" w:name="_Toc524634030"/>
      <w:r>
        <w:rPr>
          <w:rFonts w:hint="eastAsia"/>
        </w:rPr>
        <w:t>SEND_EMERGENCE _ACK</w:t>
      </w:r>
      <w:r>
        <w:rPr>
          <w:rFonts w:hint="eastAsia"/>
        </w:rPr>
        <w:t>发送紧急消息应答消息</w:t>
      </w:r>
      <w:bookmarkEnd w:id="9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由控制器发送给中心服务器或车站服务器，表示已经接收到紧急播放消息。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0" w:name="_Toc524634031"/>
      <w:r>
        <w:rPr>
          <w:rFonts w:hint="eastAsia"/>
        </w:rPr>
        <w:t xml:space="preserve">CLEAR_EMERGENCE </w:t>
      </w:r>
      <w:r>
        <w:rPr>
          <w:rFonts w:hint="eastAsia"/>
        </w:rPr>
        <w:t>清除紧急消息</w:t>
      </w:r>
      <w:bookmarkEnd w:id="10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由中心服务器发送给控制器。清除紧急消息。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1" w:name="_Toc524634032"/>
      <w:r>
        <w:rPr>
          <w:rFonts w:hint="eastAsia"/>
        </w:rPr>
        <w:t>CLEAR _EMERGENCE_ACK</w:t>
      </w:r>
      <w:r>
        <w:rPr>
          <w:rFonts w:hint="eastAsia"/>
        </w:rPr>
        <w:t>清除紧急消息应答消息</w:t>
      </w:r>
      <w:bookmarkEnd w:id="10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2" w:name="_Toc524634033"/>
      <w:r>
        <w:rPr>
          <w:rFonts w:hint="eastAsia"/>
        </w:rPr>
        <w:t>SEND_LINE_IFNO</w:t>
      </w:r>
      <w:r>
        <w:rPr>
          <w:rFonts w:hint="eastAsia"/>
        </w:rPr>
        <w:t>发送地铁运行信息消息（废弃不用）</w:t>
      </w:r>
      <w:bookmarkEnd w:id="10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由中心服务器发送给控制器，通知控制器更改显示该线路首末班时间、始末站的信息。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3" w:name="_Toc524634034"/>
      <w:r>
        <w:rPr>
          <w:rFonts w:hint="eastAsia"/>
        </w:rPr>
        <w:t>SEND_LINE_INFO _ACK</w:t>
      </w:r>
      <w:r>
        <w:rPr>
          <w:rFonts w:hint="eastAsia"/>
        </w:rPr>
        <w:t>发送地铁运行消息应答消息</w:t>
      </w:r>
      <w:bookmarkEnd w:id="10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由控制器发送给中心服务器或车站服务器，表示已经接收到运行信息消息。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4" w:name="_Toc524634035"/>
      <w:r>
        <w:rPr>
          <w:rFonts w:hint="eastAsia"/>
        </w:rPr>
        <w:t>SEND_STATION_TIME</w:t>
      </w:r>
      <w:r>
        <w:rPr>
          <w:rFonts w:hint="eastAsia"/>
        </w:rPr>
        <w:t>发送车辆到站时间消息</w:t>
      </w:r>
      <w:bookmarkEnd w:id="10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由车站服务器发送给控制器，通知控制器更改显示该站到站信息。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TIME_HH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TIME_MM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TIME_SS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，秒</w:t>
            </w:r>
          </w:p>
        </w:tc>
      </w:tr>
      <w:tr w:rsidR="00D03470">
        <w:tc>
          <w:tcPr>
            <w:tcW w:w="534" w:type="dxa"/>
            <w:vAlign w:val="center"/>
          </w:tcPr>
          <w:p w:rsidR="00D03470" w:rsidRDefault="00D034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D03470" w:rsidRDefault="001F4E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CURRENT_END_STATION_ID</w:t>
            </w:r>
          </w:p>
        </w:tc>
        <w:tc>
          <w:tcPr>
            <w:tcW w:w="1134" w:type="dxa"/>
            <w:vAlign w:val="center"/>
          </w:tcPr>
          <w:p w:rsidR="00D03470" w:rsidRDefault="001F4EC2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D03470" w:rsidRDefault="001F4EC2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D03470" w:rsidRDefault="00D03470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D03470" w:rsidRDefault="001F4EC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本次列车终点站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1F4EC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</w:t>
            </w: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1F4EC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1F4EC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1F4EC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1F4E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NEXT_END_STATION_ID</w:t>
            </w:r>
          </w:p>
        </w:tc>
        <w:tc>
          <w:tcPr>
            <w:tcW w:w="1134" w:type="dxa"/>
            <w:vAlign w:val="center"/>
          </w:tcPr>
          <w:p w:rsidR="000A7364" w:rsidRDefault="001F4EC2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1F4EC2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1F4EC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下次列车终点站</w:t>
            </w:r>
            <w:r>
              <w:rPr>
                <w:color w:val="auto"/>
                <w:sz w:val="20"/>
              </w:rPr>
              <w:t>ID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从综合监控获得的到站信息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如果不精确到秒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则</w:t>
      </w:r>
      <w:r>
        <w:rPr>
          <w:bCs/>
          <w:kern w:val="44"/>
          <w:sz w:val="24"/>
          <w:szCs w:val="44"/>
        </w:rPr>
        <w:t>SS</w:t>
      </w:r>
      <w:r>
        <w:rPr>
          <w:bCs/>
          <w:kern w:val="44"/>
          <w:sz w:val="24"/>
          <w:szCs w:val="44"/>
        </w:rPr>
        <w:t>默认为</w:t>
      </w:r>
      <w:r>
        <w:rPr>
          <w:rFonts w:hint="eastAsia"/>
          <w:bCs/>
          <w:kern w:val="44"/>
          <w:sz w:val="24"/>
          <w:szCs w:val="44"/>
        </w:rPr>
        <w:t>“</w:t>
      </w:r>
      <w:r>
        <w:rPr>
          <w:rFonts w:hint="eastAsia"/>
          <w:bCs/>
          <w:kern w:val="44"/>
          <w:sz w:val="24"/>
          <w:szCs w:val="44"/>
        </w:rPr>
        <w:t>00</w:t>
      </w:r>
      <w:r>
        <w:rPr>
          <w:rFonts w:hint="eastAsia"/>
          <w:bCs/>
          <w:kern w:val="44"/>
          <w:sz w:val="24"/>
          <w:szCs w:val="44"/>
        </w:rPr>
        <w:t>”。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到达时间在显示时由控制器决定显示精度是到秒还是分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5" w:name="_Toc524634036"/>
      <w:r>
        <w:rPr>
          <w:rFonts w:hint="eastAsia"/>
        </w:rPr>
        <w:t>SEND_STATION_TIME _ACK</w:t>
      </w:r>
      <w:r>
        <w:rPr>
          <w:rFonts w:hint="eastAsia"/>
        </w:rPr>
        <w:t>发送到站消息应答消息</w:t>
      </w:r>
      <w:bookmarkEnd w:id="10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由控制器发送给车站服务器，表示已经接收到到站信息消息。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06" w:name="_Toc524634037"/>
      <w:r>
        <w:rPr>
          <w:rFonts w:hint="eastAsia"/>
        </w:rPr>
        <w:t>SEND_FORMAT_FILE</w:t>
      </w:r>
      <w:r w:rsidR="00674A7D">
        <w:rPr>
          <w:rFonts w:hint="eastAsia"/>
        </w:rPr>
        <w:t>发送版式文件</w:t>
      </w:r>
      <w:r>
        <w:rPr>
          <w:rFonts w:hint="eastAsia"/>
        </w:rPr>
        <w:t>消息</w:t>
      </w:r>
      <w:bookmarkEnd w:id="10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发送板式文件，由中心服务器发送到各控制器。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  <w:tr w:rsidR="008F6228">
        <w:tc>
          <w:tcPr>
            <w:tcW w:w="534" w:type="dxa"/>
            <w:vAlign w:val="center"/>
          </w:tcPr>
          <w:p w:rsidR="008F6228" w:rsidRDefault="008F622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8F6228" w:rsidRDefault="008F622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F6228" w:rsidRDefault="008F6228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F6228" w:rsidRDefault="008F6228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F6228" w:rsidRDefault="008F622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F6228" w:rsidRDefault="008F622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7" w:name="_Toc524634038"/>
      <w:r>
        <w:rPr>
          <w:rFonts w:hint="eastAsia"/>
        </w:rPr>
        <w:t>SEND_FORMAT_FILE_ACK</w:t>
      </w:r>
      <w:r w:rsidR="00674A7D">
        <w:rPr>
          <w:rFonts w:hint="eastAsia"/>
        </w:rPr>
        <w:t>发送版式文件</w:t>
      </w:r>
      <w:r>
        <w:rPr>
          <w:rFonts w:hint="eastAsia"/>
        </w:rPr>
        <w:t>应答消息</w:t>
      </w:r>
      <w:bookmarkEnd w:id="10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</w:t>
      </w:r>
      <w:r w:rsidR="00674A7D">
        <w:rPr>
          <w:rFonts w:hint="eastAsia"/>
          <w:bCs/>
          <w:kern w:val="44"/>
          <w:sz w:val="24"/>
          <w:szCs w:val="44"/>
        </w:rPr>
        <w:t>及完成状态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08" w:name="_Toc524634039"/>
      <w:r>
        <w:rPr>
          <w:rFonts w:hint="eastAsia"/>
        </w:rPr>
        <w:t>SYSTEM_REBOOT</w:t>
      </w:r>
      <w:r>
        <w:rPr>
          <w:rFonts w:hint="eastAsia"/>
        </w:rPr>
        <w:t>系统重启消息</w:t>
      </w:r>
      <w:bookmarkEnd w:id="10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由中心服务器发送给控制器、流媒体服务器或车站服务器，通知立即重新启动系统。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DELAY</w:t>
            </w:r>
            <w:r>
              <w:rPr>
                <w:color w:val="auto"/>
                <w:sz w:val="20"/>
              </w:rPr>
              <w:t>_SECOND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延时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秒后重启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9" w:name="_Toc524634040"/>
      <w:r>
        <w:rPr>
          <w:rFonts w:hint="eastAsia"/>
        </w:rPr>
        <w:t>SYSTEM_REBOOT_ACK</w:t>
      </w:r>
      <w:r>
        <w:rPr>
          <w:rFonts w:hint="eastAsia"/>
        </w:rPr>
        <w:t>系统重启应答消息</w:t>
      </w:r>
      <w:bookmarkEnd w:id="10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由控制器、流媒体服务器、车站服务器发送给中心服务器，表示已经接收消息。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0" w:name="_Toc524634041"/>
      <w:r>
        <w:rPr>
          <w:rFonts w:hint="eastAsia"/>
        </w:rPr>
        <w:t>RUN_STATUS</w:t>
      </w:r>
      <w:r>
        <w:rPr>
          <w:rFonts w:hint="eastAsia"/>
        </w:rPr>
        <w:t>系统运行消息</w:t>
      </w:r>
      <w:bookmarkEnd w:id="11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ind w:leftChars="17" w:left="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正常；其他为故障编码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1" w:name="_Toc524634042"/>
      <w:r>
        <w:rPr>
          <w:rFonts w:hint="eastAsia"/>
        </w:rPr>
        <w:t>RUN_STATUS_ACK</w:t>
      </w:r>
      <w:r>
        <w:rPr>
          <w:rFonts w:hint="eastAsia"/>
        </w:rPr>
        <w:t>系统运行消息应答消息</w:t>
      </w:r>
      <w:bookmarkEnd w:id="11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2" w:name="_Toc524634043"/>
      <w:r>
        <w:rPr>
          <w:rFonts w:hint="eastAsia"/>
        </w:rPr>
        <w:t>RUN_LOG</w:t>
      </w:r>
      <w:r>
        <w:rPr>
          <w:rFonts w:hint="eastAsia"/>
        </w:rPr>
        <w:t>系统运行日志上报消息</w:t>
      </w:r>
      <w:bookmarkEnd w:id="11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1417"/>
        <w:gridCol w:w="2977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，每天的日志从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级别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标题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512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YEAR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MONTH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日志时间：月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DAY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日志时间：日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HOUR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MINUTE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SECOND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</w:t>
            </w:r>
            <w:r>
              <w:rPr>
                <w:color w:val="auto"/>
                <w:sz w:val="20"/>
              </w:rPr>
              <w:t>ERVED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保留</w:t>
            </w:r>
          </w:p>
        </w:tc>
      </w:tr>
    </w:tbl>
    <w:p w:rsidR="000A7364" w:rsidRDefault="00646400">
      <w:pPr>
        <w:spacing w:line="360" w:lineRule="auto"/>
        <w:ind w:firstLine="42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日期及时间格式可修改为字符串格式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3" w:name="_Toc524634044"/>
      <w:r>
        <w:rPr>
          <w:rFonts w:hint="eastAsia"/>
        </w:rPr>
        <w:t>RUN_LOG_ACK</w:t>
      </w:r>
      <w:r>
        <w:rPr>
          <w:rFonts w:hint="eastAsia"/>
        </w:rPr>
        <w:t>日志上报应答消息</w:t>
      </w:r>
      <w:bookmarkEnd w:id="11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4" w:name="_Toc524634045"/>
      <w:r>
        <w:rPr>
          <w:rFonts w:hint="eastAsia"/>
        </w:rPr>
        <w:t>SEND_UPDATE</w:t>
      </w:r>
      <w:r>
        <w:rPr>
          <w:rFonts w:hint="eastAsia"/>
        </w:rPr>
        <w:t>系统更新消息</w:t>
      </w:r>
      <w:bookmarkEnd w:id="11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升级文件路径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5" w:name="_Toc524634046"/>
      <w:r>
        <w:rPr>
          <w:rFonts w:hint="eastAsia"/>
        </w:rPr>
        <w:t>SEND_UPDATE_ACK</w:t>
      </w:r>
      <w:r>
        <w:rPr>
          <w:rFonts w:hint="eastAsia"/>
        </w:rPr>
        <w:t>系统更新应答消息</w:t>
      </w:r>
      <w:bookmarkEnd w:id="11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6" w:name="_Toc524634047"/>
      <w:r>
        <w:rPr>
          <w:rFonts w:hint="eastAsia"/>
        </w:rPr>
        <w:t>INITIAL_REQUEST</w:t>
      </w:r>
      <w:r>
        <w:rPr>
          <w:rFonts w:hint="eastAsia"/>
        </w:rPr>
        <w:t>请求初始化消息</w:t>
      </w:r>
      <w:bookmarkEnd w:id="11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7" w:name="_Toc524634048"/>
      <w:r>
        <w:rPr>
          <w:rFonts w:hint="eastAsia"/>
        </w:rPr>
        <w:t>INITIAL_REQUEST_ACK</w:t>
      </w:r>
      <w:r>
        <w:rPr>
          <w:rFonts w:hint="eastAsia"/>
        </w:rPr>
        <w:t>请求初始化消息应答消息</w:t>
      </w:r>
      <w:bookmarkEnd w:id="11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SCREEN_PATH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</w:t>
            </w:r>
            <w:r>
              <w:rPr>
                <w:color w:val="auto"/>
                <w:sz w:val="20"/>
              </w:rPr>
              <w:t>ICE_NO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设备编号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SNATCH</w:t>
            </w:r>
            <w:r>
              <w:rPr>
                <w:rFonts w:hint="eastAsia"/>
                <w:color w:val="auto"/>
                <w:sz w:val="20"/>
              </w:rPr>
              <w:t>_SCREEN</w:t>
            </w:r>
            <w:r>
              <w:rPr>
                <w:color w:val="auto"/>
                <w:sz w:val="20"/>
              </w:rPr>
              <w:t>_INTERVAL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抓屏间隔，秒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251B41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B2A48" w:rsidTr="00826425">
        <w:tc>
          <w:tcPr>
            <w:tcW w:w="534" w:type="dxa"/>
            <w:vAlign w:val="center"/>
          </w:tcPr>
          <w:p w:rsidR="000B2A48" w:rsidRDefault="000B2A48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0B2A48" w:rsidRDefault="000B2A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CONTROLLER_TYPE</w:t>
            </w:r>
          </w:p>
        </w:tc>
        <w:tc>
          <w:tcPr>
            <w:tcW w:w="1134" w:type="dxa"/>
            <w:vAlign w:val="center"/>
          </w:tcPr>
          <w:p w:rsidR="000B2A48" w:rsidRDefault="000B2A48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807322"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0B2A48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：站厅控制器</w:t>
            </w:r>
          </w:p>
        </w:tc>
        <w:tc>
          <w:tcPr>
            <w:tcW w:w="2126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控制器类型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OPEN_TIME_HH</w:t>
            </w:r>
          </w:p>
        </w:tc>
        <w:tc>
          <w:tcPr>
            <w:tcW w:w="1134" w:type="dxa"/>
            <w:vAlign w:val="center"/>
          </w:tcPr>
          <w:p w:rsidR="00891AEC" w:rsidRDefault="00891AEC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OPEN_TIME_MM</w:t>
            </w:r>
          </w:p>
        </w:tc>
        <w:tc>
          <w:tcPr>
            <w:tcW w:w="1134" w:type="dxa"/>
            <w:vAlign w:val="center"/>
          </w:tcPr>
          <w:p w:rsidR="00891AEC" w:rsidRDefault="00891AEC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CLOSE_TIME_HH</w:t>
            </w:r>
          </w:p>
        </w:tc>
        <w:tc>
          <w:tcPr>
            <w:tcW w:w="1134" w:type="dxa"/>
            <w:vAlign w:val="center"/>
          </w:tcPr>
          <w:p w:rsidR="00891AEC" w:rsidRDefault="00891AEC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关</w:t>
            </w:r>
            <w:r>
              <w:rPr>
                <w:color w:val="auto"/>
                <w:sz w:val="20"/>
              </w:rPr>
              <w:t>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CLOSE_TIME_MM</w:t>
            </w:r>
          </w:p>
        </w:tc>
        <w:tc>
          <w:tcPr>
            <w:tcW w:w="1134" w:type="dxa"/>
            <w:vAlign w:val="center"/>
          </w:tcPr>
          <w:p w:rsidR="00891AEC" w:rsidRDefault="00891AEC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F743AF" w:rsidRDefault="00F743AF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C11C3B" w:rsidRDefault="00C11C3B" w:rsidP="00C11C3B">
      <w:pPr>
        <w:pStyle w:val="2"/>
        <w:numPr>
          <w:ilvl w:val="1"/>
          <w:numId w:val="1"/>
        </w:numPr>
      </w:pPr>
      <w:bookmarkStart w:id="118" w:name="_Toc524634049"/>
      <w:r>
        <w:rPr>
          <w:rFonts w:hint="eastAsia"/>
        </w:rPr>
        <w:t>SEND_WORK_TIME</w:t>
      </w:r>
      <w:r>
        <w:rPr>
          <w:rFonts w:hint="eastAsia"/>
        </w:rPr>
        <w:t>更新控制器休眠时间</w:t>
      </w:r>
      <w:bookmarkEnd w:id="118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  <w:r w:rsidR="00122FAA">
              <w:rPr>
                <w:rFonts w:hint="eastAsia"/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C11C3B" w:rsidRDefault="00122FA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C11C3B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122FAA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OPEN_TIME_MM</w:t>
            </w:r>
          </w:p>
        </w:tc>
        <w:tc>
          <w:tcPr>
            <w:tcW w:w="1134" w:type="dxa"/>
            <w:vAlign w:val="center"/>
          </w:tcPr>
          <w:p w:rsidR="00122FAA" w:rsidRDefault="00122FA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122FAA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122FAA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CLOSE_TIME_HH</w:t>
            </w:r>
          </w:p>
        </w:tc>
        <w:tc>
          <w:tcPr>
            <w:tcW w:w="1134" w:type="dxa"/>
            <w:vAlign w:val="center"/>
          </w:tcPr>
          <w:p w:rsidR="00122FAA" w:rsidRDefault="00122FA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关</w:t>
            </w:r>
            <w:r>
              <w:rPr>
                <w:color w:val="auto"/>
                <w:sz w:val="20"/>
              </w:rPr>
              <w:t>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CLOSE_TIME_MM</w:t>
            </w:r>
          </w:p>
        </w:tc>
        <w:tc>
          <w:tcPr>
            <w:tcW w:w="1134" w:type="dxa"/>
            <w:vAlign w:val="center"/>
          </w:tcPr>
          <w:p w:rsidR="00122FAA" w:rsidRDefault="00122FA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C11C3B" w:rsidRDefault="00C11C3B" w:rsidP="00C11C3B">
      <w:pPr>
        <w:spacing w:line="360" w:lineRule="auto"/>
        <w:rPr>
          <w:bCs/>
          <w:kern w:val="44"/>
          <w:sz w:val="24"/>
          <w:szCs w:val="44"/>
        </w:rPr>
      </w:pPr>
    </w:p>
    <w:p w:rsidR="00C11C3B" w:rsidRDefault="00122FAA" w:rsidP="00C11C3B">
      <w:pPr>
        <w:pStyle w:val="2"/>
        <w:numPr>
          <w:ilvl w:val="1"/>
          <w:numId w:val="1"/>
        </w:numPr>
      </w:pPr>
      <w:bookmarkStart w:id="119" w:name="_Toc524634050"/>
      <w:r>
        <w:rPr>
          <w:rFonts w:hint="eastAsia"/>
        </w:rPr>
        <w:t>SEND_WORK_TIME_ACK</w:t>
      </w:r>
      <w:r>
        <w:rPr>
          <w:rFonts w:hint="eastAsia"/>
        </w:rPr>
        <w:t>更新控制器休眠时间响应</w:t>
      </w:r>
      <w:bookmarkEnd w:id="119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C11C3B" w:rsidRDefault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6C1D68" w:rsidRPr="006C1D68" w:rsidRDefault="006C1D68" w:rsidP="006C1D68">
      <w:pPr>
        <w:pStyle w:val="2"/>
        <w:numPr>
          <w:ilvl w:val="1"/>
          <w:numId w:val="1"/>
        </w:numPr>
      </w:pPr>
      <w:bookmarkStart w:id="120" w:name="_Toc524634051"/>
      <w:r w:rsidRPr="006C1D68">
        <w:rPr>
          <w:rFonts w:hint="eastAsia"/>
        </w:rPr>
        <w:t>VIEW_CONTROLLER_VIDEO</w:t>
      </w:r>
      <w:r w:rsidRPr="006C1D68">
        <w:rPr>
          <w:rFonts w:hint="eastAsia"/>
        </w:rPr>
        <w:t>查看控制器实时视频</w:t>
      </w:r>
      <w:bookmarkEnd w:id="120"/>
    </w:p>
    <w:p w:rsidR="006C1D68" w:rsidRPr="006C1D68" w:rsidRDefault="005F3816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="006C1D68"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="006C1D68"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6C1D68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A74718" w:rsidTr="00055DE2">
        <w:tc>
          <w:tcPr>
            <w:tcW w:w="534" w:type="dxa"/>
            <w:vAlign w:val="center"/>
          </w:tcPr>
          <w:p w:rsidR="00A74718" w:rsidRDefault="00A7471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A74718" w:rsidRDefault="00A7471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START_END_FLAG</w:t>
            </w:r>
          </w:p>
        </w:tc>
        <w:tc>
          <w:tcPr>
            <w:tcW w:w="1134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718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开始结束标志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：结束，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：开始</w:t>
            </w:r>
          </w:p>
        </w:tc>
      </w:tr>
      <w:tr w:rsidR="00A74718" w:rsidTr="00055DE2">
        <w:tc>
          <w:tcPr>
            <w:tcW w:w="534" w:type="dxa"/>
            <w:vAlign w:val="center"/>
          </w:tcPr>
          <w:p w:rsidR="00A74718" w:rsidRDefault="00A7471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A74718" w:rsidRDefault="00A74718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6C1D68" w:rsidRDefault="006C1D68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5F3816" w:rsidRPr="006C1D68" w:rsidRDefault="005F3816" w:rsidP="005F3816">
      <w:pPr>
        <w:pStyle w:val="2"/>
        <w:numPr>
          <w:ilvl w:val="1"/>
          <w:numId w:val="1"/>
        </w:numPr>
      </w:pPr>
      <w:bookmarkStart w:id="121" w:name="_Toc524634052"/>
      <w:r w:rsidRPr="006C1D68">
        <w:rPr>
          <w:rFonts w:hint="eastAsia"/>
        </w:rPr>
        <w:t>VIEW_CONTROLLER_VIDEO</w:t>
      </w:r>
      <w:r>
        <w:rPr>
          <w:rFonts w:hint="eastAsia"/>
        </w:rPr>
        <w:t>_ACK</w:t>
      </w:r>
      <w:r w:rsidRPr="006C1D68">
        <w:rPr>
          <w:rFonts w:hint="eastAsia"/>
        </w:rPr>
        <w:t>查看控制器实时视频</w:t>
      </w:r>
      <w:r>
        <w:rPr>
          <w:rFonts w:hint="eastAsia"/>
        </w:rPr>
        <w:t>响应</w:t>
      </w:r>
      <w:bookmarkEnd w:id="121"/>
    </w:p>
    <w:p w:rsidR="005F3816" w:rsidRPr="006C1D68" w:rsidRDefault="005F3816" w:rsidP="005F3816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F3816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5F3816" w:rsidTr="00055DE2">
        <w:tc>
          <w:tcPr>
            <w:tcW w:w="534" w:type="dxa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</w:tr>
      <w:tr w:rsidR="005F3816" w:rsidTr="00055DE2">
        <w:tc>
          <w:tcPr>
            <w:tcW w:w="534" w:type="dxa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5F3816" w:rsidRPr="005F3816" w:rsidRDefault="0097346E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控制器将实时视频发给流媒体服务器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用户在浏览器上连接到流媒体服务器查看视频</w:t>
      </w:r>
      <w:r>
        <w:rPr>
          <w:rFonts w:hint="eastAsia"/>
          <w:bCs/>
          <w:kern w:val="44"/>
          <w:sz w:val="24"/>
          <w:szCs w:val="44"/>
        </w:rPr>
        <w:t>。</w:t>
      </w:r>
      <w:r>
        <w:rPr>
          <w:bCs/>
          <w:kern w:val="44"/>
          <w:sz w:val="24"/>
          <w:szCs w:val="44"/>
        </w:rPr>
        <w:t>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根据控制器编号确定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每个控制器的视频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固定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740377" w:rsidRDefault="00740377" w:rsidP="00740377">
      <w:pPr>
        <w:pStyle w:val="2"/>
        <w:numPr>
          <w:ilvl w:val="1"/>
          <w:numId w:val="1"/>
        </w:numPr>
      </w:pPr>
      <w:bookmarkStart w:id="122" w:name="_Toc524634053"/>
      <w:r>
        <w:rPr>
          <w:rFonts w:hint="eastAsia"/>
        </w:rPr>
        <w:t>SEND_SAFE_VIDEO</w:t>
      </w:r>
      <w:r>
        <w:rPr>
          <w:rFonts w:hint="eastAsia"/>
        </w:rPr>
        <w:t>发送安全垫片</w:t>
      </w:r>
      <w:bookmarkEnd w:id="122"/>
    </w:p>
    <w:p w:rsidR="00740377" w:rsidRDefault="00740377" w:rsidP="00740377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发送安全垫片消息，由中心服务器发送到各控制器。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740377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740377" w:rsidTr="00055DE2">
        <w:tc>
          <w:tcPr>
            <w:tcW w:w="534" w:type="dxa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1C31D1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740377" w:rsidRDefault="00740377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740377" w:rsidRDefault="00740377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740377" w:rsidRDefault="00740377" w:rsidP="00E33B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视频文件</w:t>
            </w:r>
            <w:r w:rsidR="00E33BB4">
              <w:rPr>
                <w:rFonts w:hint="eastAsia"/>
                <w:color w:val="auto"/>
                <w:sz w:val="20"/>
              </w:rPr>
              <w:t>名</w:t>
            </w:r>
          </w:p>
        </w:tc>
        <w:tc>
          <w:tcPr>
            <w:tcW w:w="2126" w:type="dxa"/>
            <w:vAlign w:val="center"/>
          </w:tcPr>
          <w:p w:rsidR="00740377" w:rsidRDefault="00E33BB4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只有文件名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视频文件保存在默认目录中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7F2F0F" w:rsidTr="00055DE2">
        <w:tc>
          <w:tcPr>
            <w:tcW w:w="534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F2F0F" w:rsidRDefault="007F2F0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7F2F0F" w:rsidRDefault="007F2F0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F2F0F" w:rsidRDefault="007F2F0F" w:rsidP="00E33BB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A2703" w:rsidRDefault="005A2703" w:rsidP="005A2703">
      <w:pPr>
        <w:pStyle w:val="2"/>
        <w:numPr>
          <w:ilvl w:val="1"/>
          <w:numId w:val="1"/>
        </w:numPr>
      </w:pPr>
      <w:bookmarkStart w:id="123" w:name="_Toc524634054"/>
      <w:r>
        <w:rPr>
          <w:rFonts w:hint="eastAsia"/>
        </w:rPr>
        <w:t>SEND_SAFE_VIDEO_ACK</w:t>
      </w:r>
      <w:r>
        <w:rPr>
          <w:rFonts w:hint="eastAsia"/>
        </w:rPr>
        <w:t>发送安全垫片响应</w:t>
      </w:r>
      <w:bookmarkEnd w:id="123"/>
    </w:p>
    <w:p w:rsidR="005A2703" w:rsidRDefault="005A2703" w:rsidP="005A270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发送安全垫片响应消息，由控制器发送到中心服务器。</w:t>
      </w:r>
    </w:p>
    <w:p w:rsidR="002B56FA" w:rsidRPr="002B56FA" w:rsidRDefault="002B56FA" w:rsidP="005A270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控制器接收到发送安全垫片消息后，需要立即发送应答消息，表示接收到请求，此时</w:t>
      </w:r>
      <w:r>
        <w:rPr>
          <w:rFonts w:hint="eastAsia"/>
          <w:bCs/>
          <w:kern w:val="44"/>
          <w:sz w:val="24"/>
          <w:szCs w:val="44"/>
        </w:rPr>
        <w:t>ACK_TYPE</w:t>
      </w:r>
      <w:r>
        <w:rPr>
          <w:rFonts w:hint="eastAsia"/>
          <w:bCs/>
          <w:kern w:val="44"/>
          <w:sz w:val="24"/>
          <w:szCs w:val="44"/>
        </w:rPr>
        <w:t>值为</w:t>
      </w:r>
      <w:r>
        <w:rPr>
          <w:rFonts w:hint="eastAsia"/>
          <w:bCs/>
          <w:kern w:val="44"/>
          <w:sz w:val="24"/>
          <w:szCs w:val="44"/>
        </w:rPr>
        <w:t>0</w:t>
      </w:r>
      <w:r>
        <w:rPr>
          <w:rFonts w:hint="eastAsia"/>
          <w:bCs/>
          <w:kern w:val="44"/>
          <w:sz w:val="24"/>
          <w:szCs w:val="44"/>
        </w:rPr>
        <w:t>。控制器完成安全垫片下载后，需要再次发送该消息，此时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值为</w:t>
      </w:r>
      <w:r>
        <w:rPr>
          <w:rFonts w:hint="eastAsia"/>
          <w:bCs/>
          <w:kern w:val="44"/>
          <w:sz w:val="24"/>
          <w:szCs w:val="44"/>
        </w:rPr>
        <w:t>2</w:t>
      </w:r>
      <w:r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A2703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2B56FA" w:rsidTr="00055DE2">
        <w:tc>
          <w:tcPr>
            <w:tcW w:w="534" w:type="dxa"/>
            <w:vAlign w:val="center"/>
          </w:tcPr>
          <w:p w:rsidR="002B56FA" w:rsidRDefault="002B56FA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2B56FA" w:rsidRDefault="002B56FA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ACK_TYPE</w:t>
            </w:r>
          </w:p>
        </w:tc>
        <w:tc>
          <w:tcPr>
            <w:tcW w:w="1134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B56FA" w:rsidTr="00055DE2">
        <w:tc>
          <w:tcPr>
            <w:tcW w:w="534" w:type="dxa"/>
            <w:vAlign w:val="center"/>
          </w:tcPr>
          <w:p w:rsidR="002B56FA" w:rsidRDefault="002B56FA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2B56FA" w:rsidRDefault="002B56FA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D353AC" w:rsidRDefault="00D353A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5F3816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6C1D68" w:rsidRDefault="00837265" w:rsidP="00837265">
      <w:pPr>
        <w:pStyle w:val="2"/>
        <w:numPr>
          <w:ilvl w:val="1"/>
          <w:numId w:val="1"/>
        </w:numPr>
      </w:pPr>
      <w:bookmarkStart w:id="124" w:name="_Toc525372622"/>
      <w:r>
        <w:rPr>
          <w:rFonts w:hint="eastAsia"/>
        </w:rPr>
        <w:t>DOWNLOAD_COMPLETE</w:t>
      </w:r>
      <w:r>
        <w:rPr>
          <w:rFonts w:hint="eastAsia"/>
        </w:rPr>
        <w:t>下载完成报告消息</w:t>
      </w:r>
      <w:bookmarkEnd w:id="124"/>
    </w:p>
    <w:p w:rsidR="00837265" w:rsidRPr="006C1D68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837265" w:rsidTr="0038748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REQUEST</w:t>
            </w:r>
            <w:r>
              <w:rPr>
                <w:rFonts w:hint="eastAsia"/>
                <w:color w:val="auto"/>
                <w:sz w:val="20"/>
              </w:rPr>
              <w:t>_TYPE</w:t>
            </w: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完成的请求消息类别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837265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6C1D68" w:rsidRDefault="00837265" w:rsidP="00837265">
      <w:pPr>
        <w:pStyle w:val="2"/>
        <w:numPr>
          <w:ilvl w:val="1"/>
          <w:numId w:val="1"/>
        </w:numPr>
      </w:pPr>
      <w:bookmarkStart w:id="125" w:name="_Toc525372623"/>
      <w:r>
        <w:rPr>
          <w:rFonts w:hint="eastAsia"/>
        </w:rPr>
        <w:t>DOWNLOAD_COMPLETE_ACK</w:t>
      </w:r>
      <w:r>
        <w:rPr>
          <w:rFonts w:hint="eastAsia"/>
        </w:rPr>
        <w:t>下载完成响应消息</w:t>
      </w:r>
      <w:bookmarkEnd w:id="125"/>
    </w:p>
    <w:p w:rsidR="00837265" w:rsidRPr="006C1D68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837265" w:rsidTr="0038748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837265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Default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915F6" w:rsidRPr="005A2703" w:rsidRDefault="008915F6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  <w:rPr>
          <w:rFonts w:ascii="宋体" w:eastAsia="宋体" w:hAnsi="Times New Roman" w:cs="Times New Roman"/>
          <w:color w:val="000000"/>
          <w:kern w:val="0"/>
          <w:szCs w:val="21"/>
        </w:rPr>
      </w:pPr>
      <w:bookmarkStart w:id="126" w:name="_Toc524634055"/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端口说明</w:t>
      </w:r>
      <w:bookmarkEnd w:id="126"/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中心服务器TCP端口：11615，UDP端口：11616。</w:t>
      </w:r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控制器TCP端口：12879，控制器UDP端口：12880；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27" w:name="_Toc524634056"/>
      <w:r>
        <w:rPr>
          <w:rFonts w:hint="eastAsia"/>
        </w:rPr>
        <w:t>节目单文件格式</w:t>
      </w:r>
      <w:bookmarkEnd w:id="127"/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节目单文件采用文本文件方式，文件名格式为：</w:t>
      </w:r>
      <w:proofErr w:type="spellStart"/>
      <w:r>
        <w:rPr>
          <w:rFonts w:hint="eastAsia"/>
        </w:rPr>
        <w:t>program_list_order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order</w:t>
      </w:r>
      <w:r>
        <w:rPr>
          <w:rFonts w:hint="eastAsia"/>
        </w:rPr>
        <w:t>为节目单序号，文件格式为：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[PROGRAM]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VALID_DATE = YYYY-MM-DD HH:MM:SS</w:t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节目单生效日期，含时分秒，默认时分秒为</w:t>
      </w:r>
      <w:r>
        <w:rPr>
          <w:rFonts w:hint="eastAsia"/>
        </w:rPr>
        <w:t>0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ORDER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节目单序号，是一个不断增加的数字。</w:t>
      </w:r>
    </w:p>
    <w:p w:rsidR="000A7364" w:rsidRDefault="006516CE">
      <w:pPr>
        <w:spacing w:line="360" w:lineRule="auto"/>
        <w:ind w:firstLineChars="200" w:firstLine="420"/>
      </w:pPr>
      <w:r>
        <w:t>LIVE_</w:t>
      </w:r>
      <w:r>
        <w:rPr>
          <w:rFonts w:hint="eastAsia"/>
        </w:rPr>
        <w:t>FLAG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直播标志，</w:t>
      </w:r>
      <w:r>
        <w:rPr>
          <w:rFonts w:hint="eastAsia"/>
        </w:rPr>
        <w:t>1</w:t>
      </w:r>
      <w:r>
        <w:rPr>
          <w:rFonts w:hint="eastAsia"/>
        </w:rPr>
        <w:t>：直播，</w:t>
      </w:r>
      <w:r>
        <w:rPr>
          <w:rFonts w:hint="eastAsia"/>
        </w:rPr>
        <w:t>0</w:t>
      </w:r>
      <w:r>
        <w:rPr>
          <w:rFonts w:hint="eastAsia"/>
        </w:rPr>
        <w:t>：录播</w:t>
      </w:r>
    </w:p>
    <w:p w:rsidR="00C96E80" w:rsidRPr="00C96E80" w:rsidRDefault="00C96E80">
      <w:pPr>
        <w:spacing w:line="360" w:lineRule="auto"/>
        <w:ind w:firstLineChars="200" w:firstLine="420"/>
      </w:pPr>
      <w:r>
        <w:rPr>
          <w:rFonts w:hint="eastAsia"/>
        </w:rPr>
        <w:t xml:space="preserve">LIVE_URL=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F17D2F">
        <w:rPr>
          <w:rFonts w:hint="eastAsia"/>
        </w:rPr>
        <w:t>，</w:t>
      </w:r>
      <w:r w:rsidR="009E0194">
        <w:rPr>
          <w:rFonts w:hint="eastAsia"/>
        </w:rPr>
        <w:t>在</w:t>
      </w:r>
      <w:r w:rsidR="00F17D2F">
        <w:rPr>
          <w:rFonts w:hint="eastAsia"/>
        </w:rPr>
        <w:t>中心服务器配置</w:t>
      </w:r>
    </w:p>
    <w:p w:rsidR="003E2CE6" w:rsidRDefault="003E2CE6" w:rsidP="003E2CE6">
      <w:pPr>
        <w:spacing w:line="360" w:lineRule="auto"/>
        <w:ind w:firstLineChars="200" w:firstLine="420"/>
      </w:pPr>
      <w:r>
        <w:rPr>
          <w:rFonts w:hint="eastAsia"/>
        </w:rPr>
        <w:t>TOTAL_UNIT =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总的节目栏数量</w:t>
      </w:r>
    </w:p>
    <w:p w:rsidR="006516CE" w:rsidRPr="003E2CE6" w:rsidRDefault="006516CE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[UNIT1]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PROGRAM1 = 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[UNIT2]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[UNITM]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 </w:t>
      </w:r>
      <w:r>
        <w:rPr>
          <w:rFonts w:hint="eastAsia"/>
        </w:rPr>
        <w:t>为数字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”或“</w:t>
      </w:r>
      <w:r>
        <w:rPr>
          <w:rFonts w:hint="eastAsia"/>
        </w:rPr>
        <w:t>//</w:t>
      </w:r>
      <w:r>
        <w:rPr>
          <w:rFonts w:hint="eastAsia"/>
        </w:rPr>
        <w:t>”开始的内容均为注释内容。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默认控制器能够支持主流的媒体格式，包括但不限于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、</w:t>
      </w:r>
      <w:r>
        <w:rPr>
          <w:rFonts w:hint="eastAsia"/>
        </w:rPr>
        <w:t>mpg</w:t>
      </w:r>
      <w:r>
        <w:rPr>
          <w:rFonts w:hint="eastAsia"/>
        </w:rPr>
        <w:t>、</w:t>
      </w:r>
      <w:r>
        <w:rPr>
          <w:rFonts w:hint="eastAsia"/>
        </w:rPr>
        <w:t>3gb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vob</w:t>
      </w:r>
      <w:proofErr w:type="spellEnd"/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等。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28" w:name="_Toc524634057"/>
      <w:r>
        <w:rPr>
          <w:rFonts w:hint="eastAsia"/>
        </w:rPr>
        <w:t>版式文件格式</w:t>
      </w:r>
      <w:bookmarkEnd w:id="128"/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代表横纵坐标，</w:t>
      </w:r>
      <w:proofErr w:type="spellStart"/>
      <w:r>
        <w:rPr>
          <w:rFonts w:hint="eastAsia"/>
        </w:rPr>
        <w:t>width,height</w:t>
      </w:r>
      <w:proofErr w:type="spellEnd"/>
      <w:r>
        <w:rPr>
          <w:rFonts w:hint="eastAsia"/>
        </w:rPr>
        <w:t>代表宽度和长度，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属性代表字体大小，</w:t>
      </w:r>
      <w:r>
        <w:rPr>
          <w:rFonts w:hint="eastAsia"/>
        </w:rPr>
        <w:t>color</w:t>
      </w:r>
      <w:r>
        <w:rPr>
          <w:rFonts w:hint="eastAsia"/>
        </w:rPr>
        <w:t>属性代表字体颜色，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属性代表背景色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其中颜色文本可以采用单词如“</w:t>
      </w:r>
      <w:r>
        <w:rPr>
          <w:rFonts w:hint="eastAsia"/>
        </w:rPr>
        <w:t>white</w:t>
      </w:r>
      <w:r>
        <w:rPr>
          <w:rFonts w:hint="eastAsia"/>
        </w:rPr>
        <w:t>”这样的格式，也可以采用如“</w:t>
      </w:r>
      <w:r>
        <w:rPr>
          <w:rFonts w:hint="eastAsia"/>
        </w:rPr>
        <w:t>0xffffff</w:t>
      </w:r>
      <w:r>
        <w:rPr>
          <w:rFonts w:hint="eastAsia"/>
        </w:rPr>
        <w:t>”这样的格式来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//Graphic </w:t>
      </w:r>
      <w:r>
        <w:rPr>
          <w:rFonts w:hint="eastAsia"/>
        </w:rPr>
        <w:t>标签代表整个界面的显示，</w:t>
      </w:r>
      <w:r>
        <w:rPr>
          <w:rFonts w:hint="eastAsia"/>
        </w:rPr>
        <w:t>type</w:t>
      </w:r>
      <w:r>
        <w:rPr>
          <w:rFonts w:hint="eastAsia"/>
        </w:rPr>
        <w:t>属性代表显示的界面类型，</w:t>
      </w:r>
      <w:r>
        <w:rPr>
          <w:rFonts w:hint="eastAsia"/>
        </w:rPr>
        <w:t>train</w:t>
      </w:r>
      <w:r>
        <w:rPr>
          <w:rFonts w:hint="eastAsia"/>
        </w:rPr>
        <w:t>表示车载，</w:t>
      </w:r>
      <w:r>
        <w:rPr>
          <w:rFonts w:hint="eastAsia"/>
        </w:rPr>
        <w:t>hall</w:t>
      </w:r>
      <w:r>
        <w:rPr>
          <w:rFonts w:hint="eastAsia"/>
        </w:rPr>
        <w:t>表示站厅，</w:t>
      </w:r>
      <w:r>
        <w:rPr>
          <w:rFonts w:hint="eastAsia"/>
        </w:rPr>
        <w:t>platform</w:t>
      </w:r>
      <w:r>
        <w:rPr>
          <w:rFonts w:hint="eastAsia"/>
        </w:rPr>
        <w:t>表示站台，</w:t>
      </w:r>
      <w:r>
        <w:rPr>
          <w:rFonts w:hint="eastAsia"/>
        </w:rPr>
        <w:t>left/right</w:t>
      </w:r>
      <w:r>
        <w:rPr>
          <w:rFonts w:hint="eastAsia"/>
        </w:rPr>
        <w:t>代表车次线路信息在界面左侧还是右侧，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/en</w:t>
      </w:r>
      <w:r>
        <w:rPr>
          <w:rFonts w:hint="eastAsia"/>
        </w:rPr>
        <w:t>代表中英文界面，文本内容如“</w:t>
      </w:r>
      <w:proofErr w:type="spellStart"/>
      <w:r>
        <w:rPr>
          <w:rFonts w:hint="eastAsia"/>
        </w:rPr>
        <w:t>hall_left_ch</w:t>
      </w:r>
      <w:proofErr w:type="spellEnd"/>
      <w:r>
        <w:rPr>
          <w:rFonts w:hint="eastAsia"/>
        </w:rPr>
        <w:t>”这样的格式，其中车载无中英文和左右区分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//Background </w:t>
      </w:r>
      <w:r>
        <w:rPr>
          <w:rFonts w:hint="eastAsia"/>
        </w:rPr>
        <w:t>标签代表背景图片显示，</w:t>
      </w: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属性代表背景图片在中心服务器上的路径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标签代表视频播放区域显示控制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//Emergency </w:t>
      </w:r>
      <w:r>
        <w:rPr>
          <w:rFonts w:hint="eastAsia"/>
        </w:rPr>
        <w:t>代表紧急消息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//Message </w:t>
      </w:r>
      <w:r>
        <w:rPr>
          <w:rFonts w:hint="eastAsia"/>
        </w:rPr>
        <w:t>代表新闻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//Date </w:t>
      </w:r>
      <w:r>
        <w:rPr>
          <w:rFonts w:hint="eastAsia"/>
        </w:rPr>
        <w:t>标签代表日期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//Time </w:t>
      </w:r>
      <w:r>
        <w:rPr>
          <w:rFonts w:hint="eastAsia"/>
        </w:rPr>
        <w:t>标签代表时间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标签代表本次列车进站时间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29" w:name="_Toc524634058"/>
      <w:r>
        <w:rPr>
          <w:rFonts w:hint="eastAsia"/>
        </w:rPr>
        <w:t>日志文件格式</w:t>
      </w:r>
      <w:bookmarkEnd w:id="129"/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ind w:firstLine="420"/>
      </w:pPr>
      <w:r>
        <w:rPr>
          <w:rFonts w:hint="eastAsia"/>
        </w:rPr>
        <w:t>以文本文件表示，每条内容如下：</w:t>
      </w:r>
    </w:p>
    <w:p w:rsidR="000A7364" w:rsidRDefault="00646400">
      <w:pPr>
        <w:ind w:firstLine="420"/>
      </w:pPr>
      <w:r>
        <w:rPr>
          <w:rFonts w:hint="eastAsia"/>
        </w:rPr>
        <w:t>&lt;id=1, day=2017.12.31, time=11:05:30, level=3, type=5, title=</w:t>
      </w:r>
      <w:r>
        <w:rPr>
          <w:rFonts w:hint="eastAsia"/>
        </w:rPr>
        <w:t>播放切换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={</w:t>
      </w:r>
      <w:r>
        <w:rPr>
          <w:rFonts w:hint="eastAsia"/>
        </w:rPr>
        <w:t>播放节目</w:t>
      </w:r>
      <w:r>
        <w:rPr>
          <w:rFonts w:hint="eastAsia"/>
        </w:rPr>
        <w:t>xxx.mpg}&gt;</w:t>
      </w:r>
    </w:p>
    <w:p w:rsidR="000A7364" w:rsidRDefault="00646400">
      <w:pPr>
        <w:ind w:firstLine="420"/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日志记录</w:t>
      </w:r>
      <w:r>
        <w:rPr>
          <w:rFonts w:hint="eastAsia"/>
        </w:rPr>
        <w:t>ID</w:t>
      </w:r>
      <w:r>
        <w:rPr>
          <w:rFonts w:hint="eastAsia"/>
        </w:rPr>
        <w:t>，每天从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A7364" w:rsidRDefault="00646400">
      <w:pPr>
        <w:ind w:firstLine="420"/>
      </w:pPr>
      <w:r>
        <w:rPr>
          <w:rFonts w:hint="eastAsia"/>
        </w:rPr>
        <w:t xml:space="preserve">day, time: </w:t>
      </w:r>
      <w:r>
        <w:rPr>
          <w:rFonts w:hint="eastAsia"/>
        </w:rPr>
        <w:t>事件日期，时间</w:t>
      </w:r>
    </w:p>
    <w:p w:rsidR="000A7364" w:rsidRDefault="00646400">
      <w:pPr>
        <w:ind w:firstLine="420"/>
      </w:pPr>
      <w:r>
        <w:rPr>
          <w:rFonts w:hint="eastAsia"/>
        </w:rPr>
        <w:t xml:space="preserve">level: </w:t>
      </w:r>
      <w:r>
        <w:rPr>
          <w:rFonts w:hint="eastAsia"/>
        </w:rPr>
        <w:t>事件级别，</w:t>
      </w:r>
      <w:r>
        <w:rPr>
          <w:rFonts w:hint="eastAsia"/>
        </w:rPr>
        <w:t>1~3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是普通事件，</w:t>
      </w:r>
      <w:r>
        <w:rPr>
          <w:rFonts w:hint="eastAsia"/>
        </w:rPr>
        <w:t>2</w:t>
      </w:r>
      <w:r>
        <w:rPr>
          <w:rFonts w:hint="eastAsia"/>
        </w:rPr>
        <w:t>是普通故障，</w:t>
      </w:r>
      <w:r>
        <w:rPr>
          <w:rFonts w:hint="eastAsia"/>
        </w:rPr>
        <w:t>3</w:t>
      </w:r>
      <w:r>
        <w:rPr>
          <w:rFonts w:hint="eastAsia"/>
        </w:rPr>
        <w:t>是严重故障</w:t>
      </w:r>
    </w:p>
    <w:p w:rsidR="000A7364" w:rsidRDefault="00646400">
      <w:pPr>
        <w:ind w:firstLine="420"/>
      </w:pPr>
      <w:r>
        <w:rPr>
          <w:rFonts w:hint="eastAsia"/>
        </w:rPr>
        <w:t xml:space="preserve">type: </w:t>
      </w:r>
      <w:r>
        <w:rPr>
          <w:rFonts w:hint="eastAsia"/>
        </w:rPr>
        <w:t>事件类型，整型</w:t>
      </w:r>
    </w:p>
    <w:p w:rsidR="000A7364" w:rsidRDefault="00646400">
      <w:pPr>
        <w:ind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事件类型，文本</w:t>
      </w:r>
    </w:p>
    <w:p w:rsidR="000A7364" w:rsidRDefault="00646400">
      <w:pPr>
        <w:ind w:firstLine="42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事件描述，文本</w:t>
      </w:r>
    </w:p>
    <w:p w:rsidR="000A7364" w:rsidRDefault="000A7364">
      <w:pPr>
        <w:ind w:firstLine="420"/>
      </w:pPr>
    </w:p>
    <w:p w:rsidR="000A7364" w:rsidRDefault="000A7364">
      <w:pPr>
        <w:spacing w:line="360" w:lineRule="auto"/>
        <w:ind w:firstLineChars="200" w:firstLine="420"/>
      </w:pPr>
    </w:p>
    <w:sectPr w:rsidR="000A7364" w:rsidSect="0072376C">
      <w:headerReference w:type="default" r:id="rId9"/>
      <w:footerReference w:type="default" r:id="rId10"/>
      <w:pgSz w:w="11906" w:h="16838"/>
      <w:pgMar w:top="1560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470" w:rsidRDefault="00D03470" w:rsidP="000A7364">
      <w:r>
        <w:separator/>
      </w:r>
    </w:p>
  </w:endnote>
  <w:endnote w:type="continuationSeparator" w:id="0">
    <w:p w:rsidR="00D03470" w:rsidRDefault="00D03470" w:rsidP="000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70" w:rsidRDefault="00D92FC7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251B41">
        <w:rPr>
          <w:noProof/>
        </w:rPr>
        <w:t>2018-10-21</w:t>
      </w:r>
    </w:fldSimple>
    <w:r w:rsidR="00D03470">
      <w:rPr>
        <w:rFonts w:hint="eastAsia"/>
      </w:rPr>
      <w:tab/>
    </w:r>
    <w:r w:rsidR="00D03470">
      <w:rPr>
        <w:rFonts w:hint="eastAsia"/>
      </w:rPr>
      <w:t>元钧</w:t>
    </w:r>
    <w:r w:rsidR="00D03470">
      <w:t>机密信息，未经允许不得扩散</w:t>
    </w:r>
    <w:r w:rsidR="00D03470">
      <w:rPr>
        <w:lang w:val="zh-CN"/>
      </w:rPr>
      <w:t xml:space="preserve"> </w:t>
    </w:r>
    <w:r w:rsidR="00D03470">
      <w:rPr>
        <w:rFonts w:hint="eastAsia"/>
        <w:lang w:val="zh-CN"/>
      </w:rPr>
      <w:tab/>
    </w:r>
    <w:r>
      <w:rPr>
        <w:b/>
        <w:bCs/>
      </w:rPr>
      <w:fldChar w:fldCharType="begin"/>
    </w:r>
    <w:r w:rsidR="00D03470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5F89" w:rsidRPr="00DE5F89">
      <w:rPr>
        <w:b/>
        <w:bCs/>
        <w:noProof/>
        <w:lang w:val="zh-CN"/>
      </w:rPr>
      <w:t>23</w:t>
    </w:r>
    <w:r>
      <w:rPr>
        <w:b/>
        <w:bCs/>
      </w:rPr>
      <w:fldChar w:fldCharType="end"/>
    </w:r>
    <w:r w:rsidR="00D03470">
      <w:rPr>
        <w:lang w:val="zh-CN"/>
      </w:rPr>
      <w:t xml:space="preserve"> / </w:t>
    </w:r>
    <w:fldSimple w:instr="NUMPAGES  \* Arabic  \* MERGEFORMAT">
      <w:r w:rsidR="00DE5F89" w:rsidRPr="00DE5F89">
        <w:rPr>
          <w:b/>
          <w:bCs/>
          <w:noProof/>
          <w:lang w:val="zh-CN"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470" w:rsidRDefault="00D03470" w:rsidP="000A7364">
      <w:r>
        <w:separator/>
      </w:r>
    </w:p>
  </w:footnote>
  <w:footnote w:type="continuationSeparator" w:id="0">
    <w:p w:rsidR="00D03470" w:rsidRDefault="00D03470" w:rsidP="000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70" w:rsidRDefault="00D03470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>PIS</w:t>
    </w:r>
    <w:r>
      <w:rPr>
        <w:rFonts w:hint="eastAsia"/>
      </w:rPr>
      <w:t>中心服务器和控制器接口协议（仅限内部使用）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227C"/>
    <w:multiLevelType w:val="singleLevel"/>
    <w:tmpl w:val="13D5227C"/>
    <w:lvl w:ilvl="0">
      <w:numFmt w:val="decimal"/>
      <w:suff w:val="nothing"/>
      <w:lvlText w:val="%1-"/>
      <w:lvlJc w:val="left"/>
    </w:lvl>
  </w:abstractNum>
  <w:abstractNum w:abstractNumId="1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4F85"/>
    <w:rsid w:val="00005E58"/>
    <w:rsid w:val="00006E7D"/>
    <w:rsid w:val="00007077"/>
    <w:rsid w:val="00011690"/>
    <w:rsid w:val="00011B4C"/>
    <w:rsid w:val="0001286D"/>
    <w:rsid w:val="00014712"/>
    <w:rsid w:val="00014BD5"/>
    <w:rsid w:val="000157A7"/>
    <w:rsid w:val="000213ED"/>
    <w:rsid w:val="00021A87"/>
    <w:rsid w:val="00022F8A"/>
    <w:rsid w:val="00025F0E"/>
    <w:rsid w:val="00027E8F"/>
    <w:rsid w:val="0003082C"/>
    <w:rsid w:val="0003132D"/>
    <w:rsid w:val="00032E6C"/>
    <w:rsid w:val="00033845"/>
    <w:rsid w:val="00040E6F"/>
    <w:rsid w:val="00042637"/>
    <w:rsid w:val="000518B0"/>
    <w:rsid w:val="00052B50"/>
    <w:rsid w:val="00055DE2"/>
    <w:rsid w:val="00056090"/>
    <w:rsid w:val="0005631E"/>
    <w:rsid w:val="00057527"/>
    <w:rsid w:val="00060770"/>
    <w:rsid w:val="00062912"/>
    <w:rsid w:val="00062FAC"/>
    <w:rsid w:val="00064BB4"/>
    <w:rsid w:val="00065ADB"/>
    <w:rsid w:val="0006697E"/>
    <w:rsid w:val="000679FA"/>
    <w:rsid w:val="00071970"/>
    <w:rsid w:val="00077693"/>
    <w:rsid w:val="000801AD"/>
    <w:rsid w:val="00081CBF"/>
    <w:rsid w:val="00082128"/>
    <w:rsid w:val="000836A1"/>
    <w:rsid w:val="00086F44"/>
    <w:rsid w:val="00086FD7"/>
    <w:rsid w:val="00087164"/>
    <w:rsid w:val="00092E82"/>
    <w:rsid w:val="0009451E"/>
    <w:rsid w:val="000A154C"/>
    <w:rsid w:val="000A3F12"/>
    <w:rsid w:val="000A568F"/>
    <w:rsid w:val="000A7364"/>
    <w:rsid w:val="000B146D"/>
    <w:rsid w:val="000B2A48"/>
    <w:rsid w:val="000B2C02"/>
    <w:rsid w:val="000B7B17"/>
    <w:rsid w:val="000C286C"/>
    <w:rsid w:val="000C2F91"/>
    <w:rsid w:val="000C30AA"/>
    <w:rsid w:val="000C37E9"/>
    <w:rsid w:val="000C3E6B"/>
    <w:rsid w:val="000C4700"/>
    <w:rsid w:val="000C5D4E"/>
    <w:rsid w:val="000C6621"/>
    <w:rsid w:val="000C7C09"/>
    <w:rsid w:val="000D09E3"/>
    <w:rsid w:val="000D2CBE"/>
    <w:rsid w:val="000D52C1"/>
    <w:rsid w:val="000D768A"/>
    <w:rsid w:val="000E00A4"/>
    <w:rsid w:val="000E144A"/>
    <w:rsid w:val="000E20D4"/>
    <w:rsid w:val="000E28EC"/>
    <w:rsid w:val="000E2B5E"/>
    <w:rsid w:val="000E33BD"/>
    <w:rsid w:val="000E3906"/>
    <w:rsid w:val="000E3B54"/>
    <w:rsid w:val="000E56FD"/>
    <w:rsid w:val="000E67D5"/>
    <w:rsid w:val="000F02E4"/>
    <w:rsid w:val="000F1946"/>
    <w:rsid w:val="000F56EA"/>
    <w:rsid w:val="000F598E"/>
    <w:rsid w:val="000F74BF"/>
    <w:rsid w:val="000F78A7"/>
    <w:rsid w:val="000F7D22"/>
    <w:rsid w:val="00100786"/>
    <w:rsid w:val="00101088"/>
    <w:rsid w:val="00102036"/>
    <w:rsid w:val="00102629"/>
    <w:rsid w:val="0010476D"/>
    <w:rsid w:val="0010505D"/>
    <w:rsid w:val="00105A81"/>
    <w:rsid w:val="001079B8"/>
    <w:rsid w:val="00107F04"/>
    <w:rsid w:val="001152BB"/>
    <w:rsid w:val="001162F0"/>
    <w:rsid w:val="00122FAA"/>
    <w:rsid w:val="00130B0E"/>
    <w:rsid w:val="00134088"/>
    <w:rsid w:val="00135142"/>
    <w:rsid w:val="00141885"/>
    <w:rsid w:val="00142993"/>
    <w:rsid w:val="001441F0"/>
    <w:rsid w:val="001457EB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1C64"/>
    <w:rsid w:val="00184144"/>
    <w:rsid w:val="001852EB"/>
    <w:rsid w:val="001858FF"/>
    <w:rsid w:val="00190D03"/>
    <w:rsid w:val="00192F71"/>
    <w:rsid w:val="001A4B08"/>
    <w:rsid w:val="001A666B"/>
    <w:rsid w:val="001A7302"/>
    <w:rsid w:val="001A7DCA"/>
    <w:rsid w:val="001B25E7"/>
    <w:rsid w:val="001B3307"/>
    <w:rsid w:val="001B3469"/>
    <w:rsid w:val="001B4D96"/>
    <w:rsid w:val="001B6180"/>
    <w:rsid w:val="001B7B5F"/>
    <w:rsid w:val="001C28A3"/>
    <w:rsid w:val="001C31D1"/>
    <w:rsid w:val="001C34DB"/>
    <w:rsid w:val="001C6E4D"/>
    <w:rsid w:val="001C762F"/>
    <w:rsid w:val="001D04BF"/>
    <w:rsid w:val="001D33C8"/>
    <w:rsid w:val="001D3966"/>
    <w:rsid w:val="001D52F1"/>
    <w:rsid w:val="001D748C"/>
    <w:rsid w:val="001E1A90"/>
    <w:rsid w:val="001E49CF"/>
    <w:rsid w:val="001E4DA7"/>
    <w:rsid w:val="001E5C31"/>
    <w:rsid w:val="001E70C8"/>
    <w:rsid w:val="001F140D"/>
    <w:rsid w:val="001F21F9"/>
    <w:rsid w:val="001F2327"/>
    <w:rsid w:val="001F3951"/>
    <w:rsid w:val="001F4EC2"/>
    <w:rsid w:val="001F6084"/>
    <w:rsid w:val="001F662F"/>
    <w:rsid w:val="002018C3"/>
    <w:rsid w:val="0020648E"/>
    <w:rsid w:val="00207CA6"/>
    <w:rsid w:val="002109E9"/>
    <w:rsid w:val="00214669"/>
    <w:rsid w:val="00215675"/>
    <w:rsid w:val="002217BC"/>
    <w:rsid w:val="002252D2"/>
    <w:rsid w:val="002255D0"/>
    <w:rsid w:val="00227906"/>
    <w:rsid w:val="002304DA"/>
    <w:rsid w:val="00233B26"/>
    <w:rsid w:val="00233CD3"/>
    <w:rsid w:val="00236501"/>
    <w:rsid w:val="00237471"/>
    <w:rsid w:val="00237E51"/>
    <w:rsid w:val="00237EA5"/>
    <w:rsid w:val="002422EA"/>
    <w:rsid w:val="00246CA4"/>
    <w:rsid w:val="002472C9"/>
    <w:rsid w:val="00251759"/>
    <w:rsid w:val="0025182A"/>
    <w:rsid w:val="00251B41"/>
    <w:rsid w:val="002539CD"/>
    <w:rsid w:val="00254E49"/>
    <w:rsid w:val="00255299"/>
    <w:rsid w:val="00257553"/>
    <w:rsid w:val="002609D5"/>
    <w:rsid w:val="002642AD"/>
    <w:rsid w:val="00264C51"/>
    <w:rsid w:val="00265AD2"/>
    <w:rsid w:val="002702B1"/>
    <w:rsid w:val="00270684"/>
    <w:rsid w:val="0027281B"/>
    <w:rsid w:val="002735E4"/>
    <w:rsid w:val="00274F63"/>
    <w:rsid w:val="002768BF"/>
    <w:rsid w:val="00281225"/>
    <w:rsid w:val="00281619"/>
    <w:rsid w:val="002822BE"/>
    <w:rsid w:val="00284508"/>
    <w:rsid w:val="0028459F"/>
    <w:rsid w:val="002857C0"/>
    <w:rsid w:val="00287FD1"/>
    <w:rsid w:val="00293649"/>
    <w:rsid w:val="002952A0"/>
    <w:rsid w:val="0029690A"/>
    <w:rsid w:val="002A0B74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B4F0C"/>
    <w:rsid w:val="002B56FA"/>
    <w:rsid w:val="002C1C33"/>
    <w:rsid w:val="002C310B"/>
    <w:rsid w:val="002C3A96"/>
    <w:rsid w:val="002C42D8"/>
    <w:rsid w:val="002C69DC"/>
    <w:rsid w:val="002D055D"/>
    <w:rsid w:val="002D2B16"/>
    <w:rsid w:val="002D3BC2"/>
    <w:rsid w:val="002D3C7D"/>
    <w:rsid w:val="002D70BE"/>
    <w:rsid w:val="002D7292"/>
    <w:rsid w:val="002E2AB7"/>
    <w:rsid w:val="002E2D33"/>
    <w:rsid w:val="002E7A73"/>
    <w:rsid w:val="002F06FD"/>
    <w:rsid w:val="002F1030"/>
    <w:rsid w:val="002F1BCD"/>
    <w:rsid w:val="002F1CE9"/>
    <w:rsid w:val="002F2075"/>
    <w:rsid w:val="002F4170"/>
    <w:rsid w:val="002F6182"/>
    <w:rsid w:val="002F68CC"/>
    <w:rsid w:val="0030032F"/>
    <w:rsid w:val="00302E91"/>
    <w:rsid w:val="003037D6"/>
    <w:rsid w:val="00304DBE"/>
    <w:rsid w:val="0031184E"/>
    <w:rsid w:val="00313212"/>
    <w:rsid w:val="003142F8"/>
    <w:rsid w:val="0031706B"/>
    <w:rsid w:val="003179BB"/>
    <w:rsid w:val="0032002F"/>
    <w:rsid w:val="00322906"/>
    <w:rsid w:val="00322B6A"/>
    <w:rsid w:val="00322DB3"/>
    <w:rsid w:val="003236D8"/>
    <w:rsid w:val="00323F27"/>
    <w:rsid w:val="003268A9"/>
    <w:rsid w:val="0033024F"/>
    <w:rsid w:val="003322F5"/>
    <w:rsid w:val="00333B1F"/>
    <w:rsid w:val="00333C5A"/>
    <w:rsid w:val="00334B7D"/>
    <w:rsid w:val="00336EF3"/>
    <w:rsid w:val="003403CF"/>
    <w:rsid w:val="003418AA"/>
    <w:rsid w:val="00342252"/>
    <w:rsid w:val="00343A09"/>
    <w:rsid w:val="003472FF"/>
    <w:rsid w:val="00351023"/>
    <w:rsid w:val="00352511"/>
    <w:rsid w:val="00354B39"/>
    <w:rsid w:val="003554D8"/>
    <w:rsid w:val="00356F66"/>
    <w:rsid w:val="00357EC0"/>
    <w:rsid w:val="003611AF"/>
    <w:rsid w:val="003617E9"/>
    <w:rsid w:val="00364994"/>
    <w:rsid w:val="00364F97"/>
    <w:rsid w:val="00365922"/>
    <w:rsid w:val="00366E28"/>
    <w:rsid w:val="00367517"/>
    <w:rsid w:val="0037098D"/>
    <w:rsid w:val="00371612"/>
    <w:rsid w:val="00372418"/>
    <w:rsid w:val="003748F8"/>
    <w:rsid w:val="003758C7"/>
    <w:rsid w:val="00375D6E"/>
    <w:rsid w:val="00375E86"/>
    <w:rsid w:val="00381D68"/>
    <w:rsid w:val="0038257B"/>
    <w:rsid w:val="0038519F"/>
    <w:rsid w:val="00386758"/>
    <w:rsid w:val="0038704B"/>
    <w:rsid w:val="0038724E"/>
    <w:rsid w:val="00387486"/>
    <w:rsid w:val="003918EC"/>
    <w:rsid w:val="00391FD4"/>
    <w:rsid w:val="00392680"/>
    <w:rsid w:val="003944B2"/>
    <w:rsid w:val="00395B0F"/>
    <w:rsid w:val="003A0178"/>
    <w:rsid w:val="003A0459"/>
    <w:rsid w:val="003A364C"/>
    <w:rsid w:val="003A3F55"/>
    <w:rsid w:val="003A4396"/>
    <w:rsid w:val="003A6C44"/>
    <w:rsid w:val="003A7345"/>
    <w:rsid w:val="003A756F"/>
    <w:rsid w:val="003A7583"/>
    <w:rsid w:val="003B188A"/>
    <w:rsid w:val="003B232E"/>
    <w:rsid w:val="003B5B19"/>
    <w:rsid w:val="003B5CD7"/>
    <w:rsid w:val="003C2B1A"/>
    <w:rsid w:val="003C40DB"/>
    <w:rsid w:val="003C4630"/>
    <w:rsid w:val="003C4E0B"/>
    <w:rsid w:val="003D0758"/>
    <w:rsid w:val="003D631F"/>
    <w:rsid w:val="003D74D6"/>
    <w:rsid w:val="003D7B77"/>
    <w:rsid w:val="003D7BED"/>
    <w:rsid w:val="003E160E"/>
    <w:rsid w:val="003E2CE6"/>
    <w:rsid w:val="003E59B6"/>
    <w:rsid w:val="003E5F57"/>
    <w:rsid w:val="003E6776"/>
    <w:rsid w:val="003E6ACF"/>
    <w:rsid w:val="003E7338"/>
    <w:rsid w:val="003F06E0"/>
    <w:rsid w:val="003F24BB"/>
    <w:rsid w:val="003F3046"/>
    <w:rsid w:val="003F43F2"/>
    <w:rsid w:val="003F4D41"/>
    <w:rsid w:val="003F51CC"/>
    <w:rsid w:val="004004E8"/>
    <w:rsid w:val="00400C47"/>
    <w:rsid w:val="004015E9"/>
    <w:rsid w:val="00401776"/>
    <w:rsid w:val="00401DF1"/>
    <w:rsid w:val="00402D6B"/>
    <w:rsid w:val="00405048"/>
    <w:rsid w:val="00405881"/>
    <w:rsid w:val="004063A4"/>
    <w:rsid w:val="0041193E"/>
    <w:rsid w:val="00411C74"/>
    <w:rsid w:val="00413733"/>
    <w:rsid w:val="00413C9B"/>
    <w:rsid w:val="00417767"/>
    <w:rsid w:val="00420EAD"/>
    <w:rsid w:val="004225F5"/>
    <w:rsid w:val="00424C67"/>
    <w:rsid w:val="00430231"/>
    <w:rsid w:val="00431F95"/>
    <w:rsid w:val="004345D5"/>
    <w:rsid w:val="004351AA"/>
    <w:rsid w:val="004363B7"/>
    <w:rsid w:val="004365EF"/>
    <w:rsid w:val="0043749B"/>
    <w:rsid w:val="00440446"/>
    <w:rsid w:val="00441155"/>
    <w:rsid w:val="004415FD"/>
    <w:rsid w:val="00443036"/>
    <w:rsid w:val="004444CC"/>
    <w:rsid w:val="0044469E"/>
    <w:rsid w:val="004456DA"/>
    <w:rsid w:val="00446924"/>
    <w:rsid w:val="00447132"/>
    <w:rsid w:val="00450439"/>
    <w:rsid w:val="0045791B"/>
    <w:rsid w:val="00457FA2"/>
    <w:rsid w:val="00460B85"/>
    <w:rsid w:val="00460DA7"/>
    <w:rsid w:val="00462D03"/>
    <w:rsid w:val="00462EAD"/>
    <w:rsid w:val="00465EC2"/>
    <w:rsid w:val="00465FD9"/>
    <w:rsid w:val="00466A0D"/>
    <w:rsid w:val="00467A84"/>
    <w:rsid w:val="004702B0"/>
    <w:rsid w:val="004741C4"/>
    <w:rsid w:val="00474353"/>
    <w:rsid w:val="004754B2"/>
    <w:rsid w:val="004760DA"/>
    <w:rsid w:val="00480A28"/>
    <w:rsid w:val="00481C11"/>
    <w:rsid w:val="00490A07"/>
    <w:rsid w:val="0049356A"/>
    <w:rsid w:val="004935CB"/>
    <w:rsid w:val="0049367B"/>
    <w:rsid w:val="004A2D61"/>
    <w:rsid w:val="004A300B"/>
    <w:rsid w:val="004B0CFF"/>
    <w:rsid w:val="004B1013"/>
    <w:rsid w:val="004B32E5"/>
    <w:rsid w:val="004B5A10"/>
    <w:rsid w:val="004C0CC4"/>
    <w:rsid w:val="004C242F"/>
    <w:rsid w:val="004C4914"/>
    <w:rsid w:val="004C66B5"/>
    <w:rsid w:val="004D0B20"/>
    <w:rsid w:val="004D1920"/>
    <w:rsid w:val="004D5413"/>
    <w:rsid w:val="004D642E"/>
    <w:rsid w:val="004E0AAF"/>
    <w:rsid w:val="004E1528"/>
    <w:rsid w:val="004E337E"/>
    <w:rsid w:val="00503F84"/>
    <w:rsid w:val="00504088"/>
    <w:rsid w:val="005040DE"/>
    <w:rsid w:val="00506280"/>
    <w:rsid w:val="005068E3"/>
    <w:rsid w:val="00506A53"/>
    <w:rsid w:val="005103D6"/>
    <w:rsid w:val="00510C8B"/>
    <w:rsid w:val="00512DC9"/>
    <w:rsid w:val="00513256"/>
    <w:rsid w:val="0051388A"/>
    <w:rsid w:val="00513906"/>
    <w:rsid w:val="00513C36"/>
    <w:rsid w:val="0051430F"/>
    <w:rsid w:val="00524039"/>
    <w:rsid w:val="0052538E"/>
    <w:rsid w:val="00530AA8"/>
    <w:rsid w:val="0053109F"/>
    <w:rsid w:val="005324E0"/>
    <w:rsid w:val="005346CF"/>
    <w:rsid w:val="00537D1F"/>
    <w:rsid w:val="00544C96"/>
    <w:rsid w:val="005450A3"/>
    <w:rsid w:val="005456C3"/>
    <w:rsid w:val="00546EC8"/>
    <w:rsid w:val="0054746B"/>
    <w:rsid w:val="00552865"/>
    <w:rsid w:val="00553654"/>
    <w:rsid w:val="00556618"/>
    <w:rsid w:val="0056011A"/>
    <w:rsid w:val="00561462"/>
    <w:rsid w:val="00564214"/>
    <w:rsid w:val="00565C4D"/>
    <w:rsid w:val="00565C75"/>
    <w:rsid w:val="00566818"/>
    <w:rsid w:val="00567B64"/>
    <w:rsid w:val="005715D0"/>
    <w:rsid w:val="005738E9"/>
    <w:rsid w:val="0057791F"/>
    <w:rsid w:val="005811F4"/>
    <w:rsid w:val="00582D09"/>
    <w:rsid w:val="00584DB1"/>
    <w:rsid w:val="0059481B"/>
    <w:rsid w:val="00595779"/>
    <w:rsid w:val="005A2703"/>
    <w:rsid w:val="005A435A"/>
    <w:rsid w:val="005A766F"/>
    <w:rsid w:val="005A7E7D"/>
    <w:rsid w:val="005B172C"/>
    <w:rsid w:val="005B227A"/>
    <w:rsid w:val="005C176C"/>
    <w:rsid w:val="005C297C"/>
    <w:rsid w:val="005C2FAB"/>
    <w:rsid w:val="005C52B0"/>
    <w:rsid w:val="005C5C3A"/>
    <w:rsid w:val="005C5C63"/>
    <w:rsid w:val="005C7EBF"/>
    <w:rsid w:val="005D2589"/>
    <w:rsid w:val="005D4DAC"/>
    <w:rsid w:val="005D7C57"/>
    <w:rsid w:val="005E1116"/>
    <w:rsid w:val="005E2AEC"/>
    <w:rsid w:val="005E41F1"/>
    <w:rsid w:val="005F0C90"/>
    <w:rsid w:val="005F2BE7"/>
    <w:rsid w:val="005F3816"/>
    <w:rsid w:val="005F491B"/>
    <w:rsid w:val="005F611E"/>
    <w:rsid w:val="005F6DB1"/>
    <w:rsid w:val="00601EFE"/>
    <w:rsid w:val="00602451"/>
    <w:rsid w:val="006027D2"/>
    <w:rsid w:val="00602A61"/>
    <w:rsid w:val="00606311"/>
    <w:rsid w:val="006115D9"/>
    <w:rsid w:val="006119B1"/>
    <w:rsid w:val="00614625"/>
    <w:rsid w:val="00615269"/>
    <w:rsid w:val="00615CA1"/>
    <w:rsid w:val="006225D5"/>
    <w:rsid w:val="006235C2"/>
    <w:rsid w:val="00623979"/>
    <w:rsid w:val="00625763"/>
    <w:rsid w:val="00626D7C"/>
    <w:rsid w:val="00627259"/>
    <w:rsid w:val="00630036"/>
    <w:rsid w:val="0063060F"/>
    <w:rsid w:val="00630F9B"/>
    <w:rsid w:val="00632552"/>
    <w:rsid w:val="00633C5A"/>
    <w:rsid w:val="006347A2"/>
    <w:rsid w:val="00634D99"/>
    <w:rsid w:val="00635E36"/>
    <w:rsid w:val="006432D7"/>
    <w:rsid w:val="006450DD"/>
    <w:rsid w:val="006461E7"/>
    <w:rsid w:val="00646400"/>
    <w:rsid w:val="0064666C"/>
    <w:rsid w:val="00647BF2"/>
    <w:rsid w:val="0065162A"/>
    <w:rsid w:val="006516CE"/>
    <w:rsid w:val="006525D7"/>
    <w:rsid w:val="0065291E"/>
    <w:rsid w:val="0065292A"/>
    <w:rsid w:val="006529EA"/>
    <w:rsid w:val="00656642"/>
    <w:rsid w:val="00657765"/>
    <w:rsid w:val="006601DC"/>
    <w:rsid w:val="00662A1C"/>
    <w:rsid w:val="00662B21"/>
    <w:rsid w:val="00662FC0"/>
    <w:rsid w:val="0066526B"/>
    <w:rsid w:val="00665B79"/>
    <w:rsid w:val="00670D55"/>
    <w:rsid w:val="00674A7D"/>
    <w:rsid w:val="00675BBC"/>
    <w:rsid w:val="00676E1D"/>
    <w:rsid w:val="006771A5"/>
    <w:rsid w:val="006809D3"/>
    <w:rsid w:val="0068195D"/>
    <w:rsid w:val="0068227A"/>
    <w:rsid w:val="00682680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4E6"/>
    <w:rsid w:val="006B56DB"/>
    <w:rsid w:val="006B6DB1"/>
    <w:rsid w:val="006B79B7"/>
    <w:rsid w:val="006B7A1E"/>
    <w:rsid w:val="006C1D68"/>
    <w:rsid w:val="006C2411"/>
    <w:rsid w:val="006C3179"/>
    <w:rsid w:val="006C3AB4"/>
    <w:rsid w:val="006C571F"/>
    <w:rsid w:val="006C5B91"/>
    <w:rsid w:val="006D1211"/>
    <w:rsid w:val="006D1C03"/>
    <w:rsid w:val="006D2EBD"/>
    <w:rsid w:val="006D5F34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0EE1"/>
    <w:rsid w:val="00703F18"/>
    <w:rsid w:val="00704DD8"/>
    <w:rsid w:val="00707EA4"/>
    <w:rsid w:val="007126A3"/>
    <w:rsid w:val="00712724"/>
    <w:rsid w:val="007142A7"/>
    <w:rsid w:val="00714806"/>
    <w:rsid w:val="007175EB"/>
    <w:rsid w:val="00720348"/>
    <w:rsid w:val="00722CA0"/>
    <w:rsid w:val="0072376C"/>
    <w:rsid w:val="0072479E"/>
    <w:rsid w:val="00725955"/>
    <w:rsid w:val="00725D0E"/>
    <w:rsid w:val="00727A84"/>
    <w:rsid w:val="0073451F"/>
    <w:rsid w:val="007361AE"/>
    <w:rsid w:val="00740377"/>
    <w:rsid w:val="00740AC7"/>
    <w:rsid w:val="00744E50"/>
    <w:rsid w:val="00744FA9"/>
    <w:rsid w:val="00745C7A"/>
    <w:rsid w:val="007462E1"/>
    <w:rsid w:val="007466FB"/>
    <w:rsid w:val="00746F4A"/>
    <w:rsid w:val="00747604"/>
    <w:rsid w:val="00747750"/>
    <w:rsid w:val="00752BF0"/>
    <w:rsid w:val="00752FA6"/>
    <w:rsid w:val="007530DB"/>
    <w:rsid w:val="00755E40"/>
    <w:rsid w:val="007569EB"/>
    <w:rsid w:val="00762AD7"/>
    <w:rsid w:val="00764160"/>
    <w:rsid w:val="00767C58"/>
    <w:rsid w:val="00771AE3"/>
    <w:rsid w:val="00772FB3"/>
    <w:rsid w:val="007753B0"/>
    <w:rsid w:val="00775D3B"/>
    <w:rsid w:val="0077615D"/>
    <w:rsid w:val="007766E9"/>
    <w:rsid w:val="0078258D"/>
    <w:rsid w:val="0078261B"/>
    <w:rsid w:val="007847B6"/>
    <w:rsid w:val="007856D8"/>
    <w:rsid w:val="0078602F"/>
    <w:rsid w:val="00792CDB"/>
    <w:rsid w:val="00793979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323F"/>
    <w:rsid w:val="007B7775"/>
    <w:rsid w:val="007C0B03"/>
    <w:rsid w:val="007C1FAF"/>
    <w:rsid w:val="007C22C5"/>
    <w:rsid w:val="007C25D5"/>
    <w:rsid w:val="007C3FF4"/>
    <w:rsid w:val="007C4312"/>
    <w:rsid w:val="007D32B9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2F0F"/>
    <w:rsid w:val="007F509D"/>
    <w:rsid w:val="007F5C4F"/>
    <w:rsid w:val="007F65E0"/>
    <w:rsid w:val="008005B2"/>
    <w:rsid w:val="0080092C"/>
    <w:rsid w:val="008010F3"/>
    <w:rsid w:val="008023E1"/>
    <w:rsid w:val="00803A6B"/>
    <w:rsid w:val="008040AC"/>
    <w:rsid w:val="0080444B"/>
    <w:rsid w:val="00804B29"/>
    <w:rsid w:val="00807322"/>
    <w:rsid w:val="008106D6"/>
    <w:rsid w:val="00812C31"/>
    <w:rsid w:val="00813949"/>
    <w:rsid w:val="008156A0"/>
    <w:rsid w:val="00816CC9"/>
    <w:rsid w:val="0081723C"/>
    <w:rsid w:val="00820778"/>
    <w:rsid w:val="00821758"/>
    <w:rsid w:val="00821BE0"/>
    <w:rsid w:val="00823481"/>
    <w:rsid w:val="008240DE"/>
    <w:rsid w:val="00824AF6"/>
    <w:rsid w:val="00825415"/>
    <w:rsid w:val="00826425"/>
    <w:rsid w:val="00826933"/>
    <w:rsid w:val="0082702C"/>
    <w:rsid w:val="00827260"/>
    <w:rsid w:val="0083685F"/>
    <w:rsid w:val="00837265"/>
    <w:rsid w:val="00842D58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5DDC"/>
    <w:rsid w:val="00855E44"/>
    <w:rsid w:val="00856593"/>
    <w:rsid w:val="00856AF3"/>
    <w:rsid w:val="0085755A"/>
    <w:rsid w:val="0086075A"/>
    <w:rsid w:val="00860823"/>
    <w:rsid w:val="008649FA"/>
    <w:rsid w:val="008664FA"/>
    <w:rsid w:val="00866857"/>
    <w:rsid w:val="008721EB"/>
    <w:rsid w:val="00872515"/>
    <w:rsid w:val="00872E82"/>
    <w:rsid w:val="0087309C"/>
    <w:rsid w:val="00874EA5"/>
    <w:rsid w:val="00877394"/>
    <w:rsid w:val="008773C4"/>
    <w:rsid w:val="00877454"/>
    <w:rsid w:val="00880C1C"/>
    <w:rsid w:val="0088111D"/>
    <w:rsid w:val="00884E9D"/>
    <w:rsid w:val="00887246"/>
    <w:rsid w:val="008903CE"/>
    <w:rsid w:val="008915F6"/>
    <w:rsid w:val="00891AEC"/>
    <w:rsid w:val="00896B05"/>
    <w:rsid w:val="00897855"/>
    <w:rsid w:val="008A3727"/>
    <w:rsid w:val="008A4357"/>
    <w:rsid w:val="008A46EB"/>
    <w:rsid w:val="008A545F"/>
    <w:rsid w:val="008A6895"/>
    <w:rsid w:val="008B2DFF"/>
    <w:rsid w:val="008B2E67"/>
    <w:rsid w:val="008B356D"/>
    <w:rsid w:val="008B45C3"/>
    <w:rsid w:val="008B6113"/>
    <w:rsid w:val="008B7000"/>
    <w:rsid w:val="008B760E"/>
    <w:rsid w:val="008B7C2C"/>
    <w:rsid w:val="008C1FAB"/>
    <w:rsid w:val="008C2B70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5389"/>
    <w:rsid w:val="008F6228"/>
    <w:rsid w:val="008F7068"/>
    <w:rsid w:val="008F70AC"/>
    <w:rsid w:val="008F711A"/>
    <w:rsid w:val="00900B68"/>
    <w:rsid w:val="00901AEC"/>
    <w:rsid w:val="00902C59"/>
    <w:rsid w:val="009047E1"/>
    <w:rsid w:val="00905DEB"/>
    <w:rsid w:val="0090676E"/>
    <w:rsid w:val="00910591"/>
    <w:rsid w:val="009112DB"/>
    <w:rsid w:val="00914FB9"/>
    <w:rsid w:val="00915F51"/>
    <w:rsid w:val="00916943"/>
    <w:rsid w:val="00920113"/>
    <w:rsid w:val="00927051"/>
    <w:rsid w:val="0093028E"/>
    <w:rsid w:val="00933A29"/>
    <w:rsid w:val="00935E89"/>
    <w:rsid w:val="00936B56"/>
    <w:rsid w:val="0093765C"/>
    <w:rsid w:val="009447D6"/>
    <w:rsid w:val="00944CC5"/>
    <w:rsid w:val="00945A30"/>
    <w:rsid w:val="009462D1"/>
    <w:rsid w:val="00951BC8"/>
    <w:rsid w:val="00952042"/>
    <w:rsid w:val="009522EC"/>
    <w:rsid w:val="00952987"/>
    <w:rsid w:val="00953D99"/>
    <w:rsid w:val="00954525"/>
    <w:rsid w:val="00954DF4"/>
    <w:rsid w:val="00957B2D"/>
    <w:rsid w:val="00960888"/>
    <w:rsid w:val="00962C5C"/>
    <w:rsid w:val="00970228"/>
    <w:rsid w:val="009718A3"/>
    <w:rsid w:val="00972024"/>
    <w:rsid w:val="0097233B"/>
    <w:rsid w:val="009731B5"/>
    <w:rsid w:val="00973295"/>
    <w:rsid w:val="0097346E"/>
    <w:rsid w:val="009750DB"/>
    <w:rsid w:val="0097743E"/>
    <w:rsid w:val="009805EA"/>
    <w:rsid w:val="009808D5"/>
    <w:rsid w:val="00982E4A"/>
    <w:rsid w:val="00984875"/>
    <w:rsid w:val="009854F9"/>
    <w:rsid w:val="00987A0C"/>
    <w:rsid w:val="00993968"/>
    <w:rsid w:val="00995E70"/>
    <w:rsid w:val="009966E1"/>
    <w:rsid w:val="009970F7"/>
    <w:rsid w:val="009A1779"/>
    <w:rsid w:val="009A27D6"/>
    <w:rsid w:val="009A3D68"/>
    <w:rsid w:val="009A6C52"/>
    <w:rsid w:val="009A7677"/>
    <w:rsid w:val="009B17C8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2ED2"/>
    <w:rsid w:val="009D4D23"/>
    <w:rsid w:val="009D60FD"/>
    <w:rsid w:val="009D6F66"/>
    <w:rsid w:val="009E0194"/>
    <w:rsid w:val="009E1CE2"/>
    <w:rsid w:val="009E2564"/>
    <w:rsid w:val="009E37F3"/>
    <w:rsid w:val="009E76CD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5DE7"/>
    <w:rsid w:val="00A201F5"/>
    <w:rsid w:val="00A204C8"/>
    <w:rsid w:val="00A23456"/>
    <w:rsid w:val="00A245B2"/>
    <w:rsid w:val="00A30404"/>
    <w:rsid w:val="00A316B3"/>
    <w:rsid w:val="00A32B02"/>
    <w:rsid w:val="00A347F2"/>
    <w:rsid w:val="00A355F0"/>
    <w:rsid w:val="00A35645"/>
    <w:rsid w:val="00A367CB"/>
    <w:rsid w:val="00A40398"/>
    <w:rsid w:val="00A41E58"/>
    <w:rsid w:val="00A4239C"/>
    <w:rsid w:val="00A45DB4"/>
    <w:rsid w:val="00A470FF"/>
    <w:rsid w:val="00A5282E"/>
    <w:rsid w:val="00A52954"/>
    <w:rsid w:val="00A5296A"/>
    <w:rsid w:val="00A5363E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4879"/>
    <w:rsid w:val="00A65DE3"/>
    <w:rsid w:val="00A6781A"/>
    <w:rsid w:val="00A70E15"/>
    <w:rsid w:val="00A734DC"/>
    <w:rsid w:val="00A73BC6"/>
    <w:rsid w:val="00A74718"/>
    <w:rsid w:val="00A7774D"/>
    <w:rsid w:val="00A77E0D"/>
    <w:rsid w:val="00A80F6B"/>
    <w:rsid w:val="00A8458F"/>
    <w:rsid w:val="00A85D05"/>
    <w:rsid w:val="00A86EC7"/>
    <w:rsid w:val="00A879E1"/>
    <w:rsid w:val="00A91DE7"/>
    <w:rsid w:val="00A9511A"/>
    <w:rsid w:val="00A95ED2"/>
    <w:rsid w:val="00AA1A2B"/>
    <w:rsid w:val="00AA208E"/>
    <w:rsid w:val="00AB2060"/>
    <w:rsid w:val="00AB2D66"/>
    <w:rsid w:val="00AB45AB"/>
    <w:rsid w:val="00AB715B"/>
    <w:rsid w:val="00AC161E"/>
    <w:rsid w:val="00AC7D53"/>
    <w:rsid w:val="00AD0560"/>
    <w:rsid w:val="00AD0A61"/>
    <w:rsid w:val="00AD1AE8"/>
    <w:rsid w:val="00AD1E9A"/>
    <w:rsid w:val="00AD301F"/>
    <w:rsid w:val="00AD4E2B"/>
    <w:rsid w:val="00AD5C04"/>
    <w:rsid w:val="00AD6B55"/>
    <w:rsid w:val="00AE0093"/>
    <w:rsid w:val="00AE0C1F"/>
    <w:rsid w:val="00AE3183"/>
    <w:rsid w:val="00AE5605"/>
    <w:rsid w:val="00AE6AB5"/>
    <w:rsid w:val="00AE6EC8"/>
    <w:rsid w:val="00AE7B58"/>
    <w:rsid w:val="00AF0AD4"/>
    <w:rsid w:val="00AF0C4A"/>
    <w:rsid w:val="00AF0F92"/>
    <w:rsid w:val="00AF1BCE"/>
    <w:rsid w:val="00AF22C1"/>
    <w:rsid w:val="00AF237C"/>
    <w:rsid w:val="00AF23B2"/>
    <w:rsid w:val="00AF3CB7"/>
    <w:rsid w:val="00AF77A8"/>
    <w:rsid w:val="00AF7B4C"/>
    <w:rsid w:val="00B01466"/>
    <w:rsid w:val="00B01BD4"/>
    <w:rsid w:val="00B029CC"/>
    <w:rsid w:val="00B035EE"/>
    <w:rsid w:val="00B03F37"/>
    <w:rsid w:val="00B05257"/>
    <w:rsid w:val="00B0666B"/>
    <w:rsid w:val="00B10A77"/>
    <w:rsid w:val="00B10E17"/>
    <w:rsid w:val="00B1191F"/>
    <w:rsid w:val="00B1416D"/>
    <w:rsid w:val="00B15C4E"/>
    <w:rsid w:val="00B16239"/>
    <w:rsid w:val="00B1627B"/>
    <w:rsid w:val="00B16B5E"/>
    <w:rsid w:val="00B2143D"/>
    <w:rsid w:val="00B22DBD"/>
    <w:rsid w:val="00B24EA3"/>
    <w:rsid w:val="00B2796C"/>
    <w:rsid w:val="00B3066B"/>
    <w:rsid w:val="00B30809"/>
    <w:rsid w:val="00B33E87"/>
    <w:rsid w:val="00B34148"/>
    <w:rsid w:val="00B35224"/>
    <w:rsid w:val="00B417DB"/>
    <w:rsid w:val="00B420E0"/>
    <w:rsid w:val="00B43052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2D4"/>
    <w:rsid w:val="00B73565"/>
    <w:rsid w:val="00B753F2"/>
    <w:rsid w:val="00B7548A"/>
    <w:rsid w:val="00B7640F"/>
    <w:rsid w:val="00B777AB"/>
    <w:rsid w:val="00B8162F"/>
    <w:rsid w:val="00B817A6"/>
    <w:rsid w:val="00B836D0"/>
    <w:rsid w:val="00B900C0"/>
    <w:rsid w:val="00B91239"/>
    <w:rsid w:val="00B94AD3"/>
    <w:rsid w:val="00B95A38"/>
    <w:rsid w:val="00BA0224"/>
    <w:rsid w:val="00BA209A"/>
    <w:rsid w:val="00BA28DB"/>
    <w:rsid w:val="00BA572A"/>
    <w:rsid w:val="00BA61C2"/>
    <w:rsid w:val="00BA6FAC"/>
    <w:rsid w:val="00BA7EA3"/>
    <w:rsid w:val="00BB0496"/>
    <w:rsid w:val="00BB2E73"/>
    <w:rsid w:val="00BB4D15"/>
    <w:rsid w:val="00BB5D32"/>
    <w:rsid w:val="00BC162B"/>
    <w:rsid w:val="00BC2950"/>
    <w:rsid w:val="00BD515A"/>
    <w:rsid w:val="00BD6ACE"/>
    <w:rsid w:val="00BE26C9"/>
    <w:rsid w:val="00BE5037"/>
    <w:rsid w:val="00BE60B6"/>
    <w:rsid w:val="00BE638C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B2E"/>
    <w:rsid w:val="00C0028E"/>
    <w:rsid w:val="00C01DE1"/>
    <w:rsid w:val="00C01F17"/>
    <w:rsid w:val="00C02FB6"/>
    <w:rsid w:val="00C04B15"/>
    <w:rsid w:val="00C0503D"/>
    <w:rsid w:val="00C06414"/>
    <w:rsid w:val="00C068B4"/>
    <w:rsid w:val="00C11C3B"/>
    <w:rsid w:val="00C12D71"/>
    <w:rsid w:val="00C13512"/>
    <w:rsid w:val="00C1375C"/>
    <w:rsid w:val="00C141FA"/>
    <w:rsid w:val="00C14C6B"/>
    <w:rsid w:val="00C152FA"/>
    <w:rsid w:val="00C17276"/>
    <w:rsid w:val="00C175C9"/>
    <w:rsid w:val="00C175F9"/>
    <w:rsid w:val="00C2400F"/>
    <w:rsid w:val="00C24179"/>
    <w:rsid w:val="00C30581"/>
    <w:rsid w:val="00C30BA6"/>
    <w:rsid w:val="00C32A1F"/>
    <w:rsid w:val="00C32B5A"/>
    <w:rsid w:val="00C355EE"/>
    <w:rsid w:val="00C37B36"/>
    <w:rsid w:val="00C4016A"/>
    <w:rsid w:val="00C40D21"/>
    <w:rsid w:val="00C41E66"/>
    <w:rsid w:val="00C45223"/>
    <w:rsid w:val="00C458EA"/>
    <w:rsid w:val="00C460B3"/>
    <w:rsid w:val="00C46487"/>
    <w:rsid w:val="00C4771B"/>
    <w:rsid w:val="00C51339"/>
    <w:rsid w:val="00C533BD"/>
    <w:rsid w:val="00C538D3"/>
    <w:rsid w:val="00C5393D"/>
    <w:rsid w:val="00C5663B"/>
    <w:rsid w:val="00C5684D"/>
    <w:rsid w:val="00C57827"/>
    <w:rsid w:val="00C61177"/>
    <w:rsid w:val="00C61D36"/>
    <w:rsid w:val="00C61FD8"/>
    <w:rsid w:val="00C64456"/>
    <w:rsid w:val="00C65931"/>
    <w:rsid w:val="00C65F98"/>
    <w:rsid w:val="00C710F3"/>
    <w:rsid w:val="00C715B4"/>
    <w:rsid w:val="00C71A68"/>
    <w:rsid w:val="00C73B50"/>
    <w:rsid w:val="00C7539F"/>
    <w:rsid w:val="00C76C13"/>
    <w:rsid w:val="00C7793A"/>
    <w:rsid w:val="00C805B5"/>
    <w:rsid w:val="00C85BB1"/>
    <w:rsid w:val="00C86919"/>
    <w:rsid w:val="00C87F77"/>
    <w:rsid w:val="00C94D1A"/>
    <w:rsid w:val="00C95E92"/>
    <w:rsid w:val="00C96E80"/>
    <w:rsid w:val="00CA0464"/>
    <w:rsid w:val="00CA1D92"/>
    <w:rsid w:val="00CA1E2C"/>
    <w:rsid w:val="00CA28F3"/>
    <w:rsid w:val="00CB01D8"/>
    <w:rsid w:val="00CB0802"/>
    <w:rsid w:val="00CB26EE"/>
    <w:rsid w:val="00CB286A"/>
    <w:rsid w:val="00CB39EE"/>
    <w:rsid w:val="00CB6882"/>
    <w:rsid w:val="00CC1280"/>
    <w:rsid w:val="00CC1A37"/>
    <w:rsid w:val="00CC1D1F"/>
    <w:rsid w:val="00CC2C64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9EC"/>
    <w:rsid w:val="00CE4BF3"/>
    <w:rsid w:val="00CE5495"/>
    <w:rsid w:val="00CF000C"/>
    <w:rsid w:val="00CF00FF"/>
    <w:rsid w:val="00CF1371"/>
    <w:rsid w:val="00CF14B4"/>
    <w:rsid w:val="00CF54F2"/>
    <w:rsid w:val="00D009D9"/>
    <w:rsid w:val="00D03470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8C"/>
    <w:rsid w:val="00D344E1"/>
    <w:rsid w:val="00D353AC"/>
    <w:rsid w:val="00D413CE"/>
    <w:rsid w:val="00D41C14"/>
    <w:rsid w:val="00D4360B"/>
    <w:rsid w:val="00D44E9A"/>
    <w:rsid w:val="00D45238"/>
    <w:rsid w:val="00D472ED"/>
    <w:rsid w:val="00D47BA6"/>
    <w:rsid w:val="00D50FE7"/>
    <w:rsid w:val="00D5127A"/>
    <w:rsid w:val="00D53145"/>
    <w:rsid w:val="00D53672"/>
    <w:rsid w:val="00D61D77"/>
    <w:rsid w:val="00D62A5E"/>
    <w:rsid w:val="00D6361F"/>
    <w:rsid w:val="00D64CB2"/>
    <w:rsid w:val="00D675E2"/>
    <w:rsid w:val="00D7360E"/>
    <w:rsid w:val="00D73CA7"/>
    <w:rsid w:val="00D757CF"/>
    <w:rsid w:val="00D77367"/>
    <w:rsid w:val="00D778BB"/>
    <w:rsid w:val="00D77B2E"/>
    <w:rsid w:val="00D82029"/>
    <w:rsid w:val="00D8308B"/>
    <w:rsid w:val="00D83B21"/>
    <w:rsid w:val="00D8506A"/>
    <w:rsid w:val="00D86182"/>
    <w:rsid w:val="00D86554"/>
    <w:rsid w:val="00D87C98"/>
    <w:rsid w:val="00D92FC7"/>
    <w:rsid w:val="00D94386"/>
    <w:rsid w:val="00D96F54"/>
    <w:rsid w:val="00D97227"/>
    <w:rsid w:val="00DA1C61"/>
    <w:rsid w:val="00DA1F05"/>
    <w:rsid w:val="00DA2364"/>
    <w:rsid w:val="00DA2454"/>
    <w:rsid w:val="00DA2C7D"/>
    <w:rsid w:val="00DA32BC"/>
    <w:rsid w:val="00DA39AA"/>
    <w:rsid w:val="00DA484E"/>
    <w:rsid w:val="00DA52A5"/>
    <w:rsid w:val="00DA583F"/>
    <w:rsid w:val="00DB1042"/>
    <w:rsid w:val="00DB4408"/>
    <w:rsid w:val="00DB4962"/>
    <w:rsid w:val="00DB548E"/>
    <w:rsid w:val="00DB67F3"/>
    <w:rsid w:val="00DB74B1"/>
    <w:rsid w:val="00DB7F2C"/>
    <w:rsid w:val="00DC1699"/>
    <w:rsid w:val="00DC29DA"/>
    <w:rsid w:val="00DC4F51"/>
    <w:rsid w:val="00DC4F8A"/>
    <w:rsid w:val="00DC70D9"/>
    <w:rsid w:val="00DC7132"/>
    <w:rsid w:val="00DC7DDF"/>
    <w:rsid w:val="00DD114F"/>
    <w:rsid w:val="00DD26A7"/>
    <w:rsid w:val="00DD28E8"/>
    <w:rsid w:val="00DD3B5A"/>
    <w:rsid w:val="00DD4B9F"/>
    <w:rsid w:val="00DD521E"/>
    <w:rsid w:val="00DD604A"/>
    <w:rsid w:val="00DD7716"/>
    <w:rsid w:val="00DE021D"/>
    <w:rsid w:val="00DE02EB"/>
    <w:rsid w:val="00DE287B"/>
    <w:rsid w:val="00DE3181"/>
    <w:rsid w:val="00DE3C72"/>
    <w:rsid w:val="00DE4261"/>
    <w:rsid w:val="00DE5DDB"/>
    <w:rsid w:val="00DE5E37"/>
    <w:rsid w:val="00DE5F89"/>
    <w:rsid w:val="00DF0DD6"/>
    <w:rsid w:val="00DF3323"/>
    <w:rsid w:val="00DF4F3A"/>
    <w:rsid w:val="00E00220"/>
    <w:rsid w:val="00E01593"/>
    <w:rsid w:val="00E01C0E"/>
    <w:rsid w:val="00E02817"/>
    <w:rsid w:val="00E032A5"/>
    <w:rsid w:val="00E04095"/>
    <w:rsid w:val="00E04FBC"/>
    <w:rsid w:val="00E05BC6"/>
    <w:rsid w:val="00E07327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AC"/>
    <w:rsid w:val="00E251B1"/>
    <w:rsid w:val="00E25423"/>
    <w:rsid w:val="00E2658C"/>
    <w:rsid w:val="00E31ACC"/>
    <w:rsid w:val="00E33BAE"/>
    <w:rsid w:val="00E33BB4"/>
    <w:rsid w:val="00E4130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73109"/>
    <w:rsid w:val="00E73CCE"/>
    <w:rsid w:val="00E74703"/>
    <w:rsid w:val="00E7554E"/>
    <w:rsid w:val="00E76F1B"/>
    <w:rsid w:val="00E7762D"/>
    <w:rsid w:val="00E77FF3"/>
    <w:rsid w:val="00E812BC"/>
    <w:rsid w:val="00E82B80"/>
    <w:rsid w:val="00E84134"/>
    <w:rsid w:val="00E853BC"/>
    <w:rsid w:val="00E85DE9"/>
    <w:rsid w:val="00E86583"/>
    <w:rsid w:val="00E86CD6"/>
    <w:rsid w:val="00E87769"/>
    <w:rsid w:val="00E90757"/>
    <w:rsid w:val="00E91BFA"/>
    <w:rsid w:val="00E91F51"/>
    <w:rsid w:val="00E955E1"/>
    <w:rsid w:val="00EA2D45"/>
    <w:rsid w:val="00EA581A"/>
    <w:rsid w:val="00EB1A48"/>
    <w:rsid w:val="00EB247C"/>
    <w:rsid w:val="00EB3CBB"/>
    <w:rsid w:val="00EB5D3B"/>
    <w:rsid w:val="00EB5D6D"/>
    <w:rsid w:val="00EB7217"/>
    <w:rsid w:val="00EC05CF"/>
    <w:rsid w:val="00EC1E59"/>
    <w:rsid w:val="00EC4C4C"/>
    <w:rsid w:val="00EC52AF"/>
    <w:rsid w:val="00ED1751"/>
    <w:rsid w:val="00ED2E74"/>
    <w:rsid w:val="00ED4361"/>
    <w:rsid w:val="00ED645B"/>
    <w:rsid w:val="00ED6C8A"/>
    <w:rsid w:val="00EE0039"/>
    <w:rsid w:val="00EE4D68"/>
    <w:rsid w:val="00EF1902"/>
    <w:rsid w:val="00EF7F51"/>
    <w:rsid w:val="00F00E70"/>
    <w:rsid w:val="00F03B86"/>
    <w:rsid w:val="00F043E8"/>
    <w:rsid w:val="00F04475"/>
    <w:rsid w:val="00F04C66"/>
    <w:rsid w:val="00F054EE"/>
    <w:rsid w:val="00F0564C"/>
    <w:rsid w:val="00F0587E"/>
    <w:rsid w:val="00F06A05"/>
    <w:rsid w:val="00F10298"/>
    <w:rsid w:val="00F10DA1"/>
    <w:rsid w:val="00F13408"/>
    <w:rsid w:val="00F14652"/>
    <w:rsid w:val="00F14C90"/>
    <w:rsid w:val="00F1594E"/>
    <w:rsid w:val="00F15B23"/>
    <w:rsid w:val="00F17D2F"/>
    <w:rsid w:val="00F20D2C"/>
    <w:rsid w:val="00F222DA"/>
    <w:rsid w:val="00F23CBE"/>
    <w:rsid w:val="00F24681"/>
    <w:rsid w:val="00F24D7E"/>
    <w:rsid w:val="00F2690E"/>
    <w:rsid w:val="00F31746"/>
    <w:rsid w:val="00F367CF"/>
    <w:rsid w:val="00F3731E"/>
    <w:rsid w:val="00F379A2"/>
    <w:rsid w:val="00F416EB"/>
    <w:rsid w:val="00F42014"/>
    <w:rsid w:val="00F42053"/>
    <w:rsid w:val="00F42475"/>
    <w:rsid w:val="00F427AC"/>
    <w:rsid w:val="00F42CA2"/>
    <w:rsid w:val="00F42F7C"/>
    <w:rsid w:val="00F477F3"/>
    <w:rsid w:val="00F50788"/>
    <w:rsid w:val="00F511B6"/>
    <w:rsid w:val="00F5350D"/>
    <w:rsid w:val="00F546A9"/>
    <w:rsid w:val="00F54F74"/>
    <w:rsid w:val="00F55615"/>
    <w:rsid w:val="00F5719F"/>
    <w:rsid w:val="00F57699"/>
    <w:rsid w:val="00F606F2"/>
    <w:rsid w:val="00F627C6"/>
    <w:rsid w:val="00F648C1"/>
    <w:rsid w:val="00F65E16"/>
    <w:rsid w:val="00F70DB5"/>
    <w:rsid w:val="00F727CD"/>
    <w:rsid w:val="00F72D8B"/>
    <w:rsid w:val="00F7384A"/>
    <w:rsid w:val="00F743AF"/>
    <w:rsid w:val="00F7524C"/>
    <w:rsid w:val="00F75930"/>
    <w:rsid w:val="00F83F0D"/>
    <w:rsid w:val="00F86995"/>
    <w:rsid w:val="00F91863"/>
    <w:rsid w:val="00F92999"/>
    <w:rsid w:val="00F938AE"/>
    <w:rsid w:val="00F95466"/>
    <w:rsid w:val="00FA125D"/>
    <w:rsid w:val="00FA18A5"/>
    <w:rsid w:val="00FB2C25"/>
    <w:rsid w:val="00FB45B4"/>
    <w:rsid w:val="00FB4A1D"/>
    <w:rsid w:val="00FB4FD5"/>
    <w:rsid w:val="00FB7DA3"/>
    <w:rsid w:val="00FC03D4"/>
    <w:rsid w:val="00FC1375"/>
    <w:rsid w:val="00FC2466"/>
    <w:rsid w:val="00FC35F9"/>
    <w:rsid w:val="00FC3C47"/>
    <w:rsid w:val="00FC4D28"/>
    <w:rsid w:val="00FC5FDA"/>
    <w:rsid w:val="00FC656F"/>
    <w:rsid w:val="00FD083C"/>
    <w:rsid w:val="00FD1AB9"/>
    <w:rsid w:val="00FD3B66"/>
    <w:rsid w:val="00FD57A2"/>
    <w:rsid w:val="00FE0AC6"/>
    <w:rsid w:val="00FE12D6"/>
    <w:rsid w:val="00FE1D4E"/>
    <w:rsid w:val="00FE1ED9"/>
    <w:rsid w:val="00FE2620"/>
    <w:rsid w:val="00FE4102"/>
    <w:rsid w:val="00FE6CBF"/>
    <w:rsid w:val="00FE7B47"/>
    <w:rsid w:val="00FF1B56"/>
    <w:rsid w:val="00FF2D4B"/>
    <w:rsid w:val="00FF3A00"/>
    <w:rsid w:val="00FF4BF6"/>
    <w:rsid w:val="00FF694D"/>
    <w:rsid w:val="00FF6C79"/>
    <w:rsid w:val="00FF6CC1"/>
    <w:rsid w:val="00FF713E"/>
    <w:rsid w:val="067B1659"/>
    <w:rsid w:val="096E5360"/>
    <w:rsid w:val="0A9E6B7D"/>
    <w:rsid w:val="0AC702A7"/>
    <w:rsid w:val="0AC91106"/>
    <w:rsid w:val="0AD47EAE"/>
    <w:rsid w:val="0CB736B5"/>
    <w:rsid w:val="18071FB8"/>
    <w:rsid w:val="1DD62645"/>
    <w:rsid w:val="23396508"/>
    <w:rsid w:val="24672632"/>
    <w:rsid w:val="28276D1C"/>
    <w:rsid w:val="29244562"/>
    <w:rsid w:val="2C324B25"/>
    <w:rsid w:val="2C70301D"/>
    <w:rsid w:val="2E38002B"/>
    <w:rsid w:val="2F8C0251"/>
    <w:rsid w:val="33AB1162"/>
    <w:rsid w:val="3740239E"/>
    <w:rsid w:val="3AB92C2F"/>
    <w:rsid w:val="3AF8303F"/>
    <w:rsid w:val="3B9E07E0"/>
    <w:rsid w:val="3BEE773B"/>
    <w:rsid w:val="3DC87938"/>
    <w:rsid w:val="40A23F96"/>
    <w:rsid w:val="40D62D2E"/>
    <w:rsid w:val="43326C5C"/>
    <w:rsid w:val="43463C22"/>
    <w:rsid w:val="479D6993"/>
    <w:rsid w:val="4C034649"/>
    <w:rsid w:val="4E5F50AA"/>
    <w:rsid w:val="4E9E5339"/>
    <w:rsid w:val="50250E2A"/>
    <w:rsid w:val="50592148"/>
    <w:rsid w:val="52EF7722"/>
    <w:rsid w:val="5B1901EA"/>
    <w:rsid w:val="5BC55C91"/>
    <w:rsid w:val="5C27742B"/>
    <w:rsid w:val="5F1C69AB"/>
    <w:rsid w:val="5FD37EF0"/>
    <w:rsid w:val="652D50E2"/>
    <w:rsid w:val="68107238"/>
    <w:rsid w:val="6966362C"/>
    <w:rsid w:val="6E937BFD"/>
    <w:rsid w:val="74B44262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A7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A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7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A7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A7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A7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A736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A736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0A736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A7364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0A7364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0A7364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A736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A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A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A7364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0A736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0A736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A7364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0A7364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0A73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0A7364"/>
    <w:rPr>
      <w:color w:val="0563C1" w:themeColor="hyperlink"/>
      <w:u w:val="single"/>
    </w:rPr>
  </w:style>
  <w:style w:type="table" w:styleId="aa">
    <w:name w:val="Table Grid"/>
    <w:basedOn w:val="a1"/>
    <w:qFormat/>
    <w:rsid w:val="000A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0A73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A73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0A736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A736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A7364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0A7364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0A7364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0A73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0A73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0A7364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0A7364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0A7364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0A736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0A736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qFormat/>
    <w:rsid w:val="000A7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459AAE-45B7-4101-93B5-0C544E0F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1432</TotalTime>
  <Pages>23</Pages>
  <Words>2258</Words>
  <Characters>12874</Characters>
  <Application>Microsoft Office Word</Application>
  <DocSecurity>0</DocSecurity>
  <Lines>107</Lines>
  <Paragraphs>30</Paragraphs>
  <ScaleCrop>false</ScaleCrop>
  <Company>Huawei Technologies Co.,Ltd.</Company>
  <LinksUpToDate>false</LinksUpToDate>
  <CharactersWithSpaces>15102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</cp:lastModifiedBy>
  <cp:revision>46</cp:revision>
  <dcterms:created xsi:type="dcterms:W3CDTF">2018-09-13T11:38:00Z</dcterms:created>
  <dcterms:modified xsi:type="dcterms:W3CDTF">2018-10-20T22:11:00Z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