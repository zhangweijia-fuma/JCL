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F968A" w14:textId="77777777"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14:paraId="1C0EF364" w14:textId="77777777"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14:paraId="049C1335" w14:textId="77777777"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14:paraId="72997D7E" w14:textId="77777777" w:rsidR="004D0B20" w:rsidRDefault="00D16149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James Soft 技术有限公司</w:t>
      </w:r>
    </w:p>
    <w:p w14:paraId="05702F2E" w14:textId="77777777"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14:paraId="3BCEBA79" w14:textId="77777777" w:rsidR="004D0B20" w:rsidRDefault="00D16149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bookmarkStart w:id="0" w:name="_Toc40549410"/>
      <w:r>
        <w:rPr>
          <w:rFonts w:asciiTheme="majorEastAsia" w:eastAsiaTheme="majorEastAsia" w:hAnsiTheme="majorEastAsia" w:hint="eastAsia"/>
          <w:b/>
          <w:sz w:val="40"/>
        </w:rPr>
        <w:t>JDS</w:t>
      </w:r>
      <w:r w:rsidR="00CA4D65">
        <w:rPr>
          <w:rFonts w:asciiTheme="majorEastAsia" w:eastAsiaTheme="majorEastAsia" w:hAnsiTheme="majorEastAsia" w:hint="eastAsia"/>
          <w:b/>
          <w:sz w:val="40"/>
        </w:rPr>
        <w:t>数据库设计说明</w:t>
      </w:r>
      <w:bookmarkEnd w:id="0"/>
    </w:p>
    <w:p w14:paraId="04D487BB" w14:textId="77777777" w:rsidR="004D0B20" w:rsidRPr="00102036" w:rsidRDefault="00D16149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>V</w:t>
      </w:r>
      <w:r w:rsidR="00FE7FD5">
        <w:rPr>
          <w:rFonts w:asciiTheme="majorEastAsia" w:eastAsiaTheme="majorEastAsia" w:hAnsiTheme="majorEastAsia"/>
          <w:b/>
          <w:sz w:val="40"/>
        </w:rPr>
        <w:t>2.0</w:t>
      </w:r>
    </w:p>
    <w:p w14:paraId="6867C741" w14:textId="77777777" w:rsidR="004D0B20" w:rsidRDefault="003B5CD7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14:paraId="7053FCE6" w14:textId="77777777"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14:paraId="611A0029" w14:textId="77777777"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14:paraId="3D85016E" w14:textId="77777777"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14:paraId="3294BF50" w14:textId="77777777"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14:paraId="0F7C3E8D" w14:textId="77777777"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14:paraId="2C785C93" w14:textId="77777777"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14:paraId="20843378" w14:textId="77777777"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14:paraId="0AB741B0" w14:textId="33262EDD" w:rsidR="004D0B20" w:rsidRDefault="00FD2779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3B5CD7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0521E4">
        <w:rPr>
          <w:rFonts w:asciiTheme="majorEastAsia" w:eastAsiaTheme="majorEastAsia" w:hAnsiTheme="majorEastAsia"/>
          <w:b/>
          <w:noProof/>
          <w:sz w:val="28"/>
        </w:rPr>
        <w:t>2020年9月21日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14:paraId="335FAE2B" w14:textId="77777777" w:rsidR="004D0B20" w:rsidRDefault="004D0B20"/>
    <w:p w14:paraId="78A9680E" w14:textId="77777777" w:rsidR="004D0B20" w:rsidRDefault="003B5CD7">
      <w:pPr>
        <w:widowControl/>
        <w:jc w:val="left"/>
      </w:pPr>
      <w:r>
        <w:br w:type="page"/>
      </w:r>
    </w:p>
    <w:p w14:paraId="1609E962" w14:textId="77777777" w:rsidR="004D0B20" w:rsidRDefault="004D0B20">
      <w:pPr>
        <w:widowControl/>
        <w:jc w:val="left"/>
      </w:pPr>
    </w:p>
    <w:p w14:paraId="154B17AA" w14:textId="77777777" w:rsidR="004D0B20" w:rsidRDefault="004D0B20">
      <w:pPr>
        <w:widowControl/>
        <w:jc w:val="left"/>
      </w:pPr>
    </w:p>
    <w:p w14:paraId="7CD79E09" w14:textId="77777777" w:rsidR="004D0B20" w:rsidRDefault="003B5CD7">
      <w:pPr>
        <w:pStyle w:val="1"/>
        <w:jc w:val="left"/>
        <w:rPr>
          <w:rFonts w:ascii="黑体" w:eastAsia="黑体" w:hAnsi="黑体"/>
          <w:sz w:val="32"/>
        </w:rPr>
      </w:pPr>
      <w:bookmarkStart w:id="1" w:name="_Toc40549411"/>
      <w:r>
        <w:rPr>
          <w:rFonts w:ascii="黑体" w:eastAsia="黑体" w:hAnsi="黑体" w:hint="eastAsia"/>
          <w:sz w:val="32"/>
        </w:rPr>
        <w:t>声  明</w:t>
      </w:r>
      <w:bookmarkEnd w:id="1"/>
    </w:p>
    <w:p w14:paraId="76D6B1D5" w14:textId="77777777"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14:paraId="25712E3E" w14:textId="77777777"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14:paraId="0207CFBA" w14:textId="77777777" w:rsidR="004D0B20" w:rsidRDefault="00D16149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James Soft </w:t>
      </w:r>
      <w:r>
        <w:rPr>
          <w:rFonts w:ascii="Times New Roman" w:eastAsia="宋体" w:hAnsi="Times New Roman" w:hint="eastAsia"/>
          <w:sz w:val="24"/>
          <w:szCs w:val="24"/>
        </w:rPr>
        <w:t>技术有限公司</w:t>
      </w:r>
    </w:p>
    <w:p w14:paraId="00B8C5D3" w14:textId="77777777"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14:paraId="4B89EC6C" w14:textId="77777777"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14:paraId="053FC1A0" w14:textId="77777777"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14:paraId="79F3C80D" w14:textId="77777777"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14:paraId="184E8C04" w14:textId="77777777"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14:paraId="185E4182" w14:textId="77777777"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14:paraId="7303D9B6" w14:textId="77777777"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14:paraId="75C411E0" w14:textId="77777777"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14:paraId="7DEEBAD4" w14:textId="77777777" w:rsidR="004D0B20" w:rsidRDefault="003B5CD7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14:paraId="4A824BFA" w14:textId="77777777" w:rsidR="004D0B20" w:rsidRDefault="004D0B20">
      <w:pPr>
        <w:widowControl/>
        <w:jc w:val="left"/>
      </w:pPr>
    </w:p>
    <w:p w14:paraId="03A9A47E" w14:textId="77777777" w:rsidR="004D0B20" w:rsidRDefault="004D0B20">
      <w:pPr>
        <w:widowControl/>
        <w:jc w:val="left"/>
      </w:pPr>
    </w:p>
    <w:p w14:paraId="1E18341E" w14:textId="77777777" w:rsidR="004D0B20" w:rsidRDefault="004D0B20">
      <w:pPr>
        <w:widowControl/>
        <w:jc w:val="left"/>
      </w:pPr>
    </w:p>
    <w:p w14:paraId="21941B2C" w14:textId="77777777" w:rsidR="004D0B20" w:rsidRDefault="003B5CD7">
      <w:pPr>
        <w:pStyle w:val="1"/>
        <w:jc w:val="center"/>
        <w:rPr>
          <w:rFonts w:ascii="黑体" w:eastAsia="黑体" w:hAnsi="黑体"/>
        </w:rPr>
      </w:pPr>
      <w:bookmarkStart w:id="2" w:name="_Toc40549412"/>
      <w:r>
        <w:rPr>
          <w:rFonts w:ascii="黑体" w:eastAsia="黑体" w:hAnsi="黑体" w:hint="eastAsia"/>
        </w:rPr>
        <w:t>前   言</w:t>
      </w:r>
      <w:bookmarkEnd w:id="2"/>
    </w:p>
    <w:p w14:paraId="49E32A45" w14:textId="77777777" w:rsidR="004D0B20" w:rsidRDefault="004D0B20">
      <w:bookmarkStart w:id="3" w:name="_toc280"/>
      <w:bookmarkEnd w:id="3"/>
    </w:p>
    <w:p w14:paraId="2AD97741" w14:textId="77777777"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14:paraId="73C0B873" w14:textId="77777777"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14:paraId="43710AB0" w14:textId="77777777"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14:paraId="62B3E5F7" w14:textId="77777777"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说明</w:t>
      </w:r>
      <w:r w:rsidR="00CC5BB1">
        <w:rPr>
          <w:rFonts w:ascii="宋体" w:eastAsia="宋体" w:hAnsi="宋体" w:hint="eastAsia"/>
          <w:szCs w:val="21"/>
        </w:rPr>
        <w:t xml:space="preserve">PIS </w:t>
      </w:r>
      <w:r>
        <w:rPr>
          <w:rFonts w:ascii="宋体" w:eastAsia="宋体" w:hAnsi="宋体"/>
          <w:szCs w:val="21"/>
        </w:rPr>
        <w:t>数据库的设计及逻辑关系</w:t>
      </w:r>
      <w:r>
        <w:rPr>
          <w:rFonts w:ascii="宋体" w:eastAsia="宋体" w:hAnsi="宋体" w:hint="eastAsia"/>
          <w:szCs w:val="21"/>
        </w:rPr>
        <w:t>。</w:t>
      </w:r>
    </w:p>
    <w:p w14:paraId="2A8A2161" w14:textId="77777777"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  <w:r>
        <w:rPr>
          <w:rFonts w:ascii="宋体" w:eastAsia="宋体" w:hAnsi="宋体" w:hint="eastAsia"/>
          <w:b/>
          <w:color w:val="FF0000"/>
          <w:sz w:val="28"/>
          <w:szCs w:val="21"/>
        </w:rPr>
        <w:t>注意： 所有字段名称必须使用大写。</w:t>
      </w:r>
    </w:p>
    <w:p w14:paraId="102F4841" w14:textId="77777777"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14:paraId="00F39A11" w14:textId="77777777"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14:paraId="1C6A3759" w14:textId="77777777"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14:paraId="31DA1B83" w14:textId="77777777" w:rsidR="004D0B20" w:rsidRDefault="003B5CD7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14:paraId="175E4F31" w14:textId="77777777"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195"/>
        <w:gridCol w:w="1113"/>
      </w:tblGrid>
      <w:tr w:rsidR="004D0B20" w14:paraId="1DE6C066" w14:textId="77777777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14:paraId="1810B76C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14:paraId="5459774C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14:paraId="074284A1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4D0B20" w14:paraId="691CF814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FCD77" w14:textId="77777777"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2017-11-29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A21DA" w14:textId="77777777"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建立数据库说明文档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76F2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62A33" w14:paraId="461F452F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1320" w14:textId="77777777" w:rsid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6FC4" w14:textId="77777777" w:rsidR="00F62A33" w:rsidRPr="00F62A33" w:rsidRDefault="00F62A33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</w:t>
            </w:r>
            <w:r>
              <w:rPr>
                <w:rFonts w:hint="eastAsia"/>
                <w:color w:val="auto"/>
                <w:sz w:val="20"/>
              </w:rPr>
              <w:t>CONTROLLER</w:t>
            </w:r>
            <w:r>
              <w:rPr>
                <w:rFonts w:hint="eastAsia"/>
                <w:color w:val="auto"/>
                <w:sz w:val="20"/>
              </w:rPr>
              <w:t>表，新增</w:t>
            </w:r>
            <w:r>
              <w:rPr>
                <w:rFonts w:hint="eastAsia"/>
                <w:color w:val="auto"/>
                <w:sz w:val="20"/>
              </w:rPr>
              <w:t>LINE_ID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STATUS_UPDATE_TIME</w:t>
            </w:r>
            <w:r>
              <w:rPr>
                <w:rFonts w:hint="eastAsia"/>
                <w:color w:val="auto"/>
                <w:sz w:val="20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946E" w14:textId="77777777" w:rsidR="00F62A33" w:rsidRP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0C77" w14:paraId="3F99951E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DF46A" w14:textId="77777777"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6645" w14:textId="77777777" w:rsidR="00BE0C77" w:rsidRDefault="00BE0C7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account</w:t>
            </w:r>
            <w:r>
              <w:rPr>
                <w:color w:val="auto"/>
                <w:sz w:val="20"/>
              </w:rPr>
              <w:t>表中新增字段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default_language</w:t>
            </w:r>
            <w:proofErr w:type="spellEnd"/>
            <w:r>
              <w:rPr>
                <w:rFonts w:hint="eastAsia"/>
                <w:color w:val="auto"/>
                <w:sz w:val="20"/>
              </w:rPr>
              <w:t>，增加数据字典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  <w:r>
              <w:rPr>
                <w:rFonts w:hint="eastAsia"/>
                <w:color w:val="auto"/>
                <w:sz w:val="20"/>
              </w:rPr>
              <w:t>及值：中文</w:t>
            </w:r>
            <w:proofErr w:type="spellStart"/>
            <w:r>
              <w:rPr>
                <w:rFonts w:hint="eastAsia"/>
                <w:color w:val="auto"/>
                <w:sz w:val="20"/>
              </w:rPr>
              <w:t>cn</w:t>
            </w:r>
            <w:proofErr w:type="spellEnd"/>
            <w:r>
              <w:rPr>
                <w:rFonts w:hint="eastAsia"/>
                <w:color w:val="auto"/>
                <w:sz w:val="20"/>
              </w:rPr>
              <w:t>、英文</w:t>
            </w:r>
            <w:proofErr w:type="spellStart"/>
            <w:r>
              <w:rPr>
                <w:rFonts w:hint="eastAsia"/>
                <w:color w:val="auto"/>
                <w:sz w:val="20"/>
              </w:rPr>
              <w:t>en</w:t>
            </w:r>
            <w:proofErr w:type="spellEnd"/>
            <w:r w:rsidR="008C3784">
              <w:rPr>
                <w:rFonts w:hint="eastAsia"/>
                <w:color w:val="auto"/>
                <w:sz w:val="20"/>
              </w:rPr>
              <w:t>，新增</w:t>
            </w:r>
            <w:r w:rsidR="008C3784">
              <w:rPr>
                <w:rFonts w:hint="eastAsia"/>
                <w:color w:val="auto"/>
                <w:sz w:val="20"/>
              </w:rPr>
              <w:t>SERIVE_TYPE</w:t>
            </w:r>
            <w:r w:rsidR="008C3784">
              <w:rPr>
                <w:rFonts w:hint="eastAsia"/>
                <w:color w:val="auto"/>
                <w:sz w:val="20"/>
              </w:rPr>
              <w:t>字段，指定用户可以使用的业务。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DCA" w14:textId="77777777"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AD2B47" w14:paraId="40DF2424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A655C" w14:textId="77777777" w:rsidR="00AD2B47" w:rsidRDefault="00AD2B4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3C81" w14:textId="77777777" w:rsidR="00AD2B47" w:rsidRDefault="00AD2B4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在节目单表中增加直播标志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2903" w14:textId="77777777" w:rsidR="00AD2B47" w:rsidRDefault="00E361B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73430F" w14:paraId="24C8081C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60EE" w14:textId="77777777"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5ADC" w14:textId="77777777" w:rsidR="0073430F" w:rsidRDefault="0073430F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新增节目文件表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7FF0" w14:textId="77777777"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4076C0" w14:paraId="3782D04E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DF8F" w14:textId="77777777"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2018-11-10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2C10" w14:textId="77777777" w:rsidR="004076C0" w:rsidRDefault="004076C0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新增支线信息表</w:t>
            </w:r>
            <w:r w:rsidR="00CC639B">
              <w:rPr>
                <w:rFonts w:hint="eastAsia"/>
                <w:color w:val="auto"/>
                <w:sz w:val="20"/>
              </w:rPr>
              <w:t>，</w:t>
            </w:r>
            <w:r w:rsidR="00CC639B">
              <w:rPr>
                <w:color w:val="auto"/>
                <w:sz w:val="20"/>
              </w:rPr>
              <w:t>删除运营线路表中的首末班车时间字段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6E14" w14:textId="77777777"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370808" w14:paraId="7660B6A4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0E6A" w14:textId="77777777"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2018-11-30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652" w14:textId="77777777" w:rsidR="00370808" w:rsidRDefault="0037080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SERVICE_LIST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SERVICE_MENU</w:t>
            </w:r>
            <w:r>
              <w:rPr>
                <w:rFonts w:hint="eastAsia"/>
                <w:color w:val="auto"/>
                <w:sz w:val="20"/>
              </w:rPr>
              <w:t>表，修改</w:t>
            </w:r>
            <w:r>
              <w:rPr>
                <w:rFonts w:hint="eastAsia"/>
                <w:color w:val="auto"/>
                <w:sz w:val="20"/>
              </w:rPr>
              <w:t>account</w:t>
            </w:r>
            <w:r>
              <w:rPr>
                <w:rFonts w:hint="eastAsia"/>
                <w:color w:val="auto"/>
                <w:sz w:val="20"/>
              </w:rPr>
              <w:t>、</w:t>
            </w:r>
            <w:proofErr w:type="spellStart"/>
            <w:r>
              <w:rPr>
                <w:rFonts w:hint="eastAsia"/>
                <w:color w:val="auto"/>
                <w:sz w:val="20"/>
              </w:rPr>
              <w:lastRenderedPageBreak/>
              <w:t>user_group</w:t>
            </w:r>
            <w:proofErr w:type="spellEnd"/>
            <w:r>
              <w:rPr>
                <w:rFonts w:hint="eastAsia"/>
                <w:color w:val="auto"/>
                <w:sz w:val="20"/>
              </w:rPr>
              <w:t>、</w:t>
            </w:r>
            <w:proofErr w:type="spellStart"/>
            <w:r>
              <w:rPr>
                <w:rFonts w:hint="eastAsia"/>
                <w:color w:val="auto"/>
                <w:sz w:val="20"/>
              </w:rPr>
              <w:t>operation_log</w:t>
            </w:r>
            <w:proofErr w:type="spellEnd"/>
            <w:r>
              <w:rPr>
                <w:rFonts w:hint="eastAsia"/>
                <w:color w:val="auto"/>
                <w:sz w:val="20"/>
              </w:rPr>
              <w:t>表中新增字段</w:t>
            </w:r>
            <w:r w:rsidR="00FD7230">
              <w:rPr>
                <w:rFonts w:hint="eastAsia"/>
                <w:color w:val="auto"/>
                <w:sz w:val="20"/>
              </w:rPr>
              <w:t>SYSTEM_USER_ID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625F" w14:textId="77777777"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lastRenderedPageBreak/>
              <w:t>张伟嘉</w:t>
            </w:r>
          </w:p>
        </w:tc>
      </w:tr>
      <w:tr w:rsidR="00650498" w14:paraId="5DCEDCD2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B380" w14:textId="77777777" w:rsidR="00650498" w:rsidRDefault="0065049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2018-12-03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3481" w14:textId="77777777" w:rsidR="00650498" w:rsidRDefault="0065049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新增智能检修部分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版本号更改为</w:t>
            </w:r>
            <w:r>
              <w:rPr>
                <w:rFonts w:hint="eastAsia"/>
                <w:color w:val="auto"/>
                <w:sz w:val="20"/>
              </w:rPr>
              <w:t>v1.3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0E35" w14:textId="77777777" w:rsidR="00650498" w:rsidRDefault="0065049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9E6C29" w14:paraId="67FAC742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4EC3" w14:textId="77777777" w:rsidR="009E6C29" w:rsidRDefault="009E6C2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2018-12-04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6CF4" w14:textId="77777777" w:rsidR="009E6C29" w:rsidRDefault="009E6C29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 xml:space="preserve">public </w:t>
            </w:r>
            <w:proofErr w:type="spellStart"/>
            <w:r>
              <w:rPr>
                <w:rFonts w:hint="eastAsia"/>
                <w:color w:val="auto"/>
                <w:sz w:val="20"/>
              </w:rPr>
              <w:t>areacode</w:t>
            </w:r>
            <w:proofErr w:type="spellEnd"/>
            <w:r>
              <w:rPr>
                <w:rFonts w:hint="eastAsia"/>
                <w:color w:val="auto"/>
                <w:sz w:val="20"/>
              </w:rPr>
              <w:t>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C8583" w14:textId="77777777" w:rsidR="009E6C29" w:rsidRDefault="009E6C2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E7FD5" w14:paraId="104E46F3" w14:textId="777777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D79E" w14:textId="2C33B574" w:rsidR="00FE7FD5" w:rsidRDefault="00FE7FD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color w:val="auto"/>
                <w:sz w:val="20"/>
              </w:rPr>
              <w:t>020-08-25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925B" w14:textId="65978C50" w:rsidR="00FE7FD5" w:rsidRDefault="00FE7FD5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R</w:t>
            </w:r>
            <w:r>
              <w:rPr>
                <w:color w:val="auto"/>
                <w:sz w:val="20"/>
              </w:rPr>
              <w:t>SU</w:t>
            </w:r>
            <w:r>
              <w:rPr>
                <w:rFonts w:hint="eastAsia"/>
                <w:color w:val="auto"/>
                <w:sz w:val="20"/>
              </w:rPr>
              <w:t>管理模块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6B3F" w14:textId="01EED5C0" w:rsidR="00FE7FD5" w:rsidRDefault="00FE7FD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</w:tbl>
    <w:p w14:paraId="1ABB128F" w14:textId="77777777"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14:paraId="15C3BACA" w14:textId="77777777"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14:paraId="10E18BC3" w14:textId="77777777"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14:paraId="37BB6A0B" w14:textId="77777777" w:rsidR="004D0B20" w:rsidRDefault="003B5CD7">
      <w:pPr>
        <w:pStyle w:val="1"/>
        <w:jc w:val="center"/>
        <w:rPr>
          <w:rFonts w:ascii="Times New Roman" w:eastAsia="宋体" w:hAnsi="Times New Roman"/>
          <w:szCs w:val="21"/>
        </w:rPr>
      </w:pPr>
      <w:bookmarkStart w:id="4" w:name="_Toc40549413"/>
      <w:r>
        <w:rPr>
          <w:rFonts w:ascii="Times New Roman" w:eastAsia="宋体" w:hAnsi="Times New Roman"/>
          <w:szCs w:val="21"/>
        </w:rPr>
        <w:t>文档修订历史</w:t>
      </w:r>
      <w:bookmarkEnd w:id="4"/>
    </w:p>
    <w:p w14:paraId="2BDFF64C" w14:textId="77777777" w:rsidR="004D0B20" w:rsidRDefault="004D0B20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</w:p>
    <w:p w14:paraId="49F89454" w14:textId="77777777" w:rsidR="004D0B20" w:rsidRDefault="003B5CD7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14:paraId="605F48BC" w14:textId="77777777" w:rsidR="004D0B20" w:rsidRDefault="004D0B20">
      <w:pPr>
        <w:tabs>
          <w:tab w:val="left" w:pos="1276"/>
        </w:tabs>
        <w:ind w:leftChars="607" w:left="1275"/>
      </w:pPr>
    </w:p>
    <w:p w14:paraId="4276358E" w14:textId="77777777" w:rsidR="004D0B20" w:rsidRDefault="004D0B20">
      <w:pPr>
        <w:widowControl/>
        <w:jc w:val="left"/>
      </w:pPr>
    </w:p>
    <w:p w14:paraId="4BF15995" w14:textId="77777777" w:rsidR="004D0B20" w:rsidRDefault="004D0B20"/>
    <w:p w14:paraId="05069089" w14:textId="77777777" w:rsidR="004D0B20" w:rsidRDefault="004D0B20"/>
    <w:p w14:paraId="67E37E5B" w14:textId="77777777" w:rsidR="004D0B20" w:rsidRDefault="003B5CD7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14:paraId="1D7357CE" w14:textId="77777777" w:rsidR="004D0B20" w:rsidRDefault="004D0B20">
      <w:pPr>
        <w:jc w:val="left"/>
      </w:pPr>
    </w:p>
    <w:p w14:paraId="6CFC3F24" w14:textId="77777777" w:rsidR="008A3F74" w:rsidRDefault="00FD2779">
      <w:pPr>
        <w:pStyle w:val="TOC1"/>
        <w:rPr>
          <w:noProof/>
        </w:rPr>
      </w:pPr>
      <w:r>
        <w:fldChar w:fldCharType="begin"/>
      </w:r>
      <w:r w:rsidR="003B5CD7">
        <w:instrText xml:space="preserve"> TOC \o "1-4" \h \z \u </w:instrText>
      </w:r>
      <w:r>
        <w:fldChar w:fldCharType="separate"/>
      </w:r>
      <w:hyperlink w:anchor="_Toc40549410" w:history="1">
        <w:r w:rsidR="008A3F74" w:rsidRPr="00FB0997">
          <w:rPr>
            <w:rStyle w:val="af"/>
            <w:rFonts w:asciiTheme="majorEastAsia" w:eastAsiaTheme="majorEastAsia" w:hAnsiTheme="majorEastAsia"/>
            <w:b/>
            <w:noProof/>
          </w:rPr>
          <w:t>JDS</w:t>
        </w:r>
        <w:r w:rsidR="008A3F74" w:rsidRPr="00FB0997">
          <w:rPr>
            <w:rStyle w:val="af"/>
            <w:rFonts w:asciiTheme="majorEastAsia" w:eastAsiaTheme="majorEastAsia" w:hAnsiTheme="majorEastAsia" w:hint="eastAsia"/>
            <w:b/>
            <w:noProof/>
          </w:rPr>
          <w:t>数据库设计说明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</w:t>
        </w:r>
        <w:r w:rsidR="008A3F74">
          <w:rPr>
            <w:noProof/>
            <w:webHidden/>
          </w:rPr>
          <w:fldChar w:fldCharType="end"/>
        </w:r>
      </w:hyperlink>
    </w:p>
    <w:p w14:paraId="240F48F5" w14:textId="77777777" w:rsidR="008A3F74" w:rsidRDefault="000521E4">
      <w:pPr>
        <w:pStyle w:val="TOC1"/>
        <w:rPr>
          <w:noProof/>
        </w:rPr>
      </w:pPr>
      <w:hyperlink w:anchor="_Toc40549411" w:history="1">
        <w:r w:rsidR="008A3F74" w:rsidRPr="00FB0997">
          <w:rPr>
            <w:rStyle w:val="af"/>
            <w:rFonts w:ascii="黑体" w:eastAsia="黑体" w:hAnsi="黑体" w:hint="eastAsia"/>
            <w:noProof/>
          </w:rPr>
          <w:t>声</w:t>
        </w:r>
        <w:r w:rsidR="008A3F74" w:rsidRPr="00FB0997">
          <w:rPr>
            <w:rStyle w:val="af"/>
            <w:rFonts w:ascii="黑体" w:eastAsia="黑体" w:hAnsi="黑体"/>
            <w:noProof/>
          </w:rPr>
          <w:t xml:space="preserve">  </w:t>
        </w:r>
        <w:r w:rsidR="008A3F74" w:rsidRPr="00FB0997">
          <w:rPr>
            <w:rStyle w:val="af"/>
            <w:rFonts w:ascii="黑体" w:eastAsia="黑体" w:hAnsi="黑体" w:hint="eastAsia"/>
            <w:noProof/>
          </w:rPr>
          <w:t>明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</w:t>
        </w:r>
        <w:r w:rsidR="008A3F74">
          <w:rPr>
            <w:noProof/>
            <w:webHidden/>
          </w:rPr>
          <w:fldChar w:fldCharType="end"/>
        </w:r>
      </w:hyperlink>
    </w:p>
    <w:p w14:paraId="796EA2A9" w14:textId="77777777" w:rsidR="008A3F74" w:rsidRDefault="000521E4">
      <w:pPr>
        <w:pStyle w:val="TOC1"/>
        <w:rPr>
          <w:noProof/>
        </w:rPr>
      </w:pPr>
      <w:hyperlink w:anchor="_Toc40549412" w:history="1">
        <w:r w:rsidR="008A3F74" w:rsidRPr="00FB0997">
          <w:rPr>
            <w:rStyle w:val="af"/>
            <w:rFonts w:ascii="黑体" w:eastAsia="黑体" w:hAnsi="黑体" w:hint="eastAsia"/>
            <w:noProof/>
          </w:rPr>
          <w:t>前</w:t>
        </w:r>
        <w:r w:rsidR="008A3F74" w:rsidRPr="00FB0997">
          <w:rPr>
            <w:rStyle w:val="af"/>
            <w:rFonts w:ascii="黑体" w:eastAsia="黑体" w:hAnsi="黑体"/>
            <w:noProof/>
          </w:rPr>
          <w:t xml:space="preserve">   </w:t>
        </w:r>
        <w:r w:rsidR="008A3F74" w:rsidRPr="00FB0997">
          <w:rPr>
            <w:rStyle w:val="af"/>
            <w:rFonts w:ascii="黑体" w:eastAsia="黑体" w:hAnsi="黑体" w:hint="eastAsia"/>
            <w:noProof/>
          </w:rPr>
          <w:t>言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</w:t>
        </w:r>
        <w:r w:rsidR="008A3F74">
          <w:rPr>
            <w:noProof/>
            <w:webHidden/>
          </w:rPr>
          <w:fldChar w:fldCharType="end"/>
        </w:r>
      </w:hyperlink>
    </w:p>
    <w:p w14:paraId="24632E6C" w14:textId="77777777" w:rsidR="008A3F74" w:rsidRDefault="000521E4">
      <w:pPr>
        <w:pStyle w:val="TOC1"/>
        <w:rPr>
          <w:noProof/>
        </w:rPr>
      </w:pPr>
      <w:hyperlink w:anchor="_Toc40549413" w:history="1">
        <w:r w:rsidR="008A3F74" w:rsidRPr="00FB0997">
          <w:rPr>
            <w:rStyle w:val="af"/>
            <w:rFonts w:ascii="Times New Roman" w:eastAsia="宋体" w:hAnsi="Times New Roman" w:hint="eastAsia"/>
            <w:noProof/>
          </w:rPr>
          <w:t>文档修订历史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4</w:t>
        </w:r>
        <w:r w:rsidR="008A3F74">
          <w:rPr>
            <w:noProof/>
            <w:webHidden/>
          </w:rPr>
          <w:fldChar w:fldCharType="end"/>
        </w:r>
      </w:hyperlink>
    </w:p>
    <w:p w14:paraId="0BF8B6FC" w14:textId="77777777" w:rsidR="008A3F74" w:rsidRDefault="000521E4">
      <w:pPr>
        <w:pStyle w:val="TOC1"/>
        <w:rPr>
          <w:noProof/>
        </w:rPr>
      </w:pPr>
      <w:hyperlink w:anchor="_Toc40549414" w:history="1">
        <w:r w:rsidR="008A3F74" w:rsidRPr="00FB0997">
          <w:rPr>
            <w:rStyle w:val="af"/>
            <w:noProof/>
          </w:rPr>
          <w:t>1.</w:t>
        </w:r>
        <w:r w:rsidR="008A3F74">
          <w:rPr>
            <w:noProof/>
          </w:rPr>
          <w:tab/>
        </w:r>
        <w:r w:rsidR="008A3F74" w:rsidRPr="00FB0997">
          <w:rPr>
            <w:rStyle w:val="af"/>
            <w:rFonts w:hint="eastAsia"/>
            <w:noProof/>
          </w:rPr>
          <w:t>数据库设计说明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7</w:t>
        </w:r>
        <w:r w:rsidR="008A3F74">
          <w:rPr>
            <w:noProof/>
            <w:webHidden/>
          </w:rPr>
          <w:fldChar w:fldCharType="end"/>
        </w:r>
      </w:hyperlink>
    </w:p>
    <w:p w14:paraId="5F909B8A" w14:textId="77777777" w:rsidR="008A3F74" w:rsidRDefault="000521E4">
      <w:pPr>
        <w:pStyle w:val="TOC1"/>
        <w:rPr>
          <w:noProof/>
        </w:rPr>
      </w:pPr>
      <w:hyperlink w:anchor="_Toc40549415" w:history="1">
        <w:r w:rsidR="008A3F74" w:rsidRPr="00FB0997">
          <w:rPr>
            <w:rStyle w:val="af"/>
            <w:noProof/>
          </w:rPr>
          <w:t>2.</w:t>
        </w:r>
        <w:r w:rsidR="008A3F74">
          <w:rPr>
            <w:noProof/>
          </w:rPr>
          <w:tab/>
        </w:r>
        <w:r w:rsidR="008A3F74" w:rsidRPr="00FB0997">
          <w:rPr>
            <w:rStyle w:val="af"/>
            <w:rFonts w:hint="eastAsia"/>
            <w:noProof/>
          </w:rPr>
          <w:t>数据库表说明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7</w:t>
        </w:r>
        <w:r w:rsidR="008A3F74">
          <w:rPr>
            <w:noProof/>
            <w:webHidden/>
          </w:rPr>
          <w:fldChar w:fldCharType="end"/>
        </w:r>
      </w:hyperlink>
    </w:p>
    <w:p w14:paraId="49ABED9A" w14:textId="77777777" w:rsidR="008A3F74" w:rsidRDefault="000521E4">
      <w:pPr>
        <w:pStyle w:val="TOC2"/>
        <w:tabs>
          <w:tab w:val="left" w:pos="1260"/>
          <w:tab w:val="right" w:leader="dot" w:pos="8680"/>
        </w:tabs>
        <w:rPr>
          <w:noProof/>
        </w:rPr>
      </w:pPr>
      <w:hyperlink w:anchor="_Toc40549418" w:history="1">
        <w:r w:rsidR="008A3F74" w:rsidRPr="00FB0997">
          <w:rPr>
            <w:rStyle w:val="af"/>
            <w:rFonts w:ascii="Calibri" w:hAnsi="Calibri"/>
            <w:noProof/>
          </w:rPr>
          <w:t>2.1.</w:t>
        </w:r>
        <w:r w:rsidR="008A3F74">
          <w:rPr>
            <w:noProof/>
          </w:rPr>
          <w:tab/>
        </w:r>
        <w:r w:rsidR="008A3F74" w:rsidRPr="00FB0997">
          <w:rPr>
            <w:rStyle w:val="af"/>
            <w:rFonts w:ascii="Calibri" w:hAnsi="Calibri"/>
            <w:noProof/>
          </w:rPr>
          <w:t xml:space="preserve">System </w:t>
        </w:r>
        <w:r w:rsidR="008A3F74" w:rsidRPr="00FB0997">
          <w:rPr>
            <w:rStyle w:val="af"/>
            <w:rFonts w:ascii="Calibri" w:hAnsi="Calibri" w:hint="eastAsia"/>
            <w:noProof/>
          </w:rPr>
          <w:t>系统管理部分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7</w:t>
        </w:r>
        <w:r w:rsidR="008A3F74">
          <w:rPr>
            <w:noProof/>
            <w:webHidden/>
          </w:rPr>
          <w:fldChar w:fldCharType="end"/>
        </w:r>
      </w:hyperlink>
    </w:p>
    <w:p w14:paraId="63C6F912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19" w:history="1">
        <w:r w:rsidR="008A3F74" w:rsidRPr="00FB0997">
          <w:rPr>
            <w:rStyle w:val="af"/>
            <w:noProof/>
          </w:rPr>
          <w:t>2.1.1.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SYSTEM_USER_LIST</w:t>
        </w:r>
        <w:r w:rsidR="008A3F74" w:rsidRPr="00FB0997">
          <w:rPr>
            <w:rStyle w:val="af"/>
            <w:rFonts w:hint="eastAsia"/>
            <w:noProof/>
          </w:rPr>
          <w:t>（系统用户列表）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8</w:t>
        </w:r>
        <w:r w:rsidR="008A3F74">
          <w:rPr>
            <w:noProof/>
            <w:webHidden/>
          </w:rPr>
          <w:fldChar w:fldCharType="end"/>
        </w:r>
      </w:hyperlink>
    </w:p>
    <w:p w14:paraId="634E165B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20" w:history="1">
        <w:r w:rsidR="008A3F74" w:rsidRPr="00FB0997">
          <w:rPr>
            <w:rStyle w:val="af"/>
            <w:noProof/>
          </w:rPr>
          <w:t>2.1.2.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SYSTEM_USER_MENU</w:t>
        </w:r>
        <w:r w:rsidR="008A3F74" w:rsidRPr="00FB0997">
          <w:rPr>
            <w:rStyle w:val="af"/>
            <w:rFonts w:hint="eastAsia"/>
            <w:noProof/>
          </w:rPr>
          <w:t>（系统用户菜单权限表）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8</w:t>
        </w:r>
        <w:r w:rsidR="008A3F74">
          <w:rPr>
            <w:noProof/>
            <w:webHidden/>
          </w:rPr>
          <w:fldChar w:fldCharType="end"/>
        </w:r>
      </w:hyperlink>
    </w:p>
    <w:p w14:paraId="45BC93B3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24" w:history="1">
        <w:r w:rsidR="008A3F74" w:rsidRPr="00FB0997">
          <w:rPr>
            <w:rStyle w:val="af"/>
            <w:noProof/>
          </w:rPr>
          <w:t>2.1.3.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ACCOUNT</w:t>
        </w:r>
        <w:r w:rsidR="008A3F74" w:rsidRPr="00FB0997">
          <w:rPr>
            <w:rStyle w:val="af"/>
            <w:rFonts w:hint="eastAsia"/>
            <w:noProof/>
          </w:rPr>
          <w:t>（账户表）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9</w:t>
        </w:r>
        <w:r w:rsidR="008A3F74">
          <w:rPr>
            <w:noProof/>
            <w:webHidden/>
          </w:rPr>
          <w:fldChar w:fldCharType="end"/>
        </w:r>
      </w:hyperlink>
    </w:p>
    <w:p w14:paraId="6E7B106B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25" w:history="1">
        <w:r w:rsidR="008A3F74" w:rsidRPr="00FB0997">
          <w:rPr>
            <w:rStyle w:val="af"/>
            <w:noProof/>
          </w:rPr>
          <w:t>2.1.4.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CODE_TYPE</w:t>
        </w:r>
        <w:r w:rsidR="008A3F74" w:rsidRPr="00FB0997">
          <w:rPr>
            <w:rStyle w:val="af"/>
            <w:rFonts w:hint="eastAsia"/>
            <w:noProof/>
          </w:rPr>
          <w:t>（数据字典代码类型表）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10</w:t>
        </w:r>
        <w:r w:rsidR="008A3F74">
          <w:rPr>
            <w:noProof/>
            <w:webHidden/>
          </w:rPr>
          <w:fldChar w:fldCharType="end"/>
        </w:r>
      </w:hyperlink>
    </w:p>
    <w:p w14:paraId="0231C346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26" w:history="1">
        <w:r w:rsidR="008A3F74" w:rsidRPr="00FB0997">
          <w:rPr>
            <w:rStyle w:val="af"/>
            <w:noProof/>
          </w:rPr>
          <w:t>2.1.5.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CODE_VALUE</w:t>
        </w:r>
        <w:r w:rsidR="008A3F74" w:rsidRPr="00FB0997">
          <w:rPr>
            <w:rStyle w:val="af"/>
            <w:rFonts w:hint="eastAsia"/>
            <w:noProof/>
          </w:rPr>
          <w:t>（数据字典代码值表）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10</w:t>
        </w:r>
        <w:r w:rsidR="008A3F74">
          <w:rPr>
            <w:noProof/>
            <w:webHidden/>
          </w:rPr>
          <w:fldChar w:fldCharType="end"/>
        </w:r>
      </w:hyperlink>
    </w:p>
    <w:p w14:paraId="4A1D0535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27" w:history="1">
        <w:r w:rsidR="008A3F74" w:rsidRPr="00FB0997">
          <w:rPr>
            <w:rStyle w:val="af"/>
            <w:noProof/>
          </w:rPr>
          <w:t>2.1.6.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MENU</w:t>
        </w:r>
        <w:r w:rsidR="008A3F74" w:rsidRPr="00FB0997">
          <w:rPr>
            <w:rStyle w:val="af"/>
            <w:rFonts w:hint="eastAsia"/>
            <w:noProof/>
          </w:rPr>
          <w:t>（菜单表）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11</w:t>
        </w:r>
        <w:r w:rsidR="008A3F74">
          <w:rPr>
            <w:noProof/>
            <w:webHidden/>
          </w:rPr>
          <w:fldChar w:fldCharType="end"/>
        </w:r>
      </w:hyperlink>
    </w:p>
    <w:p w14:paraId="565DA59C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28" w:history="1">
        <w:r w:rsidR="008A3F74" w:rsidRPr="00FB0997">
          <w:rPr>
            <w:rStyle w:val="af"/>
            <w:noProof/>
          </w:rPr>
          <w:t>2.1.7.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MENU_ITEM</w:t>
        </w:r>
        <w:r w:rsidR="008A3F74" w:rsidRPr="00FB0997">
          <w:rPr>
            <w:rStyle w:val="af"/>
            <w:rFonts w:hint="eastAsia"/>
            <w:noProof/>
          </w:rPr>
          <w:t>（菜单项表）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11</w:t>
        </w:r>
        <w:r w:rsidR="008A3F74">
          <w:rPr>
            <w:noProof/>
            <w:webHidden/>
          </w:rPr>
          <w:fldChar w:fldCharType="end"/>
        </w:r>
      </w:hyperlink>
    </w:p>
    <w:p w14:paraId="61A73CF8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29" w:history="1">
        <w:r w:rsidR="008A3F74" w:rsidRPr="00FB0997">
          <w:rPr>
            <w:rStyle w:val="af"/>
            <w:noProof/>
          </w:rPr>
          <w:t>2.1.8.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USER_GROUP</w:t>
        </w:r>
        <w:r w:rsidR="008A3F74" w:rsidRPr="00FB0997">
          <w:rPr>
            <w:rStyle w:val="af"/>
            <w:rFonts w:hint="eastAsia"/>
            <w:noProof/>
          </w:rPr>
          <w:t>（用户组表）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11</w:t>
        </w:r>
        <w:r w:rsidR="008A3F74">
          <w:rPr>
            <w:noProof/>
            <w:webHidden/>
          </w:rPr>
          <w:fldChar w:fldCharType="end"/>
        </w:r>
      </w:hyperlink>
    </w:p>
    <w:p w14:paraId="67DAD420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0" w:history="1">
        <w:r w:rsidR="008A3F74" w:rsidRPr="00FB0997">
          <w:rPr>
            <w:rStyle w:val="af"/>
            <w:noProof/>
          </w:rPr>
          <w:t>2.1.9.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USER_GROUP_MEMBER</w:t>
        </w:r>
        <w:r w:rsidR="008A3F74" w:rsidRPr="00FB0997">
          <w:rPr>
            <w:rStyle w:val="af"/>
            <w:rFonts w:hint="eastAsia"/>
            <w:noProof/>
          </w:rPr>
          <w:t>（用户组成员）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12</w:t>
        </w:r>
        <w:r w:rsidR="008A3F74">
          <w:rPr>
            <w:noProof/>
            <w:webHidden/>
          </w:rPr>
          <w:fldChar w:fldCharType="end"/>
        </w:r>
      </w:hyperlink>
    </w:p>
    <w:p w14:paraId="5108CE41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1" w:history="1">
        <w:r w:rsidR="008A3F74" w:rsidRPr="00FB0997">
          <w:rPr>
            <w:rStyle w:val="af"/>
            <w:noProof/>
          </w:rPr>
          <w:t>2.1.10.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USER_GROUP_MENU</w:t>
        </w:r>
        <w:r w:rsidR="008A3F74" w:rsidRPr="00FB0997">
          <w:rPr>
            <w:rStyle w:val="af"/>
            <w:rFonts w:hint="eastAsia"/>
            <w:noProof/>
          </w:rPr>
          <w:t>（用户组菜单权限关系表）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12</w:t>
        </w:r>
        <w:r w:rsidR="008A3F74">
          <w:rPr>
            <w:noProof/>
            <w:webHidden/>
          </w:rPr>
          <w:fldChar w:fldCharType="end"/>
        </w:r>
      </w:hyperlink>
    </w:p>
    <w:p w14:paraId="59DD6C67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2" w:history="1">
        <w:r w:rsidR="008A3F74" w:rsidRPr="00FB0997">
          <w:rPr>
            <w:rStyle w:val="af"/>
            <w:noProof/>
          </w:rPr>
          <w:t>2.1.11.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OPERATION_LOG</w:t>
        </w:r>
        <w:r w:rsidR="008A3F74" w:rsidRPr="00FB0997">
          <w:rPr>
            <w:rStyle w:val="af"/>
            <w:rFonts w:hint="eastAsia"/>
            <w:noProof/>
          </w:rPr>
          <w:t>（操作日志表）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13</w:t>
        </w:r>
        <w:r w:rsidR="008A3F74">
          <w:rPr>
            <w:noProof/>
            <w:webHidden/>
          </w:rPr>
          <w:fldChar w:fldCharType="end"/>
        </w:r>
      </w:hyperlink>
    </w:p>
    <w:p w14:paraId="1E948EA0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3" w:history="1">
        <w:r w:rsidR="008A3F74" w:rsidRPr="00FB0997">
          <w:rPr>
            <w:rStyle w:val="af"/>
            <w:noProof/>
          </w:rPr>
          <w:t>2.1.12.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LOGIN_RECORD</w:t>
        </w:r>
        <w:r w:rsidR="008A3F74" w:rsidRPr="00FB0997">
          <w:rPr>
            <w:rStyle w:val="af"/>
            <w:rFonts w:hint="eastAsia"/>
            <w:noProof/>
          </w:rPr>
          <w:t>（用户登录记录）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13</w:t>
        </w:r>
        <w:r w:rsidR="008A3F74">
          <w:rPr>
            <w:noProof/>
            <w:webHidden/>
          </w:rPr>
          <w:fldChar w:fldCharType="end"/>
        </w:r>
      </w:hyperlink>
    </w:p>
    <w:p w14:paraId="4430567C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4" w:history="1">
        <w:r w:rsidR="008A3F74" w:rsidRPr="00FB0997">
          <w:rPr>
            <w:rStyle w:val="af"/>
            <w:noProof/>
          </w:rPr>
          <w:t>2.1.13.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AREA_CODE</w:t>
        </w:r>
        <w:r w:rsidR="008A3F74" w:rsidRPr="00FB0997">
          <w:rPr>
            <w:rStyle w:val="af"/>
            <w:rFonts w:hint="eastAsia"/>
            <w:noProof/>
          </w:rPr>
          <w:t>（区域代码表）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13</w:t>
        </w:r>
        <w:r w:rsidR="008A3F74">
          <w:rPr>
            <w:noProof/>
            <w:webHidden/>
          </w:rPr>
          <w:fldChar w:fldCharType="end"/>
        </w:r>
      </w:hyperlink>
    </w:p>
    <w:p w14:paraId="0D729C08" w14:textId="77777777" w:rsidR="008A3F74" w:rsidRDefault="000521E4">
      <w:pPr>
        <w:pStyle w:val="TOC2"/>
        <w:tabs>
          <w:tab w:val="left" w:pos="1260"/>
          <w:tab w:val="right" w:leader="dot" w:pos="8680"/>
        </w:tabs>
        <w:rPr>
          <w:noProof/>
        </w:rPr>
      </w:pPr>
      <w:hyperlink w:anchor="_Toc40549435" w:history="1">
        <w:r w:rsidR="008A3F74" w:rsidRPr="00FB0997">
          <w:rPr>
            <w:rStyle w:val="af"/>
            <w:rFonts w:ascii="Calibri" w:hAnsi="Calibri"/>
            <w:noProof/>
          </w:rPr>
          <w:t>2.2.</w:t>
        </w:r>
        <w:r w:rsidR="008A3F74">
          <w:rPr>
            <w:noProof/>
          </w:rPr>
          <w:tab/>
        </w:r>
        <w:r w:rsidR="008A3F74" w:rsidRPr="00FB0997">
          <w:rPr>
            <w:rStyle w:val="af"/>
            <w:rFonts w:ascii="Calibri" w:hAnsi="Calibri"/>
            <w:noProof/>
          </w:rPr>
          <w:t>Public</w:t>
        </w:r>
        <w:r w:rsidR="008A3F74" w:rsidRPr="00FB0997">
          <w:rPr>
            <w:rStyle w:val="af"/>
            <w:rFonts w:ascii="Calibri" w:hAnsi="Calibri" w:hint="eastAsia"/>
            <w:noProof/>
          </w:rPr>
          <w:t>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14</w:t>
        </w:r>
        <w:r w:rsidR="008A3F74">
          <w:rPr>
            <w:noProof/>
            <w:webHidden/>
          </w:rPr>
          <w:fldChar w:fldCharType="end"/>
        </w:r>
      </w:hyperlink>
    </w:p>
    <w:p w14:paraId="00D88F3D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6" w:history="1">
        <w:r w:rsidR="008A3F74" w:rsidRPr="00FB0997">
          <w:rPr>
            <w:rStyle w:val="af"/>
            <w:noProof/>
          </w:rPr>
          <w:t>2.2.1.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Organization</w:t>
        </w:r>
        <w:r w:rsidR="008A3F74" w:rsidRPr="00FB0997">
          <w:rPr>
            <w:rStyle w:val="af"/>
            <w:rFonts w:hint="eastAsia"/>
            <w:noProof/>
          </w:rPr>
          <w:t>（组织基本信息）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14</w:t>
        </w:r>
        <w:r w:rsidR="008A3F74">
          <w:rPr>
            <w:noProof/>
            <w:webHidden/>
          </w:rPr>
          <w:fldChar w:fldCharType="end"/>
        </w:r>
      </w:hyperlink>
    </w:p>
    <w:p w14:paraId="0EFBD0B5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7" w:history="1">
        <w:r w:rsidR="008A3F74" w:rsidRPr="00FB0997">
          <w:rPr>
            <w:rStyle w:val="af"/>
            <w:noProof/>
          </w:rPr>
          <w:t>2.2.2.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VENDOR_LIST</w:t>
        </w:r>
        <w:r w:rsidR="008A3F74" w:rsidRPr="00FB0997">
          <w:rPr>
            <w:rStyle w:val="af"/>
            <w:rFonts w:hint="eastAsia"/>
            <w:noProof/>
          </w:rPr>
          <w:t>（供应商表）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15</w:t>
        </w:r>
        <w:r w:rsidR="008A3F74">
          <w:rPr>
            <w:noProof/>
            <w:webHidden/>
          </w:rPr>
          <w:fldChar w:fldCharType="end"/>
        </w:r>
      </w:hyperlink>
    </w:p>
    <w:p w14:paraId="6D827669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8" w:history="1">
        <w:r w:rsidR="008A3F74" w:rsidRPr="00FB0997">
          <w:rPr>
            <w:rStyle w:val="af"/>
            <w:noProof/>
          </w:rPr>
          <w:t>2.2.3.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VENDOR_CHECK_HISTORY</w:t>
        </w:r>
        <w:r w:rsidR="008A3F74" w:rsidRPr="00FB0997">
          <w:rPr>
            <w:rStyle w:val="af"/>
            <w:rFonts w:hint="eastAsia"/>
            <w:noProof/>
          </w:rPr>
          <w:t>（供应商审批记录）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15</w:t>
        </w:r>
        <w:r w:rsidR="008A3F74">
          <w:rPr>
            <w:noProof/>
            <w:webHidden/>
          </w:rPr>
          <w:fldChar w:fldCharType="end"/>
        </w:r>
      </w:hyperlink>
    </w:p>
    <w:p w14:paraId="41058A80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39" w:history="1">
        <w:r w:rsidR="008A3F74" w:rsidRPr="00FB0997">
          <w:rPr>
            <w:rStyle w:val="af"/>
            <w:noProof/>
          </w:rPr>
          <w:t>2.2.4.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FILE</w:t>
        </w:r>
        <w:r w:rsidR="008A3F74" w:rsidRPr="00FB0997">
          <w:rPr>
            <w:rStyle w:val="af"/>
            <w:rFonts w:hint="eastAsia"/>
            <w:noProof/>
          </w:rPr>
          <w:t>（文件）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16</w:t>
        </w:r>
        <w:r w:rsidR="008A3F74">
          <w:rPr>
            <w:noProof/>
            <w:webHidden/>
          </w:rPr>
          <w:fldChar w:fldCharType="end"/>
        </w:r>
      </w:hyperlink>
    </w:p>
    <w:p w14:paraId="0C9F2566" w14:textId="77777777" w:rsidR="008A3F74" w:rsidRDefault="000521E4">
      <w:pPr>
        <w:pStyle w:val="TOC2"/>
        <w:tabs>
          <w:tab w:val="left" w:pos="1260"/>
          <w:tab w:val="right" w:leader="dot" w:pos="8680"/>
        </w:tabs>
        <w:rPr>
          <w:noProof/>
        </w:rPr>
      </w:pPr>
      <w:hyperlink w:anchor="_Toc40549440" w:history="1">
        <w:r w:rsidR="008A3F74" w:rsidRPr="00FB0997">
          <w:rPr>
            <w:rStyle w:val="af"/>
            <w:rFonts w:ascii="Calibri" w:hAnsi="Calibri"/>
            <w:noProof/>
          </w:rPr>
          <w:t>2.3.</w:t>
        </w:r>
        <w:r w:rsidR="008A3F74">
          <w:rPr>
            <w:noProof/>
          </w:rPr>
          <w:tab/>
        </w:r>
        <w:r w:rsidR="008A3F74" w:rsidRPr="00FB0997">
          <w:rPr>
            <w:rStyle w:val="af"/>
            <w:rFonts w:ascii="Calibri" w:hAnsi="Calibri"/>
            <w:noProof/>
          </w:rPr>
          <w:t>PIS</w:t>
        </w:r>
        <w:r w:rsidR="008A3F74" w:rsidRPr="00FB0997">
          <w:rPr>
            <w:rStyle w:val="af"/>
            <w:rFonts w:ascii="Calibri" w:hAnsi="Calibri" w:hint="eastAsia"/>
            <w:noProof/>
          </w:rPr>
          <w:t>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16</w:t>
        </w:r>
        <w:r w:rsidR="008A3F74">
          <w:rPr>
            <w:noProof/>
            <w:webHidden/>
          </w:rPr>
          <w:fldChar w:fldCharType="end"/>
        </w:r>
      </w:hyperlink>
    </w:p>
    <w:p w14:paraId="506A65D0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1" w:history="1">
        <w:r w:rsidR="008A3F74" w:rsidRPr="00FB0997">
          <w:rPr>
            <w:rStyle w:val="af"/>
            <w:noProof/>
          </w:rPr>
          <w:t>2.3.1.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OPERATION_LINE</w:t>
        </w:r>
        <w:r w:rsidR="008A3F74" w:rsidRPr="00FB0997">
          <w:rPr>
            <w:rStyle w:val="af"/>
            <w:rFonts w:hint="eastAsia"/>
            <w:noProof/>
          </w:rPr>
          <w:t>（运营线路信息表）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16</w:t>
        </w:r>
        <w:r w:rsidR="008A3F74">
          <w:rPr>
            <w:noProof/>
            <w:webHidden/>
          </w:rPr>
          <w:fldChar w:fldCharType="end"/>
        </w:r>
      </w:hyperlink>
    </w:p>
    <w:p w14:paraId="1CD0B967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2" w:history="1">
        <w:r w:rsidR="008A3F74" w:rsidRPr="00FB0997">
          <w:rPr>
            <w:rStyle w:val="af"/>
            <w:noProof/>
          </w:rPr>
          <w:t>2.3.2.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SUB_LINE_INFO</w:t>
        </w:r>
        <w:r w:rsidR="008A3F74" w:rsidRPr="00FB0997">
          <w:rPr>
            <w:rStyle w:val="af"/>
            <w:rFonts w:hint="eastAsia"/>
            <w:noProof/>
          </w:rPr>
          <w:t>（支线信息表）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17</w:t>
        </w:r>
        <w:r w:rsidR="008A3F74">
          <w:rPr>
            <w:noProof/>
            <w:webHidden/>
          </w:rPr>
          <w:fldChar w:fldCharType="end"/>
        </w:r>
      </w:hyperlink>
    </w:p>
    <w:p w14:paraId="0E6559EC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3" w:history="1">
        <w:r w:rsidR="008A3F74" w:rsidRPr="00FB0997">
          <w:rPr>
            <w:rStyle w:val="af"/>
            <w:noProof/>
          </w:rPr>
          <w:t>2.3.3.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STATION</w:t>
        </w:r>
        <w:r w:rsidR="008A3F74" w:rsidRPr="00FB0997">
          <w:rPr>
            <w:rStyle w:val="af"/>
            <w:rFonts w:hint="eastAsia"/>
            <w:noProof/>
          </w:rPr>
          <w:t>（车站信息表）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17</w:t>
        </w:r>
        <w:r w:rsidR="008A3F74">
          <w:rPr>
            <w:noProof/>
            <w:webHidden/>
          </w:rPr>
          <w:fldChar w:fldCharType="end"/>
        </w:r>
      </w:hyperlink>
    </w:p>
    <w:p w14:paraId="61375A5F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4" w:history="1">
        <w:r w:rsidR="008A3F74" w:rsidRPr="00FB0997">
          <w:rPr>
            <w:rStyle w:val="af"/>
            <w:noProof/>
          </w:rPr>
          <w:t>2.3.4.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STATION_LINE</w:t>
        </w:r>
        <w:r w:rsidR="008A3F74" w:rsidRPr="00FB0997">
          <w:rPr>
            <w:rStyle w:val="af"/>
            <w:rFonts w:hint="eastAsia"/>
            <w:noProof/>
          </w:rPr>
          <w:t>（车站归属线路表）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18</w:t>
        </w:r>
        <w:r w:rsidR="008A3F74">
          <w:rPr>
            <w:noProof/>
            <w:webHidden/>
          </w:rPr>
          <w:fldChar w:fldCharType="end"/>
        </w:r>
      </w:hyperlink>
    </w:p>
    <w:p w14:paraId="2392CBB9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5" w:history="1">
        <w:r w:rsidR="008A3F74" w:rsidRPr="00FB0997">
          <w:rPr>
            <w:rStyle w:val="af"/>
            <w:noProof/>
          </w:rPr>
          <w:t>2.3.5.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TRAIN</w:t>
        </w:r>
        <w:r w:rsidR="008A3F74" w:rsidRPr="00FB0997">
          <w:rPr>
            <w:rStyle w:val="af"/>
            <w:rFonts w:hint="eastAsia"/>
            <w:noProof/>
          </w:rPr>
          <w:t>（列车信息表）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19</w:t>
        </w:r>
        <w:r w:rsidR="008A3F74">
          <w:rPr>
            <w:noProof/>
            <w:webHidden/>
          </w:rPr>
          <w:fldChar w:fldCharType="end"/>
        </w:r>
      </w:hyperlink>
    </w:p>
    <w:p w14:paraId="519E508C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6" w:history="1">
        <w:r w:rsidR="008A3F74" w:rsidRPr="00FB0997">
          <w:rPr>
            <w:rStyle w:val="af"/>
            <w:noProof/>
          </w:rPr>
          <w:t>2.3.6.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VEHICLE</w:t>
        </w:r>
        <w:r w:rsidR="008A3F74" w:rsidRPr="00FB0997">
          <w:rPr>
            <w:rStyle w:val="af"/>
            <w:rFonts w:hint="eastAsia"/>
            <w:noProof/>
          </w:rPr>
          <w:t>（列车车辆信息表）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19</w:t>
        </w:r>
        <w:r w:rsidR="008A3F74">
          <w:rPr>
            <w:noProof/>
            <w:webHidden/>
          </w:rPr>
          <w:fldChar w:fldCharType="end"/>
        </w:r>
      </w:hyperlink>
    </w:p>
    <w:p w14:paraId="4184EA9E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7" w:history="1">
        <w:r w:rsidR="008A3F74" w:rsidRPr="00FB0997">
          <w:rPr>
            <w:rStyle w:val="af"/>
            <w:noProof/>
          </w:rPr>
          <w:t>2.3.7.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CONTROLLER</w:t>
        </w:r>
        <w:r w:rsidR="008A3F74" w:rsidRPr="00FB0997">
          <w:rPr>
            <w:rStyle w:val="af"/>
            <w:rFonts w:hint="eastAsia"/>
            <w:noProof/>
          </w:rPr>
          <w:t>（控制器信息表）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20</w:t>
        </w:r>
        <w:r w:rsidR="008A3F74">
          <w:rPr>
            <w:noProof/>
            <w:webHidden/>
          </w:rPr>
          <w:fldChar w:fldCharType="end"/>
        </w:r>
      </w:hyperlink>
    </w:p>
    <w:p w14:paraId="23298E7C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8" w:history="1">
        <w:r w:rsidR="008A3F74" w:rsidRPr="00FB0997">
          <w:rPr>
            <w:rStyle w:val="af"/>
            <w:noProof/>
          </w:rPr>
          <w:t>2.3.8.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CONTROLLER_STATUS</w:t>
        </w:r>
        <w:r w:rsidR="008A3F74" w:rsidRPr="00FB0997">
          <w:rPr>
            <w:rStyle w:val="af"/>
            <w:rFonts w:hint="eastAsia"/>
            <w:noProof/>
          </w:rPr>
          <w:t>（控制器状态记录表）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21</w:t>
        </w:r>
        <w:r w:rsidR="008A3F74">
          <w:rPr>
            <w:noProof/>
            <w:webHidden/>
          </w:rPr>
          <w:fldChar w:fldCharType="end"/>
        </w:r>
      </w:hyperlink>
    </w:p>
    <w:p w14:paraId="0C4BF1C8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49" w:history="1">
        <w:r w:rsidR="008A3F74" w:rsidRPr="00FB0997">
          <w:rPr>
            <w:rStyle w:val="af"/>
            <w:noProof/>
          </w:rPr>
          <w:t>2.3.9.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CONTROLLER_LOG</w:t>
        </w:r>
        <w:r w:rsidR="008A3F74" w:rsidRPr="00FB0997">
          <w:rPr>
            <w:rStyle w:val="af"/>
            <w:rFonts w:hint="eastAsia"/>
            <w:noProof/>
          </w:rPr>
          <w:t>（控制器日志记录表）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22</w:t>
        </w:r>
        <w:r w:rsidR="008A3F74">
          <w:rPr>
            <w:noProof/>
            <w:webHidden/>
          </w:rPr>
          <w:fldChar w:fldCharType="end"/>
        </w:r>
      </w:hyperlink>
    </w:p>
    <w:p w14:paraId="58874B1D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0" w:history="1">
        <w:r w:rsidR="008A3F74" w:rsidRPr="00FB0997">
          <w:rPr>
            <w:rStyle w:val="af"/>
            <w:noProof/>
          </w:rPr>
          <w:t>2.3.10.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PROGRAM_INFO</w:t>
        </w:r>
        <w:r w:rsidR="008A3F74" w:rsidRPr="00FB0997">
          <w:rPr>
            <w:rStyle w:val="af"/>
            <w:rFonts w:hint="eastAsia"/>
            <w:noProof/>
          </w:rPr>
          <w:t>（节目信息表）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22</w:t>
        </w:r>
        <w:r w:rsidR="008A3F74">
          <w:rPr>
            <w:noProof/>
            <w:webHidden/>
          </w:rPr>
          <w:fldChar w:fldCharType="end"/>
        </w:r>
      </w:hyperlink>
    </w:p>
    <w:p w14:paraId="59597FFC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1" w:history="1">
        <w:r w:rsidR="008A3F74" w:rsidRPr="00FB0997">
          <w:rPr>
            <w:rStyle w:val="af"/>
            <w:noProof/>
          </w:rPr>
          <w:t>2.3.11.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PROGRAM_UNIT</w:t>
        </w:r>
        <w:r w:rsidR="008A3F74" w:rsidRPr="00FB0997">
          <w:rPr>
            <w:rStyle w:val="af"/>
            <w:rFonts w:hint="eastAsia"/>
            <w:noProof/>
          </w:rPr>
          <w:t>（节目栏表）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23</w:t>
        </w:r>
        <w:r w:rsidR="008A3F74">
          <w:rPr>
            <w:noProof/>
            <w:webHidden/>
          </w:rPr>
          <w:fldChar w:fldCharType="end"/>
        </w:r>
      </w:hyperlink>
    </w:p>
    <w:p w14:paraId="598FC854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2" w:history="1">
        <w:r w:rsidR="008A3F74" w:rsidRPr="00FB0997">
          <w:rPr>
            <w:rStyle w:val="af"/>
            <w:noProof/>
          </w:rPr>
          <w:t>2.3.12.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PROGRAM_LIST</w:t>
        </w:r>
        <w:r w:rsidR="008A3F74" w:rsidRPr="00FB0997">
          <w:rPr>
            <w:rStyle w:val="af"/>
            <w:rFonts w:hint="eastAsia"/>
            <w:noProof/>
          </w:rPr>
          <w:t>（节目单表）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23</w:t>
        </w:r>
        <w:r w:rsidR="008A3F74">
          <w:rPr>
            <w:noProof/>
            <w:webHidden/>
          </w:rPr>
          <w:fldChar w:fldCharType="end"/>
        </w:r>
      </w:hyperlink>
    </w:p>
    <w:p w14:paraId="7C0519ED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3" w:history="1">
        <w:r w:rsidR="008A3F74" w:rsidRPr="00FB0997">
          <w:rPr>
            <w:rStyle w:val="af"/>
            <w:noProof/>
          </w:rPr>
          <w:t>2.3.13.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PROGRAM_CHECK_HISTORY</w:t>
        </w:r>
        <w:r w:rsidR="008A3F74" w:rsidRPr="00FB0997">
          <w:rPr>
            <w:rStyle w:val="af"/>
            <w:rFonts w:hint="eastAsia"/>
            <w:noProof/>
          </w:rPr>
          <w:t>（节目单审批记录）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24</w:t>
        </w:r>
        <w:r w:rsidR="008A3F74">
          <w:rPr>
            <w:noProof/>
            <w:webHidden/>
          </w:rPr>
          <w:fldChar w:fldCharType="end"/>
        </w:r>
      </w:hyperlink>
    </w:p>
    <w:p w14:paraId="6AC08A03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4" w:history="1">
        <w:r w:rsidR="008A3F74" w:rsidRPr="00FB0997">
          <w:rPr>
            <w:rStyle w:val="af"/>
            <w:noProof/>
          </w:rPr>
          <w:t>2.3.14.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FORMAT_FILE</w:t>
        </w:r>
        <w:r w:rsidR="008A3F74" w:rsidRPr="00FB0997">
          <w:rPr>
            <w:rStyle w:val="af"/>
            <w:rFonts w:hint="eastAsia"/>
            <w:noProof/>
          </w:rPr>
          <w:t>（版式文件表）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25</w:t>
        </w:r>
        <w:r w:rsidR="008A3F74">
          <w:rPr>
            <w:noProof/>
            <w:webHidden/>
          </w:rPr>
          <w:fldChar w:fldCharType="end"/>
        </w:r>
      </w:hyperlink>
    </w:p>
    <w:p w14:paraId="777B8B19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5" w:history="1">
        <w:r w:rsidR="008A3F74" w:rsidRPr="00FB0997">
          <w:rPr>
            <w:rStyle w:val="af"/>
            <w:noProof/>
          </w:rPr>
          <w:t>2.3.15.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MESSAGE_LIST</w:t>
        </w:r>
        <w:r w:rsidR="008A3F74" w:rsidRPr="00FB0997">
          <w:rPr>
            <w:rStyle w:val="af"/>
            <w:rFonts w:hint="eastAsia"/>
            <w:noProof/>
          </w:rPr>
          <w:t>（消息发送记录）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25</w:t>
        </w:r>
        <w:r w:rsidR="008A3F74">
          <w:rPr>
            <w:noProof/>
            <w:webHidden/>
          </w:rPr>
          <w:fldChar w:fldCharType="end"/>
        </w:r>
      </w:hyperlink>
    </w:p>
    <w:p w14:paraId="59944181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6" w:history="1">
        <w:r w:rsidR="008A3F74" w:rsidRPr="00FB0997">
          <w:rPr>
            <w:rStyle w:val="af"/>
            <w:noProof/>
          </w:rPr>
          <w:t>2.3.16.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MESSAGE_LOG</w:t>
        </w:r>
        <w:r w:rsidR="008A3F74" w:rsidRPr="00FB0997">
          <w:rPr>
            <w:rStyle w:val="af"/>
            <w:rFonts w:hint="eastAsia"/>
            <w:noProof/>
          </w:rPr>
          <w:t>（接口消息表）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26</w:t>
        </w:r>
        <w:r w:rsidR="008A3F74">
          <w:rPr>
            <w:noProof/>
            <w:webHidden/>
          </w:rPr>
          <w:fldChar w:fldCharType="end"/>
        </w:r>
      </w:hyperlink>
    </w:p>
    <w:p w14:paraId="27A1E2C8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7" w:history="1">
        <w:r w:rsidR="008A3F74" w:rsidRPr="00FB0997">
          <w:rPr>
            <w:rStyle w:val="af"/>
            <w:noProof/>
          </w:rPr>
          <w:t>2.3.17.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PROGRAM_FILE</w:t>
        </w:r>
        <w:r w:rsidR="008A3F74" w:rsidRPr="00FB0997">
          <w:rPr>
            <w:rStyle w:val="af"/>
            <w:rFonts w:hint="eastAsia"/>
            <w:noProof/>
          </w:rPr>
          <w:t>（节目文件表）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28</w:t>
        </w:r>
        <w:r w:rsidR="008A3F74">
          <w:rPr>
            <w:noProof/>
            <w:webHidden/>
          </w:rPr>
          <w:fldChar w:fldCharType="end"/>
        </w:r>
      </w:hyperlink>
    </w:p>
    <w:p w14:paraId="0885E23C" w14:textId="77777777" w:rsidR="008A3F74" w:rsidRDefault="000521E4">
      <w:pPr>
        <w:pStyle w:val="TOC2"/>
        <w:tabs>
          <w:tab w:val="left" w:pos="1260"/>
          <w:tab w:val="right" w:leader="dot" w:pos="8680"/>
        </w:tabs>
        <w:rPr>
          <w:noProof/>
        </w:rPr>
      </w:pPr>
      <w:hyperlink w:anchor="_Toc40549458" w:history="1">
        <w:r w:rsidR="008A3F74" w:rsidRPr="00FB0997">
          <w:rPr>
            <w:rStyle w:val="af"/>
            <w:rFonts w:ascii="Calibri" w:hAnsi="Calibri"/>
            <w:noProof/>
          </w:rPr>
          <w:t>2.4.</w:t>
        </w:r>
        <w:r w:rsidR="008A3F74">
          <w:rPr>
            <w:noProof/>
          </w:rPr>
          <w:tab/>
        </w:r>
        <w:r w:rsidR="008A3F74" w:rsidRPr="00FB0997">
          <w:rPr>
            <w:rStyle w:val="af"/>
            <w:rFonts w:ascii="Calibri" w:hAnsi="Calibri"/>
            <w:noProof/>
          </w:rPr>
          <w:t>IOT</w:t>
        </w:r>
        <w:r w:rsidR="008A3F74" w:rsidRPr="00FB0997">
          <w:rPr>
            <w:rStyle w:val="af"/>
            <w:rFonts w:ascii="Calibri" w:hAnsi="Calibri" w:hint="eastAsia"/>
            <w:noProof/>
          </w:rPr>
          <w:t>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28</w:t>
        </w:r>
        <w:r w:rsidR="008A3F74">
          <w:rPr>
            <w:noProof/>
            <w:webHidden/>
          </w:rPr>
          <w:fldChar w:fldCharType="end"/>
        </w:r>
      </w:hyperlink>
    </w:p>
    <w:p w14:paraId="1344C787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59" w:history="1">
        <w:r w:rsidR="008A3F74" w:rsidRPr="00FB0997">
          <w:rPr>
            <w:rStyle w:val="af"/>
            <w:noProof/>
          </w:rPr>
          <w:t>2.4.1.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GPS_MODULE</w:t>
        </w:r>
        <w:r w:rsidR="008A3F74" w:rsidRPr="00FB0997">
          <w:rPr>
            <w:rStyle w:val="af"/>
            <w:rFonts w:hint="eastAsia"/>
            <w:noProof/>
          </w:rPr>
          <w:t>（定位模块信息表）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28</w:t>
        </w:r>
        <w:r w:rsidR="008A3F74">
          <w:rPr>
            <w:noProof/>
            <w:webHidden/>
          </w:rPr>
          <w:fldChar w:fldCharType="end"/>
        </w:r>
      </w:hyperlink>
    </w:p>
    <w:p w14:paraId="50A75491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60" w:history="1">
        <w:r w:rsidR="008A3F74" w:rsidRPr="00FB0997">
          <w:rPr>
            <w:rStyle w:val="af"/>
            <w:noProof/>
          </w:rPr>
          <w:t>2.4.2.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GPS_MODULE_TRACE</w:t>
        </w:r>
        <w:r w:rsidR="008A3F74" w:rsidRPr="00FB0997">
          <w:rPr>
            <w:rStyle w:val="af"/>
            <w:rFonts w:hint="eastAsia"/>
            <w:noProof/>
          </w:rPr>
          <w:t>（控制器位置表）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29</w:t>
        </w:r>
        <w:r w:rsidR="008A3F74">
          <w:rPr>
            <w:noProof/>
            <w:webHidden/>
          </w:rPr>
          <w:fldChar w:fldCharType="end"/>
        </w:r>
      </w:hyperlink>
    </w:p>
    <w:p w14:paraId="3E64264D" w14:textId="77777777" w:rsidR="008A3F74" w:rsidRDefault="000521E4">
      <w:pPr>
        <w:pStyle w:val="TOC2"/>
        <w:tabs>
          <w:tab w:val="left" w:pos="1260"/>
          <w:tab w:val="right" w:leader="dot" w:pos="8680"/>
        </w:tabs>
        <w:rPr>
          <w:noProof/>
        </w:rPr>
      </w:pPr>
      <w:hyperlink w:anchor="_Toc40549461" w:history="1">
        <w:r w:rsidR="008A3F74" w:rsidRPr="00FB0997">
          <w:rPr>
            <w:rStyle w:val="af"/>
            <w:rFonts w:ascii="Calibri" w:hAnsi="Calibri"/>
            <w:noProof/>
          </w:rPr>
          <w:t>2.5.</w:t>
        </w:r>
        <w:r w:rsidR="008A3F74">
          <w:rPr>
            <w:noProof/>
          </w:rPr>
          <w:tab/>
        </w:r>
        <w:r w:rsidR="008A3F74" w:rsidRPr="00FB0997">
          <w:rPr>
            <w:rStyle w:val="af"/>
            <w:rFonts w:ascii="Calibri" w:hAnsi="Calibri"/>
            <w:noProof/>
          </w:rPr>
          <w:t>Intelligent Maintenance</w:t>
        </w:r>
        <w:r w:rsidR="008A3F74" w:rsidRPr="00FB0997">
          <w:rPr>
            <w:rStyle w:val="af"/>
            <w:rFonts w:ascii="Calibri" w:hAnsi="Calibri" w:hint="eastAsia"/>
            <w:noProof/>
          </w:rPr>
          <w:t>智能检修部分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30</w:t>
        </w:r>
        <w:r w:rsidR="008A3F74">
          <w:rPr>
            <w:noProof/>
            <w:webHidden/>
          </w:rPr>
          <w:fldChar w:fldCharType="end"/>
        </w:r>
      </w:hyperlink>
    </w:p>
    <w:p w14:paraId="231E39D5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62" w:history="1">
        <w:r w:rsidR="008A3F74" w:rsidRPr="00FB0997">
          <w:rPr>
            <w:rStyle w:val="af"/>
            <w:noProof/>
          </w:rPr>
          <w:t>2.5.1.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IMRO_CONFIG</w:t>
        </w:r>
        <w:r w:rsidR="008A3F74" w:rsidRPr="00FB0997">
          <w:rPr>
            <w:rStyle w:val="af"/>
            <w:rFonts w:hint="eastAsia"/>
            <w:noProof/>
          </w:rPr>
          <w:t>（系统参数表）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30</w:t>
        </w:r>
        <w:r w:rsidR="008A3F74">
          <w:rPr>
            <w:noProof/>
            <w:webHidden/>
          </w:rPr>
          <w:fldChar w:fldCharType="end"/>
        </w:r>
      </w:hyperlink>
    </w:p>
    <w:p w14:paraId="599D5C65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63" w:history="1">
        <w:r w:rsidR="008A3F74" w:rsidRPr="00FB0997">
          <w:rPr>
            <w:rStyle w:val="af"/>
            <w:noProof/>
          </w:rPr>
          <w:t>2.5.2.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DEVICE_LIST</w:t>
        </w:r>
        <w:r w:rsidR="008A3F74" w:rsidRPr="00FB0997">
          <w:rPr>
            <w:rStyle w:val="af"/>
            <w:rFonts w:hint="eastAsia"/>
            <w:noProof/>
          </w:rPr>
          <w:t>（设备列表）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30</w:t>
        </w:r>
        <w:r w:rsidR="008A3F74">
          <w:rPr>
            <w:noProof/>
            <w:webHidden/>
          </w:rPr>
          <w:fldChar w:fldCharType="end"/>
        </w:r>
      </w:hyperlink>
    </w:p>
    <w:p w14:paraId="04EE7B7E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64" w:history="1">
        <w:r w:rsidR="008A3F74" w:rsidRPr="00FB0997">
          <w:rPr>
            <w:rStyle w:val="af"/>
            <w:noProof/>
          </w:rPr>
          <w:t>2.5.3.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DEVICE_TYPE</w:t>
        </w:r>
        <w:r w:rsidR="008A3F74" w:rsidRPr="00FB0997">
          <w:rPr>
            <w:rStyle w:val="af"/>
            <w:rFonts w:hint="eastAsia"/>
            <w:noProof/>
          </w:rPr>
          <w:t>（设备类型表）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31</w:t>
        </w:r>
        <w:r w:rsidR="008A3F74">
          <w:rPr>
            <w:noProof/>
            <w:webHidden/>
          </w:rPr>
          <w:fldChar w:fldCharType="end"/>
        </w:r>
      </w:hyperlink>
    </w:p>
    <w:p w14:paraId="4C043A5C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65" w:history="1">
        <w:r w:rsidR="008A3F74" w:rsidRPr="00FB0997">
          <w:rPr>
            <w:rStyle w:val="af"/>
            <w:noProof/>
          </w:rPr>
          <w:t>2.5.4.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DEVICE_COMPONENT_LIST</w:t>
        </w:r>
        <w:r w:rsidR="008A3F74" w:rsidRPr="00FB0997">
          <w:rPr>
            <w:rStyle w:val="af"/>
            <w:rFonts w:hint="eastAsia"/>
            <w:noProof/>
          </w:rPr>
          <w:t>（设备部件表）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31</w:t>
        </w:r>
        <w:r w:rsidR="008A3F74">
          <w:rPr>
            <w:noProof/>
            <w:webHidden/>
          </w:rPr>
          <w:fldChar w:fldCharType="end"/>
        </w:r>
      </w:hyperlink>
    </w:p>
    <w:p w14:paraId="593FADFE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66" w:history="1">
        <w:r w:rsidR="008A3F74" w:rsidRPr="00FB0997">
          <w:rPr>
            <w:rStyle w:val="af"/>
            <w:noProof/>
          </w:rPr>
          <w:t>2.5.5.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COMPONENT_LIST</w:t>
        </w:r>
        <w:r w:rsidR="008A3F74" w:rsidRPr="00FB0997">
          <w:rPr>
            <w:rStyle w:val="af"/>
            <w:rFonts w:hint="eastAsia"/>
            <w:noProof/>
          </w:rPr>
          <w:t>（设备组件表）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32</w:t>
        </w:r>
        <w:r w:rsidR="008A3F74">
          <w:rPr>
            <w:noProof/>
            <w:webHidden/>
          </w:rPr>
          <w:fldChar w:fldCharType="end"/>
        </w:r>
      </w:hyperlink>
    </w:p>
    <w:p w14:paraId="7B02C98E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67" w:history="1">
        <w:r w:rsidR="008A3F74" w:rsidRPr="00FB0997">
          <w:rPr>
            <w:rStyle w:val="af"/>
            <w:noProof/>
          </w:rPr>
          <w:t>2.5.6.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COMPONENT_PROPERTY_LIST</w:t>
        </w:r>
        <w:r w:rsidR="008A3F74" w:rsidRPr="00FB0997">
          <w:rPr>
            <w:rStyle w:val="af"/>
            <w:rFonts w:hint="eastAsia"/>
            <w:noProof/>
          </w:rPr>
          <w:t>（组件属性列表）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32</w:t>
        </w:r>
        <w:r w:rsidR="008A3F74">
          <w:rPr>
            <w:noProof/>
            <w:webHidden/>
          </w:rPr>
          <w:fldChar w:fldCharType="end"/>
        </w:r>
      </w:hyperlink>
    </w:p>
    <w:p w14:paraId="34FB3616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68" w:history="1">
        <w:r w:rsidR="008A3F74" w:rsidRPr="00FB0997">
          <w:rPr>
            <w:rStyle w:val="af"/>
            <w:noProof/>
          </w:rPr>
          <w:t>2.5.7.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PROPERTY_LIST</w:t>
        </w:r>
        <w:r w:rsidR="008A3F74" w:rsidRPr="00FB0997">
          <w:rPr>
            <w:rStyle w:val="af"/>
            <w:rFonts w:hint="eastAsia"/>
            <w:noProof/>
          </w:rPr>
          <w:t>（属性列表）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33</w:t>
        </w:r>
        <w:r w:rsidR="008A3F74">
          <w:rPr>
            <w:noProof/>
            <w:webHidden/>
          </w:rPr>
          <w:fldChar w:fldCharType="end"/>
        </w:r>
      </w:hyperlink>
    </w:p>
    <w:p w14:paraId="2456BA3E" w14:textId="77777777" w:rsidR="008A3F74" w:rsidRDefault="000521E4">
      <w:pPr>
        <w:pStyle w:val="TOC2"/>
        <w:tabs>
          <w:tab w:val="left" w:pos="1260"/>
          <w:tab w:val="right" w:leader="dot" w:pos="8680"/>
        </w:tabs>
        <w:rPr>
          <w:noProof/>
        </w:rPr>
      </w:pPr>
      <w:hyperlink w:anchor="_Toc40549469" w:history="1">
        <w:r w:rsidR="008A3F74" w:rsidRPr="00FB0997">
          <w:rPr>
            <w:rStyle w:val="af"/>
            <w:rFonts w:ascii="Calibri" w:hAnsi="Calibri"/>
            <w:noProof/>
          </w:rPr>
          <w:t>2.6.</w:t>
        </w:r>
        <w:r w:rsidR="008A3F74">
          <w:rPr>
            <w:noProof/>
          </w:rPr>
          <w:tab/>
        </w:r>
        <w:r w:rsidR="008A3F74" w:rsidRPr="00FB0997">
          <w:rPr>
            <w:rStyle w:val="af"/>
            <w:rFonts w:ascii="Calibri" w:hAnsi="Calibri"/>
            <w:noProof/>
          </w:rPr>
          <w:t>OA</w:t>
        </w:r>
        <w:r w:rsidR="008A3F74" w:rsidRPr="00FB0997">
          <w:rPr>
            <w:rStyle w:val="af"/>
            <w:rFonts w:ascii="Calibri" w:hAnsi="Calibri" w:hint="eastAsia"/>
            <w:noProof/>
          </w:rPr>
          <w:t>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34</w:t>
        </w:r>
        <w:r w:rsidR="008A3F74">
          <w:rPr>
            <w:noProof/>
            <w:webHidden/>
          </w:rPr>
          <w:fldChar w:fldCharType="end"/>
        </w:r>
      </w:hyperlink>
    </w:p>
    <w:p w14:paraId="2E33A49B" w14:textId="77777777" w:rsidR="008A3F74" w:rsidRDefault="000521E4">
      <w:pPr>
        <w:pStyle w:val="TOC3"/>
        <w:tabs>
          <w:tab w:val="left" w:pos="1680"/>
          <w:tab w:val="right" w:leader="dot" w:pos="8680"/>
        </w:tabs>
        <w:rPr>
          <w:noProof/>
        </w:rPr>
      </w:pPr>
      <w:hyperlink w:anchor="_Toc40549470" w:history="1">
        <w:r w:rsidR="008A3F74" w:rsidRPr="00FB0997">
          <w:rPr>
            <w:rStyle w:val="af"/>
            <w:noProof/>
          </w:rPr>
          <w:t>2.6.1.</w:t>
        </w:r>
        <w:r w:rsidR="008A3F74">
          <w:rPr>
            <w:noProof/>
          </w:rPr>
          <w:tab/>
        </w:r>
        <w:r w:rsidR="008A3F74" w:rsidRPr="00FB0997">
          <w:rPr>
            <w:rStyle w:val="af"/>
            <w:noProof/>
          </w:rPr>
          <w:t>BulletinBoard(</w:t>
        </w:r>
        <w:r w:rsidR="008A3F74" w:rsidRPr="00FB0997">
          <w:rPr>
            <w:rStyle w:val="af"/>
            <w:rFonts w:hint="eastAsia"/>
            <w:noProof/>
          </w:rPr>
          <w:t>公告牌表</w:t>
        </w:r>
        <w:r w:rsidR="008A3F74" w:rsidRPr="00FB0997">
          <w:rPr>
            <w:rStyle w:val="af"/>
            <w:noProof/>
          </w:rPr>
          <w:t>)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_Toc40549470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34</w:t>
        </w:r>
        <w:r w:rsidR="008A3F74">
          <w:rPr>
            <w:noProof/>
            <w:webHidden/>
          </w:rPr>
          <w:fldChar w:fldCharType="end"/>
        </w:r>
      </w:hyperlink>
    </w:p>
    <w:p w14:paraId="0E3E9E1C" w14:textId="77777777" w:rsidR="004D0B20" w:rsidRDefault="00FD2779">
      <w:pPr>
        <w:jc w:val="left"/>
      </w:pPr>
      <w:r>
        <w:fldChar w:fldCharType="end"/>
      </w:r>
      <w:r w:rsidR="003B5CD7">
        <w:br w:type="page"/>
      </w:r>
    </w:p>
    <w:p w14:paraId="13445CCF" w14:textId="77777777" w:rsidR="004D0B20" w:rsidRDefault="004D0B20">
      <w:pPr>
        <w:widowControl/>
        <w:jc w:val="left"/>
      </w:pPr>
    </w:p>
    <w:p w14:paraId="40A9335C" w14:textId="77777777" w:rsidR="004D0B20" w:rsidRDefault="004D0B20"/>
    <w:p w14:paraId="3624392C" w14:textId="77777777" w:rsidR="004D0B20" w:rsidRDefault="009E312F" w:rsidP="0003279D">
      <w:pPr>
        <w:spacing w:beforeLines="50" w:before="156" w:afterLines="50" w:after="156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proofErr w:type="spellStart"/>
      <w:r>
        <w:rPr>
          <w:rFonts w:asciiTheme="majorEastAsia" w:eastAsiaTheme="majorEastAsia" w:hAnsiTheme="majorEastAsia" w:hint="eastAsia"/>
          <w:b/>
          <w:sz w:val="32"/>
          <w:szCs w:val="44"/>
        </w:rPr>
        <w:t>JamesSoft</w:t>
      </w:r>
      <w:proofErr w:type="spellEnd"/>
      <w:r>
        <w:rPr>
          <w:rFonts w:asciiTheme="majorEastAsia" w:eastAsiaTheme="majorEastAsia" w:hAnsiTheme="majorEastAsia" w:hint="eastAsia"/>
          <w:b/>
          <w:sz w:val="32"/>
          <w:szCs w:val="44"/>
        </w:rPr>
        <w:t xml:space="preserve"> 技术有限公司</w:t>
      </w:r>
    </w:p>
    <w:p w14:paraId="26B22447" w14:textId="77777777" w:rsidR="004D0B20" w:rsidRDefault="009E312F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JDS</w:t>
      </w:r>
      <w:r w:rsidR="003B5CD7">
        <w:rPr>
          <w:rFonts w:asciiTheme="majorEastAsia" w:eastAsiaTheme="majorEastAsia" w:hAnsiTheme="majorEastAsia"/>
          <w:b/>
          <w:sz w:val="44"/>
          <w:szCs w:val="44"/>
        </w:rPr>
        <w:t>数据库设计说明</w:t>
      </w:r>
    </w:p>
    <w:p w14:paraId="1B2682B9" w14:textId="77777777" w:rsidR="00484E9B" w:rsidRDefault="009E312F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V1.4</w:t>
      </w:r>
    </w:p>
    <w:p w14:paraId="2F71BF43" w14:textId="77777777"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14:paraId="39C32ED4" w14:textId="77777777" w:rsidR="004D0B20" w:rsidRDefault="003B5CD7">
      <w:pPr>
        <w:pStyle w:val="1"/>
        <w:numPr>
          <w:ilvl w:val="0"/>
          <w:numId w:val="1"/>
        </w:numPr>
      </w:pPr>
      <w:bookmarkStart w:id="5" w:name="_Toc40549414"/>
      <w:r>
        <w:rPr>
          <w:rFonts w:hint="eastAsia"/>
        </w:rPr>
        <w:t>数据库设计说明</w:t>
      </w:r>
      <w:bookmarkEnd w:id="5"/>
    </w:p>
    <w:p w14:paraId="0FE84B6B" w14:textId="77777777" w:rsidR="004D0B20" w:rsidRDefault="009E312F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JDS</w:t>
      </w:r>
      <w:r w:rsidR="003B5CD7">
        <w:rPr>
          <w:bCs/>
          <w:kern w:val="44"/>
          <w:sz w:val="24"/>
          <w:szCs w:val="44"/>
        </w:rPr>
        <w:t>数据库包括如下架构</w:t>
      </w:r>
      <w:r w:rsidR="003B5CD7">
        <w:rPr>
          <w:rFonts w:hint="eastAsia"/>
          <w:bCs/>
          <w:kern w:val="44"/>
          <w:sz w:val="24"/>
          <w:szCs w:val="44"/>
        </w:rPr>
        <w:t>：</w:t>
      </w:r>
    </w:p>
    <w:p w14:paraId="5DA1F786" w14:textId="77777777"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System</w:t>
      </w:r>
      <w:r>
        <w:rPr>
          <w:bCs/>
          <w:kern w:val="44"/>
          <w:sz w:val="24"/>
          <w:szCs w:val="44"/>
        </w:rPr>
        <w:t>架构</w:t>
      </w:r>
      <w:r>
        <w:rPr>
          <w:rFonts w:hint="eastAsia"/>
          <w:bCs/>
          <w:kern w:val="44"/>
          <w:sz w:val="24"/>
          <w:szCs w:val="44"/>
        </w:rPr>
        <w:t>：</w:t>
      </w:r>
      <w:r>
        <w:rPr>
          <w:bCs/>
          <w:kern w:val="44"/>
          <w:sz w:val="24"/>
          <w:szCs w:val="44"/>
        </w:rPr>
        <w:t>S</w:t>
      </w:r>
      <w:r>
        <w:rPr>
          <w:rFonts w:hint="eastAsia"/>
          <w:bCs/>
          <w:kern w:val="44"/>
          <w:sz w:val="24"/>
          <w:szCs w:val="44"/>
        </w:rPr>
        <w:t>ystem</w:t>
      </w:r>
      <w:r>
        <w:rPr>
          <w:rFonts w:hint="eastAsia"/>
          <w:bCs/>
          <w:kern w:val="44"/>
          <w:sz w:val="24"/>
          <w:szCs w:val="44"/>
        </w:rPr>
        <w:t>架构</w:t>
      </w:r>
      <w:r>
        <w:rPr>
          <w:bCs/>
          <w:kern w:val="44"/>
          <w:sz w:val="24"/>
          <w:szCs w:val="44"/>
        </w:rPr>
        <w:t>下的表均为系统</w:t>
      </w:r>
      <w:r>
        <w:rPr>
          <w:rFonts w:hint="eastAsia"/>
          <w:bCs/>
          <w:kern w:val="44"/>
          <w:sz w:val="24"/>
          <w:szCs w:val="44"/>
        </w:rPr>
        <w:t>管理</w:t>
      </w:r>
      <w:r>
        <w:rPr>
          <w:bCs/>
          <w:kern w:val="44"/>
          <w:sz w:val="24"/>
          <w:szCs w:val="44"/>
        </w:rPr>
        <w:t>表，与系统开发管理有关。</w:t>
      </w:r>
    </w:p>
    <w:p w14:paraId="29A1BD9A" w14:textId="77777777"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Public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bCs/>
          <w:kern w:val="44"/>
          <w:sz w:val="24"/>
          <w:szCs w:val="44"/>
        </w:rPr>
        <w:t>Public</w:t>
      </w:r>
      <w:r>
        <w:rPr>
          <w:bCs/>
          <w:kern w:val="44"/>
          <w:sz w:val="24"/>
          <w:szCs w:val="44"/>
        </w:rPr>
        <w:t>架构下的表均为公共表格表，与具体业务无关</w:t>
      </w:r>
      <w:r>
        <w:rPr>
          <w:rFonts w:hint="eastAsia"/>
          <w:bCs/>
          <w:kern w:val="44"/>
          <w:sz w:val="24"/>
          <w:szCs w:val="44"/>
        </w:rPr>
        <w:t>。</w:t>
      </w:r>
    </w:p>
    <w:p w14:paraId="3CF38254" w14:textId="77777777" w:rsidR="004D0B20" w:rsidRDefault="00386758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业务表格</w:t>
      </w:r>
    </w:p>
    <w:p w14:paraId="64DBB1FF" w14:textId="77777777" w:rsidR="00CA4D65" w:rsidRDefault="00CA4D65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IOT</w:t>
      </w:r>
      <w:r>
        <w:rPr>
          <w:rFonts w:hint="eastAsia"/>
          <w:bCs/>
          <w:kern w:val="44"/>
          <w:sz w:val="24"/>
          <w:szCs w:val="44"/>
        </w:rPr>
        <w:t>架构：物联网管理模块</w:t>
      </w:r>
    </w:p>
    <w:p w14:paraId="5B48698A" w14:textId="77777777" w:rsidR="007F1B3D" w:rsidRDefault="007F1B3D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IM</w:t>
      </w:r>
      <w:r>
        <w:rPr>
          <w:rFonts w:hint="eastAsia"/>
          <w:bCs/>
          <w:kern w:val="44"/>
          <w:sz w:val="24"/>
          <w:szCs w:val="44"/>
        </w:rPr>
        <w:t>架构：智能检修模块</w:t>
      </w:r>
    </w:p>
    <w:p w14:paraId="0405AE2D" w14:textId="03FEB24E" w:rsidR="00977851" w:rsidRDefault="009E312F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OA</w:t>
      </w:r>
      <w:r w:rsidR="00977851"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OA</w:t>
      </w:r>
      <w:r w:rsidR="00977851">
        <w:rPr>
          <w:rFonts w:hint="eastAsia"/>
          <w:bCs/>
          <w:kern w:val="44"/>
          <w:sz w:val="24"/>
          <w:szCs w:val="44"/>
        </w:rPr>
        <w:t>相关模块</w:t>
      </w:r>
    </w:p>
    <w:p w14:paraId="5D0B068B" w14:textId="07328F22" w:rsidR="00FE7FD5" w:rsidRDefault="00FE7FD5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R</w:t>
      </w:r>
      <w:r>
        <w:rPr>
          <w:bCs/>
          <w:kern w:val="44"/>
          <w:sz w:val="24"/>
          <w:szCs w:val="44"/>
        </w:rPr>
        <w:t>SU</w:t>
      </w:r>
      <w:r>
        <w:rPr>
          <w:rFonts w:hint="eastAsia"/>
          <w:bCs/>
          <w:kern w:val="44"/>
          <w:sz w:val="24"/>
          <w:szCs w:val="44"/>
        </w:rPr>
        <w:t>架构，</w:t>
      </w:r>
      <w:r>
        <w:rPr>
          <w:rFonts w:hint="eastAsia"/>
          <w:bCs/>
          <w:kern w:val="44"/>
          <w:sz w:val="24"/>
          <w:szCs w:val="44"/>
        </w:rPr>
        <w:t>RSU</w:t>
      </w:r>
      <w:r>
        <w:rPr>
          <w:rFonts w:hint="eastAsia"/>
          <w:bCs/>
          <w:kern w:val="44"/>
          <w:sz w:val="24"/>
          <w:szCs w:val="44"/>
        </w:rPr>
        <w:t>相关模块</w:t>
      </w:r>
    </w:p>
    <w:p w14:paraId="68F79C0F" w14:textId="77777777"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14:paraId="7E2ACFA0" w14:textId="77777777"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14:paraId="4B6C27B5" w14:textId="77777777" w:rsidR="004D0B20" w:rsidRDefault="003B5CD7">
      <w:pPr>
        <w:pStyle w:val="1"/>
        <w:numPr>
          <w:ilvl w:val="0"/>
          <w:numId w:val="1"/>
        </w:numPr>
      </w:pPr>
      <w:bookmarkStart w:id="6" w:name="_Toc40549415"/>
      <w:r>
        <w:rPr>
          <w:rFonts w:hint="eastAsia"/>
        </w:rPr>
        <w:t>数据库表说明</w:t>
      </w:r>
      <w:bookmarkEnd w:id="6"/>
    </w:p>
    <w:p w14:paraId="0F3C2AE4" w14:textId="77777777"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70157330"/>
      <w:bookmarkStart w:id="8" w:name="_Toc470889510"/>
      <w:bookmarkStart w:id="9" w:name="_Toc471557720"/>
      <w:bookmarkStart w:id="10" w:name="_Toc471571238"/>
      <w:bookmarkStart w:id="11" w:name="_Toc474479383"/>
      <w:bookmarkStart w:id="12" w:name="_Toc476853249"/>
      <w:bookmarkStart w:id="13" w:name="_Toc476818487"/>
      <w:bookmarkStart w:id="14" w:name="_Toc476818710"/>
      <w:bookmarkStart w:id="15" w:name="_Toc499964357"/>
      <w:bookmarkStart w:id="16" w:name="_Toc501996456"/>
      <w:bookmarkStart w:id="17" w:name="_Toc502390730"/>
      <w:bookmarkStart w:id="18" w:name="_Toc503970470"/>
      <w:bookmarkStart w:id="19" w:name="_Toc505439220"/>
      <w:bookmarkStart w:id="20" w:name="_Toc506882294"/>
      <w:bookmarkStart w:id="21" w:name="_Toc507228542"/>
      <w:bookmarkStart w:id="22" w:name="_Toc507228586"/>
      <w:bookmarkStart w:id="23" w:name="_Toc513109454"/>
      <w:bookmarkStart w:id="24" w:name="_Toc524523256"/>
      <w:bookmarkStart w:id="25" w:name="_Toc531503500"/>
      <w:bookmarkStart w:id="26" w:name="_Toc531621721"/>
      <w:bookmarkStart w:id="27" w:name="_Toc4054941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462208" w14:textId="77777777"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8" w:name="_Toc470157331"/>
      <w:bookmarkStart w:id="29" w:name="_Toc470889511"/>
      <w:bookmarkStart w:id="30" w:name="_Toc471557721"/>
      <w:bookmarkStart w:id="31" w:name="_Toc471571239"/>
      <w:bookmarkStart w:id="32" w:name="_Toc474479384"/>
      <w:bookmarkStart w:id="33" w:name="_Toc476818711"/>
      <w:bookmarkStart w:id="34" w:name="_Toc476853250"/>
      <w:bookmarkStart w:id="35" w:name="_Toc476818488"/>
      <w:bookmarkStart w:id="36" w:name="_Toc499964358"/>
      <w:bookmarkStart w:id="37" w:name="_Toc501996457"/>
      <w:bookmarkStart w:id="38" w:name="_Toc502390731"/>
      <w:bookmarkStart w:id="39" w:name="_Toc503970471"/>
      <w:bookmarkStart w:id="40" w:name="_Toc505439221"/>
      <w:bookmarkStart w:id="41" w:name="_Toc506882295"/>
      <w:bookmarkStart w:id="42" w:name="_Toc507228543"/>
      <w:bookmarkStart w:id="43" w:name="_Toc507228587"/>
      <w:bookmarkStart w:id="44" w:name="_Toc513109455"/>
      <w:bookmarkStart w:id="45" w:name="_Toc524523257"/>
      <w:bookmarkStart w:id="46" w:name="_Toc531503501"/>
      <w:bookmarkStart w:id="47" w:name="_Toc531621722"/>
      <w:bookmarkStart w:id="48" w:name="_Toc4054941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7943F09" w14:textId="77777777" w:rsidR="004D0B20" w:rsidRPr="0053231B" w:rsidRDefault="003B5CD7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49" w:name="_Toc40549418"/>
      <w:r w:rsidRPr="0053231B">
        <w:rPr>
          <w:rFonts w:ascii="Calibri" w:hAnsi="Calibri"/>
        </w:rPr>
        <w:t>System</w:t>
      </w:r>
      <w:r w:rsidRPr="0053231B">
        <w:rPr>
          <w:rFonts w:ascii="Calibri" w:hAnsi="Calibri" w:hint="eastAsia"/>
        </w:rPr>
        <w:t xml:space="preserve"> </w:t>
      </w:r>
      <w:r w:rsidRPr="0053231B">
        <w:rPr>
          <w:rFonts w:ascii="Calibri" w:hAnsi="Calibri"/>
        </w:rPr>
        <w:t>系统管理部分</w:t>
      </w:r>
      <w:bookmarkEnd w:id="49"/>
    </w:p>
    <w:p w14:paraId="7D430399" w14:textId="77777777" w:rsidR="00484E9B" w:rsidRDefault="00484E9B" w:rsidP="00805E44">
      <w:pPr>
        <w:spacing w:line="360" w:lineRule="auto"/>
        <w:ind w:firstLineChars="200" w:firstLine="480"/>
      </w:pPr>
      <w:r w:rsidRPr="00805E44">
        <w:rPr>
          <w:rFonts w:hint="eastAsia"/>
          <w:bCs/>
          <w:kern w:val="44"/>
          <w:sz w:val="24"/>
          <w:szCs w:val="44"/>
        </w:rPr>
        <w:t>系统管理部分的设计目标</w:t>
      </w:r>
      <w:r w:rsidR="00683720">
        <w:rPr>
          <w:rFonts w:hint="eastAsia"/>
        </w:rPr>
        <w:t>，是使得整个系统能够适应多个</w:t>
      </w:r>
      <w:proofErr w:type="gramStart"/>
      <w:r w:rsidR="00683720">
        <w:rPr>
          <w:rFonts w:hint="eastAsia"/>
        </w:rPr>
        <w:t>不</w:t>
      </w:r>
      <w:proofErr w:type="gramEnd"/>
      <w:r w:rsidR="00683720">
        <w:rPr>
          <w:rFonts w:hint="eastAsia"/>
        </w:rPr>
        <w:t>用户</w:t>
      </w:r>
      <w:r w:rsidR="00432791">
        <w:rPr>
          <w:rFonts w:hint="eastAsia"/>
        </w:rPr>
        <w:t>同时在线</w:t>
      </w:r>
      <w:r>
        <w:rPr>
          <w:rFonts w:hint="eastAsia"/>
        </w:rPr>
        <w:t>使用</w:t>
      </w:r>
      <w:r w:rsidR="00683720">
        <w:rPr>
          <w:rFonts w:hint="eastAsia"/>
        </w:rPr>
        <w:t>同一个业务</w:t>
      </w:r>
      <w:r>
        <w:rPr>
          <w:rFonts w:hint="eastAsia"/>
        </w:rPr>
        <w:t>。</w:t>
      </w:r>
    </w:p>
    <w:p w14:paraId="0EEE01CA" w14:textId="77777777" w:rsidR="00484E9B" w:rsidRDefault="00683720" w:rsidP="00484E9B">
      <w:pPr>
        <w:pStyle w:val="3"/>
        <w:numPr>
          <w:ilvl w:val="2"/>
          <w:numId w:val="1"/>
        </w:numPr>
        <w:rPr>
          <w:sz w:val="28"/>
        </w:rPr>
      </w:pPr>
      <w:bookmarkStart w:id="50" w:name="_Toc40549419"/>
      <w:r>
        <w:rPr>
          <w:rFonts w:hint="eastAsia"/>
          <w:sz w:val="28"/>
        </w:rPr>
        <w:lastRenderedPageBreak/>
        <w:t>SYSTEM_USER</w:t>
      </w:r>
      <w:r w:rsidR="00484E9B">
        <w:rPr>
          <w:rFonts w:hint="eastAsia"/>
          <w:sz w:val="28"/>
        </w:rPr>
        <w:t>_LIST</w:t>
      </w:r>
      <w:r>
        <w:rPr>
          <w:rFonts w:hint="eastAsia"/>
          <w:sz w:val="28"/>
        </w:rPr>
        <w:t>（</w:t>
      </w:r>
      <w:r w:rsidR="00714231">
        <w:rPr>
          <w:rFonts w:hint="eastAsia"/>
          <w:sz w:val="28"/>
        </w:rPr>
        <w:t>系统</w:t>
      </w:r>
      <w:r>
        <w:rPr>
          <w:rFonts w:hint="eastAsia"/>
          <w:sz w:val="28"/>
        </w:rPr>
        <w:t>用户列表</w:t>
      </w:r>
      <w:r w:rsidR="00484E9B">
        <w:rPr>
          <w:rFonts w:hint="eastAsia"/>
          <w:sz w:val="28"/>
        </w:rPr>
        <w:t>）</w:t>
      </w:r>
      <w:bookmarkEnd w:id="5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484E9B" w14:paraId="3A8A0C9A" w14:textId="77777777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14:paraId="5BC769F0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0C3807F0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5C953D4E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645DBF3D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14:paraId="7B7E6232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84E9B" w14:paraId="3D047710" w14:textId="77777777" w:rsidTr="00BF6FB9">
        <w:tc>
          <w:tcPr>
            <w:tcW w:w="2518" w:type="dxa"/>
            <w:vAlign w:val="center"/>
          </w:tcPr>
          <w:p w14:paraId="5D125446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2337E396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3222C962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14:paraId="7B9490E9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D883275" w14:textId="77777777"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484E9B" w14:paraId="554B612D" w14:textId="77777777" w:rsidTr="00BF6FB9">
        <w:tc>
          <w:tcPr>
            <w:tcW w:w="2518" w:type="dxa"/>
            <w:vAlign w:val="center"/>
          </w:tcPr>
          <w:p w14:paraId="6F58825E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318E3D05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38C7BFCF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2163D9E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A46B2F0" w14:textId="77777777"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84E9B" w14:paraId="73D3C6A3" w14:textId="77777777" w:rsidTr="00BF6FB9">
        <w:tc>
          <w:tcPr>
            <w:tcW w:w="2518" w:type="dxa"/>
            <w:vAlign w:val="center"/>
          </w:tcPr>
          <w:p w14:paraId="47DBD9D5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58409C17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41B104C8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F11521C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687D3C4" w14:textId="77777777"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84E9B" w14:paraId="556D1C33" w14:textId="77777777" w:rsidTr="00BF6FB9">
        <w:tc>
          <w:tcPr>
            <w:tcW w:w="2518" w:type="dxa"/>
            <w:vAlign w:val="center"/>
          </w:tcPr>
          <w:p w14:paraId="1E786383" w14:textId="77777777"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0B8E5BA7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6F5EDEF2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59BDC7B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7662A2E" w14:textId="77777777"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84E9B" w14:paraId="105DE8C6" w14:textId="77777777" w:rsidTr="00BF6FB9">
        <w:tc>
          <w:tcPr>
            <w:tcW w:w="2518" w:type="dxa"/>
            <w:vAlign w:val="center"/>
          </w:tcPr>
          <w:p w14:paraId="55DFA32C" w14:textId="77777777"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7F83B63B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7AF3012C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780EC0B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7EC53F7" w14:textId="77777777"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84E9B" w14:paraId="081E015A" w14:textId="77777777" w:rsidTr="00BF6FB9">
        <w:tc>
          <w:tcPr>
            <w:tcW w:w="2518" w:type="dxa"/>
            <w:vAlign w:val="center"/>
          </w:tcPr>
          <w:p w14:paraId="7DB7B6B0" w14:textId="77777777" w:rsidR="00484E9B" w:rsidRDefault="00683720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14:paraId="0BE87813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7053275F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11A69BD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D5745D0" w14:textId="77777777"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中文名</w:t>
            </w:r>
          </w:p>
        </w:tc>
      </w:tr>
      <w:tr w:rsidR="00484E9B" w14:paraId="4523F956" w14:textId="77777777" w:rsidTr="00BF6FB9">
        <w:tc>
          <w:tcPr>
            <w:tcW w:w="2518" w:type="dxa"/>
            <w:vAlign w:val="center"/>
          </w:tcPr>
          <w:p w14:paraId="0226836F" w14:textId="77777777" w:rsidR="00484E9B" w:rsidRDefault="0068372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_NAME_EN</w:t>
            </w:r>
          </w:p>
        </w:tc>
        <w:tc>
          <w:tcPr>
            <w:tcW w:w="1701" w:type="dxa"/>
            <w:vAlign w:val="center"/>
          </w:tcPr>
          <w:p w14:paraId="1A8CF379" w14:textId="77777777"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C651AA3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DBBBA1A" w14:textId="77777777"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5DF5DF2" w14:textId="77777777"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英文名</w:t>
            </w:r>
          </w:p>
        </w:tc>
      </w:tr>
      <w:tr w:rsidR="005E241C" w14:paraId="02308767" w14:textId="77777777" w:rsidTr="00BF6FB9">
        <w:tc>
          <w:tcPr>
            <w:tcW w:w="2518" w:type="dxa"/>
            <w:vAlign w:val="center"/>
          </w:tcPr>
          <w:p w14:paraId="10212BB7" w14:textId="77777777"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ABBR_NAME</w:t>
            </w:r>
          </w:p>
        </w:tc>
        <w:tc>
          <w:tcPr>
            <w:tcW w:w="1701" w:type="dxa"/>
            <w:vAlign w:val="center"/>
          </w:tcPr>
          <w:p w14:paraId="6396CC4B" w14:textId="77777777"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B2837A8" w14:textId="77777777"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0EBFCC7" w14:textId="77777777"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84D227A" w14:textId="77777777" w:rsidR="005E241C" w:rsidRDefault="005E241C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缩写</w:t>
            </w:r>
          </w:p>
        </w:tc>
      </w:tr>
      <w:tr w:rsidR="005E241C" w14:paraId="076A3DAC" w14:textId="77777777" w:rsidTr="00BF6FB9">
        <w:tc>
          <w:tcPr>
            <w:tcW w:w="2518" w:type="dxa"/>
            <w:vAlign w:val="center"/>
          </w:tcPr>
          <w:p w14:paraId="1AC72F2C" w14:textId="77777777"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ABBR_NAME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701" w:type="dxa"/>
            <w:vAlign w:val="center"/>
          </w:tcPr>
          <w:p w14:paraId="666959AA" w14:textId="77777777"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72A1C5D1" w14:textId="77777777"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32ED4D1" w14:textId="77777777"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6A7335C" w14:textId="77777777" w:rsidR="005E241C" w:rsidRDefault="005E241C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英文缩写</w:t>
            </w:r>
          </w:p>
        </w:tc>
      </w:tr>
      <w:tr w:rsidR="005E241C" w14:paraId="0567F080" w14:textId="77777777" w:rsidTr="00BF6FB9">
        <w:tc>
          <w:tcPr>
            <w:tcW w:w="2518" w:type="dxa"/>
            <w:vAlign w:val="center"/>
          </w:tcPr>
          <w:p w14:paraId="11CC9CAB" w14:textId="77777777"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APP_NAME</w:t>
            </w:r>
          </w:p>
        </w:tc>
        <w:tc>
          <w:tcPr>
            <w:tcW w:w="1701" w:type="dxa"/>
            <w:vAlign w:val="center"/>
          </w:tcPr>
          <w:p w14:paraId="71A313E6" w14:textId="77777777"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183F5F36" w14:textId="77777777"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2344972" w14:textId="77777777"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AF28869" w14:textId="77777777" w:rsidR="005E241C" w:rsidRDefault="005E241C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系统应用名称</w:t>
            </w:r>
          </w:p>
        </w:tc>
      </w:tr>
      <w:tr w:rsidR="005E241C" w14:paraId="6DF8CA41" w14:textId="77777777" w:rsidTr="00BF6FB9">
        <w:tc>
          <w:tcPr>
            <w:tcW w:w="2518" w:type="dxa"/>
            <w:vAlign w:val="center"/>
          </w:tcPr>
          <w:p w14:paraId="7F82157E" w14:textId="77777777"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APP_NAME_EN</w:t>
            </w:r>
          </w:p>
        </w:tc>
        <w:tc>
          <w:tcPr>
            <w:tcW w:w="1701" w:type="dxa"/>
            <w:vAlign w:val="center"/>
          </w:tcPr>
          <w:p w14:paraId="3C7F8F6A" w14:textId="77777777"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04ADAD1A" w14:textId="77777777"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5D67EE3" w14:textId="77777777"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0CE8608" w14:textId="77777777" w:rsidR="005E241C" w:rsidRDefault="005E241C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系统应用英文名称</w:t>
            </w:r>
          </w:p>
        </w:tc>
      </w:tr>
      <w:tr w:rsidR="005E241C" w14:paraId="49C7FC71" w14:textId="77777777" w:rsidTr="00BF6FB9">
        <w:tc>
          <w:tcPr>
            <w:tcW w:w="2518" w:type="dxa"/>
            <w:vAlign w:val="center"/>
          </w:tcPr>
          <w:p w14:paraId="7C740849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ADMIN_ACCOUNT_ID</w:t>
            </w:r>
          </w:p>
        </w:tc>
        <w:tc>
          <w:tcPr>
            <w:tcW w:w="1701" w:type="dxa"/>
            <w:vAlign w:val="center"/>
          </w:tcPr>
          <w:p w14:paraId="0A6ECF49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5812D33F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53F0CC6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ED9EF8E" w14:textId="77777777"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管理员账户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E241C" w14:paraId="0F89112E" w14:textId="77777777" w:rsidTr="00BF6FB9">
        <w:tc>
          <w:tcPr>
            <w:tcW w:w="2518" w:type="dxa"/>
            <w:vAlign w:val="center"/>
          </w:tcPr>
          <w:p w14:paraId="182C5D6F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ADMIN_GROUP_ID</w:t>
            </w:r>
          </w:p>
        </w:tc>
        <w:tc>
          <w:tcPr>
            <w:tcW w:w="1701" w:type="dxa"/>
            <w:vAlign w:val="center"/>
          </w:tcPr>
          <w:p w14:paraId="790931C1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70C6AF6C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144BB3F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4D020DA" w14:textId="77777777"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管理员用户组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E241C" w14:paraId="0DC77716" w14:textId="77777777" w:rsidTr="00BF6FB9">
        <w:tc>
          <w:tcPr>
            <w:tcW w:w="2518" w:type="dxa"/>
            <w:vAlign w:val="center"/>
          </w:tcPr>
          <w:p w14:paraId="1864DE37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LOGO_VERTICAL</w:t>
            </w:r>
          </w:p>
        </w:tc>
        <w:tc>
          <w:tcPr>
            <w:tcW w:w="1701" w:type="dxa"/>
            <w:vAlign w:val="center"/>
          </w:tcPr>
          <w:p w14:paraId="70ADA8E9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135F70B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E533957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9CB77FF" w14:textId="77777777"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竖向</w:t>
            </w:r>
            <w:r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>
              <w:rPr>
                <w:rFonts w:hint="eastAsia"/>
                <w:color w:val="auto"/>
                <w:sz w:val="20"/>
              </w:rPr>
              <w:t>，不含路径</w:t>
            </w:r>
          </w:p>
        </w:tc>
      </w:tr>
      <w:tr w:rsidR="005E241C" w14:paraId="7991A3F5" w14:textId="77777777" w:rsidTr="00BF6FB9">
        <w:tc>
          <w:tcPr>
            <w:tcW w:w="2518" w:type="dxa"/>
            <w:vAlign w:val="center"/>
          </w:tcPr>
          <w:p w14:paraId="38304DCD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LOGO_HORIZONTAL</w:t>
            </w:r>
          </w:p>
        </w:tc>
        <w:tc>
          <w:tcPr>
            <w:tcW w:w="1701" w:type="dxa"/>
            <w:vAlign w:val="center"/>
          </w:tcPr>
          <w:p w14:paraId="30257DE7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95BC4E3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09CF442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0535FDE" w14:textId="77777777"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横向</w:t>
            </w:r>
            <w:r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不含路径</w:t>
            </w:r>
          </w:p>
        </w:tc>
      </w:tr>
      <w:tr w:rsidR="005E241C" w14:paraId="210CCDB4" w14:textId="77777777" w:rsidTr="00BF6FB9">
        <w:tc>
          <w:tcPr>
            <w:tcW w:w="2518" w:type="dxa"/>
            <w:vAlign w:val="center"/>
          </w:tcPr>
          <w:p w14:paraId="634BE5D0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USER_DESC</w:t>
            </w:r>
          </w:p>
        </w:tc>
        <w:tc>
          <w:tcPr>
            <w:tcW w:w="1701" w:type="dxa"/>
            <w:vAlign w:val="center"/>
          </w:tcPr>
          <w:p w14:paraId="71BC477C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14:paraId="5F0F419A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7549DF7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43CF196" w14:textId="77777777"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用户描述</w:t>
            </w:r>
          </w:p>
        </w:tc>
      </w:tr>
      <w:tr w:rsidR="005E241C" w14:paraId="71876D82" w14:textId="77777777" w:rsidTr="00BF6FB9">
        <w:tc>
          <w:tcPr>
            <w:tcW w:w="2518" w:type="dxa"/>
            <w:vAlign w:val="center"/>
          </w:tcPr>
          <w:p w14:paraId="033C2D70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USER_SERVICE</w:t>
            </w:r>
          </w:p>
        </w:tc>
        <w:tc>
          <w:tcPr>
            <w:tcW w:w="1701" w:type="dxa"/>
            <w:vAlign w:val="center"/>
          </w:tcPr>
          <w:p w14:paraId="36A7DA42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606CF523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F05246B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352FB82" w14:textId="77777777"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用户使用的业务类型</w:t>
            </w:r>
          </w:p>
        </w:tc>
      </w:tr>
      <w:tr w:rsidR="005E241C" w14:paraId="58B8F6FC" w14:textId="77777777" w:rsidTr="00BF6FB9">
        <w:tc>
          <w:tcPr>
            <w:tcW w:w="2518" w:type="dxa"/>
            <w:vAlign w:val="center"/>
          </w:tcPr>
          <w:p w14:paraId="738118C6" w14:textId="77777777" w:rsidR="005E241C" w:rsidRDefault="003A7BA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 w:rsidR="005E241C"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AA04A35" w14:textId="77777777"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14:paraId="324BAAD9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BE60746" w14:textId="77777777"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2B1C3FF" w14:textId="77777777"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4AE80A39" w14:textId="77777777" w:rsidR="00484E9B" w:rsidRDefault="00714231" w:rsidP="00805E44">
      <w:pPr>
        <w:spacing w:line="360" w:lineRule="auto"/>
        <w:ind w:firstLineChars="200" w:firstLine="420"/>
      </w:pPr>
      <w:r>
        <w:t>系统</w:t>
      </w:r>
      <w:r w:rsidR="00683720">
        <w:t>用户列</w:t>
      </w:r>
      <w:r w:rsidR="00805E44">
        <w:t>表</w:t>
      </w:r>
      <w:r w:rsidR="00805E44">
        <w:rPr>
          <w:rFonts w:hint="eastAsia"/>
        </w:rPr>
        <w:t>，</w:t>
      </w:r>
      <w:r w:rsidR="00805E44">
        <w:t>只能由超级管理员用户进行管理和维护</w:t>
      </w:r>
      <w:r w:rsidR="00805E44">
        <w:rPr>
          <w:rFonts w:hint="eastAsia"/>
        </w:rPr>
        <w:t>。</w:t>
      </w:r>
      <w:r w:rsidR="003C1CF5">
        <w:rPr>
          <w:rFonts w:hint="eastAsia"/>
        </w:rPr>
        <w:t>系统初始化时有一条记录</w:t>
      </w:r>
      <w:r w:rsidR="00683720">
        <w:rPr>
          <w:rFonts w:hint="eastAsia"/>
        </w:rPr>
        <w:t>，默认用户为</w:t>
      </w:r>
      <w:r w:rsidR="00683720">
        <w:rPr>
          <w:rFonts w:hint="eastAsia"/>
        </w:rPr>
        <w:t>SYSTEM</w:t>
      </w:r>
      <w:r w:rsidR="003C1CF5">
        <w:rPr>
          <w:rFonts w:hint="eastAsia"/>
        </w:rPr>
        <w:t>。</w:t>
      </w:r>
    </w:p>
    <w:p w14:paraId="42DCFD08" w14:textId="77777777" w:rsidR="00507AE3" w:rsidRDefault="00714231" w:rsidP="00805E44">
      <w:pPr>
        <w:spacing w:line="360" w:lineRule="auto"/>
        <w:ind w:firstLineChars="200" w:firstLine="420"/>
      </w:pPr>
      <w:r>
        <w:rPr>
          <w:rFonts w:hint="eastAsia"/>
        </w:rPr>
        <w:t>在创建一个新的系统用户</w:t>
      </w:r>
      <w:r w:rsidR="00683720">
        <w:rPr>
          <w:rFonts w:hint="eastAsia"/>
        </w:rPr>
        <w:t>时，会为该用户创建一个管理员账户及</w:t>
      </w:r>
      <w:r w:rsidR="00507AE3">
        <w:rPr>
          <w:rFonts w:hint="eastAsia"/>
        </w:rPr>
        <w:t>管理用户组。</w:t>
      </w:r>
    </w:p>
    <w:p w14:paraId="32E3EAF5" w14:textId="77777777" w:rsidR="00CF509E" w:rsidRDefault="00CF509E" w:rsidP="00805E44">
      <w:pPr>
        <w:spacing w:line="360" w:lineRule="auto"/>
        <w:ind w:firstLineChars="200" w:firstLine="420"/>
      </w:pPr>
      <w:r>
        <w:t>当该系统用户被逻辑删除时</w:t>
      </w:r>
      <w:r>
        <w:rPr>
          <w:rFonts w:hint="eastAsia"/>
        </w:rPr>
        <w:t>，</w:t>
      </w:r>
      <w:r>
        <w:t>所有涉及到该系统用户</w:t>
      </w:r>
      <w:r>
        <w:rPr>
          <w:rFonts w:hint="eastAsia"/>
        </w:rPr>
        <w:t>的数据都被逻辑删除。</w:t>
      </w:r>
    </w:p>
    <w:p w14:paraId="6CB984AE" w14:textId="77777777" w:rsidR="00E970F8" w:rsidRDefault="00CE760B" w:rsidP="00805E44">
      <w:pPr>
        <w:spacing w:line="360" w:lineRule="auto"/>
        <w:ind w:firstLineChars="200" w:firstLine="420"/>
      </w:pPr>
      <w:r>
        <w:rPr>
          <w:rFonts w:hint="eastAsia"/>
        </w:rPr>
        <w:t>2020-</w:t>
      </w:r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  <w:r w:rsidR="00E970F8">
        <w:t>逻辑删除时的处理待更新</w:t>
      </w:r>
      <w:r w:rsidR="00E970F8">
        <w:rPr>
          <w:rFonts w:hint="eastAsia"/>
        </w:rPr>
        <w:t>。</w:t>
      </w:r>
    </w:p>
    <w:p w14:paraId="2423F296" w14:textId="77777777" w:rsidR="00CF509E" w:rsidRDefault="00CF509E" w:rsidP="00805E44">
      <w:pPr>
        <w:spacing w:line="360" w:lineRule="auto"/>
        <w:ind w:firstLineChars="200" w:firstLine="420"/>
      </w:pPr>
    </w:p>
    <w:p w14:paraId="121E2336" w14:textId="77777777" w:rsidR="00AA260D" w:rsidRDefault="00714231" w:rsidP="00AA260D">
      <w:pPr>
        <w:pStyle w:val="3"/>
        <w:numPr>
          <w:ilvl w:val="2"/>
          <w:numId w:val="1"/>
        </w:numPr>
        <w:rPr>
          <w:sz w:val="28"/>
        </w:rPr>
      </w:pPr>
      <w:bookmarkStart w:id="51" w:name="_Toc40549420"/>
      <w:r>
        <w:rPr>
          <w:rFonts w:hint="eastAsia"/>
          <w:sz w:val="28"/>
        </w:rPr>
        <w:t>SYSTEM_USER</w:t>
      </w:r>
      <w:r w:rsidR="00AA260D">
        <w:rPr>
          <w:rFonts w:hint="eastAsia"/>
          <w:sz w:val="28"/>
        </w:rPr>
        <w:t>_MENU</w:t>
      </w:r>
      <w:r>
        <w:rPr>
          <w:rFonts w:hint="eastAsia"/>
          <w:sz w:val="28"/>
        </w:rPr>
        <w:t>（</w:t>
      </w:r>
      <w:r w:rsidR="00DC2789">
        <w:rPr>
          <w:rFonts w:hint="eastAsia"/>
          <w:sz w:val="28"/>
        </w:rPr>
        <w:t>系统</w:t>
      </w:r>
      <w:r>
        <w:rPr>
          <w:rFonts w:hint="eastAsia"/>
          <w:sz w:val="28"/>
        </w:rPr>
        <w:t>用户</w:t>
      </w:r>
      <w:r w:rsidR="00AA260D">
        <w:rPr>
          <w:rFonts w:hint="eastAsia"/>
          <w:sz w:val="28"/>
        </w:rPr>
        <w:t>菜单</w:t>
      </w:r>
      <w:r>
        <w:rPr>
          <w:rFonts w:hint="eastAsia"/>
          <w:sz w:val="28"/>
        </w:rPr>
        <w:t>权限</w:t>
      </w:r>
      <w:r w:rsidR="00AA260D">
        <w:rPr>
          <w:rFonts w:hint="eastAsia"/>
          <w:sz w:val="28"/>
        </w:rPr>
        <w:t>表）</w:t>
      </w:r>
      <w:bookmarkEnd w:id="5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AA260D" w14:paraId="163D76A3" w14:textId="77777777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14:paraId="2939835E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1E718232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039C71DD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23C8D985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14:paraId="6B4D7990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260D" w14:paraId="191DD21F" w14:textId="77777777" w:rsidTr="00BF6FB9">
        <w:tc>
          <w:tcPr>
            <w:tcW w:w="2518" w:type="dxa"/>
            <w:vAlign w:val="center"/>
          </w:tcPr>
          <w:p w14:paraId="4EFCFF4A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5ADA9CF0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0FC381FA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14:paraId="5A5DFEAE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3002F27" w14:textId="77777777"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AA260D" w14:paraId="534CAA83" w14:textId="77777777" w:rsidTr="00BF6FB9">
        <w:tc>
          <w:tcPr>
            <w:tcW w:w="2518" w:type="dxa"/>
            <w:vAlign w:val="center"/>
          </w:tcPr>
          <w:p w14:paraId="2812B8C5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7147184F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4F7C781F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5192CFA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1DF6C5A" w14:textId="77777777"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260D" w14:paraId="2C79D90D" w14:textId="77777777" w:rsidTr="00BF6FB9">
        <w:tc>
          <w:tcPr>
            <w:tcW w:w="2518" w:type="dxa"/>
            <w:vAlign w:val="center"/>
          </w:tcPr>
          <w:p w14:paraId="3F363A0F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1E5E1C74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1B76612A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77A45A0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8CDDBE7" w14:textId="77777777"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260D" w14:paraId="7C9372F8" w14:textId="77777777" w:rsidTr="00BF6FB9">
        <w:tc>
          <w:tcPr>
            <w:tcW w:w="2518" w:type="dxa"/>
            <w:vAlign w:val="center"/>
          </w:tcPr>
          <w:p w14:paraId="5988A109" w14:textId="77777777"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6996C3E3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57E5D1B3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6AAB1FF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D7B41AD" w14:textId="77777777"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260D" w14:paraId="0536FE39" w14:textId="77777777" w:rsidTr="00BF6FB9">
        <w:tc>
          <w:tcPr>
            <w:tcW w:w="2518" w:type="dxa"/>
            <w:vAlign w:val="center"/>
          </w:tcPr>
          <w:p w14:paraId="3FAE8E4D" w14:textId="77777777"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269603B4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6418E129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982DAC1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C0EF76E" w14:textId="77777777"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260D" w14:paraId="464115F6" w14:textId="77777777" w:rsidTr="00BF6FB9">
        <w:tc>
          <w:tcPr>
            <w:tcW w:w="2518" w:type="dxa"/>
            <w:vAlign w:val="center"/>
          </w:tcPr>
          <w:p w14:paraId="29C37A38" w14:textId="77777777" w:rsidR="00AA260D" w:rsidRDefault="00714231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SYSTEM_USER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4B3481F2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386A0552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65ADD8D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6F23DFD" w14:textId="77777777" w:rsidR="00AA260D" w:rsidRDefault="00714231" w:rsidP="0071423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系统用户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A260D" w14:paraId="7F413EDA" w14:textId="77777777" w:rsidTr="00BF6FB9">
        <w:tc>
          <w:tcPr>
            <w:tcW w:w="2518" w:type="dxa"/>
            <w:vAlign w:val="center"/>
          </w:tcPr>
          <w:p w14:paraId="49F44C5E" w14:textId="77777777" w:rsidR="00AA260D" w:rsidRDefault="00714231" w:rsidP="00AA260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3C228F5C" w14:textId="77777777"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14E294C4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371DC99" w14:textId="77777777"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228B8AA" w14:textId="77777777" w:rsidR="00AA260D" w:rsidRDefault="00714231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3A7BAC" w14:paraId="358F5941" w14:textId="77777777" w:rsidTr="00BF6FB9">
        <w:tc>
          <w:tcPr>
            <w:tcW w:w="2518" w:type="dxa"/>
            <w:vAlign w:val="center"/>
          </w:tcPr>
          <w:p w14:paraId="05151D05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16070AFB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14:paraId="273D0192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A721554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5A928CF" w14:textId="77777777"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575FD419" w14:textId="77777777" w:rsidR="00AA260D" w:rsidRPr="00484E9B" w:rsidRDefault="00014356" w:rsidP="00805E44">
      <w:pPr>
        <w:spacing w:line="360" w:lineRule="auto"/>
        <w:ind w:firstLineChars="200" w:firstLine="420"/>
      </w:pPr>
      <w:r>
        <w:t>业务类型可以具有的菜单权限</w:t>
      </w:r>
      <w:r>
        <w:rPr>
          <w:rFonts w:hint="eastAsia"/>
        </w:rPr>
        <w:t>清单。</w:t>
      </w:r>
    </w:p>
    <w:p w14:paraId="1258B9D9" w14:textId="77777777"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52" w:name="_Toc471557723"/>
      <w:bookmarkStart w:id="53" w:name="_Toc471571241"/>
      <w:bookmarkStart w:id="54" w:name="_Toc474479386"/>
      <w:bookmarkStart w:id="55" w:name="_Toc476818490"/>
      <w:bookmarkStart w:id="56" w:name="_Toc476818713"/>
      <w:bookmarkStart w:id="57" w:name="_Toc476853252"/>
      <w:bookmarkStart w:id="58" w:name="_Toc470889513"/>
      <w:bookmarkStart w:id="59" w:name="_Toc470157333"/>
      <w:bookmarkStart w:id="60" w:name="_Toc499964360"/>
      <w:bookmarkStart w:id="61" w:name="_Toc501996459"/>
      <w:bookmarkStart w:id="62" w:name="_Toc502390733"/>
      <w:bookmarkStart w:id="63" w:name="_Toc503970473"/>
      <w:bookmarkStart w:id="64" w:name="_Toc505439223"/>
      <w:bookmarkStart w:id="65" w:name="_Toc506882297"/>
      <w:bookmarkStart w:id="66" w:name="_Toc507228545"/>
      <w:bookmarkStart w:id="67" w:name="_Toc507228589"/>
      <w:bookmarkStart w:id="68" w:name="_Toc513109457"/>
      <w:bookmarkStart w:id="69" w:name="_Toc524523259"/>
      <w:bookmarkStart w:id="70" w:name="_Toc531503505"/>
      <w:bookmarkStart w:id="71" w:name="_Toc531621726"/>
      <w:bookmarkStart w:id="72" w:name="_Toc4054942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70DE697C" w14:textId="77777777"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73" w:name="_Toc476853253"/>
      <w:bookmarkStart w:id="74" w:name="_Toc476818714"/>
      <w:bookmarkStart w:id="75" w:name="_Toc476818491"/>
      <w:bookmarkStart w:id="76" w:name="_Toc474479387"/>
      <w:bookmarkStart w:id="77" w:name="_Toc471571242"/>
      <w:bookmarkStart w:id="78" w:name="_Toc471557724"/>
      <w:bookmarkStart w:id="79" w:name="_Toc470889514"/>
      <w:bookmarkStart w:id="80" w:name="_Toc470157334"/>
      <w:bookmarkStart w:id="81" w:name="_Toc499964361"/>
      <w:bookmarkStart w:id="82" w:name="_Toc501996460"/>
      <w:bookmarkStart w:id="83" w:name="_Toc502390734"/>
      <w:bookmarkStart w:id="84" w:name="_Toc503970474"/>
      <w:bookmarkStart w:id="85" w:name="_Toc505439224"/>
      <w:bookmarkStart w:id="86" w:name="_Toc506882298"/>
      <w:bookmarkStart w:id="87" w:name="_Toc507228546"/>
      <w:bookmarkStart w:id="88" w:name="_Toc507228590"/>
      <w:bookmarkStart w:id="89" w:name="_Toc513109458"/>
      <w:bookmarkStart w:id="90" w:name="_Toc524523260"/>
      <w:bookmarkStart w:id="91" w:name="_Toc531503506"/>
      <w:bookmarkStart w:id="92" w:name="_Toc531621727"/>
      <w:bookmarkStart w:id="93" w:name="_Toc4054942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1F81A7F8" w14:textId="77777777" w:rsidR="004D0B20" w:rsidRDefault="004D0B20">
      <w:pPr>
        <w:pStyle w:val="4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94" w:name="_Toc476818492"/>
      <w:bookmarkStart w:id="95" w:name="_Toc474479388"/>
      <w:bookmarkStart w:id="96" w:name="_Toc471571243"/>
      <w:bookmarkStart w:id="97" w:name="_Toc471557725"/>
      <w:bookmarkStart w:id="98" w:name="_Toc470889515"/>
      <w:bookmarkStart w:id="99" w:name="_Toc470157335"/>
      <w:bookmarkStart w:id="100" w:name="_Toc476818715"/>
      <w:bookmarkStart w:id="101" w:name="_Toc476853254"/>
      <w:bookmarkStart w:id="102" w:name="_Toc499964362"/>
      <w:bookmarkStart w:id="103" w:name="_Toc501996461"/>
      <w:bookmarkStart w:id="104" w:name="_Toc502390735"/>
      <w:bookmarkStart w:id="105" w:name="_Toc503970475"/>
      <w:bookmarkStart w:id="106" w:name="_Toc505439225"/>
      <w:bookmarkStart w:id="107" w:name="_Toc506882299"/>
      <w:bookmarkStart w:id="108" w:name="_Toc507228547"/>
      <w:bookmarkStart w:id="109" w:name="_Toc507228591"/>
      <w:bookmarkStart w:id="110" w:name="_Toc513109459"/>
      <w:bookmarkStart w:id="111" w:name="_Toc524523261"/>
      <w:bookmarkStart w:id="112" w:name="_Toc531503507"/>
      <w:bookmarkStart w:id="113" w:name="_Toc531621728"/>
      <w:bookmarkStart w:id="114" w:name="_Toc4054942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4C159A8D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5" w:name="_Toc40549424"/>
      <w:r>
        <w:rPr>
          <w:sz w:val="28"/>
        </w:rPr>
        <w:t>ACCOUNT</w:t>
      </w:r>
      <w:r w:rsidR="006920C1">
        <w:rPr>
          <w:rFonts w:hint="eastAsia"/>
          <w:sz w:val="28"/>
        </w:rPr>
        <w:t>（账户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4D0B20" w14:paraId="4B7E73C7" w14:textId="77777777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14:paraId="73D6FBAB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1981D745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252C2731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29E85453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14:paraId="50F7BF9B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5813C402" w14:textId="77777777">
        <w:tc>
          <w:tcPr>
            <w:tcW w:w="2518" w:type="dxa"/>
            <w:vAlign w:val="center"/>
          </w:tcPr>
          <w:p w14:paraId="4D2C644C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bookmarkStart w:id="116" w:name="_Hlk433299462"/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3B108AA1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04A32639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14:paraId="01FE031F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8CA6866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bookmarkEnd w:id="116"/>
      <w:tr w:rsidR="006920C1" w14:paraId="79A27B77" w14:textId="77777777">
        <w:tc>
          <w:tcPr>
            <w:tcW w:w="2518" w:type="dxa"/>
            <w:vAlign w:val="center"/>
          </w:tcPr>
          <w:p w14:paraId="09535EFB" w14:textId="77777777"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5E6F7AB4" w14:textId="77777777"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75C33C14" w14:textId="77777777"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DE4D2A9" w14:textId="77777777"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E727FED" w14:textId="77777777"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920C1" w14:paraId="3FDAABED" w14:textId="77777777">
        <w:tc>
          <w:tcPr>
            <w:tcW w:w="2518" w:type="dxa"/>
            <w:vAlign w:val="center"/>
          </w:tcPr>
          <w:p w14:paraId="6967724C" w14:textId="77777777"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4098C75E" w14:textId="77777777"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4025415B" w14:textId="77777777"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0492296" w14:textId="77777777"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0C0CF3A" w14:textId="77777777"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920C1" w14:paraId="1515BEEF" w14:textId="77777777">
        <w:tc>
          <w:tcPr>
            <w:tcW w:w="2518" w:type="dxa"/>
            <w:vAlign w:val="center"/>
          </w:tcPr>
          <w:p w14:paraId="4302845B" w14:textId="77777777"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529C680E" w14:textId="77777777"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5550C87C" w14:textId="77777777"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728305D" w14:textId="77777777"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BD4282A" w14:textId="77777777"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920C1" w14:paraId="6743275A" w14:textId="77777777">
        <w:tc>
          <w:tcPr>
            <w:tcW w:w="2518" w:type="dxa"/>
            <w:vAlign w:val="center"/>
          </w:tcPr>
          <w:p w14:paraId="7E4A8B0C" w14:textId="77777777"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0CC53C5B" w14:textId="77777777"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05A91F3E" w14:textId="77777777"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4203922" w14:textId="77777777"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33C9C41" w14:textId="77777777"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920C1" w14:paraId="181164A8" w14:textId="77777777">
        <w:tc>
          <w:tcPr>
            <w:tcW w:w="2518" w:type="dxa"/>
            <w:vAlign w:val="center"/>
          </w:tcPr>
          <w:p w14:paraId="16499B50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USER_NAME</w:t>
            </w:r>
          </w:p>
        </w:tc>
        <w:tc>
          <w:tcPr>
            <w:tcW w:w="1701" w:type="dxa"/>
            <w:vAlign w:val="center"/>
          </w:tcPr>
          <w:p w14:paraId="20D809F5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1B02B0D5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14:paraId="51469107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B36957C" w14:textId="77777777"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用户名</w:t>
            </w:r>
          </w:p>
        </w:tc>
      </w:tr>
      <w:tr w:rsidR="006920C1" w14:paraId="73E2D62E" w14:textId="77777777">
        <w:tc>
          <w:tcPr>
            <w:tcW w:w="2518" w:type="dxa"/>
            <w:vAlign w:val="center"/>
          </w:tcPr>
          <w:p w14:paraId="6E4F33C1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PASS</w:t>
            </w:r>
          </w:p>
        </w:tc>
        <w:tc>
          <w:tcPr>
            <w:tcW w:w="1701" w:type="dxa"/>
            <w:vAlign w:val="center"/>
          </w:tcPr>
          <w:p w14:paraId="6F817230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4069E09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14:paraId="1CE9B030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C18F103" w14:textId="77777777"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密码</w:t>
            </w:r>
          </w:p>
        </w:tc>
      </w:tr>
      <w:tr w:rsidR="006920C1" w14:paraId="7FB3EF75" w14:textId="77777777">
        <w:tc>
          <w:tcPr>
            <w:tcW w:w="2518" w:type="dxa"/>
            <w:vAlign w:val="center"/>
          </w:tcPr>
          <w:p w14:paraId="603F9799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02A7B036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761FC31B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14:paraId="3B8CEB8E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28358406" w14:textId="77777777"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用户类型，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ACCOUNT_TYPE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14:paraId="2816A110" w14:textId="77777777"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 w:rsidR="006920C1">
              <w:rPr>
                <w:rFonts w:hint="eastAsia"/>
                <w:color w:val="auto"/>
                <w:sz w:val="20"/>
              </w:rPr>
              <w:t>：本单位用户</w:t>
            </w:r>
          </w:p>
          <w:p w14:paraId="072DB636" w14:textId="77777777"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6920C1">
              <w:rPr>
                <w:rFonts w:hint="eastAsia"/>
                <w:color w:val="auto"/>
                <w:sz w:val="20"/>
              </w:rPr>
              <w:t>：第三</w:t>
            </w:r>
            <w:proofErr w:type="gramStart"/>
            <w:r w:rsidR="006920C1">
              <w:rPr>
                <w:rFonts w:hint="eastAsia"/>
                <w:color w:val="auto"/>
                <w:sz w:val="20"/>
              </w:rPr>
              <w:t>方用户</w:t>
            </w:r>
            <w:proofErr w:type="gramEnd"/>
          </w:p>
        </w:tc>
      </w:tr>
      <w:tr w:rsidR="006920C1" w14:paraId="4C51C3DE" w14:textId="77777777">
        <w:tc>
          <w:tcPr>
            <w:tcW w:w="2518" w:type="dxa"/>
            <w:vAlign w:val="center"/>
          </w:tcPr>
          <w:p w14:paraId="34F66466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6B76717F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39ED0A2D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14:paraId="55AC2FB2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14:paraId="49AEA737" w14:textId="77777777"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账户状态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生效，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失效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ACCOUNT_STATUS</w:t>
            </w:r>
          </w:p>
        </w:tc>
      </w:tr>
      <w:tr w:rsidR="006920C1" w14:paraId="5BA2811E" w14:textId="77777777">
        <w:tc>
          <w:tcPr>
            <w:tcW w:w="2518" w:type="dxa"/>
            <w:vAlign w:val="center"/>
          </w:tcPr>
          <w:p w14:paraId="77D40226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1B63583A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4D3C7C9D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485812F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0B99C00" w14:textId="77777777"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用户姓名</w:t>
            </w:r>
          </w:p>
        </w:tc>
      </w:tr>
      <w:tr w:rsidR="0049367B" w14:paraId="3E088083" w14:textId="77777777">
        <w:tc>
          <w:tcPr>
            <w:tcW w:w="2518" w:type="dxa"/>
            <w:vAlign w:val="center"/>
          </w:tcPr>
          <w:p w14:paraId="044042EE" w14:textId="77777777"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SEX</w:t>
            </w:r>
          </w:p>
        </w:tc>
        <w:tc>
          <w:tcPr>
            <w:tcW w:w="1701" w:type="dxa"/>
            <w:vAlign w:val="center"/>
          </w:tcPr>
          <w:p w14:paraId="30544E92" w14:textId="77777777"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D571407" w14:textId="77777777"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0A813FC" w14:textId="77777777"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B1349F1" w14:textId="77777777" w:rsidR="0049367B" w:rsidRDefault="00924FA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49367B">
              <w:rPr>
                <w:rFonts w:hint="eastAsia"/>
                <w:color w:val="auto"/>
                <w:sz w:val="20"/>
              </w:rPr>
              <w:t>：男，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49367B">
              <w:rPr>
                <w:rFonts w:hint="eastAsia"/>
                <w:color w:val="auto"/>
                <w:sz w:val="20"/>
              </w:rPr>
              <w:t>：女，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49367B">
              <w:rPr>
                <w:rFonts w:hint="eastAsia"/>
                <w:color w:val="auto"/>
                <w:sz w:val="20"/>
              </w:rPr>
              <w:t>：未知</w:t>
            </w:r>
          </w:p>
        </w:tc>
      </w:tr>
      <w:tr w:rsidR="0049367B" w14:paraId="263FBEB2" w14:textId="77777777">
        <w:tc>
          <w:tcPr>
            <w:tcW w:w="2518" w:type="dxa"/>
            <w:vAlign w:val="center"/>
          </w:tcPr>
          <w:p w14:paraId="6736FE59" w14:textId="77777777"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BIRTHDAY</w:t>
            </w:r>
          </w:p>
        </w:tc>
        <w:tc>
          <w:tcPr>
            <w:tcW w:w="1701" w:type="dxa"/>
            <w:vAlign w:val="center"/>
          </w:tcPr>
          <w:p w14:paraId="43C89797" w14:textId="77777777" w:rsidR="0049367B" w:rsidRDefault="0049367B" w:rsidP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016C4DFB" w14:textId="77777777"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2F84CA8" w14:textId="77777777"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AA1A4E4" w14:textId="77777777" w:rsidR="0049367B" w:rsidRDefault="0049367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出生日期</w:t>
            </w:r>
          </w:p>
        </w:tc>
      </w:tr>
      <w:tr w:rsidR="004D642E" w14:paraId="152733B2" w14:textId="77777777">
        <w:tc>
          <w:tcPr>
            <w:tcW w:w="2518" w:type="dxa"/>
            <w:vAlign w:val="center"/>
          </w:tcPr>
          <w:p w14:paraId="76837845" w14:textId="77777777"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COUNT</w:t>
            </w:r>
            <w:r w:rsidR="006B79B7">
              <w:rPr>
                <w:rFonts w:hint="eastAsia"/>
                <w:color w:val="auto"/>
                <w:sz w:val="20"/>
              </w:rPr>
              <w:t>R</w:t>
            </w:r>
            <w:r>
              <w:rPr>
                <w:rFonts w:hint="eastAsia"/>
                <w:color w:val="auto"/>
                <w:sz w:val="20"/>
              </w:rPr>
              <w:t>Y</w:t>
            </w:r>
          </w:p>
        </w:tc>
        <w:tc>
          <w:tcPr>
            <w:tcW w:w="1701" w:type="dxa"/>
            <w:vAlign w:val="center"/>
          </w:tcPr>
          <w:p w14:paraId="2CA9E574" w14:textId="77777777"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0CD46CAF" w14:textId="77777777"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C5A2B5F" w14:textId="77777777"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A3EC563" w14:textId="77777777" w:rsidR="004D642E" w:rsidRDefault="004D642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国籍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NATION</w:t>
            </w:r>
          </w:p>
        </w:tc>
      </w:tr>
      <w:tr w:rsidR="006920C1" w14:paraId="51266168" w14:textId="77777777">
        <w:tc>
          <w:tcPr>
            <w:tcW w:w="2518" w:type="dxa"/>
            <w:vAlign w:val="center"/>
          </w:tcPr>
          <w:p w14:paraId="1BF6E724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COMPANY</w:t>
            </w:r>
          </w:p>
        </w:tc>
        <w:tc>
          <w:tcPr>
            <w:tcW w:w="1701" w:type="dxa"/>
            <w:vAlign w:val="center"/>
          </w:tcPr>
          <w:p w14:paraId="6A0E21BF" w14:textId="77777777"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3B319C24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93FDF4D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2667F17" w14:textId="77777777"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用户所在单位名称</w:t>
            </w:r>
          </w:p>
        </w:tc>
      </w:tr>
      <w:tr w:rsidR="006920C1" w14:paraId="78FC67B5" w14:textId="77777777">
        <w:tc>
          <w:tcPr>
            <w:tcW w:w="2518" w:type="dxa"/>
            <w:vAlign w:val="center"/>
          </w:tcPr>
          <w:p w14:paraId="4873BAA2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DEPT_NAME</w:t>
            </w:r>
          </w:p>
        </w:tc>
        <w:tc>
          <w:tcPr>
            <w:tcW w:w="1701" w:type="dxa"/>
            <w:vAlign w:val="center"/>
          </w:tcPr>
          <w:p w14:paraId="1ACBA941" w14:textId="77777777"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1228D245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31768A0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4158781" w14:textId="77777777"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用户所在部门名称</w:t>
            </w:r>
          </w:p>
        </w:tc>
      </w:tr>
      <w:tr w:rsidR="006920C1" w14:paraId="58A6E3EF" w14:textId="77777777">
        <w:tc>
          <w:tcPr>
            <w:tcW w:w="2518" w:type="dxa"/>
            <w:vAlign w:val="center"/>
          </w:tcPr>
          <w:p w14:paraId="062370BC" w14:textId="77777777"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8A89804" w14:textId="77777777"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14:paraId="16DCA261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94E1D4F" w14:textId="77777777"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4C730C6" w14:textId="77777777"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用户个人描述</w:t>
            </w:r>
          </w:p>
        </w:tc>
      </w:tr>
      <w:tr w:rsidR="00447132" w14:paraId="39DF73B9" w14:textId="77777777">
        <w:tc>
          <w:tcPr>
            <w:tcW w:w="2518" w:type="dxa"/>
            <w:vAlign w:val="center"/>
          </w:tcPr>
          <w:p w14:paraId="15833705" w14:textId="77777777" w:rsidR="00447132" w:rsidRDefault="0044713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</w:t>
            </w:r>
            <w:r w:rsidR="004C0CC4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5E28392" w14:textId="77777777" w:rsidR="00447132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3DDE6031" w14:textId="77777777"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71CFDB6" w14:textId="77777777"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E3DF4A6" w14:textId="77777777" w:rsidR="00447132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移动电话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4C0CC4" w14:paraId="2BB27659" w14:textId="77777777">
        <w:tc>
          <w:tcPr>
            <w:tcW w:w="2518" w:type="dxa"/>
            <w:vAlign w:val="center"/>
          </w:tcPr>
          <w:p w14:paraId="4C675DDE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MOBILE_PHONE2</w:t>
            </w:r>
          </w:p>
        </w:tc>
        <w:tc>
          <w:tcPr>
            <w:tcW w:w="1701" w:type="dxa"/>
            <w:vAlign w:val="center"/>
          </w:tcPr>
          <w:p w14:paraId="3488E970" w14:textId="77777777"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037034B9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2A3582E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F7A8E50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用户移动电话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4C0CC4" w14:paraId="6C7634D6" w14:textId="77777777">
        <w:tc>
          <w:tcPr>
            <w:tcW w:w="2518" w:type="dxa"/>
            <w:vAlign w:val="center"/>
          </w:tcPr>
          <w:p w14:paraId="7872F24B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MAILBOX</w:t>
            </w:r>
          </w:p>
        </w:tc>
        <w:tc>
          <w:tcPr>
            <w:tcW w:w="1701" w:type="dxa"/>
            <w:vAlign w:val="center"/>
          </w:tcPr>
          <w:p w14:paraId="6CC62FC3" w14:textId="77777777"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0A234A3F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6E416DA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74D5301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用户电子邮件邮箱</w:t>
            </w:r>
          </w:p>
        </w:tc>
      </w:tr>
      <w:tr w:rsidR="004C0CC4" w14:paraId="6102D2B5" w14:textId="77777777">
        <w:tc>
          <w:tcPr>
            <w:tcW w:w="2518" w:type="dxa"/>
            <w:vAlign w:val="center"/>
          </w:tcPr>
          <w:p w14:paraId="0DD5F01A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ID_NO</w:t>
            </w:r>
          </w:p>
        </w:tc>
        <w:tc>
          <w:tcPr>
            <w:tcW w:w="1701" w:type="dxa"/>
            <w:vAlign w:val="center"/>
          </w:tcPr>
          <w:p w14:paraId="6368E0BF" w14:textId="77777777"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4982EE48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EFC1367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78128B0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用户身份证号码</w:t>
            </w:r>
          </w:p>
        </w:tc>
      </w:tr>
      <w:tr w:rsidR="002A6330" w14:paraId="4B3E4796" w14:textId="77777777">
        <w:tc>
          <w:tcPr>
            <w:tcW w:w="2518" w:type="dxa"/>
            <w:vAlign w:val="center"/>
          </w:tcPr>
          <w:p w14:paraId="445A63BD" w14:textId="77777777"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ADDRESS1</w:t>
            </w:r>
          </w:p>
        </w:tc>
        <w:tc>
          <w:tcPr>
            <w:tcW w:w="1701" w:type="dxa"/>
            <w:vAlign w:val="center"/>
          </w:tcPr>
          <w:p w14:paraId="5AB11869" w14:textId="77777777"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7024A50" w14:textId="77777777"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DE9B48F" w14:textId="77777777"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9C08F17" w14:textId="77777777"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2A6330" w14:paraId="1E4DE56E" w14:textId="77777777">
        <w:tc>
          <w:tcPr>
            <w:tcW w:w="2518" w:type="dxa"/>
            <w:vAlign w:val="center"/>
          </w:tcPr>
          <w:p w14:paraId="2F4D245A" w14:textId="77777777"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ADDRESS2</w:t>
            </w:r>
          </w:p>
        </w:tc>
        <w:tc>
          <w:tcPr>
            <w:tcW w:w="1701" w:type="dxa"/>
            <w:vAlign w:val="center"/>
          </w:tcPr>
          <w:p w14:paraId="3D7868E3" w14:textId="77777777"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4F5C9E49" w14:textId="77777777"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F313DD9" w14:textId="77777777"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F1E73D2" w14:textId="77777777"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C61D36" w14:paraId="0EA235AD" w14:textId="77777777">
        <w:tc>
          <w:tcPr>
            <w:tcW w:w="2518" w:type="dxa"/>
            <w:vAlign w:val="center"/>
          </w:tcPr>
          <w:p w14:paraId="2D6771E5" w14:textId="77777777" w:rsidR="00C61D36" w:rsidRDefault="00C61D3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PHOTO_</w:t>
            </w:r>
            <w:r w:rsidR="008D2B34"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14:paraId="74893C39" w14:textId="77777777" w:rsidR="00C61D36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4FD85556" w14:textId="77777777"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94E9D2F" w14:textId="77777777"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7F0DEDB" w14:textId="77777777" w:rsidR="00C61D36" w:rsidRDefault="00C61D3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用户头像文件</w:t>
            </w:r>
            <w:r w:rsidR="008D2B34">
              <w:rPr>
                <w:color w:val="auto"/>
                <w:sz w:val="20"/>
              </w:rPr>
              <w:t>路径</w:t>
            </w:r>
          </w:p>
        </w:tc>
      </w:tr>
      <w:tr w:rsidR="00E73F4C" w14:paraId="2ED5AE73" w14:textId="77777777">
        <w:tc>
          <w:tcPr>
            <w:tcW w:w="2518" w:type="dxa"/>
            <w:vAlign w:val="center"/>
          </w:tcPr>
          <w:p w14:paraId="7FF1F793" w14:textId="77777777"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DEFAULT_LANGUAGE</w:t>
            </w:r>
          </w:p>
        </w:tc>
        <w:tc>
          <w:tcPr>
            <w:tcW w:w="1701" w:type="dxa"/>
            <w:vAlign w:val="center"/>
          </w:tcPr>
          <w:p w14:paraId="00B3B86B" w14:textId="77777777"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09B697A6" w14:textId="77777777"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CE46651" w14:textId="77777777"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135FA72" w14:textId="77777777" w:rsidR="00E73F4C" w:rsidRDefault="00E73F4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缺省用户使用的语言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中文</w:t>
            </w:r>
            <w:r>
              <w:rPr>
                <w:rFonts w:hint="eastAsia"/>
                <w:color w:val="auto"/>
                <w:sz w:val="20"/>
              </w:rPr>
              <w:t>：</w:t>
            </w:r>
            <w:proofErr w:type="spellStart"/>
            <w:r>
              <w:rPr>
                <w:color w:val="auto"/>
                <w:sz w:val="20"/>
              </w:rPr>
              <w:t>cn</w:t>
            </w:r>
            <w:proofErr w:type="spellEnd"/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英文</w:t>
            </w:r>
            <w:r>
              <w:rPr>
                <w:rFonts w:hint="eastAsia"/>
                <w:color w:val="auto"/>
                <w:sz w:val="20"/>
              </w:rPr>
              <w:t>：</w:t>
            </w:r>
            <w:proofErr w:type="spellStart"/>
            <w:r>
              <w:rPr>
                <w:color w:val="auto"/>
                <w:sz w:val="20"/>
              </w:rPr>
              <w:t>en</w:t>
            </w:r>
            <w:proofErr w:type="spellEnd"/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</w:p>
        </w:tc>
      </w:tr>
      <w:tr w:rsidR="00E738E8" w14:paraId="712450D2" w14:textId="77777777">
        <w:tc>
          <w:tcPr>
            <w:tcW w:w="2518" w:type="dxa"/>
            <w:vAlign w:val="center"/>
          </w:tcPr>
          <w:p w14:paraId="56922CBF" w14:textId="77777777" w:rsidR="00E738E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14:paraId="40CB735A" w14:textId="77777777" w:rsidR="00E738E8" w:rsidRDefault="00E738E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581526F9" w14:textId="77777777"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E851226" w14:textId="77777777"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21600AB" w14:textId="77777777" w:rsidR="00E738E8" w:rsidRDefault="00FD7230" w:rsidP="00FD72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用户归属的系统用户</w:t>
            </w:r>
            <w:r w:rsidR="00E738E8">
              <w:rPr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。每个</w:t>
            </w:r>
            <w:r w:rsidR="00E738E8">
              <w:rPr>
                <w:rFonts w:hint="eastAsia"/>
                <w:color w:val="auto"/>
                <w:sz w:val="20"/>
              </w:rPr>
              <w:lastRenderedPageBreak/>
              <w:t>用户只能归属一个</w:t>
            </w:r>
            <w:r>
              <w:rPr>
                <w:rFonts w:hint="eastAsia"/>
                <w:color w:val="auto"/>
                <w:sz w:val="20"/>
              </w:rPr>
              <w:t>系统用户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  <w:r w:rsidR="00E738E8">
              <w:rPr>
                <w:rFonts w:hint="eastAsia"/>
                <w:color w:val="auto"/>
                <w:sz w:val="20"/>
              </w:rPr>
              <w:t>SUPERVISOR</w:t>
            </w:r>
            <w:r w:rsidR="00E738E8">
              <w:rPr>
                <w:rFonts w:hint="eastAsia"/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为</w:t>
            </w:r>
            <w:r w:rsidR="00E738E8">
              <w:rPr>
                <w:rFonts w:hint="eastAsia"/>
                <w:color w:val="auto"/>
                <w:sz w:val="20"/>
              </w:rPr>
              <w:t>1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3A7BAC" w14:paraId="536993D7" w14:textId="77777777">
        <w:tc>
          <w:tcPr>
            <w:tcW w:w="2518" w:type="dxa"/>
            <w:vAlign w:val="center"/>
          </w:tcPr>
          <w:p w14:paraId="193D8B0B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690BD71F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14:paraId="0648ADF6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D4666D9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0E45A51" w14:textId="77777777"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145984B6" w14:textId="77777777" w:rsidR="004D0B20" w:rsidRDefault="004D0B20">
      <w:pPr>
        <w:spacing w:line="360" w:lineRule="auto"/>
        <w:ind w:firstLineChars="200" w:firstLine="420"/>
      </w:pPr>
    </w:p>
    <w:p w14:paraId="494504BF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7" w:name="_Toc40549425"/>
      <w:r>
        <w:rPr>
          <w:sz w:val="28"/>
        </w:rPr>
        <w:t>CODE_TYPE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代码类型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9"/>
        <w:gridCol w:w="1640"/>
        <w:gridCol w:w="1056"/>
        <w:gridCol w:w="992"/>
        <w:gridCol w:w="2835"/>
      </w:tblGrid>
      <w:tr w:rsidR="004D0B20" w14:paraId="7B364C4B" w14:textId="77777777">
        <w:trPr>
          <w:trHeight w:val="360"/>
        </w:trPr>
        <w:tc>
          <w:tcPr>
            <w:tcW w:w="2799" w:type="dxa"/>
            <w:shd w:val="clear" w:color="auto" w:fill="B3B3B3"/>
          </w:tcPr>
          <w:p w14:paraId="77D3E9ED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640" w:type="dxa"/>
            <w:shd w:val="clear" w:color="auto" w:fill="B3B3B3"/>
          </w:tcPr>
          <w:p w14:paraId="17C2216F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56" w:type="dxa"/>
            <w:shd w:val="clear" w:color="auto" w:fill="B3B3B3"/>
          </w:tcPr>
          <w:p w14:paraId="0D896E61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92" w:type="dxa"/>
            <w:shd w:val="clear" w:color="auto" w:fill="B3B3B3"/>
          </w:tcPr>
          <w:p w14:paraId="6C5C248D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14:paraId="25F32099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2B3B7A29" w14:textId="77777777">
        <w:tc>
          <w:tcPr>
            <w:tcW w:w="2799" w:type="dxa"/>
            <w:vAlign w:val="center"/>
          </w:tcPr>
          <w:p w14:paraId="6D19DAB8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640" w:type="dxa"/>
            <w:vAlign w:val="center"/>
          </w:tcPr>
          <w:p w14:paraId="13E8C041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14:paraId="63243762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92" w:type="dxa"/>
            <w:vAlign w:val="center"/>
          </w:tcPr>
          <w:p w14:paraId="7F6D8629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27C0D1C0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 w14:paraId="5F63ACDD" w14:textId="77777777" w:rsidTr="00281619">
        <w:tc>
          <w:tcPr>
            <w:tcW w:w="2799" w:type="dxa"/>
            <w:vAlign w:val="center"/>
          </w:tcPr>
          <w:p w14:paraId="23CA2E58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640" w:type="dxa"/>
            <w:vAlign w:val="center"/>
          </w:tcPr>
          <w:p w14:paraId="1E60A955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14:paraId="7D4CE0AA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0953E235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219B5E3" w14:textId="77777777"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14:paraId="5F2ED2D1" w14:textId="77777777" w:rsidTr="00281619">
        <w:tc>
          <w:tcPr>
            <w:tcW w:w="2799" w:type="dxa"/>
            <w:vAlign w:val="center"/>
          </w:tcPr>
          <w:p w14:paraId="0DEB8D9A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640" w:type="dxa"/>
            <w:vAlign w:val="center"/>
          </w:tcPr>
          <w:p w14:paraId="20A41554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14:paraId="51D2FCD3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3A052B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AE50649" w14:textId="77777777"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14:paraId="1969BB97" w14:textId="77777777" w:rsidTr="00281619">
        <w:tc>
          <w:tcPr>
            <w:tcW w:w="2799" w:type="dxa"/>
            <w:vAlign w:val="center"/>
          </w:tcPr>
          <w:p w14:paraId="225A93E3" w14:textId="77777777"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640" w:type="dxa"/>
            <w:vAlign w:val="center"/>
          </w:tcPr>
          <w:p w14:paraId="07E83DE4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14:paraId="739AFFCF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C5499F1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4A28232" w14:textId="77777777"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14:paraId="7B1135E0" w14:textId="77777777" w:rsidTr="00281619">
        <w:tc>
          <w:tcPr>
            <w:tcW w:w="2799" w:type="dxa"/>
            <w:vAlign w:val="center"/>
          </w:tcPr>
          <w:p w14:paraId="084E5A6A" w14:textId="77777777"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640" w:type="dxa"/>
            <w:vAlign w:val="center"/>
          </w:tcPr>
          <w:p w14:paraId="40EF3DB8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14:paraId="351F91F0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72E72B7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BF397BE" w14:textId="77777777"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 w14:paraId="1EAEC08A" w14:textId="77777777">
        <w:tc>
          <w:tcPr>
            <w:tcW w:w="2799" w:type="dxa"/>
            <w:vAlign w:val="center"/>
          </w:tcPr>
          <w:p w14:paraId="5E4CDB44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640" w:type="dxa"/>
            <w:vAlign w:val="center"/>
          </w:tcPr>
          <w:p w14:paraId="4584BA83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14:paraId="0FF40245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F07B9E8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0673AC89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</w:t>
            </w:r>
          </w:p>
        </w:tc>
      </w:tr>
      <w:tr w:rsidR="004C0CC4" w14:paraId="258E308D" w14:textId="77777777">
        <w:tc>
          <w:tcPr>
            <w:tcW w:w="2799" w:type="dxa"/>
            <w:vAlign w:val="center"/>
          </w:tcPr>
          <w:p w14:paraId="311D2D86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640" w:type="dxa"/>
            <w:vAlign w:val="center"/>
          </w:tcPr>
          <w:p w14:paraId="47683AC8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14:paraId="04A3E0FA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93E4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10846BB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726CC7" w14:paraId="242AC458" w14:textId="77777777">
        <w:tc>
          <w:tcPr>
            <w:tcW w:w="2799" w:type="dxa"/>
            <w:vAlign w:val="center"/>
          </w:tcPr>
          <w:p w14:paraId="5AE9690A" w14:textId="77777777" w:rsidR="00726CC7" w:rsidRDefault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color w:val="auto"/>
                <w:sz w:val="20"/>
              </w:rPr>
              <w:t>AME_EN</w:t>
            </w:r>
          </w:p>
        </w:tc>
        <w:tc>
          <w:tcPr>
            <w:tcW w:w="1640" w:type="dxa"/>
            <w:vAlign w:val="center"/>
          </w:tcPr>
          <w:p w14:paraId="476F79FA" w14:textId="77777777" w:rsidR="00726CC7" w:rsidRDefault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14:paraId="1AA74164" w14:textId="77777777" w:rsidR="00726CC7" w:rsidRDefault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845D71" w14:textId="77777777" w:rsidR="00726CC7" w:rsidRDefault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A016FCB" w14:textId="77777777" w:rsidR="00726CC7" w:rsidRDefault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英文名称</w:t>
            </w:r>
          </w:p>
        </w:tc>
      </w:tr>
      <w:tr w:rsidR="004C0CC4" w14:paraId="2DA06C01" w14:textId="77777777">
        <w:tc>
          <w:tcPr>
            <w:tcW w:w="2799" w:type="dxa"/>
            <w:vAlign w:val="center"/>
          </w:tcPr>
          <w:p w14:paraId="17BB38B7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640" w:type="dxa"/>
            <w:vAlign w:val="center"/>
          </w:tcPr>
          <w:p w14:paraId="047B88AB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056" w:type="dxa"/>
            <w:vAlign w:val="center"/>
          </w:tcPr>
          <w:p w14:paraId="1236C6D7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A76DADB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1CB6D89B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 w14:paraId="685D556F" w14:textId="77777777">
        <w:tc>
          <w:tcPr>
            <w:tcW w:w="2799" w:type="dxa"/>
            <w:vAlign w:val="center"/>
          </w:tcPr>
          <w:p w14:paraId="7E5C36F4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640" w:type="dxa"/>
            <w:vAlign w:val="center"/>
          </w:tcPr>
          <w:p w14:paraId="32B5319E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14:paraId="6C3D415A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05011A6D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14:paraId="165F7D79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CODE_TYPE_STATUS</w:t>
            </w:r>
          </w:p>
        </w:tc>
      </w:tr>
    </w:tbl>
    <w:p w14:paraId="5FA3724B" w14:textId="77777777" w:rsidR="004D0B20" w:rsidRDefault="004D0B20">
      <w:pPr>
        <w:spacing w:line="360" w:lineRule="auto"/>
        <w:ind w:firstLineChars="200" w:firstLine="420"/>
      </w:pPr>
    </w:p>
    <w:p w14:paraId="1C648176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8" w:name="_Toc40549426"/>
      <w:r>
        <w:rPr>
          <w:sz w:val="28"/>
        </w:rPr>
        <w:t>CODE_VALUE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代码值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134"/>
        <w:gridCol w:w="850"/>
        <w:gridCol w:w="2835"/>
      </w:tblGrid>
      <w:tr w:rsidR="004D0B20" w14:paraId="1A5B442B" w14:textId="77777777">
        <w:trPr>
          <w:trHeight w:val="360"/>
        </w:trPr>
        <w:tc>
          <w:tcPr>
            <w:tcW w:w="2802" w:type="dxa"/>
            <w:shd w:val="clear" w:color="auto" w:fill="B3B3B3"/>
          </w:tcPr>
          <w:p w14:paraId="56C75A04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38D5369A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14:paraId="669C820B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14:paraId="1D35C082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14:paraId="3226ECE8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1F531805" w14:textId="77777777">
        <w:tc>
          <w:tcPr>
            <w:tcW w:w="2802" w:type="dxa"/>
            <w:vAlign w:val="center"/>
          </w:tcPr>
          <w:p w14:paraId="3A52EED4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1AA10041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2D936ACC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14:paraId="0B74DBE5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1D24941F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</w:p>
        </w:tc>
      </w:tr>
      <w:tr w:rsidR="004C0CC4" w14:paraId="02601CFA" w14:textId="77777777" w:rsidTr="00281619">
        <w:tc>
          <w:tcPr>
            <w:tcW w:w="2802" w:type="dxa"/>
            <w:vAlign w:val="center"/>
          </w:tcPr>
          <w:p w14:paraId="51CD387B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48FC9728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1D3FB685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049CFC1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AB3E4E0" w14:textId="77777777"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14:paraId="02A20C48" w14:textId="77777777" w:rsidTr="00281619">
        <w:tc>
          <w:tcPr>
            <w:tcW w:w="2802" w:type="dxa"/>
            <w:vAlign w:val="center"/>
          </w:tcPr>
          <w:p w14:paraId="3C444DC1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2367C207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5E8B5A03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3090C45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D286B1D" w14:textId="77777777"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14:paraId="65AB9E1B" w14:textId="77777777" w:rsidTr="00281619">
        <w:tc>
          <w:tcPr>
            <w:tcW w:w="2802" w:type="dxa"/>
            <w:vAlign w:val="center"/>
          </w:tcPr>
          <w:p w14:paraId="1DBDEA58" w14:textId="77777777"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19D3F0B0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72C55BB0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85B6148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4AFC1D4" w14:textId="77777777"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14:paraId="5FD9130D" w14:textId="77777777" w:rsidTr="00281619">
        <w:tc>
          <w:tcPr>
            <w:tcW w:w="2802" w:type="dxa"/>
            <w:vAlign w:val="center"/>
          </w:tcPr>
          <w:p w14:paraId="03DD6594" w14:textId="77777777"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5F8E843A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79739E60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38FCBFF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E91F10C" w14:textId="77777777"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 w14:paraId="7D6135C7" w14:textId="77777777">
        <w:tc>
          <w:tcPr>
            <w:tcW w:w="2802" w:type="dxa"/>
            <w:vAlign w:val="center"/>
          </w:tcPr>
          <w:p w14:paraId="25BCD4AF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TYPE_ID</w:t>
            </w:r>
          </w:p>
        </w:tc>
        <w:tc>
          <w:tcPr>
            <w:tcW w:w="1701" w:type="dxa"/>
            <w:vAlign w:val="center"/>
          </w:tcPr>
          <w:p w14:paraId="5837F3D2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7591AC9B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097B708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0755B083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F10B05" w14:paraId="58FE2622" w14:textId="77777777">
        <w:tc>
          <w:tcPr>
            <w:tcW w:w="2802" w:type="dxa"/>
            <w:vAlign w:val="center"/>
          </w:tcPr>
          <w:p w14:paraId="1559093C" w14:textId="77777777" w:rsidR="00F10B05" w:rsidRDefault="00F10B05" w:rsidP="00DF0B6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TYPE_CODE</w:t>
            </w:r>
          </w:p>
        </w:tc>
        <w:tc>
          <w:tcPr>
            <w:tcW w:w="1701" w:type="dxa"/>
            <w:vAlign w:val="center"/>
          </w:tcPr>
          <w:p w14:paraId="13C3F2AE" w14:textId="77777777" w:rsidR="00F10B05" w:rsidRDefault="00F10B05" w:rsidP="00DF0B6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F41B34F" w14:textId="77777777" w:rsidR="00F10B05" w:rsidRDefault="00F10B05" w:rsidP="00DF0B63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688BD14" w14:textId="77777777" w:rsidR="00F10B05" w:rsidRDefault="00F10B05" w:rsidP="00DF0B63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6CAB13B" w14:textId="77777777" w:rsidR="00F10B05" w:rsidRDefault="00F10B05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类型编码</w:t>
            </w:r>
          </w:p>
        </w:tc>
      </w:tr>
      <w:tr w:rsidR="004C0CC4" w14:paraId="1B63BC0D" w14:textId="77777777">
        <w:tc>
          <w:tcPr>
            <w:tcW w:w="2802" w:type="dxa"/>
            <w:vAlign w:val="center"/>
          </w:tcPr>
          <w:p w14:paraId="2909D060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788BCD89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658F8BB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E4AF06E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BF68546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编码</w:t>
            </w:r>
          </w:p>
        </w:tc>
      </w:tr>
      <w:tr w:rsidR="004C0CC4" w14:paraId="2685AFC3" w14:textId="77777777">
        <w:tc>
          <w:tcPr>
            <w:tcW w:w="2802" w:type="dxa"/>
            <w:vAlign w:val="center"/>
          </w:tcPr>
          <w:p w14:paraId="5C320E98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0766CF30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0E27227B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E628B73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58C682E" w14:textId="77777777"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726CC7" w14:paraId="6671939D" w14:textId="77777777">
        <w:tc>
          <w:tcPr>
            <w:tcW w:w="2802" w:type="dxa"/>
            <w:vAlign w:val="center"/>
          </w:tcPr>
          <w:p w14:paraId="71B499D6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color w:val="auto"/>
                <w:sz w:val="20"/>
              </w:rPr>
              <w:t>AME_EN</w:t>
            </w:r>
          </w:p>
        </w:tc>
        <w:tc>
          <w:tcPr>
            <w:tcW w:w="1701" w:type="dxa"/>
            <w:vAlign w:val="center"/>
          </w:tcPr>
          <w:p w14:paraId="387EAA51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6E58BDC4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D74E7F6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8F3A799" w14:textId="77777777" w:rsidR="00726CC7" w:rsidRDefault="00726CC7" w:rsidP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英文名称</w:t>
            </w:r>
          </w:p>
        </w:tc>
      </w:tr>
      <w:tr w:rsidR="00726CC7" w14:paraId="58E37937" w14:textId="77777777">
        <w:tc>
          <w:tcPr>
            <w:tcW w:w="2802" w:type="dxa"/>
            <w:vAlign w:val="center"/>
          </w:tcPr>
          <w:p w14:paraId="2E38D19E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  <w:vAlign w:val="center"/>
          </w:tcPr>
          <w:p w14:paraId="54CE5D3C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14:paraId="0BDBA18A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3D0DD57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EC7FA8A" w14:textId="77777777" w:rsidR="00726CC7" w:rsidRDefault="00726CC7" w:rsidP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726CC7" w14:paraId="3A4B21F9" w14:textId="77777777">
        <w:tc>
          <w:tcPr>
            <w:tcW w:w="2802" w:type="dxa"/>
            <w:vAlign w:val="center"/>
          </w:tcPr>
          <w:p w14:paraId="29AE2134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14:paraId="183C82C9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134" w:type="dxa"/>
            <w:vAlign w:val="center"/>
          </w:tcPr>
          <w:p w14:paraId="64722A04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AC2C2DC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CBA1882" w14:textId="77777777" w:rsidR="00726CC7" w:rsidRDefault="00726CC7" w:rsidP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顺序，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726CC7" w14:paraId="689CB04A" w14:textId="77777777">
        <w:tc>
          <w:tcPr>
            <w:tcW w:w="2802" w:type="dxa"/>
            <w:vAlign w:val="center"/>
          </w:tcPr>
          <w:p w14:paraId="6F6312EA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46D98375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1950170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C64E8AC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14:paraId="763EF728" w14:textId="77777777" w:rsidR="00726CC7" w:rsidRDefault="00726CC7" w:rsidP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</w:t>
            </w:r>
            <w:r>
              <w:rPr>
                <w:color w:val="auto"/>
                <w:sz w:val="20"/>
              </w:rPr>
              <w:lastRenderedPageBreak/>
              <w:t>码为</w:t>
            </w:r>
            <w:r>
              <w:rPr>
                <w:rFonts w:hint="eastAsia"/>
                <w:color w:val="auto"/>
                <w:sz w:val="20"/>
              </w:rPr>
              <w:t>CODE_</w:t>
            </w:r>
            <w:r>
              <w:rPr>
                <w:color w:val="auto"/>
                <w:sz w:val="20"/>
              </w:rPr>
              <w:t>VALUE</w:t>
            </w:r>
            <w:r>
              <w:rPr>
                <w:rFonts w:hint="eastAsia"/>
                <w:color w:val="auto"/>
                <w:sz w:val="20"/>
              </w:rPr>
              <w:t>_STATUS</w:t>
            </w:r>
          </w:p>
        </w:tc>
      </w:tr>
    </w:tbl>
    <w:p w14:paraId="5E240356" w14:textId="77777777" w:rsidR="004D0B20" w:rsidRDefault="006F4BA8">
      <w:pPr>
        <w:spacing w:line="360" w:lineRule="auto"/>
        <w:ind w:firstLineChars="200" w:firstLine="420"/>
      </w:pPr>
      <w:r>
        <w:rPr>
          <w:rFonts w:hint="eastAsia"/>
        </w:rPr>
        <w:lastRenderedPageBreak/>
        <w:t xml:space="preserve"> </w:t>
      </w:r>
    </w:p>
    <w:p w14:paraId="26A0EF22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9" w:name="_Toc40549427"/>
      <w:r>
        <w:rPr>
          <w:sz w:val="28"/>
        </w:rPr>
        <w:t>MENU</w:t>
      </w:r>
      <w:r>
        <w:rPr>
          <w:rFonts w:hint="eastAsia"/>
          <w:sz w:val="28"/>
        </w:rPr>
        <w:t>（菜单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033"/>
        <w:gridCol w:w="951"/>
        <w:gridCol w:w="2835"/>
      </w:tblGrid>
      <w:tr w:rsidR="004D0B20" w14:paraId="1904C60F" w14:textId="77777777">
        <w:trPr>
          <w:trHeight w:val="360"/>
        </w:trPr>
        <w:tc>
          <w:tcPr>
            <w:tcW w:w="2802" w:type="dxa"/>
            <w:shd w:val="clear" w:color="auto" w:fill="B3B3B3"/>
          </w:tcPr>
          <w:p w14:paraId="0702AC9E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0CA4E4E5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14:paraId="2CEDE136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51" w:type="dxa"/>
            <w:shd w:val="clear" w:color="auto" w:fill="B3B3B3"/>
          </w:tcPr>
          <w:p w14:paraId="3CE59B0D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14:paraId="4F7A11AC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3166761C" w14:textId="77777777">
        <w:tc>
          <w:tcPr>
            <w:tcW w:w="2802" w:type="dxa"/>
            <w:vAlign w:val="center"/>
          </w:tcPr>
          <w:p w14:paraId="672EE75E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0D6EEAA7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732CB28D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51" w:type="dxa"/>
            <w:vAlign w:val="center"/>
          </w:tcPr>
          <w:p w14:paraId="14CAB9AC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041A512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 w14:paraId="7F82C8A0" w14:textId="77777777">
        <w:tc>
          <w:tcPr>
            <w:tcW w:w="2802" w:type="dxa"/>
            <w:vAlign w:val="center"/>
          </w:tcPr>
          <w:p w14:paraId="42CDF074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718E7BA3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14:paraId="022A12D5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2321172C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782C9C1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14:paraId="6460ACA7" w14:textId="77777777">
        <w:tc>
          <w:tcPr>
            <w:tcW w:w="2802" w:type="dxa"/>
            <w:vAlign w:val="center"/>
          </w:tcPr>
          <w:p w14:paraId="5757A852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58E137EA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14:paraId="532AFBF3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3310815B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B3F3F00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14:paraId="2C315815" w14:textId="77777777">
        <w:tc>
          <w:tcPr>
            <w:tcW w:w="2802" w:type="dxa"/>
            <w:vAlign w:val="center"/>
          </w:tcPr>
          <w:p w14:paraId="6BCC71B6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1D33344D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506A3813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15F62365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EB8A226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14:paraId="644EE924" w14:textId="77777777">
        <w:tc>
          <w:tcPr>
            <w:tcW w:w="2802" w:type="dxa"/>
            <w:vAlign w:val="center"/>
          </w:tcPr>
          <w:p w14:paraId="7C0CF405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17FA4E38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78976B1E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63F5679D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894ECD7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 w14:paraId="5C003CF2" w14:textId="77777777">
        <w:tc>
          <w:tcPr>
            <w:tcW w:w="2802" w:type="dxa"/>
            <w:vAlign w:val="center"/>
          </w:tcPr>
          <w:p w14:paraId="4252FFA4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05261032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14:paraId="20480AEF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06D83238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F0B3515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 w14:paraId="500CD677" w14:textId="77777777">
        <w:tc>
          <w:tcPr>
            <w:tcW w:w="2802" w:type="dxa"/>
            <w:vAlign w:val="center"/>
          </w:tcPr>
          <w:p w14:paraId="102EF359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743A523B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14:paraId="7C718469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29F1AE66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7BC5B71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菜单名字</w:t>
            </w:r>
          </w:p>
        </w:tc>
      </w:tr>
      <w:tr w:rsidR="004C0CC4" w14:paraId="26D99306" w14:textId="77777777">
        <w:tc>
          <w:tcPr>
            <w:tcW w:w="2802" w:type="dxa"/>
            <w:vAlign w:val="center"/>
          </w:tcPr>
          <w:p w14:paraId="178C79F6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14:paraId="032F86F9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14:paraId="51599F33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763D4FD4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92C62DD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排序，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 w14:paraId="6D654F39" w14:textId="77777777">
        <w:tc>
          <w:tcPr>
            <w:tcW w:w="2802" w:type="dxa"/>
            <w:vAlign w:val="center"/>
          </w:tcPr>
          <w:p w14:paraId="03EA25C0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TIER</w:t>
            </w:r>
          </w:p>
        </w:tc>
        <w:tc>
          <w:tcPr>
            <w:tcW w:w="1701" w:type="dxa"/>
            <w:vAlign w:val="center"/>
          </w:tcPr>
          <w:p w14:paraId="48B6DEB0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14:paraId="2A89D8A9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05499341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14:paraId="72A2DF81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层级，</w:t>
            </w:r>
            <w:r>
              <w:rPr>
                <w:color w:val="auto"/>
                <w:sz w:val="20"/>
              </w:rPr>
              <w:t>顶层菜单是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，依次</w:t>
            </w:r>
            <w:r>
              <w:rPr>
                <w:color w:val="auto"/>
                <w:sz w:val="20"/>
              </w:rPr>
              <w:t>类推</w:t>
            </w:r>
          </w:p>
        </w:tc>
      </w:tr>
      <w:tr w:rsidR="004C0CC4" w14:paraId="1294D9D4" w14:textId="77777777">
        <w:tc>
          <w:tcPr>
            <w:tcW w:w="2802" w:type="dxa"/>
            <w:vAlign w:val="center"/>
          </w:tcPr>
          <w:p w14:paraId="629D252E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PARENT_ID</w:t>
            </w:r>
          </w:p>
        </w:tc>
        <w:tc>
          <w:tcPr>
            <w:tcW w:w="1701" w:type="dxa"/>
            <w:vAlign w:val="center"/>
          </w:tcPr>
          <w:p w14:paraId="41A85012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71148DC4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3C8F8021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14:paraId="6833496D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C0CC4" w14:paraId="24DC9E26" w14:textId="77777777">
        <w:tc>
          <w:tcPr>
            <w:tcW w:w="2802" w:type="dxa"/>
            <w:vAlign w:val="center"/>
          </w:tcPr>
          <w:p w14:paraId="73755DD3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</w:t>
            </w:r>
            <w:r>
              <w:rPr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789D5040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14:paraId="461C96F8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51D87B57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9008AE0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CODE</w:t>
            </w:r>
          </w:p>
        </w:tc>
      </w:tr>
      <w:tr w:rsidR="00FF3A00" w14:paraId="1A64686F" w14:textId="77777777">
        <w:tc>
          <w:tcPr>
            <w:tcW w:w="2802" w:type="dxa"/>
            <w:vAlign w:val="center"/>
          </w:tcPr>
          <w:p w14:paraId="3EABEB80" w14:textId="77777777"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4766337" w14:textId="77777777" w:rsidR="00FF3A00" w:rsidRDefault="00FF3A00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033" w:type="dxa"/>
            <w:vAlign w:val="center"/>
          </w:tcPr>
          <w:p w14:paraId="2CC92D64" w14:textId="77777777"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14:paraId="3CDF2B32" w14:textId="77777777"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888FD25" w14:textId="77777777"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14:paraId="190724B2" w14:textId="77777777" w:rsidR="00FD7230" w:rsidRDefault="00FD7230">
      <w:pPr>
        <w:spacing w:line="360" w:lineRule="auto"/>
        <w:ind w:firstLineChars="200" w:firstLine="420"/>
      </w:pPr>
      <w:r>
        <w:rPr>
          <w:rFonts w:hint="eastAsia"/>
        </w:rPr>
        <w:t>当前设计中，一个菜单只有一个菜单项。但是，后续可能存在一个菜单对应多个菜单项的可能，因此，</w:t>
      </w:r>
      <w:r>
        <w:t>菜单表和</w:t>
      </w:r>
      <w:proofErr w:type="gramStart"/>
      <w:r>
        <w:t>菜单项表暂不</w:t>
      </w:r>
      <w:proofErr w:type="gramEnd"/>
      <w:r>
        <w:t>合并</w:t>
      </w:r>
      <w:r>
        <w:rPr>
          <w:rFonts w:hint="eastAsia"/>
        </w:rPr>
        <w:t>。</w:t>
      </w:r>
    </w:p>
    <w:p w14:paraId="4217873F" w14:textId="77777777" w:rsidR="00361935" w:rsidRPr="00FD7230" w:rsidRDefault="00361935">
      <w:pPr>
        <w:spacing w:line="360" w:lineRule="auto"/>
        <w:ind w:firstLineChars="200" w:firstLine="420"/>
      </w:pPr>
    </w:p>
    <w:p w14:paraId="1BAC59C6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0" w:name="_Toc40549428"/>
      <w:r>
        <w:rPr>
          <w:sz w:val="28"/>
        </w:rPr>
        <w:t>MENU</w:t>
      </w:r>
      <w:r>
        <w:rPr>
          <w:rFonts w:hint="eastAsia"/>
          <w:sz w:val="28"/>
        </w:rPr>
        <w:t>_ITEM</w:t>
      </w:r>
      <w:r>
        <w:rPr>
          <w:rFonts w:hint="eastAsia"/>
          <w:sz w:val="28"/>
        </w:rPr>
        <w:t>（菜单项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2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 w14:paraId="1D510FC1" w14:textId="77777777">
        <w:trPr>
          <w:trHeight w:val="360"/>
        </w:trPr>
        <w:tc>
          <w:tcPr>
            <w:tcW w:w="2802" w:type="dxa"/>
            <w:shd w:val="clear" w:color="auto" w:fill="B3B3B3"/>
          </w:tcPr>
          <w:p w14:paraId="3DFCCB42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260E8403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15EB232F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78B18F79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4EDA0726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6F6B2018" w14:textId="77777777">
        <w:tc>
          <w:tcPr>
            <w:tcW w:w="2802" w:type="dxa"/>
            <w:vAlign w:val="center"/>
          </w:tcPr>
          <w:p w14:paraId="49D61583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3504177C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905C22A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6CF6C874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2750C71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 w14:paraId="411A974F" w14:textId="77777777">
        <w:tc>
          <w:tcPr>
            <w:tcW w:w="2802" w:type="dxa"/>
            <w:vAlign w:val="center"/>
          </w:tcPr>
          <w:p w14:paraId="7BBB18C6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53B25F09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7CF4C6E4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57F04E0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4EADC85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14:paraId="186224B0" w14:textId="77777777">
        <w:tc>
          <w:tcPr>
            <w:tcW w:w="2802" w:type="dxa"/>
            <w:vAlign w:val="center"/>
          </w:tcPr>
          <w:p w14:paraId="342B85FF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04C04861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5FA56251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6B9964A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8C77F0E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14:paraId="36509AD2" w14:textId="77777777">
        <w:tc>
          <w:tcPr>
            <w:tcW w:w="2802" w:type="dxa"/>
            <w:vAlign w:val="center"/>
          </w:tcPr>
          <w:p w14:paraId="08263D4C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3E0A396B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949892D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5204BE2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30BC9FC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14:paraId="2FE28451" w14:textId="77777777">
        <w:tc>
          <w:tcPr>
            <w:tcW w:w="2802" w:type="dxa"/>
            <w:vAlign w:val="center"/>
          </w:tcPr>
          <w:p w14:paraId="4D502EB3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181C5CA6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31B1B0F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1E9BE42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F34991B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 w14:paraId="50912045" w14:textId="77777777">
        <w:tc>
          <w:tcPr>
            <w:tcW w:w="2802" w:type="dxa"/>
            <w:vAlign w:val="center"/>
          </w:tcPr>
          <w:p w14:paraId="1FFAD34C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MENU_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7488C31A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DB1BB00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65FC0E5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277FF7D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 w14:paraId="59E79B6D" w14:textId="77777777">
        <w:tc>
          <w:tcPr>
            <w:tcW w:w="2802" w:type="dxa"/>
            <w:vAlign w:val="center"/>
          </w:tcPr>
          <w:p w14:paraId="6A8FEA4E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MENU_ID</w:t>
            </w:r>
          </w:p>
        </w:tc>
        <w:tc>
          <w:tcPr>
            <w:tcW w:w="1701" w:type="dxa"/>
            <w:vAlign w:val="center"/>
          </w:tcPr>
          <w:p w14:paraId="2E1CB11E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DC38C44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1E8C14D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94C9472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 w14:paraId="418920C6" w14:textId="77777777">
        <w:tc>
          <w:tcPr>
            <w:tcW w:w="2802" w:type="dxa"/>
            <w:vAlign w:val="center"/>
          </w:tcPr>
          <w:p w14:paraId="25427F6A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14:paraId="031EBEAF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275" w:type="dxa"/>
            <w:vAlign w:val="center"/>
          </w:tcPr>
          <w:p w14:paraId="4D85E364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471466E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8A79EF0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路径</w:t>
            </w:r>
          </w:p>
        </w:tc>
      </w:tr>
    </w:tbl>
    <w:p w14:paraId="44BB1FA0" w14:textId="77777777" w:rsidR="004D0B20" w:rsidRDefault="004D0B20">
      <w:pPr>
        <w:spacing w:line="360" w:lineRule="auto"/>
        <w:ind w:firstLineChars="200" w:firstLine="420"/>
      </w:pPr>
    </w:p>
    <w:p w14:paraId="59B912D7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1" w:name="_Toc40549429"/>
      <w:r>
        <w:rPr>
          <w:rFonts w:hint="eastAsia"/>
          <w:sz w:val="28"/>
        </w:rPr>
        <w:lastRenderedPageBreak/>
        <w:t>USER</w:t>
      </w:r>
      <w:r>
        <w:rPr>
          <w:sz w:val="28"/>
        </w:rPr>
        <w:t>_GROUP</w:t>
      </w:r>
      <w:r>
        <w:rPr>
          <w:rFonts w:hint="eastAsia"/>
          <w:sz w:val="28"/>
        </w:rPr>
        <w:t>（用户组表）</w:t>
      </w:r>
      <w:bookmarkEnd w:id="12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134"/>
        <w:gridCol w:w="850"/>
        <w:gridCol w:w="2835"/>
      </w:tblGrid>
      <w:tr w:rsidR="004D0B20" w14:paraId="226CADF3" w14:textId="77777777">
        <w:trPr>
          <w:trHeight w:val="360"/>
        </w:trPr>
        <w:tc>
          <w:tcPr>
            <w:tcW w:w="2802" w:type="dxa"/>
            <w:shd w:val="clear" w:color="auto" w:fill="B3B3B3"/>
          </w:tcPr>
          <w:p w14:paraId="2C14BA84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32442FD2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14:paraId="7CEB6B45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14:paraId="6E7F2A0E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14:paraId="1F7D3BD2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72C18CED" w14:textId="77777777">
        <w:tc>
          <w:tcPr>
            <w:tcW w:w="2802" w:type="dxa"/>
            <w:vAlign w:val="center"/>
          </w:tcPr>
          <w:p w14:paraId="3E5A01C5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1E02A8C7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67119556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14:paraId="289AE32E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90A1481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 w14:paraId="5BCC31E2" w14:textId="77777777">
        <w:tc>
          <w:tcPr>
            <w:tcW w:w="2802" w:type="dxa"/>
            <w:vAlign w:val="center"/>
          </w:tcPr>
          <w:p w14:paraId="064847CD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1DF745F0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3242C016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5CFD2CD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0D6CEE6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 w14:paraId="459706E2" w14:textId="77777777">
        <w:tc>
          <w:tcPr>
            <w:tcW w:w="2802" w:type="dxa"/>
            <w:vAlign w:val="center"/>
          </w:tcPr>
          <w:p w14:paraId="43A28D42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4E11F4DE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21EBC4F6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CEFE2D0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9DD3069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 w14:paraId="5D545FB5" w14:textId="77777777">
        <w:tc>
          <w:tcPr>
            <w:tcW w:w="2802" w:type="dxa"/>
            <w:vAlign w:val="center"/>
          </w:tcPr>
          <w:p w14:paraId="4DEFE4AB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0724426D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1514FBF5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112ADDC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4A4B22E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 w14:paraId="4FB43BCA" w14:textId="77777777">
        <w:tc>
          <w:tcPr>
            <w:tcW w:w="2802" w:type="dxa"/>
            <w:vAlign w:val="center"/>
          </w:tcPr>
          <w:p w14:paraId="08E88A29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5C08ED7B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5D8B766D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A4B1F45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EFB7495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D0B20" w14:paraId="5CE25BBE" w14:textId="77777777">
        <w:tc>
          <w:tcPr>
            <w:tcW w:w="2802" w:type="dxa"/>
            <w:vAlign w:val="center"/>
          </w:tcPr>
          <w:p w14:paraId="50668F0C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098A90F6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3E7D96D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08CFCF2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BD09B4C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  <w:r w:rsidR="0057791F">
              <w:rPr>
                <w:rFonts w:hint="eastAsia"/>
                <w:color w:val="auto"/>
                <w:sz w:val="20"/>
              </w:rPr>
              <w:t>，英文，不能重复</w:t>
            </w:r>
          </w:p>
        </w:tc>
      </w:tr>
      <w:tr w:rsidR="0057791F" w14:paraId="6C715B05" w14:textId="77777777">
        <w:tc>
          <w:tcPr>
            <w:tcW w:w="2802" w:type="dxa"/>
            <w:vAlign w:val="center"/>
          </w:tcPr>
          <w:p w14:paraId="72E67D82" w14:textId="77777777"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14:paraId="0F69DD3D" w14:textId="77777777"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6B592E1F" w14:textId="77777777"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74B479B" w14:textId="77777777"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E06F852" w14:textId="77777777"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用户组名称，</w:t>
            </w:r>
            <w:r w:rsidR="007766E9">
              <w:rPr>
                <w:rFonts w:hint="eastAsia"/>
                <w:color w:val="auto"/>
                <w:sz w:val="20"/>
              </w:rPr>
              <w:t>中文</w:t>
            </w:r>
          </w:p>
        </w:tc>
      </w:tr>
      <w:tr w:rsidR="004D0B20" w14:paraId="145D88DF" w14:textId="77777777">
        <w:tc>
          <w:tcPr>
            <w:tcW w:w="2802" w:type="dxa"/>
            <w:vAlign w:val="center"/>
          </w:tcPr>
          <w:p w14:paraId="53BDCB1F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33264B4A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14:paraId="5F23265B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2834E0B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255E5CB" w14:textId="77777777" w:rsidR="004D0B20" w:rsidRDefault="00021A8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 w:rsidR="003B5CD7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AF1BCE" w14:paraId="0D02A296" w14:textId="77777777">
        <w:tc>
          <w:tcPr>
            <w:tcW w:w="2802" w:type="dxa"/>
            <w:vAlign w:val="center"/>
          </w:tcPr>
          <w:p w14:paraId="63588A9B" w14:textId="77777777"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GROUP_TYPE</w:t>
            </w:r>
          </w:p>
        </w:tc>
        <w:tc>
          <w:tcPr>
            <w:tcW w:w="1701" w:type="dxa"/>
            <w:vAlign w:val="center"/>
          </w:tcPr>
          <w:p w14:paraId="56CA53F8" w14:textId="77777777"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B042E02" w14:textId="77777777"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A65BF31" w14:textId="77777777"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C64AB0C" w14:textId="77777777"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F7B2E">
              <w:rPr>
                <w:rFonts w:hint="eastAsia"/>
                <w:color w:val="auto"/>
                <w:sz w:val="20"/>
              </w:rPr>
              <w:t>系统用户组，不显示，</w:t>
            </w:r>
            <w:r w:rsidR="00BF7B2E">
              <w:rPr>
                <w:rFonts w:hint="eastAsia"/>
                <w:color w:val="auto"/>
                <w:sz w:val="20"/>
              </w:rPr>
              <w:t>1</w:t>
            </w:r>
            <w:r w:rsidR="00BF7B2E"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系统用户组</w:t>
            </w:r>
            <w:r w:rsidR="00DE3F90">
              <w:rPr>
                <w:rFonts w:hint="eastAsia"/>
                <w:color w:val="auto"/>
                <w:sz w:val="20"/>
              </w:rPr>
              <w:t>，只显示，</w:t>
            </w:r>
            <w:r>
              <w:rPr>
                <w:rFonts w:hint="eastAsia"/>
                <w:color w:val="auto"/>
                <w:sz w:val="20"/>
              </w:rPr>
              <w:t>不可删除，</w:t>
            </w:r>
            <w:r w:rsidR="00BF7B2E"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普通用户组，可显示，</w:t>
            </w:r>
            <w:r>
              <w:rPr>
                <w:rFonts w:hint="eastAsia"/>
                <w:color w:val="auto"/>
                <w:sz w:val="20"/>
              </w:rPr>
              <w:t>可删除</w:t>
            </w:r>
            <w:r w:rsidR="00BF7B2E"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075671" w14:paraId="295DF2DE" w14:textId="77777777">
        <w:tc>
          <w:tcPr>
            <w:tcW w:w="2802" w:type="dxa"/>
            <w:vAlign w:val="center"/>
          </w:tcPr>
          <w:p w14:paraId="392402F3" w14:textId="77777777" w:rsidR="00075671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14:paraId="3591EF6E" w14:textId="77777777" w:rsidR="00075671" w:rsidRDefault="000756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3A9B2FEB" w14:textId="77777777"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E8A25DB" w14:textId="77777777"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4DB3A72" w14:textId="77777777" w:rsidR="00075671" w:rsidRDefault="00361935" w:rsidP="0036193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3A7BAC" w14:paraId="3A3AD9F0" w14:textId="77777777">
        <w:tc>
          <w:tcPr>
            <w:tcW w:w="2802" w:type="dxa"/>
            <w:vAlign w:val="center"/>
          </w:tcPr>
          <w:p w14:paraId="143B051E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7401AE7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14:paraId="3154E2F1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092F4EB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0CAAC25" w14:textId="77777777"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7EC7A580" w14:textId="77777777" w:rsidR="004D0B20" w:rsidRDefault="004D0B20">
      <w:pPr>
        <w:spacing w:line="360" w:lineRule="auto"/>
        <w:ind w:firstLineChars="200" w:firstLine="420"/>
      </w:pPr>
    </w:p>
    <w:p w14:paraId="4C250D1F" w14:textId="77777777" w:rsidR="00DD3B5A" w:rsidRDefault="00DD3B5A">
      <w:pPr>
        <w:spacing w:line="360" w:lineRule="auto"/>
        <w:ind w:firstLineChars="200" w:firstLine="420"/>
      </w:pPr>
    </w:p>
    <w:p w14:paraId="44752E36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2" w:name="_Toc40549430"/>
      <w:r>
        <w:rPr>
          <w:rFonts w:hint="eastAsia"/>
          <w:sz w:val="28"/>
        </w:rPr>
        <w:t>USER_</w:t>
      </w:r>
      <w:r>
        <w:rPr>
          <w:sz w:val="28"/>
        </w:rPr>
        <w:t>GROUP_</w:t>
      </w:r>
      <w:r>
        <w:rPr>
          <w:rFonts w:hint="eastAsia"/>
          <w:sz w:val="28"/>
        </w:rPr>
        <w:t>MEMBER</w:t>
      </w:r>
      <w:r>
        <w:rPr>
          <w:rFonts w:hint="eastAsia"/>
          <w:sz w:val="28"/>
        </w:rPr>
        <w:t>（用户组</w:t>
      </w:r>
      <w:r>
        <w:rPr>
          <w:sz w:val="28"/>
        </w:rPr>
        <w:t>成员</w:t>
      </w:r>
      <w:r>
        <w:rPr>
          <w:rFonts w:hint="eastAsia"/>
          <w:sz w:val="28"/>
        </w:rPr>
        <w:t>）</w:t>
      </w:r>
      <w:bookmarkEnd w:id="12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033"/>
        <w:gridCol w:w="889"/>
        <w:gridCol w:w="2897"/>
      </w:tblGrid>
      <w:tr w:rsidR="004D0B20" w14:paraId="7FA9A565" w14:textId="77777777">
        <w:trPr>
          <w:trHeight w:val="360"/>
        </w:trPr>
        <w:tc>
          <w:tcPr>
            <w:tcW w:w="2802" w:type="dxa"/>
            <w:shd w:val="clear" w:color="auto" w:fill="B3B3B3"/>
          </w:tcPr>
          <w:p w14:paraId="5E7AA030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216031B9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14:paraId="02604959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89" w:type="dxa"/>
            <w:shd w:val="clear" w:color="auto" w:fill="B3B3B3"/>
          </w:tcPr>
          <w:p w14:paraId="42EA8538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97" w:type="dxa"/>
            <w:shd w:val="clear" w:color="auto" w:fill="B3B3B3"/>
          </w:tcPr>
          <w:p w14:paraId="3A057D6E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15177D26" w14:textId="77777777">
        <w:tc>
          <w:tcPr>
            <w:tcW w:w="2802" w:type="dxa"/>
            <w:vAlign w:val="center"/>
          </w:tcPr>
          <w:p w14:paraId="2A3B1BFD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38AD7BF9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7279C8BC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89" w:type="dxa"/>
            <w:vAlign w:val="center"/>
          </w:tcPr>
          <w:p w14:paraId="4516C6DD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14:paraId="15D7DBC9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 w14:paraId="7E36B6A4" w14:textId="77777777">
        <w:tc>
          <w:tcPr>
            <w:tcW w:w="2802" w:type="dxa"/>
            <w:vAlign w:val="center"/>
          </w:tcPr>
          <w:p w14:paraId="4128C716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546A7E3E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14:paraId="1479F5E8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14:paraId="25DB6F8B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14:paraId="6E52EC0E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 w14:paraId="47353A5A" w14:textId="77777777">
        <w:tc>
          <w:tcPr>
            <w:tcW w:w="2802" w:type="dxa"/>
            <w:vAlign w:val="center"/>
          </w:tcPr>
          <w:p w14:paraId="14099E9A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50163883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14:paraId="7F82C6C3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14:paraId="57102A7D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14:paraId="223ADCCC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 w14:paraId="63B891F7" w14:textId="77777777">
        <w:tc>
          <w:tcPr>
            <w:tcW w:w="2802" w:type="dxa"/>
            <w:vAlign w:val="center"/>
          </w:tcPr>
          <w:p w14:paraId="600C6A08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574C9EDB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31770B41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14:paraId="3EF79255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14:paraId="3AB598ED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 w14:paraId="0D10E480" w14:textId="77777777">
        <w:tc>
          <w:tcPr>
            <w:tcW w:w="2802" w:type="dxa"/>
            <w:vAlign w:val="center"/>
          </w:tcPr>
          <w:p w14:paraId="3AC490B7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21F08A1C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23EF0E8B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14:paraId="250DB115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14:paraId="194F2A27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 w14:paraId="0FFF1C8C" w14:textId="77777777">
        <w:tc>
          <w:tcPr>
            <w:tcW w:w="2802" w:type="dxa"/>
            <w:vAlign w:val="center"/>
          </w:tcPr>
          <w:p w14:paraId="5C1ABD2B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GROUP_ID</w:t>
            </w:r>
          </w:p>
        </w:tc>
        <w:tc>
          <w:tcPr>
            <w:tcW w:w="1701" w:type="dxa"/>
            <w:vAlign w:val="center"/>
          </w:tcPr>
          <w:p w14:paraId="08D7FD15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6114B5AA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14:paraId="728A2CF2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14:paraId="39EB3939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权限组</w:t>
            </w:r>
            <w:r w:rsidR="00726CC7">
              <w:rPr>
                <w:color w:val="auto"/>
                <w:sz w:val="20"/>
              </w:rPr>
              <w:t>ID</w:t>
            </w:r>
          </w:p>
        </w:tc>
      </w:tr>
      <w:tr w:rsidR="004C0CC4" w14:paraId="11784D40" w14:textId="77777777">
        <w:tc>
          <w:tcPr>
            <w:tcW w:w="2802" w:type="dxa"/>
            <w:vAlign w:val="center"/>
          </w:tcPr>
          <w:p w14:paraId="48F6DC5C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4170836C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14:paraId="146EA373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14:paraId="738124C0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14:paraId="3C6BDFDF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用户组成员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3A7BAC" w14:paraId="450B37CE" w14:textId="77777777">
        <w:tc>
          <w:tcPr>
            <w:tcW w:w="2802" w:type="dxa"/>
            <w:vAlign w:val="center"/>
          </w:tcPr>
          <w:p w14:paraId="4F383E8E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BC4B12B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033" w:type="dxa"/>
            <w:vAlign w:val="center"/>
          </w:tcPr>
          <w:p w14:paraId="03CD8176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14:paraId="7DEC403D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14:paraId="6B696316" w14:textId="77777777"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5A68BA91" w14:textId="77777777" w:rsidR="004D0B20" w:rsidRDefault="004D0B20">
      <w:pPr>
        <w:spacing w:line="360" w:lineRule="auto"/>
        <w:ind w:firstLineChars="200" w:firstLine="420"/>
      </w:pPr>
    </w:p>
    <w:p w14:paraId="7ECA399E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3" w:name="OLE_LINK9"/>
      <w:bookmarkStart w:id="124" w:name="OLE_LINK10"/>
      <w:bookmarkStart w:id="125" w:name="_Toc40549431"/>
      <w:r>
        <w:rPr>
          <w:rFonts w:hint="eastAsia"/>
          <w:sz w:val="28"/>
        </w:rPr>
        <w:t>USER</w:t>
      </w:r>
      <w:r>
        <w:rPr>
          <w:sz w:val="28"/>
        </w:rPr>
        <w:t>_GROUP</w:t>
      </w:r>
      <w:bookmarkEnd w:id="123"/>
      <w:bookmarkEnd w:id="124"/>
      <w:r>
        <w:rPr>
          <w:rFonts w:hint="eastAsia"/>
          <w:sz w:val="28"/>
        </w:rPr>
        <w:t>_MENU</w:t>
      </w:r>
      <w:r>
        <w:rPr>
          <w:rFonts w:hint="eastAsia"/>
          <w:sz w:val="28"/>
        </w:rPr>
        <w:t>（用户组菜单权限</w:t>
      </w:r>
      <w:r>
        <w:rPr>
          <w:sz w:val="28"/>
        </w:rPr>
        <w:t>关系表</w:t>
      </w:r>
      <w:r>
        <w:rPr>
          <w:rFonts w:hint="eastAsia"/>
          <w:sz w:val="28"/>
        </w:rPr>
        <w:t>）</w:t>
      </w:r>
      <w:bookmarkEnd w:id="12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 w14:paraId="1FBF29D7" w14:textId="77777777">
        <w:trPr>
          <w:trHeight w:val="360"/>
        </w:trPr>
        <w:tc>
          <w:tcPr>
            <w:tcW w:w="2802" w:type="dxa"/>
            <w:shd w:val="clear" w:color="auto" w:fill="B3B3B3"/>
          </w:tcPr>
          <w:p w14:paraId="2F1166A6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499BB8B5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7609DFC0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73D9CD72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05AB82A2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704E4EF9" w14:textId="77777777">
        <w:tc>
          <w:tcPr>
            <w:tcW w:w="2802" w:type="dxa"/>
            <w:vAlign w:val="center"/>
          </w:tcPr>
          <w:p w14:paraId="03B4DE4C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4CC0BE22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94B04DB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6E060B9D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8F87FDE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 w14:paraId="343C3388" w14:textId="77777777">
        <w:tc>
          <w:tcPr>
            <w:tcW w:w="2802" w:type="dxa"/>
            <w:vAlign w:val="center"/>
          </w:tcPr>
          <w:p w14:paraId="073892E2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20679549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0D6D94D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D5B3944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FB09474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 w14:paraId="173CA4EF" w14:textId="77777777">
        <w:tc>
          <w:tcPr>
            <w:tcW w:w="2802" w:type="dxa"/>
            <w:vAlign w:val="center"/>
          </w:tcPr>
          <w:p w14:paraId="0491B8F5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65714C98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69448E5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1BD65B0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9F2EB61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 w14:paraId="0C4E401E" w14:textId="77777777">
        <w:tc>
          <w:tcPr>
            <w:tcW w:w="2802" w:type="dxa"/>
            <w:vAlign w:val="center"/>
          </w:tcPr>
          <w:p w14:paraId="0C901D40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0FBECB1D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582C71E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51D8A7D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956A6E9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 w14:paraId="0540B46C" w14:textId="77777777">
        <w:tc>
          <w:tcPr>
            <w:tcW w:w="2802" w:type="dxa"/>
            <w:vAlign w:val="center"/>
          </w:tcPr>
          <w:p w14:paraId="30FE81F6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2ECC83A6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6E34381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7A1A1A8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EC34BD3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 w14:paraId="38A4F71C" w14:textId="77777777">
        <w:tc>
          <w:tcPr>
            <w:tcW w:w="2802" w:type="dxa"/>
            <w:vAlign w:val="center"/>
          </w:tcPr>
          <w:p w14:paraId="1E5653C0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70D7AF49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D6C68C0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2FB5082" w14:textId="77777777"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E4C855C" w14:textId="77777777"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 w14:paraId="4DBB50F4" w14:textId="77777777">
        <w:tc>
          <w:tcPr>
            <w:tcW w:w="2802" w:type="dxa"/>
            <w:vAlign w:val="center"/>
          </w:tcPr>
          <w:p w14:paraId="2BA8BB19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</w:t>
            </w:r>
            <w:r>
              <w:rPr>
                <w:color w:val="auto"/>
                <w:sz w:val="20"/>
              </w:rPr>
              <w:t>ITEM_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14:paraId="031E8454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4C7409D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B06A66C" w14:textId="77777777"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92B507B" w14:textId="77777777"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菜单项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3A7BAC" w14:paraId="3179BDBC" w14:textId="77777777">
        <w:tc>
          <w:tcPr>
            <w:tcW w:w="2802" w:type="dxa"/>
            <w:vAlign w:val="center"/>
          </w:tcPr>
          <w:p w14:paraId="261D8B6A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567A3520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295501BD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D3085D4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98AEB83" w14:textId="77777777"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2670912B" w14:textId="77777777" w:rsidR="00726CC7" w:rsidRPr="00726CC7" w:rsidRDefault="00726CC7" w:rsidP="00726CC7">
      <w:pPr>
        <w:spacing w:line="360" w:lineRule="auto"/>
        <w:ind w:firstLineChars="200" w:firstLine="420"/>
      </w:pPr>
      <w:bookmarkStart w:id="126" w:name="_Toc40549432"/>
      <w:r w:rsidRPr="00726CC7">
        <w:t>用户组菜单项</w:t>
      </w:r>
    </w:p>
    <w:p w14:paraId="477DD71E" w14:textId="77777777" w:rsidR="00726CC7" w:rsidRPr="00726CC7" w:rsidRDefault="00726CC7" w:rsidP="00726CC7">
      <w:pPr>
        <w:spacing w:line="360" w:lineRule="auto"/>
        <w:ind w:firstLineChars="200" w:firstLine="420"/>
      </w:pPr>
    </w:p>
    <w:p w14:paraId="41B27217" w14:textId="77777777" w:rsidR="00726CC7" w:rsidRPr="00726CC7" w:rsidRDefault="00726CC7" w:rsidP="00726CC7">
      <w:pPr>
        <w:spacing w:line="360" w:lineRule="auto"/>
        <w:ind w:firstLineChars="200" w:firstLine="420"/>
      </w:pPr>
    </w:p>
    <w:p w14:paraId="75CFAE2D" w14:textId="77777777" w:rsidR="004D0B20" w:rsidRDefault="003B5CD7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OPERATION_LOG</w:t>
      </w:r>
      <w:r>
        <w:rPr>
          <w:rFonts w:hint="eastAsia"/>
          <w:sz w:val="28"/>
        </w:rPr>
        <w:t>（操作</w:t>
      </w:r>
      <w:r>
        <w:rPr>
          <w:sz w:val="28"/>
        </w:rPr>
        <w:t>日志表</w:t>
      </w:r>
      <w:r>
        <w:rPr>
          <w:rFonts w:hint="eastAsia"/>
          <w:sz w:val="28"/>
        </w:rPr>
        <w:t>）</w:t>
      </w:r>
      <w:bookmarkEnd w:id="12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 w14:paraId="07CC361F" w14:textId="77777777">
        <w:trPr>
          <w:trHeight w:val="360"/>
        </w:trPr>
        <w:tc>
          <w:tcPr>
            <w:tcW w:w="2802" w:type="dxa"/>
            <w:shd w:val="clear" w:color="auto" w:fill="B3B3B3"/>
          </w:tcPr>
          <w:p w14:paraId="3B59DBAD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014D41E9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0BE634C1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198290EE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40FEBE02" w14:textId="77777777"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 w14:paraId="7757078D" w14:textId="77777777">
        <w:tc>
          <w:tcPr>
            <w:tcW w:w="2802" w:type="dxa"/>
            <w:vAlign w:val="center"/>
          </w:tcPr>
          <w:p w14:paraId="404507E5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334CC4B8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323893B" w14:textId="77777777"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255473BA" w14:textId="77777777"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3E87180" w14:textId="77777777"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3B5CD7" w14:paraId="15383FEF" w14:textId="77777777">
        <w:tc>
          <w:tcPr>
            <w:tcW w:w="2802" w:type="dxa"/>
            <w:vAlign w:val="center"/>
          </w:tcPr>
          <w:p w14:paraId="60C99412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30426D74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7F6DB8BA" w14:textId="77777777"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F54C39D" w14:textId="77777777"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1E1243E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3B5CD7" w14:paraId="5F9CE8ED" w14:textId="77777777">
        <w:tc>
          <w:tcPr>
            <w:tcW w:w="2802" w:type="dxa"/>
            <w:vAlign w:val="center"/>
          </w:tcPr>
          <w:p w14:paraId="29F96C66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60C03DD9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A11A1E5" w14:textId="77777777"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17CB5E5" w14:textId="77777777"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85AD4A7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3B5CD7" w14:paraId="292701CC" w14:textId="77777777">
        <w:tc>
          <w:tcPr>
            <w:tcW w:w="2802" w:type="dxa"/>
            <w:vAlign w:val="center"/>
          </w:tcPr>
          <w:p w14:paraId="21A0B945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2DF0587F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87FBE19" w14:textId="77777777"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7ACCD9A" w14:textId="77777777"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B5864FD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3B5CD7" w14:paraId="6BF62C7B" w14:textId="77777777">
        <w:tc>
          <w:tcPr>
            <w:tcW w:w="2802" w:type="dxa"/>
            <w:vAlign w:val="center"/>
          </w:tcPr>
          <w:p w14:paraId="587CB850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43B7C0A9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B66E6F0" w14:textId="77777777"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5B67355" w14:textId="77777777"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3735E52" w14:textId="77777777"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3B5CD7" w14:paraId="5F70E440" w14:textId="77777777">
        <w:tc>
          <w:tcPr>
            <w:tcW w:w="2802" w:type="dxa"/>
            <w:vAlign w:val="center"/>
          </w:tcPr>
          <w:p w14:paraId="5E154977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OPERAT</w:t>
            </w:r>
            <w:r>
              <w:rPr>
                <w:rFonts w:hint="eastAsia"/>
                <w:color w:val="auto"/>
                <w:sz w:val="20"/>
              </w:rPr>
              <w:t>O</w:t>
            </w:r>
            <w:r>
              <w:rPr>
                <w:color w:val="auto"/>
                <w:sz w:val="20"/>
              </w:rPr>
              <w:t>R_ID</w:t>
            </w:r>
          </w:p>
        </w:tc>
        <w:tc>
          <w:tcPr>
            <w:tcW w:w="1701" w:type="dxa"/>
            <w:vAlign w:val="center"/>
          </w:tcPr>
          <w:p w14:paraId="71B051E3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44274BE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5485597D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AC700A8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操作者</w:t>
            </w:r>
            <w:r w:rsidR="0083685F">
              <w:rPr>
                <w:color w:val="auto"/>
                <w:sz w:val="20"/>
              </w:rPr>
              <w:t>ID</w:t>
            </w:r>
          </w:p>
        </w:tc>
      </w:tr>
      <w:tr w:rsidR="003B5CD7" w14:paraId="79DA1CA9" w14:textId="77777777">
        <w:tc>
          <w:tcPr>
            <w:tcW w:w="2802" w:type="dxa"/>
            <w:vAlign w:val="center"/>
          </w:tcPr>
          <w:p w14:paraId="08F16670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MENU_CODE</w:t>
            </w:r>
          </w:p>
        </w:tc>
        <w:tc>
          <w:tcPr>
            <w:tcW w:w="1701" w:type="dxa"/>
            <w:vAlign w:val="center"/>
          </w:tcPr>
          <w:p w14:paraId="2FF37B7B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AD4D847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279F748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C1056AD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项</w:t>
            </w:r>
          </w:p>
        </w:tc>
      </w:tr>
      <w:tr w:rsidR="003B5CD7" w14:paraId="4C8E5D99" w14:textId="77777777">
        <w:tc>
          <w:tcPr>
            <w:tcW w:w="2802" w:type="dxa"/>
            <w:vAlign w:val="center"/>
          </w:tcPr>
          <w:p w14:paraId="3F8A7C3A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OPERATION_CONTEXT</w:t>
            </w:r>
          </w:p>
        </w:tc>
        <w:tc>
          <w:tcPr>
            <w:tcW w:w="1701" w:type="dxa"/>
            <w:vAlign w:val="center"/>
          </w:tcPr>
          <w:p w14:paraId="3ECC8839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275" w:type="dxa"/>
            <w:vAlign w:val="center"/>
          </w:tcPr>
          <w:p w14:paraId="4792D3AA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6CEFC3E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DAFCE69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操作内容</w:t>
            </w:r>
          </w:p>
        </w:tc>
      </w:tr>
      <w:tr w:rsidR="003B5CD7" w14:paraId="77D71611" w14:textId="77777777">
        <w:tc>
          <w:tcPr>
            <w:tcW w:w="2802" w:type="dxa"/>
            <w:vAlign w:val="center"/>
          </w:tcPr>
          <w:p w14:paraId="0CA98D0E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14:paraId="5F94F6B9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0CA1097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2EB5497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918CF56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操作记录</w:t>
            </w:r>
            <w:r w:rsidR="002A4097">
              <w:rPr>
                <w:color w:val="auto"/>
                <w:sz w:val="20"/>
              </w:rPr>
              <w:t>ID</w:t>
            </w:r>
          </w:p>
        </w:tc>
      </w:tr>
      <w:tr w:rsidR="003B5CD7" w14:paraId="4286CFD9" w14:textId="77777777">
        <w:tc>
          <w:tcPr>
            <w:tcW w:w="2802" w:type="dxa"/>
            <w:vAlign w:val="center"/>
          </w:tcPr>
          <w:p w14:paraId="117685BC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NO</w:t>
            </w:r>
          </w:p>
        </w:tc>
        <w:tc>
          <w:tcPr>
            <w:tcW w:w="1701" w:type="dxa"/>
            <w:vAlign w:val="center"/>
          </w:tcPr>
          <w:p w14:paraId="0AF54502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E650AAE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557B4D1" w14:textId="77777777"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0C0764B" w14:textId="77777777"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単号</w:t>
            </w:r>
          </w:p>
        </w:tc>
      </w:tr>
      <w:tr w:rsidR="00370808" w14:paraId="3B47CAA1" w14:textId="77777777">
        <w:tc>
          <w:tcPr>
            <w:tcW w:w="2802" w:type="dxa"/>
            <w:vAlign w:val="center"/>
          </w:tcPr>
          <w:p w14:paraId="48E07EF0" w14:textId="77777777" w:rsidR="0037080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14:paraId="6772A57C" w14:textId="77777777"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4438042" w14:textId="77777777"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C9C2145" w14:textId="77777777"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CB51DDF" w14:textId="77777777"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日志归属的</w:t>
            </w:r>
            <w:r w:rsidR="00361935"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14:paraId="4C355B6E" w14:textId="77777777" w:rsidR="00CC5BB1" w:rsidRDefault="00CC5BB1" w:rsidP="00CC5BB1">
      <w:pPr>
        <w:spacing w:line="360" w:lineRule="auto"/>
        <w:ind w:firstLineChars="200" w:firstLine="420"/>
      </w:pPr>
    </w:p>
    <w:p w14:paraId="360155BE" w14:textId="77777777" w:rsidR="005C176C" w:rsidRDefault="005C176C" w:rsidP="005C176C">
      <w:pPr>
        <w:pStyle w:val="3"/>
        <w:numPr>
          <w:ilvl w:val="2"/>
          <w:numId w:val="1"/>
        </w:numPr>
      </w:pPr>
      <w:bookmarkStart w:id="127" w:name="_Toc40549433"/>
      <w:r>
        <w:rPr>
          <w:rFonts w:hint="eastAsia"/>
        </w:rPr>
        <w:t>LOGIN_RECORD</w:t>
      </w:r>
      <w:r>
        <w:rPr>
          <w:rFonts w:hint="eastAsia"/>
        </w:rPr>
        <w:t>（用户登录记录）</w:t>
      </w:r>
      <w:bookmarkEnd w:id="12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5C176C" w14:paraId="2B129139" w14:textId="77777777" w:rsidTr="00405881">
        <w:trPr>
          <w:trHeight w:val="360"/>
        </w:trPr>
        <w:tc>
          <w:tcPr>
            <w:tcW w:w="2802" w:type="dxa"/>
            <w:shd w:val="clear" w:color="auto" w:fill="B3B3B3"/>
          </w:tcPr>
          <w:p w14:paraId="6C431823" w14:textId="77777777"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6501E6CE" w14:textId="77777777"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150062DA" w14:textId="77777777"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4ADCFBE5" w14:textId="77777777"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1AB84A99" w14:textId="77777777"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5C176C" w14:paraId="12ABDE7D" w14:textId="77777777" w:rsidTr="00405881">
        <w:tc>
          <w:tcPr>
            <w:tcW w:w="2802" w:type="dxa"/>
            <w:vAlign w:val="center"/>
          </w:tcPr>
          <w:p w14:paraId="0259EFAF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4F4CB3FC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CA1B938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734B6EAF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FE22B82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5C176C" w14:paraId="1668816D" w14:textId="77777777" w:rsidTr="00405881">
        <w:tc>
          <w:tcPr>
            <w:tcW w:w="2802" w:type="dxa"/>
            <w:vAlign w:val="center"/>
          </w:tcPr>
          <w:p w14:paraId="66832717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507F9AB6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A5F0D89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B971D4E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F4C1FB0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5C176C" w14:paraId="77D27141" w14:textId="77777777" w:rsidTr="00405881">
        <w:tc>
          <w:tcPr>
            <w:tcW w:w="2802" w:type="dxa"/>
            <w:vAlign w:val="center"/>
          </w:tcPr>
          <w:p w14:paraId="4239E7F2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42841557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6033900F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52A670B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6BFD16F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5C176C" w14:paraId="69A62CC4" w14:textId="77777777" w:rsidTr="00405881">
        <w:tc>
          <w:tcPr>
            <w:tcW w:w="2802" w:type="dxa"/>
            <w:vAlign w:val="center"/>
          </w:tcPr>
          <w:p w14:paraId="5F4FB3F6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0FB7CD32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947AF10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E13BF9E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6AB0331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5C176C" w14:paraId="2B2226F4" w14:textId="77777777" w:rsidTr="00405881">
        <w:tc>
          <w:tcPr>
            <w:tcW w:w="2802" w:type="dxa"/>
            <w:vAlign w:val="center"/>
          </w:tcPr>
          <w:p w14:paraId="27103D5C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350ECA50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3743B61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D16A352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8846BA4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C176C" w14:paraId="5353219E" w14:textId="77777777" w:rsidTr="00405881">
        <w:tc>
          <w:tcPr>
            <w:tcW w:w="2802" w:type="dxa"/>
            <w:vAlign w:val="center"/>
          </w:tcPr>
          <w:p w14:paraId="583D3734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>
              <w:rPr>
                <w:color w:val="auto"/>
                <w:sz w:val="20"/>
              </w:rPr>
              <w:t>_</w:t>
            </w:r>
            <w:r w:rsidR="00A201F5"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3F7BBA8E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8B0AC4F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7CCF1A8D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03A9AD8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A201F5">
              <w:rPr>
                <w:rFonts w:hint="eastAsia"/>
                <w:color w:val="auto"/>
                <w:sz w:val="20"/>
              </w:rPr>
              <w:t>名</w:t>
            </w:r>
          </w:p>
        </w:tc>
      </w:tr>
      <w:tr w:rsidR="005C176C" w14:paraId="0AF64832" w14:textId="77777777" w:rsidTr="00405881">
        <w:tc>
          <w:tcPr>
            <w:tcW w:w="2802" w:type="dxa"/>
            <w:vAlign w:val="center"/>
          </w:tcPr>
          <w:p w14:paraId="373D7960" w14:textId="77777777" w:rsidR="005C176C" w:rsidRDefault="005C176C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lastRenderedPageBreak/>
              <w:t>IP</w:t>
            </w:r>
            <w:r>
              <w:rPr>
                <w:rFonts w:hint="eastAsia"/>
                <w:color w:val="auto"/>
                <w:sz w:val="20"/>
              </w:rPr>
              <w:t>_ADDRESS</w:t>
            </w:r>
          </w:p>
        </w:tc>
        <w:tc>
          <w:tcPr>
            <w:tcW w:w="1701" w:type="dxa"/>
            <w:vAlign w:val="center"/>
          </w:tcPr>
          <w:p w14:paraId="4C661C95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4636FA0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5BE0B63" w14:textId="77777777"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6C7D2FF" w14:textId="77777777"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地址</w:t>
            </w:r>
          </w:p>
        </w:tc>
      </w:tr>
      <w:tr w:rsidR="00A201F5" w14:paraId="50FFD879" w14:textId="77777777" w:rsidTr="00405881">
        <w:tc>
          <w:tcPr>
            <w:tcW w:w="2802" w:type="dxa"/>
            <w:vAlign w:val="center"/>
          </w:tcPr>
          <w:p w14:paraId="253C6B8D" w14:textId="77777777" w:rsidR="00A201F5" w:rsidRDefault="0000176F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RESULT</w:t>
            </w:r>
          </w:p>
        </w:tc>
        <w:tc>
          <w:tcPr>
            <w:tcW w:w="1701" w:type="dxa"/>
            <w:vAlign w:val="center"/>
          </w:tcPr>
          <w:p w14:paraId="19F6BB58" w14:textId="77777777"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97DDE82" w14:textId="77777777"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CCDFC43" w14:textId="77777777"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5538AC7" w14:textId="77777777" w:rsidR="00A201F5" w:rsidRDefault="00A201F5" w:rsidP="0000176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登录</w:t>
            </w:r>
            <w:r w:rsidR="0000176F">
              <w:rPr>
                <w:rFonts w:hint="eastAsia"/>
                <w:color w:val="auto"/>
                <w:sz w:val="20"/>
              </w:rPr>
              <w:t>结果，成功或失败原因</w:t>
            </w:r>
          </w:p>
        </w:tc>
      </w:tr>
      <w:tr w:rsidR="00726CC7" w14:paraId="33945B51" w14:textId="77777777" w:rsidTr="00405881">
        <w:tc>
          <w:tcPr>
            <w:tcW w:w="2802" w:type="dxa"/>
            <w:vAlign w:val="center"/>
          </w:tcPr>
          <w:p w14:paraId="02206E2E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14:paraId="312F947B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9600E41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50F7661" w14:textId="77777777"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D3D4BDD" w14:textId="77777777"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14:paraId="5D7FF9FB" w14:textId="77777777" w:rsidR="005C176C" w:rsidRDefault="005C176C" w:rsidP="00CC5BB1">
      <w:pPr>
        <w:spacing w:line="360" w:lineRule="auto"/>
        <w:ind w:firstLineChars="200" w:firstLine="420"/>
      </w:pPr>
    </w:p>
    <w:p w14:paraId="11A5FDEF" w14:textId="77777777" w:rsidR="00141C1B" w:rsidRPr="00087A60" w:rsidRDefault="00141C1B" w:rsidP="00141C1B">
      <w:pPr>
        <w:pStyle w:val="3"/>
        <w:numPr>
          <w:ilvl w:val="2"/>
          <w:numId w:val="1"/>
        </w:numPr>
        <w:rPr>
          <w:sz w:val="28"/>
        </w:rPr>
      </w:pPr>
      <w:bookmarkStart w:id="128" w:name="_Toc40549434"/>
      <w:r>
        <w:rPr>
          <w:rFonts w:hint="eastAsia"/>
          <w:sz w:val="28"/>
        </w:rPr>
        <w:t>AREA_CODE</w:t>
      </w:r>
      <w:r>
        <w:rPr>
          <w:rFonts w:hint="eastAsia"/>
          <w:sz w:val="28"/>
        </w:rPr>
        <w:t>（区域代码表）</w:t>
      </w:r>
      <w:bookmarkEnd w:id="12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141C1B" w14:paraId="0EA97ACA" w14:textId="77777777" w:rsidTr="00F362C6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0B74F2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22774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00682E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141C1B" w14:paraId="0D59CDE2" w14:textId="77777777" w:rsidTr="00F362C6">
        <w:tc>
          <w:tcPr>
            <w:tcW w:w="3369" w:type="dxa"/>
            <w:shd w:val="clear" w:color="auto" w:fill="auto"/>
          </w:tcPr>
          <w:p w14:paraId="16D85534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044959C0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0D04D486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141C1B" w14:paraId="193B6CD8" w14:textId="77777777" w:rsidTr="00F362C6">
        <w:tc>
          <w:tcPr>
            <w:tcW w:w="3369" w:type="dxa"/>
          </w:tcPr>
          <w:p w14:paraId="493C093A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1F3AE3C5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3140AD0C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141C1B" w14:paraId="1A068F02" w14:textId="77777777" w:rsidTr="00F362C6">
        <w:tc>
          <w:tcPr>
            <w:tcW w:w="3369" w:type="dxa"/>
          </w:tcPr>
          <w:p w14:paraId="17CB58E3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6F1DBBB4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62B6CDEB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141C1B" w14:paraId="1B3CB667" w14:textId="77777777" w:rsidTr="00F362C6">
        <w:tc>
          <w:tcPr>
            <w:tcW w:w="3369" w:type="dxa"/>
          </w:tcPr>
          <w:p w14:paraId="08A90304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56E56846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39DE2BA2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141C1B" w14:paraId="7EC4CA72" w14:textId="77777777" w:rsidTr="00F362C6">
        <w:tc>
          <w:tcPr>
            <w:tcW w:w="3369" w:type="dxa"/>
          </w:tcPr>
          <w:p w14:paraId="032E4B03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22007168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060B68EC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141C1B" w14:paraId="78AF0BFB" w14:textId="77777777" w:rsidTr="00F362C6">
        <w:tc>
          <w:tcPr>
            <w:tcW w:w="3369" w:type="dxa"/>
          </w:tcPr>
          <w:p w14:paraId="5E9777C4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AREA_TYPE</w:t>
            </w:r>
          </w:p>
        </w:tc>
        <w:tc>
          <w:tcPr>
            <w:tcW w:w="1701" w:type="dxa"/>
          </w:tcPr>
          <w:p w14:paraId="73DA79E2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1F82D195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区域类型编码，数据字典</w:t>
            </w:r>
            <w:r>
              <w:rPr>
                <w:rFonts w:hint="eastAsia"/>
                <w:color w:val="auto"/>
                <w:sz w:val="20"/>
              </w:rPr>
              <w:t>AREA_TYPE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：国家，</w:t>
            </w: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rFonts w:hint="eastAsia"/>
                <w:color w:val="auto"/>
                <w:sz w:val="20"/>
              </w:rPr>
              <w:t>：省份，</w:t>
            </w:r>
            <w:r>
              <w:rPr>
                <w:rFonts w:hint="eastAsia"/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：地市，</w:t>
            </w:r>
            <w:r>
              <w:rPr>
                <w:rFonts w:hint="eastAsia"/>
                <w:color w:val="auto"/>
                <w:sz w:val="20"/>
              </w:rPr>
              <w:t>D</w:t>
            </w:r>
            <w:r>
              <w:rPr>
                <w:rFonts w:hint="eastAsia"/>
                <w:color w:val="auto"/>
                <w:sz w:val="20"/>
              </w:rPr>
              <w:t>：区县</w:t>
            </w:r>
          </w:p>
        </w:tc>
      </w:tr>
      <w:tr w:rsidR="00141C1B" w14:paraId="650A8D04" w14:textId="77777777" w:rsidTr="00F362C6">
        <w:tc>
          <w:tcPr>
            <w:tcW w:w="3369" w:type="dxa"/>
          </w:tcPr>
          <w:p w14:paraId="6E6B87A1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AREA_CODE</w:t>
            </w:r>
          </w:p>
        </w:tc>
        <w:tc>
          <w:tcPr>
            <w:tcW w:w="1701" w:type="dxa"/>
          </w:tcPr>
          <w:p w14:paraId="2E3F179C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457999B5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区域代码</w:t>
            </w:r>
          </w:p>
        </w:tc>
      </w:tr>
      <w:tr w:rsidR="00141C1B" w14:paraId="3120360B" w14:textId="77777777" w:rsidTr="00F362C6">
        <w:tc>
          <w:tcPr>
            <w:tcW w:w="3369" w:type="dxa"/>
          </w:tcPr>
          <w:p w14:paraId="60D0D19B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AREA_NAME</w:t>
            </w:r>
          </w:p>
        </w:tc>
        <w:tc>
          <w:tcPr>
            <w:tcW w:w="1701" w:type="dxa"/>
          </w:tcPr>
          <w:p w14:paraId="46060A83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70CE304F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区域中文名称</w:t>
            </w:r>
          </w:p>
        </w:tc>
      </w:tr>
      <w:tr w:rsidR="00141C1B" w14:paraId="63D078AB" w14:textId="77777777" w:rsidTr="00F362C6">
        <w:tc>
          <w:tcPr>
            <w:tcW w:w="3369" w:type="dxa"/>
          </w:tcPr>
          <w:p w14:paraId="3BC61AD7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AREA_NAME_EN</w:t>
            </w:r>
          </w:p>
        </w:tc>
        <w:tc>
          <w:tcPr>
            <w:tcW w:w="1701" w:type="dxa"/>
          </w:tcPr>
          <w:p w14:paraId="3A007196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3E126C45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</w:t>
            </w:r>
          </w:p>
        </w:tc>
      </w:tr>
      <w:tr w:rsidR="00141C1B" w14:paraId="5AF2A51C" w14:textId="77777777" w:rsidTr="00F362C6">
        <w:tc>
          <w:tcPr>
            <w:tcW w:w="3369" w:type="dxa"/>
          </w:tcPr>
          <w:p w14:paraId="4FB21DA6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PARENT_AREA_ID</w:t>
            </w:r>
          </w:p>
        </w:tc>
        <w:tc>
          <w:tcPr>
            <w:tcW w:w="1701" w:type="dxa"/>
          </w:tcPr>
          <w:p w14:paraId="7F2847DC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4759CBF7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上级区域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1C1B" w14:paraId="7C44C7F5" w14:textId="77777777" w:rsidTr="00F362C6">
        <w:tc>
          <w:tcPr>
            <w:tcW w:w="3369" w:type="dxa"/>
          </w:tcPr>
          <w:p w14:paraId="29B50FF8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FLAG</w:t>
            </w:r>
          </w:p>
        </w:tc>
        <w:tc>
          <w:tcPr>
            <w:tcW w:w="1701" w:type="dxa"/>
          </w:tcPr>
          <w:p w14:paraId="22326D0B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038E1192" w14:textId="77777777"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国旗或区旗</w:t>
            </w:r>
            <w:r w:rsidR="00A728E9">
              <w:rPr>
                <w:rFonts w:hint="eastAsia"/>
                <w:color w:val="auto"/>
                <w:sz w:val="20"/>
              </w:rPr>
              <w:t>文件名</w:t>
            </w:r>
          </w:p>
        </w:tc>
      </w:tr>
    </w:tbl>
    <w:p w14:paraId="75B7EB80" w14:textId="77777777" w:rsidR="00141C1B" w:rsidRDefault="00141C1B" w:rsidP="00141C1B">
      <w:pPr>
        <w:spacing w:line="360" w:lineRule="auto"/>
        <w:ind w:firstLineChars="200" w:firstLine="420"/>
      </w:pPr>
      <w:r>
        <w:t>FLAG</w:t>
      </w:r>
      <w:r>
        <w:rPr>
          <w:rFonts w:hint="eastAsia"/>
        </w:rPr>
        <w:t>：</w:t>
      </w:r>
      <w:r>
        <w:t>只有国家该字段才会有值</w:t>
      </w:r>
      <w:r>
        <w:rPr>
          <w:rFonts w:hint="eastAsia"/>
        </w:rPr>
        <w:t>，</w:t>
      </w:r>
      <w:r>
        <w:t>省份</w:t>
      </w:r>
      <w:r>
        <w:rPr>
          <w:rFonts w:hint="eastAsia"/>
        </w:rPr>
        <w:t>、</w:t>
      </w:r>
      <w:r>
        <w:t>地市及区县都没有</w:t>
      </w:r>
      <w:r>
        <w:rPr>
          <w:rFonts w:hint="eastAsia"/>
        </w:rPr>
        <w:t>。</w:t>
      </w:r>
      <w:r>
        <w:t>港澳台除外</w:t>
      </w:r>
      <w:r>
        <w:rPr>
          <w:rFonts w:hint="eastAsia"/>
        </w:rPr>
        <w:t>。</w:t>
      </w:r>
    </w:p>
    <w:p w14:paraId="2BD2841D" w14:textId="77777777" w:rsidR="00141C1B" w:rsidRPr="00040E6F" w:rsidRDefault="00141C1B" w:rsidP="00141C1B">
      <w:pPr>
        <w:spacing w:line="360" w:lineRule="auto"/>
        <w:ind w:firstLineChars="200" w:firstLine="420"/>
      </w:pPr>
    </w:p>
    <w:p w14:paraId="462314B1" w14:textId="77777777" w:rsidR="00141C1B" w:rsidRDefault="00141C1B" w:rsidP="00CC5BB1">
      <w:pPr>
        <w:spacing w:line="360" w:lineRule="auto"/>
        <w:ind w:firstLineChars="200" w:firstLine="420"/>
      </w:pPr>
    </w:p>
    <w:p w14:paraId="4ADDA111" w14:textId="77777777" w:rsidR="004D0B20" w:rsidRPr="0053231B" w:rsidRDefault="003B5CD7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29" w:name="_Toc40549435"/>
      <w:r w:rsidRPr="0053231B">
        <w:rPr>
          <w:rFonts w:ascii="Calibri" w:hAnsi="Calibri"/>
        </w:rPr>
        <w:t>Public</w:t>
      </w:r>
      <w:r w:rsidRPr="0053231B">
        <w:rPr>
          <w:rFonts w:ascii="Calibri" w:hAnsi="Calibri"/>
        </w:rPr>
        <w:t>部分</w:t>
      </w:r>
      <w:bookmarkEnd w:id="129"/>
    </w:p>
    <w:p w14:paraId="3378F00E" w14:textId="77777777" w:rsidR="00A50CD6" w:rsidRPr="00A50CD6" w:rsidRDefault="00A50CD6" w:rsidP="00A50CD6">
      <w:pPr>
        <w:pStyle w:val="3"/>
        <w:numPr>
          <w:ilvl w:val="2"/>
          <w:numId w:val="1"/>
        </w:numPr>
        <w:rPr>
          <w:sz w:val="28"/>
        </w:rPr>
      </w:pPr>
      <w:bookmarkStart w:id="130" w:name="_Toc40549436"/>
      <w:r w:rsidRPr="00A50CD6">
        <w:rPr>
          <w:sz w:val="28"/>
        </w:rPr>
        <w:t>Organization</w:t>
      </w:r>
      <w:r w:rsidRPr="00A50CD6">
        <w:rPr>
          <w:rFonts w:hint="eastAsia"/>
          <w:sz w:val="28"/>
        </w:rPr>
        <w:t>（</w:t>
      </w:r>
      <w:r w:rsidRPr="00A50CD6">
        <w:rPr>
          <w:sz w:val="28"/>
        </w:rPr>
        <w:t>组织</w:t>
      </w:r>
      <w:r>
        <w:rPr>
          <w:rFonts w:hint="eastAsia"/>
          <w:sz w:val="28"/>
        </w:rPr>
        <w:t>基本信息</w:t>
      </w:r>
      <w:r w:rsidRPr="00A50CD6">
        <w:rPr>
          <w:rFonts w:hint="eastAsia"/>
          <w:sz w:val="28"/>
        </w:rPr>
        <w:t>）</w:t>
      </w:r>
      <w:bookmarkEnd w:id="130"/>
    </w:p>
    <w:p w14:paraId="419E0B9F" w14:textId="77777777" w:rsidR="00A50CD6" w:rsidRDefault="00A50CD6" w:rsidP="00A50CD6">
      <w:r>
        <w:rPr>
          <w:rFonts w:hint="eastAsia"/>
        </w:rPr>
        <w:t>系统内各种组织，如公司，协会等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A50CD6" w14:paraId="0B90915C" w14:textId="77777777" w:rsidTr="00A50CD6">
        <w:tc>
          <w:tcPr>
            <w:tcW w:w="2518" w:type="dxa"/>
          </w:tcPr>
          <w:p w14:paraId="6730B7FD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</w:tcPr>
          <w:p w14:paraId="530F4DF5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0D2EA32C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14:paraId="5136896D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4430E83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50CD6" w14:paraId="7E2BDBD4" w14:textId="77777777" w:rsidTr="00A50CD6">
        <w:tc>
          <w:tcPr>
            <w:tcW w:w="2518" w:type="dxa"/>
          </w:tcPr>
          <w:p w14:paraId="44251AC3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14:paraId="5E808859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03FBB28D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9FD7422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B5D1CEF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50CD6" w14:paraId="3FA27AF8" w14:textId="77777777" w:rsidTr="00A50CD6">
        <w:tc>
          <w:tcPr>
            <w:tcW w:w="2518" w:type="dxa"/>
          </w:tcPr>
          <w:p w14:paraId="739D6081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14:paraId="778C24E1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566FBADB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7604BC9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4482AE5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50CD6" w14:paraId="4D81CAC1" w14:textId="77777777" w:rsidTr="00A50CD6">
        <w:tc>
          <w:tcPr>
            <w:tcW w:w="2518" w:type="dxa"/>
          </w:tcPr>
          <w:p w14:paraId="57544586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14:paraId="56FBFFD1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1C91E279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3AA04DD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C896202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50CD6" w14:paraId="24529B49" w14:textId="77777777" w:rsidTr="00A50CD6">
        <w:tc>
          <w:tcPr>
            <w:tcW w:w="2518" w:type="dxa"/>
          </w:tcPr>
          <w:p w14:paraId="074C3AC3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14:paraId="12770CDB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7C34E201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3CF4643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11C74299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50CD6" w14:paraId="49E99D2C" w14:textId="77777777" w:rsidTr="00A50CD6">
        <w:tc>
          <w:tcPr>
            <w:tcW w:w="2518" w:type="dxa"/>
          </w:tcPr>
          <w:p w14:paraId="101BFFBD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14:paraId="1D2E9C53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14:paraId="202FEB81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96A750C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4194E9D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组织名称</w:t>
            </w:r>
          </w:p>
        </w:tc>
      </w:tr>
      <w:tr w:rsidR="00A50CD6" w14:paraId="5014D908" w14:textId="77777777" w:rsidTr="00A50CD6">
        <w:tc>
          <w:tcPr>
            <w:tcW w:w="2518" w:type="dxa"/>
          </w:tcPr>
          <w:p w14:paraId="223F8D68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NAME_EN</w:t>
            </w:r>
          </w:p>
        </w:tc>
        <w:tc>
          <w:tcPr>
            <w:tcW w:w="1985" w:type="dxa"/>
          </w:tcPr>
          <w:p w14:paraId="7B20A240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14:paraId="2DFD586D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B362C14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1845FD58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英文名称</w:t>
            </w:r>
          </w:p>
        </w:tc>
      </w:tr>
      <w:tr w:rsidR="005F0F00" w14:paraId="38CFB954" w14:textId="77777777" w:rsidTr="00A50CD6">
        <w:tc>
          <w:tcPr>
            <w:tcW w:w="2518" w:type="dxa"/>
          </w:tcPr>
          <w:p w14:paraId="4AD6ED5C" w14:textId="77777777" w:rsidR="005F0F00" w:rsidRPr="00C42362" w:rsidRDefault="005F0F00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ABBR</w:t>
            </w:r>
          </w:p>
        </w:tc>
        <w:tc>
          <w:tcPr>
            <w:tcW w:w="1985" w:type="dxa"/>
          </w:tcPr>
          <w:p w14:paraId="325CBA04" w14:textId="77777777" w:rsidR="005F0F00" w:rsidRDefault="005F0F00" w:rsidP="00A50CD6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1134" w:type="dxa"/>
            <w:vAlign w:val="center"/>
          </w:tcPr>
          <w:p w14:paraId="2A58EBE5" w14:textId="77777777" w:rsidR="005F0F00" w:rsidRDefault="005F0F00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05E6BC3" w14:textId="77777777" w:rsidR="005F0F00" w:rsidRDefault="005F0F00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158DAD4" w14:textId="77777777" w:rsidR="005F0F00" w:rsidRDefault="005F0F00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组织名称缩写</w:t>
            </w:r>
          </w:p>
        </w:tc>
      </w:tr>
      <w:tr w:rsidR="00C42362" w14:paraId="2023AD23" w14:textId="77777777" w:rsidTr="00A50CD6">
        <w:tc>
          <w:tcPr>
            <w:tcW w:w="2518" w:type="dxa"/>
          </w:tcPr>
          <w:p w14:paraId="14059BD7" w14:textId="77777777" w:rsidR="00C42362" w:rsidRDefault="00C42362" w:rsidP="00A50CD6">
            <w:pPr>
              <w:pStyle w:val="Default"/>
              <w:rPr>
                <w:color w:val="auto"/>
                <w:sz w:val="20"/>
              </w:rPr>
            </w:pPr>
            <w:r w:rsidRPr="00C42362">
              <w:rPr>
                <w:color w:val="auto"/>
                <w:sz w:val="20"/>
              </w:rPr>
              <w:lastRenderedPageBreak/>
              <w:t>ORGANIZATION_TYPE</w:t>
            </w:r>
          </w:p>
        </w:tc>
        <w:tc>
          <w:tcPr>
            <w:tcW w:w="1985" w:type="dxa"/>
          </w:tcPr>
          <w:p w14:paraId="36385628" w14:textId="77777777" w:rsidR="00C42362" w:rsidRDefault="00C42362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A4E0836" w14:textId="77777777" w:rsidR="00C42362" w:rsidRDefault="00C42362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E9DC4A1" w14:textId="77777777" w:rsidR="00C42362" w:rsidRDefault="00C42362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58D1321" w14:textId="77777777" w:rsidR="00C42362" w:rsidRDefault="00C42362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组织类别，</w:t>
            </w:r>
            <w:proofErr w:type="gramStart"/>
            <w:r>
              <w:rPr>
                <w:rFonts w:hint="eastAsia"/>
                <w:color w:val="auto"/>
                <w:sz w:val="20"/>
              </w:rPr>
              <w:t>类别值见数据字典</w:t>
            </w:r>
            <w:proofErr w:type="gramEnd"/>
            <w:r w:rsidRPr="00C42362">
              <w:rPr>
                <w:color w:val="auto"/>
                <w:sz w:val="20"/>
              </w:rPr>
              <w:t>ORGANIZATION_TYPE</w:t>
            </w:r>
          </w:p>
        </w:tc>
      </w:tr>
      <w:tr w:rsidR="00A50CD6" w14:paraId="1E96B336" w14:textId="77777777" w:rsidTr="00A50CD6">
        <w:tc>
          <w:tcPr>
            <w:tcW w:w="2518" w:type="dxa"/>
          </w:tcPr>
          <w:p w14:paraId="13B5CA85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REGISTE_DATE</w:t>
            </w:r>
          </w:p>
        </w:tc>
        <w:tc>
          <w:tcPr>
            <w:tcW w:w="1985" w:type="dxa"/>
          </w:tcPr>
          <w:p w14:paraId="402709A3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34A98A55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72CA9BB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7785662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注册日期</w:t>
            </w:r>
          </w:p>
        </w:tc>
      </w:tr>
      <w:tr w:rsidR="00A50CD6" w14:paraId="046D8874" w14:textId="77777777" w:rsidTr="00A50CD6">
        <w:tc>
          <w:tcPr>
            <w:tcW w:w="2518" w:type="dxa"/>
          </w:tcPr>
          <w:p w14:paraId="1665EEA5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REGISTE_ADDR</w:t>
            </w:r>
          </w:p>
        </w:tc>
        <w:tc>
          <w:tcPr>
            <w:tcW w:w="1985" w:type="dxa"/>
          </w:tcPr>
          <w:p w14:paraId="5F80E31E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>
              <w:rPr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E95D20F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4A87354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D5D03F4" w14:textId="77777777" w:rsidR="00A50CD6" w:rsidRDefault="00A50CD6" w:rsidP="00A50CD6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注册地址</w:t>
            </w:r>
          </w:p>
        </w:tc>
      </w:tr>
      <w:tr w:rsidR="007241B6" w14:paraId="19C20C08" w14:textId="77777777" w:rsidTr="00A50CD6">
        <w:tc>
          <w:tcPr>
            <w:tcW w:w="2518" w:type="dxa"/>
          </w:tcPr>
          <w:p w14:paraId="79187153" w14:textId="77777777" w:rsidR="007241B6" w:rsidRDefault="007241B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CURRENT_ADDR</w:t>
            </w:r>
          </w:p>
        </w:tc>
        <w:tc>
          <w:tcPr>
            <w:tcW w:w="1985" w:type="dxa"/>
          </w:tcPr>
          <w:p w14:paraId="39C07D48" w14:textId="77777777" w:rsidR="007241B6" w:rsidRDefault="007241B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>
              <w:rPr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2892FE03" w14:textId="77777777" w:rsidR="007241B6" w:rsidRDefault="007241B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A277E2D" w14:textId="77777777" w:rsidR="007241B6" w:rsidRDefault="007241B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82049F5" w14:textId="77777777" w:rsidR="007241B6" w:rsidRDefault="007241B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当前实际地址</w:t>
            </w:r>
          </w:p>
        </w:tc>
      </w:tr>
      <w:tr w:rsidR="00A50CD6" w14:paraId="4D66BFFF" w14:textId="77777777" w:rsidTr="00A50CD6">
        <w:tc>
          <w:tcPr>
            <w:tcW w:w="2518" w:type="dxa"/>
          </w:tcPr>
          <w:p w14:paraId="44544215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BUSINESS</w:t>
            </w:r>
            <w:r>
              <w:rPr>
                <w:rFonts w:hint="eastAsia"/>
                <w:color w:val="auto"/>
                <w:sz w:val="20"/>
              </w:rPr>
              <w:t>_</w:t>
            </w:r>
            <w:r w:rsidRPr="00A50CD6">
              <w:rPr>
                <w:color w:val="auto"/>
                <w:sz w:val="20"/>
              </w:rPr>
              <w:t>SCOPE</w:t>
            </w:r>
          </w:p>
        </w:tc>
        <w:tc>
          <w:tcPr>
            <w:tcW w:w="1985" w:type="dxa"/>
          </w:tcPr>
          <w:p w14:paraId="6F77FBCA" w14:textId="77777777" w:rsidR="00A50CD6" w:rsidRDefault="00C25352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>
              <w:rPr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9035E41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143D6C7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2937119" w14:textId="77777777" w:rsidR="00A50CD6" w:rsidRP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经营</w:t>
            </w:r>
            <w:r>
              <w:rPr>
                <w:color w:val="auto"/>
                <w:sz w:val="20"/>
              </w:rPr>
              <w:t>范围</w:t>
            </w:r>
          </w:p>
        </w:tc>
      </w:tr>
      <w:tr w:rsidR="00A50CD6" w14:paraId="38C68252" w14:textId="77777777" w:rsidTr="00A50CD6">
        <w:tc>
          <w:tcPr>
            <w:tcW w:w="2518" w:type="dxa"/>
          </w:tcPr>
          <w:p w14:paraId="79E07366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SOCIAL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CREDIT_</w:t>
            </w:r>
            <w:r w:rsidRPr="00A50CD6">
              <w:rPr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14:paraId="32B8011F" w14:textId="77777777"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80FDFD9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40B5CA6" w14:textId="77777777"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2EE3DD1" w14:textId="77777777" w:rsidR="00A50CD6" w:rsidRPr="00A50CD6" w:rsidRDefault="00A50CD6" w:rsidP="00A50CD6">
            <w:pPr>
              <w:pStyle w:val="Default"/>
              <w:rPr>
                <w:color w:val="auto"/>
                <w:sz w:val="20"/>
              </w:rPr>
            </w:pPr>
            <w:r w:rsidRPr="00A50CD6">
              <w:rPr>
                <w:color w:val="auto"/>
                <w:sz w:val="20"/>
              </w:rPr>
              <w:t>社会信用代码</w:t>
            </w:r>
          </w:p>
        </w:tc>
      </w:tr>
      <w:tr w:rsidR="00C600F5" w14:paraId="2F933034" w14:textId="77777777" w:rsidTr="00A50CD6">
        <w:tc>
          <w:tcPr>
            <w:tcW w:w="2518" w:type="dxa"/>
          </w:tcPr>
          <w:p w14:paraId="32826652" w14:textId="77777777"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 w:rsidRPr="00A50CD6">
              <w:rPr>
                <w:color w:val="auto"/>
                <w:sz w:val="20"/>
              </w:rPr>
              <w:t>LEGAL</w:t>
            </w:r>
            <w:r>
              <w:rPr>
                <w:color w:val="auto"/>
                <w:sz w:val="20"/>
              </w:rPr>
              <w:t>_</w:t>
            </w:r>
            <w:r w:rsidRPr="00A50CD6">
              <w:rPr>
                <w:color w:val="auto"/>
                <w:sz w:val="20"/>
              </w:rPr>
              <w:t xml:space="preserve"> REPRESENTATIVE</w:t>
            </w:r>
          </w:p>
        </w:tc>
        <w:tc>
          <w:tcPr>
            <w:tcW w:w="1985" w:type="dxa"/>
          </w:tcPr>
          <w:p w14:paraId="4F9C2C28" w14:textId="77777777"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3556E89A" w14:textId="77777777"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2262F44" w14:textId="77777777"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DF01CF1" w14:textId="77777777" w:rsidR="00C600F5" w:rsidRPr="00A50CD6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法人代表</w:t>
            </w:r>
          </w:p>
        </w:tc>
      </w:tr>
      <w:tr w:rsidR="00C600F5" w14:paraId="388F9D3D" w14:textId="77777777" w:rsidTr="00A50CD6">
        <w:tc>
          <w:tcPr>
            <w:tcW w:w="2518" w:type="dxa"/>
          </w:tcPr>
          <w:p w14:paraId="3CAD0F09" w14:textId="77777777" w:rsidR="00C600F5" w:rsidRPr="00A50CD6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LEGAL_ID_TYPE</w:t>
            </w:r>
          </w:p>
        </w:tc>
        <w:tc>
          <w:tcPr>
            <w:tcW w:w="1985" w:type="dxa"/>
          </w:tcPr>
          <w:p w14:paraId="5626A56F" w14:textId="77777777"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3A57302" w14:textId="77777777"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D39EBD8" w14:textId="77777777"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2198852" w14:textId="77777777"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法人代表证件类型</w:t>
            </w:r>
            <w:r w:rsidR="00C42362">
              <w:rPr>
                <w:rFonts w:hint="eastAsia"/>
                <w:color w:val="auto"/>
                <w:sz w:val="20"/>
              </w:rPr>
              <w:t>，</w:t>
            </w:r>
            <w:proofErr w:type="gramStart"/>
            <w:r w:rsidR="00C42362">
              <w:rPr>
                <w:rFonts w:hint="eastAsia"/>
                <w:color w:val="auto"/>
                <w:sz w:val="20"/>
              </w:rPr>
              <w:t>类别值见数据字典</w:t>
            </w:r>
            <w:proofErr w:type="gramEnd"/>
            <w:r w:rsidR="00C42362" w:rsidRPr="00C42362">
              <w:rPr>
                <w:color w:val="auto"/>
                <w:sz w:val="20"/>
              </w:rPr>
              <w:t>IDENTITY</w:t>
            </w:r>
            <w:r w:rsidR="00C42362">
              <w:rPr>
                <w:color w:val="auto"/>
                <w:sz w:val="20"/>
              </w:rPr>
              <w:t>_TYPE</w:t>
            </w:r>
          </w:p>
        </w:tc>
      </w:tr>
      <w:tr w:rsidR="00C600F5" w14:paraId="25FBDF45" w14:textId="77777777" w:rsidTr="00A50CD6">
        <w:tc>
          <w:tcPr>
            <w:tcW w:w="2518" w:type="dxa"/>
          </w:tcPr>
          <w:p w14:paraId="788FF2C4" w14:textId="77777777" w:rsidR="00C600F5" w:rsidRPr="00A50CD6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LEGAL_ID_NO</w:t>
            </w:r>
          </w:p>
        </w:tc>
        <w:tc>
          <w:tcPr>
            <w:tcW w:w="1985" w:type="dxa"/>
          </w:tcPr>
          <w:p w14:paraId="45613F97" w14:textId="77777777"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3ED15D65" w14:textId="77777777"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0F8C7DB" w14:textId="77777777"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317E011" w14:textId="77777777"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法人代表证件号码</w:t>
            </w:r>
          </w:p>
        </w:tc>
      </w:tr>
      <w:tr w:rsidR="00C42362" w14:paraId="4DD26F3E" w14:textId="77777777" w:rsidTr="00A50CD6">
        <w:tc>
          <w:tcPr>
            <w:tcW w:w="2518" w:type="dxa"/>
          </w:tcPr>
          <w:p w14:paraId="4AB11901" w14:textId="77777777" w:rsidR="00C4236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CONTACTOR_NAME</w:t>
            </w:r>
          </w:p>
        </w:tc>
        <w:tc>
          <w:tcPr>
            <w:tcW w:w="1985" w:type="dxa"/>
          </w:tcPr>
          <w:p w14:paraId="07192B63" w14:textId="77777777" w:rsidR="00C4236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6BA21748" w14:textId="77777777" w:rsidR="00C42362" w:rsidRDefault="00C4236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4640657" w14:textId="77777777" w:rsidR="00C42362" w:rsidRDefault="00C4236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C5401B6" w14:textId="77777777" w:rsidR="00C4236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联系人名称</w:t>
            </w:r>
          </w:p>
        </w:tc>
      </w:tr>
      <w:tr w:rsidR="00C25352" w14:paraId="765BEFE7" w14:textId="77777777" w:rsidTr="00A50CD6">
        <w:tc>
          <w:tcPr>
            <w:tcW w:w="2518" w:type="dxa"/>
          </w:tcPr>
          <w:p w14:paraId="1D028C58" w14:textId="77777777"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CONTACTOR_MOBILE</w:t>
            </w:r>
          </w:p>
        </w:tc>
        <w:tc>
          <w:tcPr>
            <w:tcW w:w="1985" w:type="dxa"/>
          </w:tcPr>
          <w:p w14:paraId="05CED840" w14:textId="77777777"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6B4ABF47" w14:textId="77777777" w:rsidR="00C25352" w:rsidRDefault="00C2535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D98F131" w14:textId="77777777" w:rsidR="00C25352" w:rsidRDefault="00C2535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F69BBF1" w14:textId="77777777"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联系人电话</w:t>
            </w:r>
          </w:p>
        </w:tc>
      </w:tr>
      <w:tr w:rsidR="00C25352" w14:paraId="5DDDF2FF" w14:textId="77777777" w:rsidTr="00A50CD6">
        <w:tc>
          <w:tcPr>
            <w:tcW w:w="2518" w:type="dxa"/>
          </w:tcPr>
          <w:p w14:paraId="400F6B93" w14:textId="77777777"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proofErr w:type="spellStart"/>
            <w:r>
              <w:rPr>
                <w:rFonts w:hint="eastAsia"/>
                <w:color w:val="auto"/>
                <w:sz w:val="20"/>
              </w:rPr>
              <w:t>Logo_File</w:t>
            </w:r>
            <w:proofErr w:type="spellEnd"/>
          </w:p>
        </w:tc>
        <w:tc>
          <w:tcPr>
            <w:tcW w:w="1985" w:type="dxa"/>
          </w:tcPr>
          <w:p w14:paraId="2A9ECD95" w14:textId="77777777"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14:paraId="2941852D" w14:textId="77777777" w:rsidR="00C25352" w:rsidRDefault="00C2535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19EE417" w14:textId="77777777" w:rsidR="00C25352" w:rsidRDefault="00C2535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7A130E7" w14:textId="77777777" w:rsidR="00C25352" w:rsidRDefault="00C25352" w:rsidP="00C2535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</w:t>
            </w:r>
            <w:r>
              <w:rPr>
                <w:rFonts w:hint="eastAsia"/>
                <w:color w:val="auto"/>
                <w:sz w:val="20"/>
              </w:rPr>
              <w:t>名称，无路径，</w:t>
            </w:r>
            <w:r>
              <w:rPr>
                <w:rFonts w:hint="eastAsia"/>
                <w:color w:val="auto"/>
                <w:sz w:val="20"/>
              </w:rPr>
              <w:t>Logo</w:t>
            </w:r>
            <w:r>
              <w:rPr>
                <w:rFonts w:hint="eastAsia"/>
                <w:color w:val="auto"/>
                <w:sz w:val="20"/>
              </w:rPr>
              <w:t>文件固定保存在</w:t>
            </w:r>
            <w:r>
              <w:rPr>
                <w:rFonts w:hint="eastAsia"/>
                <w:color w:val="auto"/>
                <w:sz w:val="20"/>
              </w:rPr>
              <w:t>resource/image/logo</w:t>
            </w:r>
            <w:r>
              <w:rPr>
                <w:rFonts w:hint="eastAsia"/>
                <w:color w:val="auto"/>
                <w:sz w:val="20"/>
              </w:rPr>
              <w:t>目录中</w:t>
            </w:r>
          </w:p>
        </w:tc>
      </w:tr>
      <w:tr w:rsidR="003E3BCD" w14:paraId="40BEE15C" w14:textId="77777777" w:rsidTr="00A50CD6">
        <w:tc>
          <w:tcPr>
            <w:tcW w:w="2518" w:type="dxa"/>
          </w:tcPr>
          <w:p w14:paraId="26BFFBC0" w14:textId="77777777" w:rsidR="003E3BCD" w:rsidRDefault="003E3BCD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985" w:type="dxa"/>
          </w:tcPr>
          <w:p w14:paraId="2E29C9CC" w14:textId="77777777" w:rsidR="003E3BCD" w:rsidRDefault="003E3BCD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14:paraId="142F50CF" w14:textId="77777777" w:rsidR="003E3BCD" w:rsidRDefault="003E3BCD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63BC36D" w14:textId="77777777" w:rsidR="003E3BCD" w:rsidRDefault="003E3BCD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DC52F92" w14:textId="77777777" w:rsidR="003E3BCD" w:rsidRDefault="003E3BCD" w:rsidP="00C2535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简介说明</w:t>
            </w:r>
          </w:p>
        </w:tc>
      </w:tr>
      <w:tr w:rsidR="00FE7E55" w14:paraId="17B2FEB1" w14:textId="77777777" w:rsidTr="00A50CD6">
        <w:tc>
          <w:tcPr>
            <w:tcW w:w="2518" w:type="dxa"/>
          </w:tcPr>
          <w:p w14:paraId="75D860DB" w14:textId="77777777" w:rsidR="00FE7E55" w:rsidRDefault="00FE7E5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14:paraId="0908BAFB" w14:textId="77777777" w:rsidR="00FE7E55" w:rsidRDefault="00FE7E5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2EF9E7C1" w14:textId="77777777" w:rsidR="00FE7E55" w:rsidRDefault="00FE7E5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43CB646" w14:textId="77777777" w:rsidR="00FE7E55" w:rsidRDefault="00FE7E5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8296921" w14:textId="77777777" w:rsidR="00FE7E55" w:rsidRDefault="00FE7E55" w:rsidP="00C2535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归属的系统用户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3A7BAC" w14:paraId="601BA986" w14:textId="77777777" w:rsidTr="000209B2">
        <w:tc>
          <w:tcPr>
            <w:tcW w:w="2518" w:type="dxa"/>
            <w:vAlign w:val="center"/>
          </w:tcPr>
          <w:p w14:paraId="48E18EC3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14:paraId="102EAD1A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14:paraId="69B38540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70BDB0B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CDEF2F7" w14:textId="77777777"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20435193" w14:textId="77777777" w:rsidR="00A50CD6" w:rsidRDefault="00A50CD6" w:rsidP="00A50CD6"/>
    <w:p w14:paraId="79C23836" w14:textId="7C1A8BB1" w:rsidR="00404C64" w:rsidRPr="00087A60" w:rsidRDefault="00404C64" w:rsidP="00404C64">
      <w:pPr>
        <w:pStyle w:val="3"/>
        <w:numPr>
          <w:ilvl w:val="2"/>
          <w:numId w:val="1"/>
        </w:numPr>
        <w:rPr>
          <w:sz w:val="28"/>
        </w:rPr>
      </w:pPr>
      <w:bookmarkStart w:id="131" w:name="_Toc40549462"/>
      <w:r>
        <w:rPr>
          <w:sz w:val="28"/>
        </w:rPr>
        <w:t>DEVICE</w:t>
      </w:r>
      <w:r>
        <w:rPr>
          <w:rFonts w:hint="eastAsia"/>
          <w:sz w:val="28"/>
        </w:rPr>
        <w:t>_CONFIG</w:t>
      </w:r>
      <w:r>
        <w:rPr>
          <w:rFonts w:hint="eastAsia"/>
          <w:sz w:val="28"/>
        </w:rPr>
        <w:t>（</w:t>
      </w:r>
      <w:r w:rsidRPr="00087A60">
        <w:rPr>
          <w:rFonts w:hint="eastAsia"/>
          <w:sz w:val="28"/>
        </w:rPr>
        <w:t>系统参数表</w:t>
      </w:r>
      <w:r>
        <w:rPr>
          <w:rFonts w:hint="eastAsia"/>
          <w:sz w:val="28"/>
        </w:rPr>
        <w:t>）</w:t>
      </w:r>
      <w:bookmarkEnd w:id="131"/>
    </w:p>
    <w:tbl>
      <w:tblPr>
        <w:tblW w:w="1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  <w:gridCol w:w="2693"/>
        <w:gridCol w:w="2693"/>
      </w:tblGrid>
      <w:tr w:rsidR="00404C64" w14:paraId="4E16F7CB" w14:textId="77777777" w:rsidTr="00046BE1">
        <w:trPr>
          <w:gridAfter w:val="2"/>
          <w:wAfter w:w="5386" w:type="dxa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36D59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6C161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257C1C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404C64" w14:paraId="538E5DA1" w14:textId="77777777" w:rsidTr="00046BE1">
        <w:trPr>
          <w:gridAfter w:val="2"/>
          <w:wAfter w:w="5386" w:type="dxa"/>
        </w:trPr>
        <w:tc>
          <w:tcPr>
            <w:tcW w:w="3369" w:type="dxa"/>
            <w:shd w:val="clear" w:color="auto" w:fill="auto"/>
          </w:tcPr>
          <w:p w14:paraId="622CF45F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71A7C13E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4BAD5478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04C64" w14:paraId="5E1617FB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17AAC1C2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0CD7E1E8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51023E1F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4C64" w14:paraId="72EFEFE9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10A2E788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5498FCBC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0C249835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4C64" w14:paraId="723DD27A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79D3A27F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470DCEDC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77C596F9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4C64" w14:paraId="0B79F7CA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48C0949F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1F126CCF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20E4FAE5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04C64" w14:paraId="28BF3667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6123B6A1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VENDOR_SERIAL</w:t>
            </w:r>
          </w:p>
        </w:tc>
        <w:tc>
          <w:tcPr>
            <w:tcW w:w="1701" w:type="dxa"/>
          </w:tcPr>
          <w:p w14:paraId="32222BCF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63F77E90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供应商已使用的序号值</w:t>
            </w:r>
          </w:p>
        </w:tc>
      </w:tr>
      <w:tr w:rsidR="00404C64" w14:paraId="59A2D09B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4A96C9F6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PROPERTY_SERIAL</w:t>
            </w:r>
          </w:p>
        </w:tc>
        <w:tc>
          <w:tcPr>
            <w:tcW w:w="1701" w:type="dxa"/>
          </w:tcPr>
          <w:p w14:paraId="15CEB338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35BE1E72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属性值已使用的序号值</w:t>
            </w:r>
          </w:p>
        </w:tc>
      </w:tr>
      <w:tr w:rsidR="00404C64" w14:paraId="17BD66E4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5629B84D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COMPONENT_SERIAL</w:t>
            </w:r>
          </w:p>
        </w:tc>
        <w:tc>
          <w:tcPr>
            <w:tcW w:w="1701" w:type="dxa"/>
          </w:tcPr>
          <w:p w14:paraId="199054B1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510DC14C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部件值已经使用的序号值</w:t>
            </w:r>
          </w:p>
        </w:tc>
      </w:tr>
      <w:tr w:rsidR="00404C64" w14:paraId="4D7B12D7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5820E9FB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DEVICE_TYPE_SERIAL</w:t>
            </w:r>
          </w:p>
        </w:tc>
        <w:tc>
          <w:tcPr>
            <w:tcW w:w="1701" w:type="dxa"/>
          </w:tcPr>
          <w:p w14:paraId="01BD2205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4FCED981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设备类型已经使用的序号值</w:t>
            </w:r>
          </w:p>
        </w:tc>
      </w:tr>
      <w:tr w:rsidR="00404C64" w14:paraId="402DDF70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058E9EF2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DEVICE_SERIAL</w:t>
            </w:r>
          </w:p>
        </w:tc>
        <w:tc>
          <w:tcPr>
            <w:tcW w:w="1701" w:type="dxa"/>
          </w:tcPr>
          <w:p w14:paraId="4B745F6A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4A7D3382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设备序列号</w:t>
            </w:r>
          </w:p>
        </w:tc>
      </w:tr>
      <w:tr w:rsidR="00404C64" w14:paraId="4635AB42" w14:textId="77777777" w:rsidTr="00046BE1">
        <w:trPr>
          <w:gridAfter w:val="2"/>
          <w:wAfter w:w="5386" w:type="dxa"/>
        </w:trPr>
        <w:tc>
          <w:tcPr>
            <w:tcW w:w="3369" w:type="dxa"/>
          </w:tcPr>
          <w:p w14:paraId="3AE1A407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7D5E804C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2D6CE90F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404C64" w14:paraId="678A163D" w14:textId="77777777" w:rsidTr="00046BE1">
        <w:tc>
          <w:tcPr>
            <w:tcW w:w="3369" w:type="dxa"/>
            <w:vAlign w:val="center"/>
          </w:tcPr>
          <w:p w14:paraId="13F7CF68" w14:textId="77777777" w:rsidR="00404C64" w:rsidRDefault="00404C64" w:rsidP="00046BE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24DC86C0" w14:textId="77777777" w:rsidR="00404C64" w:rsidRDefault="00404C64" w:rsidP="00046BE1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3B2A2F8B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  <w:tc>
          <w:tcPr>
            <w:tcW w:w="2693" w:type="dxa"/>
            <w:vAlign w:val="center"/>
          </w:tcPr>
          <w:p w14:paraId="5C6EBF63" w14:textId="77777777" w:rsidR="00404C64" w:rsidRDefault="00404C64" w:rsidP="00046BE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FB11547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04C64" w14:paraId="2A4994C5" w14:textId="77777777" w:rsidTr="00046BE1">
        <w:tc>
          <w:tcPr>
            <w:tcW w:w="3369" w:type="dxa"/>
            <w:vAlign w:val="center"/>
          </w:tcPr>
          <w:p w14:paraId="37840D02" w14:textId="77777777" w:rsidR="00404C64" w:rsidRDefault="00404C64" w:rsidP="00046BE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FF3E050" w14:textId="77777777" w:rsidR="00404C64" w:rsidRDefault="00404C64" w:rsidP="00046BE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  <w:vAlign w:val="center"/>
          </w:tcPr>
          <w:p w14:paraId="29F14E0E" w14:textId="77777777" w:rsidR="00404C64" w:rsidRDefault="00404C64" w:rsidP="00046BE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94C45A1" w14:textId="77777777" w:rsidR="00404C64" w:rsidRDefault="00404C64" w:rsidP="00046BE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E180375" w14:textId="77777777" w:rsidR="00404C64" w:rsidRDefault="00404C64" w:rsidP="00046BE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63DD0761" w14:textId="77777777" w:rsidR="00404C64" w:rsidRDefault="00404C64" w:rsidP="00404C64">
      <w:pPr>
        <w:spacing w:line="360" w:lineRule="auto"/>
        <w:ind w:firstLineChars="200" w:firstLine="420"/>
      </w:pPr>
      <w:r>
        <w:lastRenderedPageBreak/>
        <w:t>不同的系统用户可以定义不同的属性</w:t>
      </w:r>
      <w:r>
        <w:rPr>
          <w:rFonts w:hint="eastAsia"/>
        </w:rPr>
        <w:t>。</w:t>
      </w:r>
    </w:p>
    <w:p w14:paraId="519D2A5A" w14:textId="77777777" w:rsidR="00D65D8A" w:rsidRPr="00404C64" w:rsidRDefault="00D65D8A" w:rsidP="00D65D8A">
      <w:pPr>
        <w:spacing w:line="360" w:lineRule="auto"/>
        <w:ind w:firstLineChars="200" w:firstLine="420"/>
      </w:pPr>
    </w:p>
    <w:p w14:paraId="156E9025" w14:textId="77777777" w:rsidR="00D65D8A" w:rsidRPr="00405881" w:rsidRDefault="00D65D8A" w:rsidP="00D65D8A">
      <w:pPr>
        <w:pStyle w:val="3"/>
        <w:numPr>
          <w:ilvl w:val="2"/>
          <w:numId w:val="1"/>
        </w:numPr>
        <w:rPr>
          <w:sz w:val="28"/>
        </w:rPr>
      </w:pPr>
      <w:bookmarkStart w:id="132" w:name="_Toc40549437"/>
      <w:r>
        <w:rPr>
          <w:rFonts w:hint="eastAsia"/>
          <w:sz w:val="28"/>
        </w:rPr>
        <w:t>VENDOR_LIST</w:t>
      </w:r>
      <w:r>
        <w:rPr>
          <w:rFonts w:hint="eastAsia"/>
          <w:sz w:val="28"/>
        </w:rPr>
        <w:t>（供应商表）</w:t>
      </w:r>
      <w:bookmarkEnd w:id="132"/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  <w:gridCol w:w="2835"/>
        <w:gridCol w:w="2835"/>
      </w:tblGrid>
      <w:tr w:rsidR="00D65D8A" w14:paraId="663FBC37" w14:textId="77777777" w:rsidTr="003A7BAC">
        <w:trPr>
          <w:gridAfter w:val="2"/>
          <w:wAfter w:w="5670" w:type="dxa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9C9FED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021B0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92791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D65D8A" w14:paraId="2F48C13B" w14:textId="77777777" w:rsidTr="003A7BAC">
        <w:trPr>
          <w:gridAfter w:val="2"/>
          <w:wAfter w:w="5670" w:type="dxa"/>
        </w:trPr>
        <w:tc>
          <w:tcPr>
            <w:tcW w:w="3369" w:type="dxa"/>
            <w:shd w:val="clear" w:color="auto" w:fill="auto"/>
          </w:tcPr>
          <w:p w14:paraId="36248251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31A82C54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1BB95042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D65D8A" w14:paraId="66A61755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1529B254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7BAAF556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6892E69E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D65D8A" w14:paraId="782EBED4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0CDA1337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251FD7B5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51A31378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D65D8A" w14:paraId="6A548DE8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345BBBDC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3E42AFAD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F5A6800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D65D8A" w14:paraId="67CA2812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48D4E92E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2B0252C5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32E06DE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7241B6" w14:paraId="320A2E6B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517027EF" w14:textId="77777777" w:rsidR="007241B6" w:rsidRDefault="007241B6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</w:tcPr>
          <w:p w14:paraId="56B8DD28" w14:textId="77777777" w:rsidR="007241B6" w:rsidRDefault="007241B6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0D091F80" w14:textId="77777777" w:rsidR="007241B6" w:rsidRDefault="007241B6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，为组织基本信息表的记录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D65D8A" w14:paraId="5EE7154B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4BA38C32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VENDOR_CODE</w:t>
            </w:r>
          </w:p>
        </w:tc>
        <w:tc>
          <w:tcPr>
            <w:tcW w:w="1701" w:type="dxa"/>
          </w:tcPr>
          <w:p w14:paraId="5C464563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0EE0BE09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供应商编码</w:t>
            </w:r>
          </w:p>
        </w:tc>
      </w:tr>
      <w:tr w:rsidR="00D65D8A" w14:paraId="1442102E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6228B6A9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VENDOR_TYPE</w:t>
            </w:r>
          </w:p>
        </w:tc>
        <w:tc>
          <w:tcPr>
            <w:tcW w:w="1701" w:type="dxa"/>
          </w:tcPr>
          <w:p w14:paraId="4EF4581F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0EE5783A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供应商类型，数据字典</w:t>
            </w:r>
            <w:r>
              <w:rPr>
                <w:rFonts w:hint="eastAsia"/>
                <w:color w:val="auto"/>
                <w:sz w:val="20"/>
              </w:rPr>
              <w:t>VENDOR_TYPE</w:t>
            </w:r>
          </w:p>
        </w:tc>
      </w:tr>
      <w:tr w:rsidR="00D65D8A" w14:paraId="76EC3BD2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457376A6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14:paraId="799B9225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60429F75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</w:p>
        </w:tc>
      </w:tr>
      <w:tr w:rsidR="00D65D8A" w14:paraId="722E6A05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5FBFCBD7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CERTIFACTION_DATE</w:t>
            </w:r>
          </w:p>
        </w:tc>
        <w:tc>
          <w:tcPr>
            <w:tcW w:w="1701" w:type="dxa"/>
          </w:tcPr>
          <w:p w14:paraId="5BFBEE51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6AF272E3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供应商认证日期</w:t>
            </w:r>
          </w:p>
        </w:tc>
      </w:tr>
      <w:tr w:rsidR="00D65D8A" w14:paraId="1044E678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79A62FE2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CERTIFACTION_STATUS</w:t>
            </w:r>
          </w:p>
        </w:tc>
        <w:tc>
          <w:tcPr>
            <w:tcW w:w="1701" w:type="dxa"/>
          </w:tcPr>
          <w:p w14:paraId="7787EADB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3449DA35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供应商状态，包括认证中、已认证、暂停合作、停止合作。见数据字典</w:t>
            </w:r>
            <w:r w:rsidRPr="00F4692C">
              <w:rPr>
                <w:color w:val="auto"/>
                <w:sz w:val="20"/>
              </w:rPr>
              <w:t>VENDOR_COOPERATION_STATUS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D65D8A" w14:paraId="47BD85DB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3E4A3A73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CERTIFACTION_DESC</w:t>
            </w:r>
          </w:p>
        </w:tc>
        <w:tc>
          <w:tcPr>
            <w:tcW w:w="1701" w:type="dxa"/>
          </w:tcPr>
          <w:p w14:paraId="40B111BD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64024FD5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状态说明</w:t>
            </w:r>
          </w:p>
        </w:tc>
      </w:tr>
      <w:tr w:rsidR="00D65D8A" w14:paraId="06BB1994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4CC4F67A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START_DATE</w:t>
            </w:r>
          </w:p>
        </w:tc>
        <w:tc>
          <w:tcPr>
            <w:tcW w:w="1701" w:type="dxa"/>
          </w:tcPr>
          <w:p w14:paraId="3B3090F2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51355999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合作开始日期</w:t>
            </w:r>
          </w:p>
        </w:tc>
      </w:tr>
      <w:tr w:rsidR="00D65D8A" w14:paraId="4F25FED9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52D0F1D2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END_DATE</w:t>
            </w:r>
          </w:p>
        </w:tc>
        <w:tc>
          <w:tcPr>
            <w:tcW w:w="1701" w:type="dxa"/>
          </w:tcPr>
          <w:p w14:paraId="34D9E1D4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25B94202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合作结束日期</w:t>
            </w:r>
          </w:p>
        </w:tc>
      </w:tr>
      <w:tr w:rsidR="00D65D8A" w14:paraId="617787E6" w14:textId="77777777" w:rsidTr="003A7BAC">
        <w:trPr>
          <w:gridAfter w:val="2"/>
          <w:wAfter w:w="5670" w:type="dxa"/>
        </w:trPr>
        <w:tc>
          <w:tcPr>
            <w:tcW w:w="3369" w:type="dxa"/>
          </w:tcPr>
          <w:p w14:paraId="7FAEA68A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6A3808EC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02BB2B44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3A7BAC" w14:paraId="58AF940A" w14:textId="77777777" w:rsidTr="003A7BAC">
        <w:tc>
          <w:tcPr>
            <w:tcW w:w="3369" w:type="dxa"/>
            <w:vAlign w:val="center"/>
          </w:tcPr>
          <w:p w14:paraId="41A5653D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0129A81C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  <w:vAlign w:val="center"/>
          </w:tcPr>
          <w:p w14:paraId="3622F092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573E5EE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A48DF68" w14:textId="77777777"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62CF15D4" w14:textId="77777777" w:rsidR="00D65D8A" w:rsidRDefault="00D65D8A" w:rsidP="00D65D8A">
      <w:pPr>
        <w:spacing w:line="360" w:lineRule="auto"/>
        <w:ind w:firstLineChars="200" w:firstLine="420"/>
      </w:pPr>
      <w:r>
        <w:rPr>
          <w:rFonts w:hint="eastAsia"/>
        </w:rPr>
        <w:t>供应商编码规则：</w:t>
      </w:r>
      <w:r>
        <w:rPr>
          <w:rFonts w:hint="eastAsia"/>
        </w:rPr>
        <w:t>VDR-AABBCCDDD-EEEEEEEE</w:t>
      </w:r>
      <w:r>
        <w:rPr>
          <w:rFonts w:hint="eastAsia"/>
        </w:rPr>
        <w:t>。其中，</w:t>
      </w:r>
      <w:r>
        <w:rPr>
          <w:rFonts w:hint="eastAsia"/>
        </w:rPr>
        <w:t>AA</w:t>
      </w:r>
      <w:r>
        <w:rPr>
          <w:rFonts w:hint="eastAsia"/>
        </w:rPr>
        <w:t>：为供应</w:t>
      </w:r>
      <w:proofErr w:type="gramStart"/>
      <w:r>
        <w:rPr>
          <w:rFonts w:hint="eastAsia"/>
        </w:rPr>
        <w:t>商类型</w:t>
      </w:r>
      <w:proofErr w:type="gramEnd"/>
      <w:r>
        <w:rPr>
          <w:rFonts w:hint="eastAsia"/>
        </w:rPr>
        <w:t>代码，</w:t>
      </w:r>
      <w:r>
        <w:rPr>
          <w:rFonts w:hint="eastAsia"/>
        </w:rPr>
        <w:t>BB</w:t>
      </w:r>
      <w:r>
        <w:rPr>
          <w:rFonts w:hint="eastAsia"/>
        </w:rPr>
        <w:t>：供应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国家代码，</w:t>
      </w:r>
      <w:r>
        <w:rPr>
          <w:rFonts w:hint="eastAsia"/>
        </w:rPr>
        <w:t>CC</w:t>
      </w:r>
      <w:r>
        <w:rPr>
          <w:rFonts w:hint="eastAsia"/>
        </w:rPr>
        <w:t>：供应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省份代码，</w:t>
      </w:r>
      <w:r>
        <w:rPr>
          <w:rFonts w:hint="eastAsia"/>
        </w:rPr>
        <w:t>DDD</w:t>
      </w:r>
      <w:r>
        <w:rPr>
          <w:rFonts w:hint="eastAsia"/>
        </w:rPr>
        <w:t>：供应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地市代码，长度不确定，</w:t>
      </w:r>
      <w:r>
        <w:rPr>
          <w:rFonts w:hint="eastAsia"/>
        </w:rPr>
        <w:t>EEEEEEEE</w:t>
      </w:r>
      <w:r>
        <w:rPr>
          <w:rFonts w:hint="eastAsia"/>
        </w:rPr>
        <w:t>：序列号，该值从系统配置表中获取。如果为直辖市，则</w:t>
      </w:r>
      <w:r>
        <w:rPr>
          <w:rFonts w:hint="eastAsia"/>
        </w:rPr>
        <w:t>DDD</w:t>
      </w:r>
      <w:r>
        <w:rPr>
          <w:rFonts w:hint="eastAsia"/>
        </w:rPr>
        <w:t>为</w:t>
      </w:r>
      <w:r>
        <w:rPr>
          <w:rFonts w:hint="eastAsia"/>
        </w:rPr>
        <w:t>000</w:t>
      </w:r>
      <w:r>
        <w:rPr>
          <w:rFonts w:hint="eastAsia"/>
        </w:rPr>
        <w:t>。</w:t>
      </w:r>
    </w:p>
    <w:p w14:paraId="3D8549D2" w14:textId="77777777" w:rsidR="00D65D8A" w:rsidRDefault="00D65D8A" w:rsidP="00D65D8A">
      <w:pPr>
        <w:spacing w:line="360" w:lineRule="auto"/>
        <w:ind w:firstLineChars="200" w:firstLine="420"/>
      </w:pPr>
      <w:r>
        <w:rPr>
          <w:rFonts w:hint="eastAsia"/>
        </w:rPr>
        <w:t>国家码、省份代码、地区代码见表</w:t>
      </w:r>
      <w:r>
        <w:rPr>
          <w:rFonts w:hint="eastAsia"/>
        </w:rPr>
        <w:t>AREA_CODE</w:t>
      </w:r>
      <w:r>
        <w:rPr>
          <w:rFonts w:hint="eastAsia"/>
        </w:rPr>
        <w:t>。</w:t>
      </w:r>
    </w:p>
    <w:p w14:paraId="3D6DD508" w14:textId="77777777" w:rsidR="004A4854" w:rsidRDefault="004A4854" w:rsidP="00D65D8A">
      <w:pPr>
        <w:spacing w:line="360" w:lineRule="auto"/>
        <w:ind w:firstLineChars="200" w:firstLine="420"/>
      </w:pPr>
      <w:r>
        <w:t>不同的</w:t>
      </w:r>
      <w:proofErr w:type="spellStart"/>
      <w:r>
        <w:rPr>
          <w:rFonts w:hint="eastAsia"/>
        </w:rPr>
        <w:t>System_User_ID</w:t>
      </w:r>
      <w:proofErr w:type="spellEnd"/>
      <w:r>
        <w:rPr>
          <w:rFonts w:hint="eastAsia"/>
        </w:rPr>
        <w:t>，可以有相同的</w:t>
      </w:r>
      <w:proofErr w:type="spellStart"/>
      <w:r>
        <w:rPr>
          <w:rFonts w:hint="eastAsia"/>
        </w:rPr>
        <w:t>Vendor_ID</w:t>
      </w:r>
      <w:proofErr w:type="spellEnd"/>
      <w:r w:rsidR="006C407A">
        <w:rPr>
          <w:rFonts w:hint="eastAsia"/>
        </w:rPr>
        <w:t>。</w:t>
      </w:r>
    </w:p>
    <w:p w14:paraId="39926248" w14:textId="77777777" w:rsidR="00D65D8A" w:rsidRPr="004702B0" w:rsidRDefault="00D65D8A" w:rsidP="00D65D8A">
      <w:pPr>
        <w:pStyle w:val="3"/>
        <w:numPr>
          <w:ilvl w:val="2"/>
          <w:numId w:val="1"/>
        </w:numPr>
        <w:rPr>
          <w:sz w:val="28"/>
        </w:rPr>
      </w:pPr>
      <w:bookmarkStart w:id="133" w:name="_Toc40549438"/>
      <w:r>
        <w:rPr>
          <w:rFonts w:hint="eastAsia"/>
          <w:sz w:val="28"/>
        </w:rPr>
        <w:t>VENDOR_CHECK_HISTORY</w:t>
      </w:r>
      <w:r w:rsidRPr="004702B0">
        <w:rPr>
          <w:rFonts w:hint="eastAsia"/>
          <w:sz w:val="28"/>
        </w:rPr>
        <w:t>（</w:t>
      </w:r>
      <w:r>
        <w:rPr>
          <w:rFonts w:hint="eastAsia"/>
          <w:sz w:val="28"/>
        </w:rPr>
        <w:t>供应商审批记录</w:t>
      </w:r>
      <w:r w:rsidRPr="004702B0">
        <w:rPr>
          <w:rFonts w:hint="eastAsia"/>
          <w:sz w:val="28"/>
        </w:rPr>
        <w:t>）</w:t>
      </w:r>
      <w:bookmarkEnd w:id="133"/>
    </w:p>
    <w:p w14:paraId="3FD13DD9" w14:textId="77777777" w:rsidR="00D65D8A" w:rsidRDefault="00D65D8A" w:rsidP="00D65D8A">
      <w:pPr>
        <w:spacing w:line="360" w:lineRule="auto"/>
        <w:ind w:firstLineChars="200" w:firstLine="420"/>
      </w:pPr>
      <w:r>
        <w:rPr>
          <w:rFonts w:hint="eastAsia"/>
        </w:rPr>
        <w:t>供应商认证审批记录。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D65D8A" w14:paraId="5CF2C5D6" w14:textId="77777777" w:rsidTr="00F362C6">
        <w:trPr>
          <w:trHeight w:val="360"/>
        </w:trPr>
        <w:tc>
          <w:tcPr>
            <w:tcW w:w="2802" w:type="dxa"/>
            <w:shd w:val="clear" w:color="auto" w:fill="B3B3B3"/>
          </w:tcPr>
          <w:p w14:paraId="593E7191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4B97A94F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1447092E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0437D626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6D1F1843" w14:textId="77777777"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D65D8A" w14:paraId="43C74199" w14:textId="77777777" w:rsidTr="00F362C6">
        <w:tc>
          <w:tcPr>
            <w:tcW w:w="2802" w:type="dxa"/>
            <w:vAlign w:val="center"/>
          </w:tcPr>
          <w:p w14:paraId="689C9A8D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5AE1FE12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ADCD321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749C639D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EA67AF1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D65D8A" w14:paraId="067062F4" w14:textId="77777777" w:rsidTr="00F362C6">
        <w:tc>
          <w:tcPr>
            <w:tcW w:w="2802" w:type="dxa"/>
            <w:vAlign w:val="center"/>
          </w:tcPr>
          <w:p w14:paraId="4E2C6073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177CFBC3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30D33578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1B6F6F7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32D2850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D65D8A" w14:paraId="4EDB38DF" w14:textId="77777777" w:rsidTr="00F362C6">
        <w:tc>
          <w:tcPr>
            <w:tcW w:w="2802" w:type="dxa"/>
            <w:vAlign w:val="center"/>
          </w:tcPr>
          <w:p w14:paraId="2090CE9C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lastRenderedPageBreak/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6E52F157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7F01790F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68E285C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6AF51A0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D65D8A" w14:paraId="2B96FFB0" w14:textId="77777777" w:rsidTr="00F362C6">
        <w:tc>
          <w:tcPr>
            <w:tcW w:w="2802" w:type="dxa"/>
            <w:vAlign w:val="center"/>
          </w:tcPr>
          <w:p w14:paraId="4B21A35F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64853D9D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699A286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EFCDD80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5CA43C7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D65D8A" w14:paraId="3B0D6F76" w14:textId="77777777" w:rsidTr="00F362C6">
        <w:tc>
          <w:tcPr>
            <w:tcW w:w="2802" w:type="dxa"/>
            <w:vAlign w:val="center"/>
          </w:tcPr>
          <w:p w14:paraId="5ADBC6F9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3C6D1599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FE271F0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D39D87B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F32CDC9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D65D8A" w14:paraId="7159E1C9" w14:textId="77777777" w:rsidTr="00F362C6">
        <w:tc>
          <w:tcPr>
            <w:tcW w:w="2802" w:type="dxa"/>
            <w:vAlign w:val="center"/>
          </w:tcPr>
          <w:p w14:paraId="0D79DABC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  <w:vAlign w:val="center"/>
          </w:tcPr>
          <w:p w14:paraId="16C9221C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D2E4E69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482DB80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B2B90AC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D65D8A" w14:paraId="0A445264" w14:textId="77777777" w:rsidTr="00F362C6">
        <w:tc>
          <w:tcPr>
            <w:tcW w:w="2802" w:type="dxa"/>
            <w:vAlign w:val="center"/>
          </w:tcPr>
          <w:p w14:paraId="2037CAEA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14:paraId="17704642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943FDE2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06FB1E0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807B1FE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D65D8A" w14:paraId="5C228280" w14:textId="77777777" w:rsidTr="00F362C6">
        <w:tc>
          <w:tcPr>
            <w:tcW w:w="2802" w:type="dxa"/>
            <w:vAlign w:val="center"/>
          </w:tcPr>
          <w:p w14:paraId="7A197621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14:paraId="3DD5CBD8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DFA010C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B071290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95FD2B0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审核人名称</w:t>
            </w:r>
          </w:p>
        </w:tc>
      </w:tr>
      <w:tr w:rsidR="00D65D8A" w14:paraId="1445D40E" w14:textId="77777777" w:rsidTr="00F362C6">
        <w:tc>
          <w:tcPr>
            <w:tcW w:w="2802" w:type="dxa"/>
            <w:vAlign w:val="center"/>
          </w:tcPr>
          <w:p w14:paraId="32F55D2A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14:paraId="0A03E6FB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2C0F30A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F38A7E4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B8DA6D3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审核时间</w:t>
            </w:r>
          </w:p>
        </w:tc>
      </w:tr>
      <w:tr w:rsidR="00D65D8A" w14:paraId="650BA681" w14:textId="77777777" w:rsidTr="00F362C6">
        <w:tc>
          <w:tcPr>
            <w:tcW w:w="2802" w:type="dxa"/>
            <w:vAlign w:val="center"/>
          </w:tcPr>
          <w:p w14:paraId="55E4EA09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CHECK_OPINION</w:t>
            </w:r>
          </w:p>
        </w:tc>
        <w:tc>
          <w:tcPr>
            <w:tcW w:w="1701" w:type="dxa"/>
            <w:vAlign w:val="center"/>
          </w:tcPr>
          <w:p w14:paraId="49F34A03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56B40C4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EA0535A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7AA8DB7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D65D8A" w14:paraId="63302DD8" w14:textId="77777777" w:rsidTr="00F362C6">
        <w:tc>
          <w:tcPr>
            <w:tcW w:w="2802" w:type="dxa"/>
            <w:vAlign w:val="center"/>
          </w:tcPr>
          <w:p w14:paraId="0AFF9AFA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14:paraId="0AE922D2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CE97608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361DD09" w14:textId="77777777"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C696ABA" w14:textId="77777777"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  <w:tr w:rsidR="003A7BAC" w14:paraId="0FAF608D" w14:textId="77777777" w:rsidTr="00F362C6">
        <w:tc>
          <w:tcPr>
            <w:tcW w:w="2802" w:type="dxa"/>
            <w:vAlign w:val="center"/>
          </w:tcPr>
          <w:p w14:paraId="4A5BB439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B1DD91B" w14:textId="77777777"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031EB7F4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C83C8A2" w14:textId="77777777"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6B4C325" w14:textId="77777777"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5617A94F" w14:textId="77777777" w:rsidR="00D65D8A" w:rsidRPr="00883D64" w:rsidRDefault="00D65D8A" w:rsidP="00726CC7">
      <w:pPr>
        <w:spacing w:line="360" w:lineRule="auto"/>
        <w:ind w:firstLineChars="200" w:firstLine="420"/>
      </w:pPr>
    </w:p>
    <w:p w14:paraId="3E6D0F82" w14:textId="77777777" w:rsidR="00F92AE6" w:rsidRDefault="00F92AE6" w:rsidP="00F92AE6">
      <w:pPr>
        <w:spacing w:line="360" w:lineRule="auto"/>
        <w:ind w:firstLineChars="200" w:firstLine="420"/>
      </w:pPr>
    </w:p>
    <w:p w14:paraId="78F8C703" w14:textId="77777777" w:rsidR="00F92AE6" w:rsidRPr="00BC6E7A" w:rsidRDefault="00F92AE6" w:rsidP="00F92AE6">
      <w:pPr>
        <w:pStyle w:val="3"/>
        <w:numPr>
          <w:ilvl w:val="2"/>
          <w:numId w:val="1"/>
        </w:numPr>
        <w:rPr>
          <w:sz w:val="28"/>
        </w:rPr>
      </w:pPr>
      <w:bookmarkStart w:id="134" w:name="_Toc40549463"/>
      <w:r w:rsidRPr="00BC6E7A">
        <w:rPr>
          <w:rFonts w:hint="eastAsia"/>
          <w:sz w:val="28"/>
        </w:rPr>
        <w:t>DEVICE_LIST</w:t>
      </w:r>
      <w:r>
        <w:rPr>
          <w:rFonts w:hint="eastAsia"/>
          <w:sz w:val="28"/>
        </w:rPr>
        <w:t>（设备列表）</w:t>
      </w:r>
      <w:bookmarkEnd w:id="13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F92AE6" w14:paraId="41C59448" w14:textId="77777777" w:rsidTr="001D410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F7C7A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364C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2D092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F92AE6" w14:paraId="7B89A0D9" w14:textId="77777777" w:rsidTr="001D4109">
        <w:tc>
          <w:tcPr>
            <w:tcW w:w="3369" w:type="dxa"/>
            <w:shd w:val="clear" w:color="auto" w:fill="auto"/>
          </w:tcPr>
          <w:p w14:paraId="53D669F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63AB2FF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395B383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F92AE6" w14:paraId="48FC6037" w14:textId="77777777" w:rsidTr="001D4109">
        <w:tc>
          <w:tcPr>
            <w:tcW w:w="3369" w:type="dxa"/>
          </w:tcPr>
          <w:p w14:paraId="69ECAE7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37EE4BB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4BDBC40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F92AE6" w14:paraId="73935A9B" w14:textId="77777777" w:rsidTr="001D4109">
        <w:tc>
          <w:tcPr>
            <w:tcW w:w="3369" w:type="dxa"/>
          </w:tcPr>
          <w:p w14:paraId="1503FAB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54B71FEB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10504C7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F92AE6" w14:paraId="23B05B4A" w14:textId="77777777" w:rsidTr="001D4109">
        <w:tc>
          <w:tcPr>
            <w:tcW w:w="3369" w:type="dxa"/>
          </w:tcPr>
          <w:p w14:paraId="7707EE8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0656CBE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4AD9E19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F92AE6" w14:paraId="754A014A" w14:textId="77777777" w:rsidTr="001D4109">
        <w:trPr>
          <w:trHeight w:val="243"/>
        </w:trPr>
        <w:tc>
          <w:tcPr>
            <w:tcW w:w="3369" w:type="dxa"/>
          </w:tcPr>
          <w:p w14:paraId="3FAADBE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18C32BB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270326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F92AE6" w14:paraId="1C62C73B" w14:textId="77777777" w:rsidTr="001D4109">
        <w:tc>
          <w:tcPr>
            <w:tcW w:w="3369" w:type="dxa"/>
          </w:tcPr>
          <w:p w14:paraId="3320615B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DEVICE_NAME</w:t>
            </w:r>
          </w:p>
        </w:tc>
        <w:tc>
          <w:tcPr>
            <w:tcW w:w="1701" w:type="dxa"/>
          </w:tcPr>
          <w:p w14:paraId="7C43A21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49AD675A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设备中文名称</w:t>
            </w:r>
          </w:p>
        </w:tc>
      </w:tr>
      <w:tr w:rsidR="00F92AE6" w14:paraId="4E325E97" w14:textId="77777777" w:rsidTr="001D4109">
        <w:tc>
          <w:tcPr>
            <w:tcW w:w="3369" w:type="dxa"/>
          </w:tcPr>
          <w:p w14:paraId="1481EC9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DEVICE_NAME_EN</w:t>
            </w:r>
          </w:p>
        </w:tc>
        <w:tc>
          <w:tcPr>
            <w:tcW w:w="1701" w:type="dxa"/>
          </w:tcPr>
          <w:p w14:paraId="575F162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75E0DAA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设备英文名称</w:t>
            </w:r>
          </w:p>
        </w:tc>
      </w:tr>
      <w:tr w:rsidR="00C71A78" w14:paraId="4C806390" w14:textId="77777777" w:rsidTr="001D4109">
        <w:tc>
          <w:tcPr>
            <w:tcW w:w="3369" w:type="dxa"/>
          </w:tcPr>
          <w:p w14:paraId="68841056" w14:textId="07D68C9A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</w:t>
            </w:r>
            <w:r>
              <w:rPr>
                <w:color w:val="auto"/>
                <w:sz w:val="20"/>
              </w:rPr>
              <w:t>EVICE_SN</w:t>
            </w:r>
          </w:p>
        </w:tc>
        <w:tc>
          <w:tcPr>
            <w:tcW w:w="1701" w:type="dxa"/>
          </w:tcPr>
          <w:p w14:paraId="2D73A85B" w14:textId="75D579DE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490E813A" w14:textId="3E501A04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设备序列号</w:t>
            </w:r>
          </w:p>
        </w:tc>
      </w:tr>
      <w:tr w:rsidR="00C71A78" w14:paraId="39F95C3D" w14:textId="77777777" w:rsidTr="001D4109">
        <w:tc>
          <w:tcPr>
            <w:tcW w:w="3369" w:type="dxa"/>
          </w:tcPr>
          <w:p w14:paraId="7D6399CC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DEVICE_CODE</w:t>
            </w:r>
          </w:p>
        </w:tc>
        <w:tc>
          <w:tcPr>
            <w:tcW w:w="1701" w:type="dxa"/>
          </w:tcPr>
          <w:p w14:paraId="71102A3B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143114D8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设备编号</w:t>
            </w:r>
          </w:p>
        </w:tc>
      </w:tr>
      <w:tr w:rsidR="00C71A78" w14:paraId="5A7E8243" w14:textId="77777777" w:rsidTr="001D4109">
        <w:tc>
          <w:tcPr>
            <w:tcW w:w="3369" w:type="dxa"/>
          </w:tcPr>
          <w:p w14:paraId="2E546BB9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DEVICE_DESC</w:t>
            </w:r>
          </w:p>
        </w:tc>
        <w:tc>
          <w:tcPr>
            <w:tcW w:w="1701" w:type="dxa"/>
          </w:tcPr>
          <w:p w14:paraId="77B570B2" w14:textId="35B1DD67" w:rsidR="00C71A78" w:rsidRDefault="0004573E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14:paraId="06B14A5D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设备描述</w:t>
            </w:r>
          </w:p>
        </w:tc>
      </w:tr>
      <w:tr w:rsidR="00C71A78" w14:paraId="71FB68A2" w14:textId="77777777" w:rsidTr="001D4109">
        <w:tc>
          <w:tcPr>
            <w:tcW w:w="3369" w:type="dxa"/>
          </w:tcPr>
          <w:p w14:paraId="4258322F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DEVICE_TYPE_ID</w:t>
            </w:r>
          </w:p>
        </w:tc>
        <w:tc>
          <w:tcPr>
            <w:tcW w:w="1701" w:type="dxa"/>
          </w:tcPr>
          <w:p w14:paraId="4C8A19DA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690EA5CC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C71A78" w14:paraId="1761076F" w14:textId="77777777" w:rsidTr="001D4109">
        <w:tc>
          <w:tcPr>
            <w:tcW w:w="3369" w:type="dxa"/>
          </w:tcPr>
          <w:p w14:paraId="54EA13C6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</w:tcPr>
          <w:p w14:paraId="330575C3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738383B7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C71A78" w14:paraId="431A2898" w14:textId="77777777" w:rsidTr="001D4109">
        <w:tc>
          <w:tcPr>
            <w:tcW w:w="3369" w:type="dxa"/>
          </w:tcPr>
          <w:p w14:paraId="0066DBDC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PRODUCE_DATE</w:t>
            </w:r>
          </w:p>
        </w:tc>
        <w:tc>
          <w:tcPr>
            <w:tcW w:w="1701" w:type="dxa"/>
          </w:tcPr>
          <w:p w14:paraId="050D32AF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665E1A0C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生产日期</w:t>
            </w:r>
          </w:p>
        </w:tc>
      </w:tr>
      <w:tr w:rsidR="00C71A78" w14:paraId="440A0DDA" w14:textId="77777777" w:rsidTr="001D4109">
        <w:tc>
          <w:tcPr>
            <w:tcW w:w="3369" w:type="dxa"/>
          </w:tcPr>
          <w:p w14:paraId="5D9427EF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PRODUCE_LOCATION</w:t>
            </w:r>
          </w:p>
        </w:tc>
        <w:tc>
          <w:tcPr>
            <w:tcW w:w="1701" w:type="dxa"/>
          </w:tcPr>
          <w:p w14:paraId="17CCD810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2889A84B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生产地点</w:t>
            </w:r>
          </w:p>
        </w:tc>
      </w:tr>
      <w:tr w:rsidR="00C71A78" w14:paraId="48580ACA" w14:textId="77777777" w:rsidTr="001D4109">
        <w:tc>
          <w:tcPr>
            <w:tcW w:w="3369" w:type="dxa"/>
          </w:tcPr>
          <w:p w14:paraId="50C23E69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PRODUCE_BATCH</w:t>
            </w:r>
          </w:p>
        </w:tc>
        <w:tc>
          <w:tcPr>
            <w:tcW w:w="1701" w:type="dxa"/>
          </w:tcPr>
          <w:p w14:paraId="46E1104B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433AF865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生产批次</w:t>
            </w:r>
          </w:p>
        </w:tc>
      </w:tr>
      <w:tr w:rsidR="00C71A78" w14:paraId="57D54BA1" w14:textId="77777777" w:rsidTr="001D4109">
        <w:tc>
          <w:tcPr>
            <w:tcW w:w="3369" w:type="dxa"/>
          </w:tcPr>
          <w:p w14:paraId="74A2C7E3" w14:textId="3F2EE5FE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QR_CODE</w:t>
            </w:r>
          </w:p>
        </w:tc>
        <w:tc>
          <w:tcPr>
            <w:tcW w:w="1701" w:type="dxa"/>
          </w:tcPr>
          <w:p w14:paraId="23DB4DDF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2F4727F9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</w:t>
            </w:r>
            <w:proofErr w:type="gramStart"/>
            <w:r>
              <w:rPr>
                <w:rFonts w:hint="eastAsia"/>
                <w:color w:val="auto"/>
                <w:sz w:val="20"/>
              </w:rPr>
              <w:t>二维码</w:t>
            </w:r>
            <w:proofErr w:type="gramEnd"/>
          </w:p>
        </w:tc>
      </w:tr>
      <w:tr w:rsidR="00C71A78" w14:paraId="4343FF25" w14:textId="77777777" w:rsidTr="001D4109">
        <w:tc>
          <w:tcPr>
            <w:tcW w:w="3369" w:type="dxa"/>
          </w:tcPr>
          <w:p w14:paraId="2CC346F7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</w:t>
            </w:r>
            <w:r>
              <w:rPr>
                <w:color w:val="auto"/>
                <w:sz w:val="20"/>
              </w:rPr>
              <w:t>U</w:t>
            </w:r>
            <w:r>
              <w:rPr>
                <w:rFonts w:hint="eastAsia"/>
                <w:color w:val="auto"/>
                <w:sz w:val="20"/>
              </w:rPr>
              <w:t>SED_DATE</w:t>
            </w:r>
          </w:p>
        </w:tc>
        <w:tc>
          <w:tcPr>
            <w:tcW w:w="1701" w:type="dxa"/>
          </w:tcPr>
          <w:p w14:paraId="5A8645A6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6C2ADBED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开始使用日期</w:t>
            </w:r>
          </w:p>
        </w:tc>
      </w:tr>
      <w:tr w:rsidR="00C71A78" w14:paraId="46625DC8" w14:textId="77777777" w:rsidTr="001D4109">
        <w:tc>
          <w:tcPr>
            <w:tcW w:w="3369" w:type="dxa"/>
          </w:tcPr>
          <w:p w14:paraId="22A00596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END_USED_DATE</w:t>
            </w:r>
          </w:p>
        </w:tc>
        <w:tc>
          <w:tcPr>
            <w:tcW w:w="1701" w:type="dxa"/>
          </w:tcPr>
          <w:p w14:paraId="7003087B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3F695157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结束使用日期</w:t>
            </w:r>
          </w:p>
        </w:tc>
      </w:tr>
      <w:tr w:rsidR="00C71A78" w14:paraId="380B9973" w14:textId="77777777" w:rsidTr="001D4109">
        <w:tc>
          <w:tcPr>
            <w:tcW w:w="3369" w:type="dxa"/>
          </w:tcPr>
          <w:p w14:paraId="46B4A011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DEVICE_STATUS</w:t>
            </w:r>
          </w:p>
        </w:tc>
        <w:tc>
          <w:tcPr>
            <w:tcW w:w="1701" w:type="dxa"/>
          </w:tcPr>
          <w:p w14:paraId="1A6D80EC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75F7A1EB" w14:textId="51BD9C9A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设备状态，数据字典：</w:t>
            </w:r>
            <w:r w:rsidRPr="001C62B9">
              <w:rPr>
                <w:color w:val="auto"/>
                <w:sz w:val="20"/>
              </w:rPr>
              <w:t>DEVICE_STATUS_TYPE</w:t>
            </w:r>
          </w:p>
        </w:tc>
      </w:tr>
      <w:tr w:rsidR="00C71A78" w14:paraId="5F45A456" w14:textId="77777777" w:rsidTr="001D4109">
        <w:tc>
          <w:tcPr>
            <w:tcW w:w="3369" w:type="dxa"/>
          </w:tcPr>
          <w:p w14:paraId="300AABF7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2473FEBF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1009AF7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C71A78" w14:paraId="799116FB" w14:textId="77777777" w:rsidTr="001D4109">
        <w:tc>
          <w:tcPr>
            <w:tcW w:w="3369" w:type="dxa"/>
            <w:vAlign w:val="center"/>
          </w:tcPr>
          <w:p w14:paraId="0DBE5056" w14:textId="77777777" w:rsidR="00C71A78" w:rsidRDefault="00C71A78" w:rsidP="00C71A7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591CA598" w14:textId="77777777" w:rsidR="00C71A78" w:rsidRDefault="00C71A78" w:rsidP="00C71A78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3B099475" w14:textId="77777777" w:rsidR="00C71A78" w:rsidRDefault="00C71A78" w:rsidP="00C71A7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4E2B8A27" w14:textId="77777777" w:rsidR="00F92AE6" w:rsidRDefault="00F92AE6" w:rsidP="00F92AE6">
      <w:pPr>
        <w:spacing w:line="360" w:lineRule="auto"/>
        <w:ind w:firstLineChars="200" w:firstLine="420"/>
      </w:pPr>
    </w:p>
    <w:p w14:paraId="775FD474" w14:textId="77777777" w:rsidR="00F92AE6" w:rsidRDefault="00F92AE6" w:rsidP="00F92AE6">
      <w:pPr>
        <w:spacing w:line="360" w:lineRule="auto"/>
        <w:ind w:firstLineChars="200" w:firstLine="420"/>
      </w:pPr>
      <w:r>
        <w:t>设备由各组件组成</w:t>
      </w:r>
      <w:r>
        <w:rPr>
          <w:rFonts w:hint="eastAsia"/>
        </w:rPr>
        <w:t>，</w:t>
      </w:r>
      <w:r>
        <w:t>每个组件有不同的属性</w:t>
      </w:r>
      <w:r>
        <w:rPr>
          <w:rFonts w:hint="eastAsia"/>
        </w:rPr>
        <w:t>。设备可以没有组件。</w:t>
      </w:r>
    </w:p>
    <w:p w14:paraId="326661A0" w14:textId="40CA211A" w:rsidR="00F92AE6" w:rsidRDefault="00F92AE6" w:rsidP="00F92AE6">
      <w:pPr>
        <w:spacing w:line="360" w:lineRule="auto"/>
        <w:ind w:firstLineChars="200" w:firstLine="420"/>
      </w:pPr>
    </w:p>
    <w:p w14:paraId="1CBBF7CA" w14:textId="77777777" w:rsidR="00F92AE6" w:rsidRDefault="00F92AE6" w:rsidP="00F92AE6">
      <w:pPr>
        <w:spacing w:line="360" w:lineRule="auto"/>
        <w:ind w:firstLineChars="200" w:firstLine="420"/>
      </w:pPr>
    </w:p>
    <w:p w14:paraId="721DD0DA" w14:textId="77777777" w:rsidR="00F92AE6" w:rsidRDefault="00F92AE6" w:rsidP="00F92AE6">
      <w:pPr>
        <w:spacing w:line="360" w:lineRule="auto"/>
        <w:ind w:firstLineChars="200" w:firstLine="420"/>
      </w:pPr>
    </w:p>
    <w:p w14:paraId="7CE23E8B" w14:textId="77777777" w:rsidR="00F92AE6" w:rsidRPr="00405881" w:rsidRDefault="00F92AE6" w:rsidP="00F92AE6">
      <w:pPr>
        <w:pStyle w:val="3"/>
        <w:numPr>
          <w:ilvl w:val="2"/>
          <w:numId w:val="1"/>
        </w:numPr>
        <w:rPr>
          <w:sz w:val="28"/>
        </w:rPr>
      </w:pPr>
      <w:bookmarkStart w:id="135" w:name="_Toc40549464"/>
      <w:r>
        <w:rPr>
          <w:rFonts w:hint="eastAsia"/>
          <w:sz w:val="28"/>
        </w:rPr>
        <w:t>DEVICE_TYPE</w:t>
      </w:r>
      <w:r>
        <w:rPr>
          <w:rFonts w:hint="eastAsia"/>
          <w:sz w:val="28"/>
        </w:rPr>
        <w:t>（设备类型表）</w:t>
      </w:r>
      <w:bookmarkEnd w:id="13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3685"/>
      </w:tblGrid>
      <w:tr w:rsidR="00F92AE6" w14:paraId="52A2E690" w14:textId="77777777" w:rsidTr="001D4109">
        <w:tc>
          <w:tcPr>
            <w:tcW w:w="30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86446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F9BD5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E086D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F92AE6" w14:paraId="20485029" w14:textId="77777777" w:rsidTr="001D4109">
        <w:tc>
          <w:tcPr>
            <w:tcW w:w="3085" w:type="dxa"/>
            <w:shd w:val="clear" w:color="auto" w:fill="auto"/>
          </w:tcPr>
          <w:p w14:paraId="4E73FC1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14:paraId="529A55F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05E0E89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F92AE6" w14:paraId="1BB438AF" w14:textId="77777777" w:rsidTr="001D4109">
        <w:tc>
          <w:tcPr>
            <w:tcW w:w="3085" w:type="dxa"/>
          </w:tcPr>
          <w:p w14:paraId="1138042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14:paraId="2D04C63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2B3497E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F92AE6" w14:paraId="3276088B" w14:textId="77777777" w:rsidTr="001D4109">
        <w:tc>
          <w:tcPr>
            <w:tcW w:w="3085" w:type="dxa"/>
          </w:tcPr>
          <w:p w14:paraId="6BEF5B2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14:paraId="5888CF3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138362E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F92AE6" w14:paraId="6DDC216F" w14:textId="77777777" w:rsidTr="001D4109">
        <w:tc>
          <w:tcPr>
            <w:tcW w:w="3085" w:type="dxa"/>
          </w:tcPr>
          <w:p w14:paraId="7532810D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14:paraId="2D8DD7A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35969B9A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F92AE6" w14:paraId="3E2A2601" w14:textId="77777777" w:rsidTr="001D4109">
        <w:tc>
          <w:tcPr>
            <w:tcW w:w="3085" w:type="dxa"/>
          </w:tcPr>
          <w:p w14:paraId="30FB8BE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14:paraId="3D32B1A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5CD6F96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F92AE6" w14:paraId="105B92A8" w14:textId="77777777" w:rsidTr="001D4109">
        <w:tc>
          <w:tcPr>
            <w:tcW w:w="3085" w:type="dxa"/>
          </w:tcPr>
          <w:p w14:paraId="7200C27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14:paraId="223026D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2C4FE6F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设备类型中文名称</w:t>
            </w:r>
          </w:p>
        </w:tc>
      </w:tr>
      <w:tr w:rsidR="00F92AE6" w14:paraId="216C59BA" w14:textId="77777777" w:rsidTr="001D4109">
        <w:tc>
          <w:tcPr>
            <w:tcW w:w="3085" w:type="dxa"/>
          </w:tcPr>
          <w:p w14:paraId="2415E81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985" w:type="dxa"/>
          </w:tcPr>
          <w:p w14:paraId="7776530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115C6A7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设备类型英文名称</w:t>
            </w:r>
          </w:p>
        </w:tc>
      </w:tr>
      <w:tr w:rsidR="00F92AE6" w14:paraId="4AC5C1E6" w14:textId="77777777" w:rsidTr="001D4109">
        <w:tc>
          <w:tcPr>
            <w:tcW w:w="3085" w:type="dxa"/>
          </w:tcPr>
          <w:p w14:paraId="54BB04E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ABBR_EN</w:t>
            </w:r>
          </w:p>
        </w:tc>
        <w:tc>
          <w:tcPr>
            <w:tcW w:w="1985" w:type="dxa"/>
          </w:tcPr>
          <w:p w14:paraId="25B7943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3685" w:type="dxa"/>
          </w:tcPr>
          <w:p w14:paraId="0EBEDA3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设备类型英文编号缩写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只有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个字母</w:t>
            </w:r>
          </w:p>
        </w:tc>
      </w:tr>
      <w:tr w:rsidR="00F92AE6" w14:paraId="4F73F9C9" w14:textId="77777777" w:rsidTr="001D4109">
        <w:tc>
          <w:tcPr>
            <w:tcW w:w="3085" w:type="dxa"/>
          </w:tcPr>
          <w:p w14:paraId="1FAC798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14:paraId="36C0371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070E6CE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设备类型编号</w:t>
            </w:r>
          </w:p>
        </w:tc>
      </w:tr>
      <w:tr w:rsidR="00F92AE6" w14:paraId="38C60C3C" w14:textId="77777777" w:rsidTr="001D4109">
        <w:tc>
          <w:tcPr>
            <w:tcW w:w="3085" w:type="dxa"/>
          </w:tcPr>
          <w:p w14:paraId="2F426C2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985" w:type="dxa"/>
          </w:tcPr>
          <w:p w14:paraId="223B459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56E8B71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设备类型描述</w:t>
            </w:r>
          </w:p>
        </w:tc>
      </w:tr>
      <w:tr w:rsidR="00F92AE6" w14:paraId="25E18B60" w14:textId="77777777" w:rsidTr="001D4109">
        <w:tc>
          <w:tcPr>
            <w:tcW w:w="3085" w:type="dxa"/>
          </w:tcPr>
          <w:p w14:paraId="20D029D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14:paraId="6CE136D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7013F2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F92AE6" w14:paraId="5BAFE896" w14:textId="77777777" w:rsidTr="001D4109">
        <w:tc>
          <w:tcPr>
            <w:tcW w:w="3085" w:type="dxa"/>
            <w:vAlign w:val="center"/>
          </w:tcPr>
          <w:p w14:paraId="58AC962C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14:paraId="700A0DF1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4CC5CF5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067AB43D" w14:textId="77777777" w:rsidR="00F92AE6" w:rsidRDefault="00F92AE6" w:rsidP="00F92AE6">
      <w:pPr>
        <w:spacing w:line="360" w:lineRule="auto"/>
        <w:ind w:firstLineChars="200" w:firstLine="420"/>
      </w:pPr>
      <w:r>
        <w:rPr>
          <w:rFonts w:hint="eastAsia"/>
        </w:rPr>
        <w:t>一个设备类型</w:t>
      </w:r>
    </w:p>
    <w:p w14:paraId="2C61314C" w14:textId="77777777" w:rsidR="00F92AE6" w:rsidRDefault="00F92AE6" w:rsidP="00F92AE6">
      <w:pPr>
        <w:spacing w:line="360" w:lineRule="auto"/>
        <w:ind w:firstLineChars="200" w:firstLine="420"/>
      </w:pPr>
      <w:r>
        <w:rPr>
          <w:rFonts w:hint="eastAsia"/>
        </w:rPr>
        <w:t>设备类型编号规则：</w:t>
      </w:r>
      <w:r>
        <w:rPr>
          <w:rFonts w:hint="eastAsia"/>
        </w:rPr>
        <w:t>DEV_AAAAA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AAAAAA</w:t>
      </w:r>
      <w:r>
        <w:rPr>
          <w:rFonts w:hint="eastAsia"/>
        </w:rPr>
        <w:t>为序列号，为参数表中的值。</w:t>
      </w:r>
    </w:p>
    <w:p w14:paraId="27ACFFBC" w14:textId="77777777" w:rsidR="00F92AE6" w:rsidRPr="004D2143" w:rsidRDefault="00F92AE6" w:rsidP="00F92AE6">
      <w:pPr>
        <w:spacing w:line="360" w:lineRule="auto"/>
        <w:ind w:firstLineChars="200" w:firstLine="420"/>
      </w:pPr>
    </w:p>
    <w:p w14:paraId="32DBA1F2" w14:textId="77777777" w:rsidR="00F92AE6" w:rsidRPr="00084FD9" w:rsidRDefault="00F92AE6" w:rsidP="00F92AE6">
      <w:pPr>
        <w:pStyle w:val="3"/>
        <w:numPr>
          <w:ilvl w:val="2"/>
          <w:numId w:val="1"/>
        </w:numPr>
        <w:rPr>
          <w:sz w:val="28"/>
        </w:rPr>
      </w:pPr>
      <w:bookmarkStart w:id="136" w:name="_Toc40549465"/>
      <w:r w:rsidRPr="00084FD9">
        <w:rPr>
          <w:rFonts w:hint="eastAsia"/>
          <w:sz w:val="28"/>
        </w:rPr>
        <w:t>DEVICE_COMPONENT_LIST</w:t>
      </w:r>
      <w:r>
        <w:rPr>
          <w:rFonts w:hint="eastAsia"/>
          <w:sz w:val="28"/>
        </w:rPr>
        <w:t>（设备部件表）</w:t>
      </w:r>
      <w:bookmarkEnd w:id="13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F92AE6" w14:paraId="0845B5DA" w14:textId="77777777" w:rsidTr="001D410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081C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07AD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D5CDD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F92AE6" w14:paraId="283D5EB8" w14:textId="77777777" w:rsidTr="001D4109">
        <w:tc>
          <w:tcPr>
            <w:tcW w:w="3369" w:type="dxa"/>
            <w:shd w:val="clear" w:color="auto" w:fill="auto"/>
          </w:tcPr>
          <w:p w14:paraId="755E276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3819EDD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55C601B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F92AE6" w14:paraId="6423B093" w14:textId="77777777" w:rsidTr="001D4109">
        <w:tc>
          <w:tcPr>
            <w:tcW w:w="3369" w:type="dxa"/>
          </w:tcPr>
          <w:p w14:paraId="55676F0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7C1AD2CD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2C16075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F92AE6" w14:paraId="25AE86E3" w14:textId="77777777" w:rsidTr="001D4109">
        <w:tc>
          <w:tcPr>
            <w:tcW w:w="3369" w:type="dxa"/>
          </w:tcPr>
          <w:p w14:paraId="4839E4C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700B477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7BC0920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F92AE6" w14:paraId="42C9C55D" w14:textId="77777777" w:rsidTr="001D4109">
        <w:tc>
          <w:tcPr>
            <w:tcW w:w="3369" w:type="dxa"/>
          </w:tcPr>
          <w:p w14:paraId="3379677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53821DA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41B7C9E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F92AE6" w14:paraId="78146BA2" w14:textId="77777777" w:rsidTr="001D4109">
        <w:tc>
          <w:tcPr>
            <w:tcW w:w="3369" w:type="dxa"/>
          </w:tcPr>
          <w:p w14:paraId="51A552D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4E678B3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7555CFD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F92AE6" w14:paraId="7360266A" w14:textId="77777777" w:rsidTr="001D4109">
        <w:tc>
          <w:tcPr>
            <w:tcW w:w="3369" w:type="dxa"/>
          </w:tcPr>
          <w:p w14:paraId="42722CF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DEVICE_ID</w:t>
            </w:r>
          </w:p>
        </w:tc>
        <w:tc>
          <w:tcPr>
            <w:tcW w:w="1701" w:type="dxa"/>
          </w:tcPr>
          <w:p w14:paraId="31332CF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34FB1A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2AE6" w14:paraId="40C283A2" w14:textId="77777777" w:rsidTr="001D4109">
        <w:tc>
          <w:tcPr>
            <w:tcW w:w="3369" w:type="dxa"/>
          </w:tcPr>
          <w:p w14:paraId="4AAEB84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COMPONENT_TYPE_ID</w:t>
            </w:r>
          </w:p>
        </w:tc>
        <w:tc>
          <w:tcPr>
            <w:tcW w:w="1701" w:type="dxa"/>
          </w:tcPr>
          <w:p w14:paraId="2BE05ABB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590570BA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F92AE6" w14:paraId="00FC1B13" w14:textId="77777777" w:rsidTr="001D4109">
        <w:tc>
          <w:tcPr>
            <w:tcW w:w="3369" w:type="dxa"/>
          </w:tcPr>
          <w:p w14:paraId="0140C58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</w:tcPr>
          <w:p w14:paraId="2CE79B0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14:paraId="4C33F99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部件描述</w:t>
            </w:r>
          </w:p>
        </w:tc>
      </w:tr>
      <w:tr w:rsidR="00F92AE6" w14:paraId="1991EC28" w14:textId="77777777" w:rsidTr="001D4109">
        <w:tc>
          <w:tcPr>
            <w:tcW w:w="3369" w:type="dxa"/>
          </w:tcPr>
          <w:p w14:paraId="62A75CA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SYSTEM_USER_ID</w:t>
            </w:r>
          </w:p>
        </w:tc>
        <w:tc>
          <w:tcPr>
            <w:tcW w:w="1701" w:type="dxa"/>
          </w:tcPr>
          <w:p w14:paraId="499A47B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3EBDFCA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F92AE6" w14:paraId="118613BF" w14:textId="77777777" w:rsidTr="001D4109">
        <w:tc>
          <w:tcPr>
            <w:tcW w:w="3369" w:type="dxa"/>
            <w:vAlign w:val="center"/>
          </w:tcPr>
          <w:p w14:paraId="0E1D8670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1DBB2A3E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30503ECD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5FB02E9F" w14:textId="77777777" w:rsidR="00F92AE6" w:rsidRDefault="00F92AE6" w:rsidP="00F92AE6">
      <w:pPr>
        <w:spacing w:line="360" w:lineRule="auto"/>
        <w:ind w:firstLineChars="200" w:firstLine="420"/>
      </w:pPr>
      <w:r>
        <w:t>每一个设备</w:t>
      </w:r>
      <w:r>
        <w:rPr>
          <w:rFonts w:hint="eastAsia"/>
        </w:rPr>
        <w:t>，</w:t>
      </w:r>
      <w:r>
        <w:t>可以包含多个组件</w:t>
      </w:r>
      <w:r>
        <w:rPr>
          <w:rFonts w:hint="eastAsia"/>
        </w:rPr>
        <w:t>。同一个组件只能被同一个设备包含一次。</w:t>
      </w:r>
    </w:p>
    <w:p w14:paraId="04F9785C" w14:textId="77777777" w:rsidR="00F92AE6" w:rsidRPr="004F6C75" w:rsidRDefault="00F92AE6" w:rsidP="00F92AE6">
      <w:pPr>
        <w:spacing w:line="360" w:lineRule="auto"/>
        <w:ind w:firstLineChars="200" w:firstLine="420"/>
      </w:pPr>
    </w:p>
    <w:p w14:paraId="718B18CB" w14:textId="77777777" w:rsidR="00F92AE6" w:rsidRDefault="00F92AE6" w:rsidP="00F92AE6">
      <w:pPr>
        <w:spacing w:line="360" w:lineRule="auto"/>
        <w:ind w:firstLineChars="200" w:firstLine="420"/>
      </w:pPr>
      <w:r>
        <w:t>通过设备</w:t>
      </w:r>
      <w:r>
        <w:rPr>
          <w:rFonts w:hint="eastAsia"/>
        </w:rPr>
        <w:t>-</w:t>
      </w:r>
      <w:r>
        <w:rPr>
          <w:rFonts w:hint="eastAsia"/>
        </w:rPr>
        <w:t>部件</w:t>
      </w:r>
      <w:r>
        <w:rPr>
          <w:rFonts w:hint="eastAsia"/>
        </w:rPr>
        <w:t>-</w:t>
      </w:r>
      <w:r>
        <w:rPr>
          <w:rFonts w:hint="eastAsia"/>
        </w:rPr>
        <w:t>属性方式，构建一个设备类型的全部属性。</w:t>
      </w:r>
    </w:p>
    <w:p w14:paraId="00430681" w14:textId="77777777" w:rsidR="00F92AE6" w:rsidRDefault="00F92AE6" w:rsidP="00F92AE6">
      <w:pPr>
        <w:spacing w:line="360" w:lineRule="auto"/>
        <w:ind w:firstLineChars="200" w:firstLine="420"/>
      </w:pPr>
    </w:p>
    <w:p w14:paraId="265D45ED" w14:textId="77777777" w:rsidR="00F92AE6" w:rsidRPr="00405881" w:rsidRDefault="00F92AE6" w:rsidP="00F92AE6">
      <w:pPr>
        <w:pStyle w:val="3"/>
        <w:numPr>
          <w:ilvl w:val="2"/>
          <w:numId w:val="1"/>
        </w:numPr>
        <w:rPr>
          <w:sz w:val="28"/>
        </w:rPr>
      </w:pPr>
      <w:bookmarkStart w:id="137" w:name="_Toc40549466"/>
      <w:r>
        <w:rPr>
          <w:rFonts w:hint="eastAsia"/>
          <w:sz w:val="28"/>
        </w:rPr>
        <w:t>COMPONENT_LIST</w:t>
      </w:r>
      <w:r>
        <w:rPr>
          <w:rFonts w:hint="eastAsia"/>
          <w:sz w:val="28"/>
        </w:rPr>
        <w:t>（设备组件表）</w:t>
      </w:r>
      <w:bookmarkEnd w:id="13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F92AE6" w14:paraId="2929147C" w14:textId="77777777" w:rsidTr="001D410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05E6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189D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154A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F92AE6" w14:paraId="40197CF2" w14:textId="77777777" w:rsidTr="001D4109">
        <w:tc>
          <w:tcPr>
            <w:tcW w:w="3369" w:type="dxa"/>
            <w:shd w:val="clear" w:color="auto" w:fill="auto"/>
          </w:tcPr>
          <w:p w14:paraId="2803AB1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2FC78D9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158F937A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F92AE6" w14:paraId="1493A71A" w14:textId="77777777" w:rsidTr="001D4109">
        <w:tc>
          <w:tcPr>
            <w:tcW w:w="3369" w:type="dxa"/>
          </w:tcPr>
          <w:p w14:paraId="2CDB30A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6FE616E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6908E05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F92AE6" w14:paraId="73930566" w14:textId="77777777" w:rsidTr="001D4109">
        <w:tc>
          <w:tcPr>
            <w:tcW w:w="3369" w:type="dxa"/>
          </w:tcPr>
          <w:p w14:paraId="7F7E521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2C1FCDF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5B2D4A9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F92AE6" w14:paraId="2980EB08" w14:textId="77777777" w:rsidTr="001D4109">
        <w:tc>
          <w:tcPr>
            <w:tcW w:w="3369" w:type="dxa"/>
          </w:tcPr>
          <w:p w14:paraId="6A43210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2C55DC1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74E8FEB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F92AE6" w14:paraId="5B6F8E41" w14:textId="77777777" w:rsidTr="001D4109">
        <w:tc>
          <w:tcPr>
            <w:tcW w:w="3369" w:type="dxa"/>
          </w:tcPr>
          <w:p w14:paraId="51C5541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1A36F8E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49F8736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F92AE6" w14:paraId="4A88815F" w14:textId="77777777" w:rsidTr="001D4109">
        <w:tc>
          <w:tcPr>
            <w:tcW w:w="3369" w:type="dxa"/>
          </w:tcPr>
          <w:p w14:paraId="61B1460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</w:tcPr>
          <w:p w14:paraId="68D8626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50438D1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部件类型中文名称</w:t>
            </w:r>
          </w:p>
        </w:tc>
      </w:tr>
      <w:tr w:rsidR="00F92AE6" w14:paraId="049B0272" w14:textId="77777777" w:rsidTr="001D4109">
        <w:tc>
          <w:tcPr>
            <w:tcW w:w="3369" w:type="dxa"/>
          </w:tcPr>
          <w:p w14:paraId="71D8076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</w:tcPr>
          <w:p w14:paraId="07A1F2B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6AE8EB6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部件类型英文名称</w:t>
            </w:r>
          </w:p>
        </w:tc>
      </w:tr>
      <w:tr w:rsidR="00F92AE6" w14:paraId="178E177A" w14:textId="77777777" w:rsidTr="001D4109">
        <w:tc>
          <w:tcPr>
            <w:tcW w:w="3369" w:type="dxa"/>
          </w:tcPr>
          <w:p w14:paraId="49B97BF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</w:tcPr>
          <w:p w14:paraId="6BD6C26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28EC97F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部件类型编号</w:t>
            </w:r>
          </w:p>
        </w:tc>
      </w:tr>
      <w:tr w:rsidR="00F92AE6" w14:paraId="288AF88E" w14:textId="77777777" w:rsidTr="001D4109">
        <w:tc>
          <w:tcPr>
            <w:tcW w:w="3369" w:type="dxa"/>
          </w:tcPr>
          <w:p w14:paraId="412760C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</w:tcPr>
          <w:p w14:paraId="1EB7F09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1195528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部件描述</w:t>
            </w:r>
          </w:p>
        </w:tc>
      </w:tr>
      <w:tr w:rsidR="00F92AE6" w14:paraId="671AF6DB" w14:textId="77777777" w:rsidTr="001D4109">
        <w:tc>
          <w:tcPr>
            <w:tcW w:w="3369" w:type="dxa"/>
          </w:tcPr>
          <w:p w14:paraId="766E235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7A4DE26B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8F416CA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F92AE6" w14:paraId="102A5C4F" w14:textId="77777777" w:rsidTr="001D4109">
        <w:tc>
          <w:tcPr>
            <w:tcW w:w="3369" w:type="dxa"/>
            <w:vAlign w:val="center"/>
          </w:tcPr>
          <w:p w14:paraId="107D2799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2C64CB9C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31E3EDE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44240EAD" w14:textId="77777777" w:rsidR="00F92AE6" w:rsidRDefault="00F92AE6" w:rsidP="00F92AE6">
      <w:pPr>
        <w:spacing w:line="360" w:lineRule="auto"/>
        <w:ind w:firstLineChars="200" w:firstLine="420"/>
      </w:pPr>
      <w:r>
        <w:t>一个部件可以包含多个属性</w:t>
      </w:r>
      <w:r>
        <w:rPr>
          <w:rFonts w:hint="eastAsia"/>
        </w:rPr>
        <w:t>。</w:t>
      </w:r>
    </w:p>
    <w:p w14:paraId="3653E3BB" w14:textId="77777777" w:rsidR="00F92AE6" w:rsidRDefault="00F92AE6" w:rsidP="00F92AE6">
      <w:pPr>
        <w:spacing w:line="360" w:lineRule="auto"/>
        <w:ind w:firstLineChars="200" w:firstLine="420"/>
      </w:pPr>
      <w:r>
        <w:rPr>
          <w:rFonts w:hint="eastAsia"/>
        </w:rPr>
        <w:t>部件编号规则：</w:t>
      </w:r>
      <w:r>
        <w:rPr>
          <w:rFonts w:hint="eastAsia"/>
        </w:rPr>
        <w:t>CMP_AAAAAAAA</w:t>
      </w:r>
      <w:r>
        <w:rPr>
          <w:rFonts w:hint="eastAsia"/>
        </w:rPr>
        <w:t>。其中，</w:t>
      </w:r>
      <w:r>
        <w:rPr>
          <w:rFonts w:hint="eastAsia"/>
        </w:rPr>
        <w:t>AAAAAAAA</w:t>
      </w:r>
      <w:r>
        <w:rPr>
          <w:rFonts w:hint="eastAsia"/>
        </w:rPr>
        <w:t>为部件序列号，从参数表中获取。</w:t>
      </w:r>
    </w:p>
    <w:p w14:paraId="4B545174" w14:textId="77777777" w:rsidR="00F92AE6" w:rsidRDefault="00F92AE6" w:rsidP="00F92AE6">
      <w:pPr>
        <w:spacing w:line="360" w:lineRule="auto"/>
        <w:ind w:firstLineChars="200" w:firstLine="420"/>
      </w:pPr>
      <w:r>
        <w:t>一个组件可以同时给多个设备使用</w:t>
      </w:r>
      <w:r>
        <w:rPr>
          <w:rFonts w:hint="eastAsia"/>
        </w:rPr>
        <w:t>。</w:t>
      </w:r>
    </w:p>
    <w:p w14:paraId="7CC5A4C8" w14:textId="77777777" w:rsidR="00F92AE6" w:rsidRDefault="00F92AE6" w:rsidP="00F92AE6">
      <w:pPr>
        <w:spacing w:line="360" w:lineRule="auto"/>
        <w:ind w:firstLineChars="200" w:firstLine="420"/>
      </w:pPr>
    </w:p>
    <w:p w14:paraId="454F7E19" w14:textId="77777777" w:rsidR="00F92AE6" w:rsidRPr="00084FD9" w:rsidRDefault="00F92AE6" w:rsidP="00F92AE6">
      <w:pPr>
        <w:pStyle w:val="3"/>
        <w:numPr>
          <w:ilvl w:val="2"/>
          <w:numId w:val="1"/>
        </w:numPr>
        <w:rPr>
          <w:sz w:val="28"/>
        </w:rPr>
      </w:pPr>
      <w:bookmarkStart w:id="138" w:name="_Toc40549467"/>
      <w:r w:rsidRPr="00084FD9">
        <w:rPr>
          <w:rFonts w:hint="eastAsia"/>
          <w:sz w:val="28"/>
        </w:rPr>
        <w:t>COMPONENT_PROPERTY_LIST</w:t>
      </w:r>
      <w:r>
        <w:rPr>
          <w:rFonts w:hint="eastAsia"/>
          <w:sz w:val="28"/>
        </w:rPr>
        <w:t>（组件属性列表）</w:t>
      </w:r>
      <w:bookmarkEnd w:id="13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F92AE6" w14:paraId="4E45B705" w14:textId="77777777" w:rsidTr="001D410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55F3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42D4E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DF7BD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F92AE6" w14:paraId="170A7E89" w14:textId="77777777" w:rsidTr="001D4109">
        <w:tc>
          <w:tcPr>
            <w:tcW w:w="3369" w:type="dxa"/>
            <w:shd w:val="clear" w:color="auto" w:fill="auto"/>
          </w:tcPr>
          <w:p w14:paraId="638B1ED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6B2B311D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73080DE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F92AE6" w14:paraId="15F9BC4E" w14:textId="77777777" w:rsidTr="001D4109">
        <w:tc>
          <w:tcPr>
            <w:tcW w:w="3369" w:type="dxa"/>
          </w:tcPr>
          <w:p w14:paraId="08A50DFD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3F16499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55115BC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F92AE6" w14:paraId="09C48D94" w14:textId="77777777" w:rsidTr="001D4109">
        <w:tc>
          <w:tcPr>
            <w:tcW w:w="3369" w:type="dxa"/>
          </w:tcPr>
          <w:p w14:paraId="28B9B0DD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76C2CE6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2A75F1A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F92AE6" w14:paraId="57E915C2" w14:textId="77777777" w:rsidTr="001D4109">
        <w:tc>
          <w:tcPr>
            <w:tcW w:w="3369" w:type="dxa"/>
          </w:tcPr>
          <w:p w14:paraId="54782E8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219E8B2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5A4D05E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F92AE6" w14:paraId="5A7B84A7" w14:textId="77777777" w:rsidTr="001D4109">
        <w:tc>
          <w:tcPr>
            <w:tcW w:w="3369" w:type="dxa"/>
          </w:tcPr>
          <w:p w14:paraId="23F4AA5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7C369C0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560D622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F92AE6" w14:paraId="5ECE2D4A" w14:textId="77777777" w:rsidTr="001D4109">
        <w:tc>
          <w:tcPr>
            <w:tcW w:w="3369" w:type="dxa"/>
          </w:tcPr>
          <w:p w14:paraId="4F9CD8A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COMPONENT_ID</w:t>
            </w:r>
          </w:p>
        </w:tc>
        <w:tc>
          <w:tcPr>
            <w:tcW w:w="1701" w:type="dxa"/>
          </w:tcPr>
          <w:p w14:paraId="4F2F69C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68FA20E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2AE6" w14:paraId="7ABFE0D6" w14:textId="77777777" w:rsidTr="001D4109">
        <w:tc>
          <w:tcPr>
            <w:tcW w:w="3369" w:type="dxa"/>
          </w:tcPr>
          <w:p w14:paraId="26AC602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 w:rsidRPr="0003642A">
              <w:rPr>
                <w:color w:val="auto"/>
                <w:sz w:val="20"/>
              </w:rPr>
              <w:lastRenderedPageBreak/>
              <w:t>PROPERTY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</w:tcPr>
          <w:p w14:paraId="3DF0893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4FCCB16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F92AE6" w14:paraId="362E1C5F" w14:textId="77777777" w:rsidTr="001D4109">
        <w:tc>
          <w:tcPr>
            <w:tcW w:w="3369" w:type="dxa"/>
          </w:tcPr>
          <w:p w14:paraId="2E217910" w14:textId="77777777" w:rsidR="00F92AE6" w:rsidRPr="0003642A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VALUE_S</w:t>
            </w:r>
          </w:p>
        </w:tc>
        <w:tc>
          <w:tcPr>
            <w:tcW w:w="1701" w:type="dxa"/>
          </w:tcPr>
          <w:p w14:paraId="552E367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68EBB93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字符串类型</w:t>
            </w:r>
          </w:p>
        </w:tc>
      </w:tr>
      <w:tr w:rsidR="00F92AE6" w14:paraId="00D2E06A" w14:textId="77777777" w:rsidTr="001D4109">
        <w:tc>
          <w:tcPr>
            <w:tcW w:w="3369" w:type="dxa"/>
          </w:tcPr>
          <w:p w14:paraId="22033FBB" w14:textId="77777777" w:rsidR="00F92AE6" w:rsidRPr="0003642A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VALUE_F</w:t>
            </w:r>
          </w:p>
        </w:tc>
        <w:tc>
          <w:tcPr>
            <w:tcW w:w="1701" w:type="dxa"/>
          </w:tcPr>
          <w:p w14:paraId="71B0ACE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FLOAT</w:t>
            </w:r>
          </w:p>
        </w:tc>
        <w:tc>
          <w:tcPr>
            <w:tcW w:w="3685" w:type="dxa"/>
          </w:tcPr>
          <w:p w14:paraId="21E59D5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，小数类型</w:t>
            </w:r>
          </w:p>
        </w:tc>
      </w:tr>
      <w:tr w:rsidR="00F92AE6" w14:paraId="0884AB5F" w14:textId="77777777" w:rsidTr="001D4109">
        <w:tc>
          <w:tcPr>
            <w:tcW w:w="3369" w:type="dxa"/>
          </w:tcPr>
          <w:p w14:paraId="34F7FE00" w14:textId="77777777" w:rsidR="00F92AE6" w:rsidRPr="0003642A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VALUE_I</w:t>
            </w:r>
          </w:p>
        </w:tc>
        <w:tc>
          <w:tcPr>
            <w:tcW w:w="1701" w:type="dxa"/>
          </w:tcPr>
          <w:p w14:paraId="28D8286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0792098A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整数类型</w:t>
            </w:r>
          </w:p>
        </w:tc>
      </w:tr>
      <w:tr w:rsidR="00F92AE6" w14:paraId="5A0FF3EC" w14:textId="77777777" w:rsidTr="001D4109">
        <w:tc>
          <w:tcPr>
            <w:tcW w:w="3369" w:type="dxa"/>
          </w:tcPr>
          <w:p w14:paraId="64AF082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</w:tcPr>
          <w:p w14:paraId="29D7CD6B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14:paraId="56F0418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F92AE6" w14:paraId="35854E4D" w14:textId="77777777" w:rsidTr="001D4109">
        <w:tc>
          <w:tcPr>
            <w:tcW w:w="3369" w:type="dxa"/>
          </w:tcPr>
          <w:p w14:paraId="310D90EF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707DDF6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27EFCC8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F92AE6" w14:paraId="41DD195D" w14:textId="77777777" w:rsidTr="001D4109">
        <w:tc>
          <w:tcPr>
            <w:tcW w:w="3369" w:type="dxa"/>
            <w:vAlign w:val="center"/>
          </w:tcPr>
          <w:p w14:paraId="5619A6DB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122F2F4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24CF5ADA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5A22D927" w14:textId="77777777" w:rsidR="00F92AE6" w:rsidRDefault="00F92AE6" w:rsidP="00F92AE6">
      <w:pPr>
        <w:spacing w:line="360" w:lineRule="auto"/>
        <w:ind w:firstLineChars="200" w:firstLine="420"/>
      </w:pPr>
      <w:r>
        <w:t>定义一个部件包含的属性集合</w:t>
      </w:r>
      <w:r>
        <w:rPr>
          <w:rFonts w:hint="eastAsia"/>
        </w:rPr>
        <w:t>。</w:t>
      </w:r>
      <w:bookmarkStart w:id="139" w:name="_Toc40549468"/>
    </w:p>
    <w:p w14:paraId="05F19B3E" w14:textId="77777777" w:rsidR="00F92AE6" w:rsidRDefault="00F92AE6" w:rsidP="00F92AE6">
      <w:pPr>
        <w:spacing w:line="360" w:lineRule="auto"/>
        <w:ind w:firstLineChars="200" w:firstLine="420"/>
      </w:pPr>
      <w:r>
        <w:t>一个属性可以给多个组件使用</w:t>
      </w:r>
      <w:r>
        <w:rPr>
          <w:rFonts w:hint="eastAsia"/>
        </w:rPr>
        <w:t>。</w:t>
      </w:r>
    </w:p>
    <w:p w14:paraId="20DD467C" w14:textId="77777777" w:rsidR="00F92AE6" w:rsidRPr="00405881" w:rsidRDefault="00F92AE6" w:rsidP="00F92AE6">
      <w:pPr>
        <w:pStyle w:val="3"/>
        <w:numPr>
          <w:ilvl w:val="2"/>
          <w:numId w:val="1"/>
        </w:numPr>
        <w:rPr>
          <w:sz w:val="28"/>
        </w:rPr>
      </w:pPr>
      <w:r w:rsidRPr="0003642A">
        <w:rPr>
          <w:sz w:val="28"/>
        </w:rPr>
        <w:t>PROPERTY</w:t>
      </w:r>
      <w:r>
        <w:rPr>
          <w:rFonts w:hint="eastAsia"/>
          <w:sz w:val="28"/>
        </w:rPr>
        <w:t>_LIST</w:t>
      </w:r>
      <w:r>
        <w:rPr>
          <w:rFonts w:hint="eastAsia"/>
          <w:sz w:val="28"/>
        </w:rPr>
        <w:t>（属性列表）</w:t>
      </w:r>
      <w:bookmarkEnd w:id="13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F92AE6" w14:paraId="5E51FAAB" w14:textId="77777777" w:rsidTr="001D410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E5B5E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81056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B87AF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F92AE6" w14:paraId="563EF062" w14:textId="77777777" w:rsidTr="001D4109">
        <w:tc>
          <w:tcPr>
            <w:tcW w:w="3369" w:type="dxa"/>
            <w:shd w:val="clear" w:color="auto" w:fill="auto"/>
          </w:tcPr>
          <w:p w14:paraId="0A0A610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4B38A9B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57D30A4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F92AE6" w14:paraId="1F6E21FB" w14:textId="77777777" w:rsidTr="001D4109">
        <w:tc>
          <w:tcPr>
            <w:tcW w:w="3369" w:type="dxa"/>
          </w:tcPr>
          <w:p w14:paraId="4798B33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4820607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1D213EAD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F92AE6" w14:paraId="561C320F" w14:textId="77777777" w:rsidTr="001D4109">
        <w:tc>
          <w:tcPr>
            <w:tcW w:w="3369" w:type="dxa"/>
          </w:tcPr>
          <w:p w14:paraId="5F1A575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1094ED6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3C63A77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F92AE6" w14:paraId="7D75D659" w14:textId="77777777" w:rsidTr="001D4109">
        <w:tc>
          <w:tcPr>
            <w:tcW w:w="3369" w:type="dxa"/>
          </w:tcPr>
          <w:p w14:paraId="12B93B4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6723AD6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5EBFC1A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F92AE6" w14:paraId="2E5941B5" w14:textId="77777777" w:rsidTr="001D4109">
        <w:tc>
          <w:tcPr>
            <w:tcW w:w="3369" w:type="dxa"/>
          </w:tcPr>
          <w:p w14:paraId="2CACFFA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03D7A18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025C69F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F92AE6" w14:paraId="1354AA89" w14:textId="77777777" w:rsidTr="001D4109">
        <w:tc>
          <w:tcPr>
            <w:tcW w:w="3369" w:type="dxa"/>
          </w:tcPr>
          <w:p w14:paraId="313A799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COMPONENT_ID</w:t>
            </w:r>
          </w:p>
        </w:tc>
        <w:tc>
          <w:tcPr>
            <w:tcW w:w="1701" w:type="dxa"/>
          </w:tcPr>
          <w:p w14:paraId="2B57BFF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606B66D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归属的组件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2AE6" w14:paraId="3D677621" w14:textId="77777777" w:rsidTr="001D4109">
        <w:tc>
          <w:tcPr>
            <w:tcW w:w="3369" w:type="dxa"/>
          </w:tcPr>
          <w:p w14:paraId="321F033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</w:tcPr>
          <w:p w14:paraId="6ACC213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3422FD98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属性中文名称</w:t>
            </w:r>
          </w:p>
        </w:tc>
      </w:tr>
      <w:tr w:rsidR="00F92AE6" w14:paraId="38A845CB" w14:textId="77777777" w:rsidTr="001D4109">
        <w:tc>
          <w:tcPr>
            <w:tcW w:w="3369" w:type="dxa"/>
          </w:tcPr>
          <w:p w14:paraId="452B958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</w:tcPr>
          <w:p w14:paraId="3413FEB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7E204FF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属性英文名称</w:t>
            </w:r>
          </w:p>
        </w:tc>
      </w:tr>
      <w:tr w:rsidR="00F92AE6" w14:paraId="6BA1C9D6" w14:textId="77777777" w:rsidTr="001D4109">
        <w:tc>
          <w:tcPr>
            <w:tcW w:w="3369" w:type="dxa"/>
          </w:tcPr>
          <w:p w14:paraId="2A8A43DB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</w:tcPr>
          <w:p w14:paraId="1559EA8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3585DDF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属性编号</w:t>
            </w:r>
          </w:p>
        </w:tc>
      </w:tr>
      <w:tr w:rsidR="00F92AE6" w14:paraId="79F91CD2" w14:textId="77777777" w:rsidTr="001D4109">
        <w:tc>
          <w:tcPr>
            <w:tcW w:w="3369" w:type="dxa"/>
          </w:tcPr>
          <w:p w14:paraId="38C906E9" w14:textId="77777777" w:rsidR="00F92AE6" w:rsidRPr="0003642A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VALUE_TYPE</w:t>
            </w:r>
          </w:p>
        </w:tc>
        <w:tc>
          <w:tcPr>
            <w:tcW w:w="1701" w:type="dxa"/>
          </w:tcPr>
          <w:p w14:paraId="131AEF5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rFonts w:hint="eastAsia"/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0B5C9627" w14:textId="77777777" w:rsidR="00F92AE6" w:rsidRPr="0003642A" w:rsidRDefault="00F92AE6" w:rsidP="001D4109">
            <w:pPr>
              <w:pStyle w:val="Default"/>
              <w:rPr>
                <w:b/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rFonts w:hint="eastAsia"/>
                <w:color w:val="auto"/>
                <w:sz w:val="20"/>
              </w:rPr>
              <w:t>：字符串类型，</w:t>
            </w:r>
            <w:r>
              <w:rPr>
                <w:rFonts w:hint="eastAsia"/>
                <w:color w:val="auto"/>
                <w:sz w:val="20"/>
              </w:rPr>
              <w:t>F</w:t>
            </w:r>
            <w:r>
              <w:rPr>
                <w:rFonts w:hint="eastAsia"/>
                <w:color w:val="auto"/>
                <w:sz w:val="20"/>
              </w:rPr>
              <w:t>：小数类型，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rFonts w:hint="eastAsia"/>
                <w:color w:val="auto"/>
                <w:sz w:val="20"/>
              </w:rPr>
              <w:t>：整数类型，数据字典类型：</w:t>
            </w:r>
            <w:r w:rsidRPr="0003642A">
              <w:rPr>
                <w:color w:val="auto"/>
                <w:sz w:val="20"/>
              </w:rPr>
              <w:t>PROPERTY</w:t>
            </w:r>
            <w:r>
              <w:rPr>
                <w:rFonts w:hint="eastAsia"/>
                <w:color w:val="auto"/>
                <w:sz w:val="20"/>
              </w:rPr>
              <w:t>_VALUE_TYPE</w:t>
            </w:r>
          </w:p>
        </w:tc>
      </w:tr>
      <w:tr w:rsidR="00F92AE6" w14:paraId="640AC3A6" w14:textId="77777777" w:rsidTr="001D4109">
        <w:tc>
          <w:tcPr>
            <w:tcW w:w="3369" w:type="dxa"/>
          </w:tcPr>
          <w:p w14:paraId="64D3AF8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</w:t>
            </w:r>
            <w:r>
              <w:rPr>
                <w:color w:val="auto"/>
                <w:sz w:val="20"/>
              </w:rPr>
              <w:t>S</w:t>
            </w:r>
          </w:p>
        </w:tc>
        <w:tc>
          <w:tcPr>
            <w:tcW w:w="1701" w:type="dxa"/>
          </w:tcPr>
          <w:p w14:paraId="2800D496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14:paraId="42E8477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字符串类型数据</w:t>
            </w:r>
          </w:p>
        </w:tc>
      </w:tr>
      <w:tr w:rsidR="00F92AE6" w14:paraId="6C3959BF" w14:textId="77777777" w:rsidTr="001D4109">
        <w:tc>
          <w:tcPr>
            <w:tcW w:w="3369" w:type="dxa"/>
          </w:tcPr>
          <w:p w14:paraId="0C009737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VALUE_I</w:t>
            </w:r>
          </w:p>
        </w:tc>
        <w:tc>
          <w:tcPr>
            <w:tcW w:w="1701" w:type="dxa"/>
          </w:tcPr>
          <w:p w14:paraId="0DB5DFA4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551551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整数类型数据</w:t>
            </w:r>
          </w:p>
        </w:tc>
      </w:tr>
      <w:tr w:rsidR="00F92AE6" w14:paraId="423F1715" w14:textId="77777777" w:rsidTr="001D4109">
        <w:tc>
          <w:tcPr>
            <w:tcW w:w="3369" w:type="dxa"/>
          </w:tcPr>
          <w:p w14:paraId="6F34D5CA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VALUE_F</w:t>
            </w:r>
          </w:p>
        </w:tc>
        <w:tc>
          <w:tcPr>
            <w:tcW w:w="1701" w:type="dxa"/>
          </w:tcPr>
          <w:p w14:paraId="58FAABAE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FLOAT</w:t>
            </w:r>
          </w:p>
        </w:tc>
        <w:tc>
          <w:tcPr>
            <w:tcW w:w="3685" w:type="dxa"/>
          </w:tcPr>
          <w:p w14:paraId="23991172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浮点数类型数据</w:t>
            </w:r>
          </w:p>
        </w:tc>
      </w:tr>
      <w:tr w:rsidR="00F92AE6" w14:paraId="117E7A4F" w14:textId="77777777" w:rsidTr="001D4109">
        <w:tc>
          <w:tcPr>
            <w:tcW w:w="3369" w:type="dxa"/>
          </w:tcPr>
          <w:p w14:paraId="09656436" w14:textId="77777777" w:rsidR="00F92AE6" w:rsidRPr="0003642A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</w:tcPr>
          <w:p w14:paraId="11C22E75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14:paraId="617CF2E1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属性描述</w:t>
            </w:r>
          </w:p>
        </w:tc>
      </w:tr>
      <w:tr w:rsidR="00F92AE6" w14:paraId="78217140" w14:textId="77777777" w:rsidTr="001D4109">
        <w:tc>
          <w:tcPr>
            <w:tcW w:w="3369" w:type="dxa"/>
          </w:tcPr>
          <w:p w14:paraId="3C26D0A3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381ECFF0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11BF20C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该属性归属的系统用户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F92AE6" w14:paraId="596A83D4" w14:textId="77777777" w:rsidTr="001D4109">
        <w:tc>
          <w:tcPr>
            <w:tcW w:w="3369" w:type="dxa"/>
            <w:vAlign w:val="center"/>
          </w:tcPr>
          <w:p w14:paraId="36029B9D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1D189726" w14:textId="77777777" w:rsidR="00F92AE6" w:rsidRDefault="00F92AE6" w:rsidP="001D4109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536B60B9" w14:textId="77777777" w:rsidR="00F92AE6" w:rsidRDefault="00F92AE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6650480F" w14:textId="77777777" w:rsidR="00F92AE6" w:rsidRDefault="00F92AE6" w:rsidP="00F92AE6">
      <w:pPr>
        <w:spacing w:line="360" w:lineRule="auto"/>
        <w:ind w:firstLineChars="200" w:firstLine="420"/>
      </w:pPr>
      <w:r>
        <w:rPr>
          <w:rFonts w:hint="eastAsia"/>
        </w:rPr>
        <w:t>设备参数的属性类型表，属性类型主要有文字类型，整数类型，小数类型等，可用属性值参见数据字典</w:t>
      </w:r>
      <w:r w:rsidRPr="00AE0485">
        <w:t>PROPERTY</w:t>
      </w:r>
      <w:r w:rsidRPr="00AE0485">
        <w:rPr>
          <w:rFonts w:hint="eastAsia"/>
        </w:rPr>
        <w:t>_VALUE_TYPE</w:t>
      </w:r>
      <w:r>
        <w:rPr>
          <w:rFonts w:hint="eastAsia"/>
        </w:rPr>
        <w:t>。</w:t>
      </w:r>
    </w:p>
    <w:p w14:paraId="30E964CE" w14:textId="77777777" w:rsidR="00F92AE6" w:rsidRDefault="00F92AE6" w:rsidP="00F92AE6">
      <w:pPr>
        <w:spacing w:line="360" w:lineRule="auto"/>
        <w:ind w:firstLineChars="200" w:firstLine="420"/>
      </w:pPr>
      <w:r>
        <w:rPr>
          <w:rFonts w:hint="eastAsia"/>
        </w:rPr>
        <w:t>属性类型编码规则：</w:t>
      </w:r>
      <w:r>
        <w:rPr>
          <w:rFonts w:hint="eastAsia"/>
        </w:rPr>
        <w:t>PRP_AAA_BBBBBBBB</w:t>
      </w:r>
      <w:r>
        <w:rPr>
          <w:rFonts w:hint="eastAsia"/>
        </w:rPr>
        <w:t>。其中，</w:t>
      </w:r>
      <w:r>
        <w:rPr>
          <w:rFonts w:hint="eastAsia"/>
        </w:rPr>
        <w:t>AAA</w:t>
      </w:r>
      <w:r>
        <w:rPr>
          <w:rFonts w:hint="eastAsia"/>
        </w:rPr>
        <w:t>为属性值类型，取值为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FLT</w:t>
      </w:r>
      <w:r>
        <w:rPr>
          <w:rFonts w:hint="eastAsia"/>
        </w:rPr>
        <w:t>，</w:t>
      </w:r>
      <w:r>
        <w:rPr>
          <w:rFonts w:hint="eastAsia"/>
        </w:rPr>
        <w:t>BBBBBBBB</w:t>
      </w:r>
      <w:r>
        <w:rPr>
          <w:rFonts w:hint="eastAsia"/>
        </w:rPr>
        <w:t>为属性序列号值。</w:t>
      </w:r>
    </w:p>
    <w:p w14:paraId="04CD0842" w14:textId="77777777" w:rsidR="00F92AE6" w:rsidRPr="007719B6" w:rsidRDefault="00F92AE6" w:rsidP="00F92AE6">
      <w:pPr>
        <w:spacing w:line="360" w:lineRule="auto"/>
        <w:ind w:firstLineChars="200" w:firstLine="420"/>
      </w:pPr>
    </w:p>
    <w:p w14:paraId="64C71C5B" w14:textId="77777777" w:rsidR="00D65D8A" w:rsidRPr="00F92AE6" w:rsidRDefault="00D65D8A" w:rsidP="00726CC7">
      <w:pPr>
        <w:spacing w:line="360" w:lineRule="auto"/>
        <w:ind w:firstLineChars="200" w:firstLine="420"/>
      </w:pPr>
    </w:p>
    <w:p w14:paraId="4597B509" w14:textId="77777777" w:rsidR="00D65D8A" w:rsidRPr="00D65D8A" w:rsidRDefault="00D65D8A" w:rsidP="00726CC7">
      <w:pPr>
        <w:spacing w:line="360" w:lineRule="auto"/>
        <w:ind w:firstLineChars="200" w:firstLine="420"/>
      </w:pPr>
    </w:p>
    <w:p w14:paraId="6808FC46" w14:textId="77777777" w:rsidR="00CC5BB1" w:rsidRPr="00AF237C" w:rsidRDefault="00AF237C" w:rsidP="00AF237C">
      <w:pPr>
        <w:pStyle w:val="3"/>
        <w:numPr>
          <w:ilvl w:val="2"/>
          <w:numId w:val="1"/>
        </w:numPr>
        <w:rPr>
          <w:sz w:val="28"/>
        </w:rPr>
      </w:pPr>
      <w:bookmarkStart w:id="140" w:name="_Toc40549439"/>
      <w:r w:rsidRPr="00AF237C">
        <w:rPr>
          <w:rFonts w:hint="eastAsia"/>
          <w:sz w:val="28"/>
        </w:rPr>
        <w:t>FILE</w:t>
      </w:r>
      <w:r w:rsidRPr="00AF237C">
        <w:rPr>
          <w:rFonts w:hint="eastAsia"/>
          <w:sz w:val="28"/>
        </w:rPr>
        <w:t>（文件）</w:t>
      </w:r>
      <w:bookmarkEnd w:id="140"/>
    </w:p>
    <w:p w14:paraId="3BC2F9BF" w14:textId="77777777"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上传文件信息。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040E6F" w14:paraId="25AD7853" w14:textId="77777777" w:rsidTr="003554D8">
        <w:tc>
          <w:tcPr>
            <w:tcW w:w="2518" w:type="dxa"/>
          </w:tcPr>
          <w:p w14:paraId="41F3F8F1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</w:tcPr>
          <w:p w14:paraId="47A20640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2DD690C7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14:paraId="1B7CFFBB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256B6FD1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40E6F" w14:paraId="039F1C1B" w14:textId="77777777" w:rsidTr="003554D8">
        <w:tc>
          <w:tcPr>
            <w:tcW w:w="2518" w:type="dxa"/>
          </w:tcPr>
          <w:p w14:paraId="0AEDC200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14:paraId="5E38362A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2D82E3FE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1714EFC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2EFC681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40E6F" w14:paraId="4E8D1496" w14:textId="77777777" w:rsidTr="003554D8">
        <w:tc>
          <w:tcPr>
            <w:tcW w:w="2518" w:type="dxa"/>
          </w:tcPr>
          <w:p w14:paraId="0A05F81A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14:paraId="220BAB14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34AEE97F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5406EB3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03E3A066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40E6F" w14:paraId="176694F0" w14:textId="77777777" w:rsidTr="003554D8">
        <w:tc>
          <w:tcPr>
            <w:tcW w:w="2518" w:type="dxa"/>
          </w:tcPr>
          <w:p w14:paraId="155BACCA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14:paraId="7900833E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23B7D4C4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E6A24C4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29114A92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40E6F" w14:paraId="2A9F79B8" w14:textId="77777777" w:rsidTr="003554D8">
        <w:tc>
          <w:tcPr>
            <w:tcW w:w="2518" w:type="dxa"/>
          </w:tcPr>
          <w:p w14:paraId="556C831E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14:paraId="3EEEFE20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7197DE80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A3FBC46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2A26B94D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40E6F" w14:paraId="0D44DE5A" w14:textId="77777777" w:rsidTr="003554D8">
        <w:tc>
          <w:tcPr>
            <w:tcW w:w="2518" w:type="dxa"/>
          </w:tcPr>
          <w:p w14:paraId="430D4AE8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14:paraId="6FFF6F8F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14:paraId="3567B384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65E9E73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6F19744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040E6F" w14:paraId="4F7D53FE" w14:textId="77777777" w:rsidTr="003554D8">
        <w:tc>
          <w:tcPr>
            <w:tcW w:w="2518" w:type="dxa"/>
          </w:tcPr>
          <w:p w14:paraId="2612E396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985" w:type="dxa"/>
          </w:tcPr>
          <w:p w14:paraId="3DB1B082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14:paraId="64CD3BD9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07DDEC2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7D773AB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文件相对</w:t>
            </w:r>
            <w:r>
              <w:rPr>
                <w:color w:val="auto"/>
                <w:sz w:val="20"/>
              </w:rPr>
              <w:t>路径</w:t>
            </w:r>
          </w:p>
        </w:tc>
      </w:tr>
      <w:tr w:rsidR="00040E6F" w14:paraId="1A3AE781" w14:textId="77777777" w:rsidTr="003554D8">
        <w:tc>
          <w:tcPr>
            <w:tcW w:w="2518" w:type="dxa"/>
          </w:tcPr>
          <w:p w14:paraId="160C0E31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FILE_SIZE</w:t>
            </w:r>
          </w:p>
        </w:tc>
        <w:tc>
          <w:tcPr>
            <w:tcW w:w="1985" w:type="dxa"/>
          </w:tcPr>
          <w:p w14:paraId="67893C40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INT8</w:t>
            </w:r>
          </w:p>
        </w:tc>
        <w:tc>
          <w:tcPr>
            <w:tcW w:w="1134" w:type="dxa"/>
            <w:vAlign w:val="center"/>
          </w:tcPr>
          <w:p w14:paraId="16D943E9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80F0143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2B022FB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文件长度</w:t>
            </w:r>
          </w:p>
        </w:tc>
      </w:tr>
      <w:tr w:rsidR="00040E6F" w14:paraId="21D5802C" w14:textId="77777777" w:rsidTr="003554D8">
        <w:tc>
          <w:tcPr>
            <w:tcW w:w="2518" w:type="dxa"/>
          </w:tcPr>
          <w:p w14:paraId="60CFFE0D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FILE_TYPE</w:t>
            </w:r>
          </w:p>
        </w:tc>
        <w:tc>
          <w:tcPr>
            <w:tcW w:w="1985" w:type="dxa"/>
          </w:tcPr>
          <w:p w14:paraId="26522FC9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VARCHAR(32)</w:t>
            </w:r>
          </w:p>
        </w:tc>
        <w:tc>
          <w:tcPr>
            <w:tcW w:w="1134" w:type="dxa"/>
            <w:vAlign w:val="center"/>
          </w:tcPr>
          <w:p w14:paraId="39FFFD8C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CAEC14C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73A477E" w14:textId="77777777"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color w:val="auto"/>
                <w:sz w:val="20"/>
              </w:rPr>
              <w:t>文件格式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</w:t>
            </w:r>
            <w:r>
              <w:rPr>
                <w:color w:val="auto"/>
                <w:sz w:val="20"/>
              </w:rPr>
              <w:t>JPG</w:t>
            </w:r>
            <w:r>
              <w:rPr>
                <w:color w:val="auto"/>
                <w:sz w:val="20"/>
              </w:rPr>
              <w:t>等</w:t>
            </w:r>
          </w:p>
        </w:tc>
      </w:tr>
      <w:tr w:rsidR="00040E6F" w14:paraId="06320414" w14:textId="77777777" w:rsidTr="003554D8">
        <w:tc>
          <w:tcPr>
            <w:tcW w:w="2518" w:type="dxa"/>
          </w:tcPr>
          <w:p w14:paraId="16A2D1D5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STORE_PATH</w:t>
            </w:r>
          </w:p>
        </w:tc>
        <w:tc>
          <w:tcPr>
            <w:tcW w:w="1985" w:type="dxa"/>
          </w:tcPr>
          <w:p w14:paraId="7F58948B" w14:textId="77777777"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255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14:paraId="0447933C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8E8064A" w14:textId="77777777"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08462625" w14:textId="77777777"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文件绝对路径</w:t>
            </w:r>
          </w:p>
        </w:tc>
      </w:tr>
    </w:tbl>
    <w:p w14:paraId="47D3344E" w14:textId="77777777" w:rsidR="00891EEB" w:rsidRDefault="00891EEB" w:rsidP="00891EEB">
      <w:pPr>
        <w:spacing w:line="360" w:lineRule="auto"/>
        <w:ind w:firstLineChars="200" w:firstLine="420"/>
      </w:pPr>
    </w:p>
    <w:p w14:paraId="0C8A614A" w14:textId="77777777" w:rsidR="00C152FA" w:rsidRPr="0053231B" w:rsidRDefault="00C152FA" w:rsidP="00C152FA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41" w:name="_Toc40549440"/>
      <w:r w:rsidRPr="0053231B">
        <w:rPr>
          <w:rFonts w:ascii="Calibri" w:hAnsi="Calibri"/>
        </w:rPr>
        <w:t>PIS</w:t>
      </w:r>
      <w:r w:rsidRPr="0053231B">
        <w:rPr>
          <w:rFonts w:ascii="Calibri" w:hAnsi="Calibri"/>
        </w:rPr>
        <w:t>部分</w:t>
      </w:r>
      <w:bookmarkEnd w:id="141"/>
    </w:p>
    <w:p w14:paraId="33C31C44" w14:textId="77777777" w:rsidR="00C152FA" w:rsidRPr="00405881" w:rsidRDefault="006F568B" w:rsidP="00405881">
      <w:pPr>
        <w:pStyle w:val="3"/>
        <w:numPr>
          <w:ilvl w:val="2"/>
          <w:numId w:val="1"/>
        </w:numPr>
        <w:rPr>
          <w:sz w:val="28"/>
        </w:rPr>
      </w:pPr>
      <w:bookmarkStart w:id="142" w:name="_Toc40549441"/>
      <w:r>
        <w:rPr>
          <w:rFonts w:hint="eastAsia"/>
          <w:sz w:val="28"/>
        </w:rPr>
        <w:t>OPERATION</w:t>
      </w:r>
      <w:r w:rsidR="00405881" w:rsidRPr="00405881">
        <w:rPr>
          <w:rFonts w:hint="eastAsia"/>
          <w:sz w:val="28"/>
        </w:rPr>
        <w:t>_LINE</w:t>
      </w:r>
      <w:r w:rsidR="00405881">
        <w:rPr>
          <w:rFonts w:hint="eastAsia"/>
          <w:sz w:val="28"/>
        </w:rPr>
        <w:t>（运营线路</w:t>
      </w:r>
      <w:r w:rsidR="00EC4C4C">
        <w:rPr>
          <w:rFonts w:hint="eastAsia"/>
          <w:sz w:val="28"/>
        </w:rPr>
        <w:t>信息</w:t>
      </w:r>
      <w:r w:rsidR="00405881">
        <w:rPr>
          <w:rFonts w:hint="eastAsia"/>
          <w:sz w:val="28"/>
        </w:rPr>
        <w:t>表）</w:t>
      </w:r>
      <w:bookmarkEnd w:id="142"/>
    </w:p>
    <w:p w14:paraId="5F202203" w14:textId="77777777" w:rsidR="00405881" w:rsidRDefault="00405881" w:rsidP="00CC5BB1">
      <w:pPr>
        <w:spacing w:line="360" w:lineRule="auto"/>
        <w:ind w:firstLineChars="200" w:firstLine="420"/>
      </w:pPr>
      <w:r>
        <w:rPr>
          <w:rFonts w:hint="eastAsia"/>
        </w:rPr>
        <w:t>运营线路表包含了地铁运营的线路信息，当</w:t>
      </w:r>
      <w:r>
        <w:rPr>
          <w:rFonts w:hint="eastAsia"/>
        </w:rPr>
        <w:t>PIS</w:t>
      </w:r>
      <w:r>
        <w:rPr>
          <w:rFonts w:hint="eastAsia"/>
        </w:rPr>
        <w:t>同时管理多条运营线路时使用。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05881" w14:paraId="0396F1B5" w14:textId="77777777" w:rsidTr="00405881">
        <w:trPr>
          <w:trHeight w:val="360"/>
        </w:trPr>
        <w:tc>
          <w:tcPr>
            <w:tcW w:w="2802" w:type="dxa"/>
            <w:shd w:val="clear" w:color="auto" w:fill="B3B3B3"/>
          </w:tcPr>
          <w:p w14:paraId="6EC5A79A" w14:textId="77777777"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2FBBA8F8" w14:textId="77777777"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4D4E0CD5" w14:textId="77777777"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464F1FF2" w14:textId="77777777"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64895536" w14:textId="77777777"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5881" w14:paraId="0E690FF9" w14:textId="77777777" w:rsidTr="00405881">
        <w:tc>
          <w:tcPr>
            <w:tcW w:w="2802" w:type="dxa"/>
            <w:vAlign w:val="center"/>
          </w:tcPr>
          <w:p w14:paraId="50C34E3F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6F9DA824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E486471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0A42042B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1A6932E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5881" w14:paraId="5B15D0A0" w14:textId="77777777" w:rsidTr="00405881">
        <w:tc>
          <w:tcPr>
            <w:tcW w:w="2802" w:type="dxa"/>
            <w:vAlign w:val="center"/>
          </w:tcPr>
          <w:p w14:paraId="6F968923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7D180111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1CEDE509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D78477C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A5B493F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5881" w14:paraId="35A2C378" w14:textId="77777777" w:rsidTr="00405881">
        <w:tc>
          <w:tcPr>
            <w:tcW w:w="2802" w:type="dxa"/>
            <w:vAlign w:val="center"/>
          </w:tcPr>
          <w:p w14:paraId="6EF162B0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3D63EE9A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3DC55CBE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783B3D9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29768F7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5881" w14:paraId="5239D6F2" w14:textId="77777777" w:rsidTr="00405881">
        <w:tc>
          <w:tcPr>
            <w:tcW w:w="2802" w:type="dxa"/>
            <w:vAlign w:val="center"/>
          </w:tcPr>
          <w:p w14:paraId="40319043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4878209F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3885C23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1438587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6666B93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5881" w14:paraId="263B22EA" w14:textId="77777777" w:rsidTr="00405881">
        <w:tc>
          <w:tcPr>
            <w:tcW w:w="2802" w:type="dxa"/>
            <w:vAlign w:val="center"/>
          </w:tcPr>
          <w:p w14:paraId="0FF7D52A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31B9582B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E782E08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38ABC86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C6F55CC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05881" w14:paraId="7BEEA510" w14:textId="77777777" w:rsidTr="00405881">
        <w:tc>
          <w:tcPr>
            <w:tcW w:w="2802" w:type="dxa"/>
            <w:vAlign w:val="center"/>
          </w:tcPr>
          <w:p w14:paraId="45B74080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  <w:r w:rsidR="001B1750">
              <w:rPr>
                <w:rFonts w:hint="eastAsia"/>
                <w:color w:val="auto"/>
                <w:sz w:val="20"/>
              </w:rPr>
              <w:t>_CN</w:t>
            </w:r>
          </w:p>
        </w:tc>
        <w:tc>
          <w:tcPr>
            <w:tcW w:w="1701" w:type="dxa"/>
            <w:vAlign w:val="center"/>
          </w:tcPr>
          <w:p w14:paraId="22325202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F80D297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C1BF015" w14:textId="77777777"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6D6079C" w14:textId="77777777"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 w:rsidR="001B1750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14:paraId="20359688" w14:textId="77777777" w:rsidTr="00405881">
        <w:tc>
          <w:tcPr>
            <w:tcW w:w="2802" w:type="dxa"/>
            <w:vAlign w:val="center"/>
          </w:tcPr>
          <w:p w14:paraId="0D3F5C43" w14:textId="77777777"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14:paraId="52C33D25" w14:textId="77777777"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70DA73C" w14:textId="77777777"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1D566C3" w14:textId="77777777"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2D42900" w14:textId="77777777"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>
              <w:rPr>
                <w:rFonts w:hint="eastAsia"/>
                <w:color w:val="auto"/>
                <w:sz w:val="20"/>
              </w:rPr>
              <w:t>英文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14:paraId="3F1ACE6D" w14:textId="77777777" w:rsidTr="00405881">
        <w:tc>
          <w:tcPr>
            <w:tcW w:w="2802" w:type="dxa"/>
            <w:vAlign w:val="center"/>
          </w:tcPr>
          <w:p w14:paraId="42DC955B" w14:textId="77777777"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235AAC83" w14:textId="77777777"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898D901" w14:textId="77777777"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AC9FD24" w14:textId="77777777"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20118A2" w14:textId="77777777"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线路编号</w:t>
            </w:r>
          </w:p>
        </w:tc>
      </w:tr>
      <w:tr w:rsidR="001B1750" w14:paraId="25CD28CE" w14:textId="77777777" w:rsidTr="00405881">
        <w:tc>
          <w:tcPr>
            <w:tcW w:w="2802" w:type="dxa"/>
            <w:vAlign w:val="center"/>
          </w:tcPr>
          <w:p w14:paraId="026E01B2" w14:textId="77777777"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</w:t>
            </w:r>
          </w:p>
        </w:tc>
        <w:tc>
          <w:tcPr>
            <w:tcW w:w="1701" w:type="dxa"/>
            <w:vAlign w:val="center"/>
          </w:tcPr>
          <w:p w14:paraId="5143B1D3" w14:textId="77777777"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14:paraId="2D09D348" w14:textId="77777777"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CFB43A6" w14:textId="77777777"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E5F36FB" w14:textId="77777777"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备注说明</w:t>
            </w:r>
          </w:p>
        </w:tc>
      </w:tr>
      <w:tr w:rsidR="00146948" w14:paraId="561FCB67" w14:textId="77777777" w:rsidTr="000209B2">
        <w:tc>
          <w:tcPr>
            <w:tcW w:w="2802" w:type="dxa"/>
          </w:tcPr>
          <w:p w14:paraId="4AA336C9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72798F9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3C867424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D224C4B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7D58A19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17A36E2F" w14:textId="77777777" w:rsidTr="000209B2">
        <w:tc>
          <w:tcPr>
            <w:tcW w:w="2802" w:type="dxa"/>
            <w:vAlign w:val="center"/>
          </w:tcPr>
          <w:p w14:paraId="1CCB2508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8586BFD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333398B6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D7642C0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CEBA847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73C6B200" w14:textId="77777777" w:rsidR="00405881" w:rsidRDefault="00405881" w:rsidP="00CC5BB1">
      <w:pPr>
        <w:spacing w:line="360" w:lineRule="auto"/>
        <w:ind w:firstLineChars="200" w:firstLine="420"/>
      </w:pPr>
    </w:p>
    <w:p w14:paraId="28A79B4B" w14:textId="77777777" w:rsidR="004076C0" w:rsidRPr="004076C0" w:rsidRDefault="004076C0" w:rsidP="004076C0">
      <w:pPr>
        <w:pStyle w:val="3"/>
        <w:numPr>
          <w:ilvl w:val="2"/>
          <w:numId w:val="1"/>
        </w:numPr>
        <w:rPr>
          <w:sz w:val="28"/>
        </w:rPr>
      </w:pPr>
      <w:bookmarkStart w:id="143" w:name="_Toc40549442"/>
      <w:r w:rsidRPr="004076C0">
        <w:rPr>
          <w:rFonts w:hint="eastAsia"/>
          <w:sz w:val="28"/>
        </w:rPr>
        <w:lastRenderedPageBreak/>
        <w:t>SUB_LINE_INFO</w:t>
      </w:r>
      <w:r w:rsidRPr="004076C0">
        <w:rPr>
          <w:rFonts w:hint="eastAsia"/>
          <w:sz w:val="28"/>
        </w:rPr>
        <w:t>（支线信息表）</w:t>
      </w:r>
      <w:bookmarkEnd w:id="143"/>
    </w:p>
    <w:p w14:paraId="40FD584C" w14:textId="77777777" w:rsidR="004076C0" w:rsidRDefault="004076C0" w:rsidP="004076C0">
      <w:pPr>
        <w:spacing w:line="360" w:lineRule="auto"/>
        <w:ind w:firstLineChars="200" w:firstLine="420"/>
      </w:pPr>
      <w:r>
        <w:rPr>
          <w:rFonts w:hint="eastAsia"/>
        </w:rPr>
        <w:t>一条线路可能包含有多条支线。默认支线数量为</w:t>
      </w:r>
      <w:r>
        <w:rPr>
          <w:rFonts w:hint="eastAsia"/>
        </w:rPr>
        <w:t>1</w:t>
      </w:r>
      <w:r>
        <w:rPr>
          <w:rFonts w:hint="eastAsia"/>
        </w:rPr>
        <w:t>，即该线路的主线就是唯一支线。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076C0" w14:paraId="0207C3FA" w14:textId="77777777" w:rsidTr="00BF6FB9">
        <w:trPr>
          <w:trHeight w:val="360"/>
        </w:trPr>
        <w:tc>
          <w:tcPr>
            <w:tcW w:w="2802" w:type="dxa"/>
            <w:shd w:val="clear" w:color="auto" w:fill="B3B3B3"/>
          </w:tcPr>
          <w:p w14:paraId="52314376" w14:textId="77777777"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46F5D644" w14:textId="77777777"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6029C4B8" w14:textId="77777777"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3D6CB4C4" w14:textId="77777777"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0E5F8897" w14:textId="77777777"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76C0" w14:paraId="3A8B3A8D" w14:textId="77777777" w:rsidTr="00BF6FB9">
        <w:tc>
          <w:tcPr>
            <w:tcW w:w="2802" w:type="dxa"/>
            <w:vAlign w:val="center"/>
          </w:tcPr>
          <w:p w14:paraId="7EF60D5B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406B5D76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1ED5CF1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3A138B07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AC96097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76C0" w14:paraId="51D9411B" w14:textId="77777777" w:rsidTr="00BF6FB9">
        <w:tc>
          <w:tcPr>
            <w:tcW w:w="2802" w:type="dxa"/>
            <w:vAlign w:val="center"/>
          </w:tcPr>
          <w:p w14:paraId="0A5207D2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0802B98A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6B94AA16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14E0EB8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A978514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76C0" w14:paraId="1A27844E" w14:textId="77777777" w:rsidTr="00BF6FB9">
        <w:tc>
          <w:tcPr>
            <w:tcW w:w="2802" w:type="dxa"/>
            <w:vAlign w:val="center"/>
          </w:tcPr>
          <w:p w14:paraId="16A397C8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1D028782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05155461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E52D206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A500047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76C0" w14:paraId="7DC11AF5" w14:textId="77777777" w:rsidTr="00BF6FB9">
        <w:tc>
          <w:tcPr>
            <w:tcW w:w="2802" w:type="dxa"/>
            <w:vAlign w:val="center"/>
          </w:tcPr>
          <w:p w14:paraId="790B5603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42EF9B57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D2721F5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14EAD89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2645296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76C0" w14:paraId="41C46F2B" w14:textId="77777777" w:rsidTr="00BF6FB9">
        <w:tc>
          <w:tcPr>
            <w:tcW w:w="2802" w:type="dxa"/>
            <w:vAlign w:val="center"/>
          </w:tcPr>
          <w:p w14:paraId="74341A5E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0DE4819C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24D0216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F55B340" w14:textId="77777777"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5CA6D01" w14:textId="77777777"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21F1E" w14:paraId="240B27AD" w14:textId="77777777" w:rsidTr="00BF6FB9">
        <w:tc>
          <w:tcPr>
            <w:tcW w:w="2802" w:type="dxa"/>
            <w:vAlign w:val="center"/>
          </w:tcPr>
          <w:p w14:paraId="27E99A1E" w14:textId="77777777"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14:paraId="47CA2E0A" w14:textId="77777777"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25517DD" w14:textId="77777777"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5815826" w14:textId="77777777"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E1F5BA2" w14:textId="77777777"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运行线路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5804F8" w14:paraId="28F33B82" w14:textId="77777777" w:rsidTr="00BF6FB9">
        <w:tc>
          <w:tcPr>
            <w:tcW w:w="2802" w:type="dxa"/>
            <w:vAlign w:val="center"/>
          </w:tcPr>
          <w:p w14:paraId="5AFDD8CF" w14:textId="77777777"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</w:t>
            </w:r>
          </w:p>
        </w:tc>
        <w:tc>
          <w:tcPr>
            <w:tcW w:w="1701" w:type="dxa"/>
            <w:vAlign w:val="center"/>
          </w:tcPr>
          <w:p w14:paraId="5773698B" w14:textId="77777777"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1A4EC5E" w14:textId="77777777"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F0C70B8" w14:textId="77777777"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B4D20E2" w14:textId="77777777"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支线中文名称</w:t>
            </w:r>
          </w:p>
        </w:tc>
      </w:tr>
      <w:tr w:rsidR="005804F8" w14:paraId="4F663300" w14:textId="77777777" w:rsidTr="00BF6FB9">
        <w:tc>
          <w:tcPr>
            <w:tcW w:w="2802" w:type="dxa"/>
            <w:vAlign w:val="center"/>
          </w:tcPr>
          <w:p w14:paraId="163EAB4E" w14:textId="77777777"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_LINE_NAME_EN</w:t>
            </w:r>
          </w:p>
        </w:tc>
        <w:tc>
          <w:tcPr>
            <w:tcW w:w="1701" w:type="dxa"/>
            <w:vAlign w:val="center"/>
          </w:tcPr>
          <w:p w14:paraId="7D3E8C96" w14:textId="77777777"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3A4565B" w14:textId="77777777"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91CD08" w14:textId="77777777"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E737BEF" w14:textId="77777777"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支线英文名称</w:t>
            </w:r>
          </w:p>
        </w:tc>
      </w:tr>
      <w:tr w:rsidR="002E0C42" w14:paraId="0D2A9A27" w14:textId="77777777" w:rsidTr="00BF6FB9">
        <w:tc>
          <w:tcPr>
            <w:tcW w:w="2802" w:type="dxa"/>
            <w:vAlign w:val="center"/>
          </w:tcPr>
          <w:p w14:paraId="1EBF632A" w14:textId="77777777"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</w:t>
            </w:r>
            <w:r>
              <w:rPr>
                <w:rFonts w:hint="eastAsia"/>
                <w:color w:val="auto"/>
                <w:sz w:val="20"/>
              </w:rPr>
              <w:t>START_STATION</w:t>
            </w:r>
          </w:p>
        </w:tc>
        <w:tc>
          <w:tcPr>
            <w:tcW w:w="1701" w:type="dxa"/>
            <w:vAlign w:val="center"/>
          </w:tcPr>
          <w:p w14:paraId="2F4C05C5" w14:textId="77777777"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286234C" w14:textId="77777777"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F04CE16" w14:textId="77777777"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662F3AA" w14:textId="77777777"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2E0C42" w14:paraId="6D98F042" w14:textId="77777777" w:rsidTr="00BF6FB9">
        <w:tc>
          <w:tcPr>
            <w:tcW w:w="2802" w:type="dxa"/>
            <w:vAlign w:val="center"/>
          </w:tcPr>
          <w:p w14:paraId="36687208" w14:textId="77777777"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UP_END</w:t>
            </w:r>
            <w:r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701" w:type="dxa"/>
            <w:vAlign w:val="center"/>
          </w:tcPr>
          <w:p w14:paraId="5FEB68A8" w14:textId="77777777"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51AE75F" w14:textId="77777777"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42B0865" w14:textId="77777777"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1EDDF37" w14:textId="77777777"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14:paraId="03E29DC4" w14:textId="77777777" w:rsidTr="00BF6FB9">
        <w:tc>
          <w:tcPr>
            <w:tcW w:w="2802" w:type="dxa"/>
            <w:vAlign w:val="center"/>
          </w:tcPr>
          <w:p w14:paraId="1F46056C" w14:textId="77777777"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_START_STATION</w:t>
            </w:r>
          </w:p>
        </w:tc>
        <w:tc>
          <w:tcPr>
            <w:tcW w:w="1701" w:type="dxa"/>
            <w:vAlign w:val="center"/>
          </w:tcPr>
          <w:p w14:paraId="5C4AB402" w14:textId="77777777" w:rsidR="00A456C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8E89E46" w14:textId="77777777"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F0CAC56" w14:textId="77777777"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43C2EF8" w14:textId="77777777"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14:paraId="0ABA2683" w14:textId="77777777" w:rsidTr="00BF6FB9">
        <w:tc>
          <w:tcPr>
            <w:tcW w:w="2802" w:type="dxa"/>
            <w:vAlign w:val="center"/>
          </w:tcPr>
          <w:p w14:paraId="27CB0820" w14:textId="77777777" w:rsidR="00A456C2" w:rsidRDefault="00A456C2" w:rsidP="00A456C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_END_STATION</w:t>
            </w:r>
          </w:p>
        </w:tc>
        <w:tc>
          <w:tcPr>
            <w:tcW w:w="1701" w:type="dxa"/>
            <w:vAlign w:val="center"/>
          </w:tcPr>
          <w:p w14:paraId="330375A3" w14:textId="77777777" w:rsidR="00A456C2" w:rsidRDefault="0028729F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6C4C908" w14:textId="77777777"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660F113" w14:textId="77777777"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00D5672" w14:textId="77777777" w:rsidR="00A456C2" w:rsidRDefault="00A456C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F7333" w14:paraId="62CC8979" w14:textId="77777777" w:rsidTr="00BF6FB9">
        <w:tc>
          <w:tcPr>
            <w:tcW w:w="2802" w:type="dxa"/>
            <w:vAlign w:val="center"/>
          </w:tcPr>
          <w:p w14:paraId="226433ED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14:paraId="7928D7BF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EE9B39F" w14:textId="77777777"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69CB0B4" w14:textId="77777777"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433D057" w14:textId="77777777" w:rsidR="00BF7333" w:rsidRDefault="00BF7333" w:rsidP="00BF733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上行首班车时间</w:t>
            </w:r>
          </w:p>
        </w:tc>
      </w:tr>
      <w:tr w:rsidR="00BF7333" w14:paraId="1BA59BCB" w14:textId="77777777" w:rsidTr="00BF6FB9">
        <w:tc>
          <w:tcPr>
            <w:tcW w:w="2802" w:type="dxa"/>
            <w:vAlign w:val="center"/>
          </w:tcPr>
          <w:p w14:paraId="5BC2C810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14:paraId="5A81F73C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6F6A871" w14:textId="77777777"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FA8C340" w14:textId="77777777"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857640A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14:paraId="10B2047C" w14:textId="77777777" w:rsidTr="00BF6FB9">
        <w:tc>
          <w:tcPr>
            <w:tcW w:w="2802" w:type="dxa"/>
            <w:vAlign w:val="center"/>
          </w:tcPr>
          <w:p w14:paraId="3B566B26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14:paraId="7D5977AE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C51371C" w14:textId="77777777"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2BC1267" w14:textId="77777777"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41ABC2F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下行首班车时间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14:paraId="65E0F267" w14:textId="77777777" w:rsidTr="00BF6FB9">
        <w:tc>
          <w:tcPr>
            <w:tcW w:w="2802" w:type="dxa"/>
            <w:vAlign w:val="center"/>
          </w:tcPr>
          <w:p w14:paraId="1862D65E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14:paraId="22C689C3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59FC31D" w14:textId="77777777"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D0CF362" w14:textId="77777777"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4E1CF78" w14:textId="77777777"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146948" w14:paraId="2FEE67F9" w14:textId="77777777" w:rsidTr="000209B2">
        <w:tc>
          <w:tcPr>
            <w:tcW w:w="2802" w:type="dxa"/>
          </w:tcPr>
          <w:p w14:paraId="01C0420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47B1832C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00020229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8199AD6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955E992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10AA25D9" w14:textId="77777777" w:rsidTr="00BF6FB9">
        <w:tc>
          <w:tcPr>
            <w:tcW w:w="2802" w:type="dxa"/>
            <w:vAlign w:val="center"/>
          </w:tcPr>
          <w:p w14:paraId="68177E71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685A9DB9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7761B8E4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AFEF83D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2862E47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6A7AB751" w14:textId="77777777" w:rsidR="004076C0" w:rsidRDefault="004076C0" w:rsidP="00CC5BB1">
      <w:pPr>
        <w:spacing w:line="360" w:lineRule="auto"/>
        <w:ind w:firstLineChars="200" w:firstLine="420"/>
      </w:pPr>
    </w:p>
    <w:p w14:paraId="00D79531" w14:textId="77777777" w:rsidR="00405881" w:rsidRDefault="00405881" w:rsidP="00CC5BB1">
      <w:pPr>
        <w:spacing w:line="360" w:lineRule="auto"/>
        <w:ind w:firstLineChars="200" w:firstLine="420"/>
      </w:pPr>
    </w:p>
    <w:p w14:paraId="69832874" w14:textId="77777777" w:rsidR="00C152FA" w:rsidRPr="00C152FA" w:rsidRDefault="00C152FA" w:rsidP="00C152FA">
      <w:pPr>
        <w:pStyle w:val="3"/>
        <w:numPr>
          <w:ilvl w:val="2"/>
          <w:numId w:val="1"/>
        </w:numPr>
        <w:rPr>
          <w:sz w:val="28"/>
        </w:rPr>
      </w:pPr>
      <w:bookmarkStart w:id="144" w:name="_Toc40549443"/>
      <w:r w:rsidRPr="00C152FA">
        <w:rPr>
          <w:sz w:val="28"/>
        </w:rPr>
        <w:t>STATION</w:t>
      </w:r>
      <w:r w:rsidR="00EC4C4C">
        <w:rPr>
          <w:rFonts w:hint="eastAsia"/>
          <w:sz w:val="28"/>
        </w:rPr>
        <w:t>（车站信息</w:t>
      </w:r>
      <w:r>
        <w:rPr>
          <w:rFonts w:hint="eastAsia"/>
          <w:sz w:val="28"/>
        </w:rPr>
        <w:t>表）</w:t>
      </w:r>
      <w:bookmarkEnd w:id="144"/>
    </w:p>
    <w:p w14:paraId="67B3D80F" w14:textId="77777777" w:rsidR="007F2D30" w:rsidRDefault="007F2D3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C152FA" w14:paraId="5679A1FC" w14:textId="77777777" w:rsidTr="00405881">
        <w:trPr>
          <w:trHeight w:val="360"/>
        </w:trPr>
        <w:tc>
          <w:tcPr>
            <w:tcW w:w="2802" w:type="dxa"/>
            <w:shd w:val="clear" w:color="auto" w:fill="B3B3B3"/>
          </w:tcPr>
          <w:p w14:paraId="7974AEA8" w14:textId="77777777"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0C5D62DD" w14:textId="77777777"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75A66743" w14:textId="77777777"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0BD47146" w14:textId="77777777"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700A4EB0" w14:textId="77777777"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C152FA" w14:paraId="0E65AE1A" w14:textId="77777777" w:rsidTr="00405881">
        <w:tc>
          <w:tcPr>
            <w:tcW w:w="2802" w:type="dxa"/>
            <w:vAlign w:val="center"/>
          </w:tcPr>
          <w:p w14:paraId="134817B1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4FC19E4B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1E2778A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7810D03B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811653D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C152FA" w14:paraId="5B446D98" w14:textId="77777777" w:rsidTr="00405881">
        <w:tc>
          <w:tcPr>
            <w:tcW w:w="2802" w:type="dxa"/>
            <w:vAlign w:val="center"/>
          </w:tcPr>
          <w:p w14:paraId="6DD4E639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1B90FD30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244DE43E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B39F524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97E3F04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C152FA" w14:paraId="3AC8D59B" w14:textId="77777777" w:rsidTr="00405881">
        <w:tc>
          <w:tcPr>
            <w:tcW w:w="2802" w:type="dxa"/>
            <w:vAlign w:val="center"/>
          </w:tcPr>
          <w:p w14:paraId="6B2D44B2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42B150C2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2773F221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61C92B0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1343458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C152FA" w14:paraId="60071692" w14:textId="77777777" w:rsidTr="00405881">
        <w:tc>
          <w:tcPr>
            <w:tcW w:w="2802" w:type="dxa"/>
            <w:vAlign w:val="center"/>
          </w:tcPr>
          <w:p w14:paraId="45B779A5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2AC27CB8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2376727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27D0183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0AFB6DD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C152FA" w14:paraId="2F9AB24C" w14:textId="77777777" w:rsidTr="00405881">
        <w:tc>
          <w:tcPr>
            <w:tcW w:w="2802" w:type="dxa"/>
            <w:vAlign w:val="center"/>
          </w:tcPr>
          <w:p w14:paraId="0AF9DA86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2E410758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FC38B72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BC94B09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4508211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152FA" w14:paraId="15CB0E54" w14:textId="77777777" w:rsidTr="00405881">
        <w:tc>
          <w:tcPr>
            <w:tcW w:w="2802" w:type="dxa"/>
            <w:vAlign w:val="center"/>
          </w:tcPr>
          <w:p w14:paraId="5CB6EB91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70781155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93DED27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7BFD3FF" w14:textId="77777777"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534CDE1" w14:textId="77777777"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 w:rsidR="002B3255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2B3255" w14:paraId="3E30D86C" w14:textId="77777777" w:rsidTr="00405881">
        <w:tc>
          <w:tcPr>
            <w:tcW w:w="2802" w:type="dxa"/>
            <w:vAlign w:val="center"/>
          </w:tcPr>
          <w:p w14:paraId="29F15AF9" w14:textId="77777777"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14:paraId="2B3BCD9D" w14:textId="77777777" w:rsidR="002B3255" w:rsidRDefault="002B3255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04BBAA1" w14:textId="77777777"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4438DF9" w14:textId="77777777"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EAA8158" w14:textId="77777777"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车站英文名称</w:t>
            </w:r>
          </w:p>
        </w:tc>
      </w:tr>
      <w:tr w:rsidR="002B3255" w14:paraId="0B68F503" w14:textId="77777777" w:rsidTr="00405881">
        <w:tc>
          <w:tcPr>
            <w:tcW w:w="2802" w:type="dxa"/>
            <w:vAlign w:val="center"/>
          </w:tcPr>
          <w:p w14:paraId="72EB7DB3" w14:textId="77777777"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4F422D65" w14:textId="77777777"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8D44ECA" w14:textId="77777777"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3DF5FB8" w14:textId="77777777"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B67E27E" w14:textId="77777777" w:rsidR="002B3255" w:rsidRDefault="002B3255" w:rsidP="0056479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规则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 xml:space="preserve">T- </w:t>
            </w:r>
            <w:r>
              <w:rPr>
                <w:rFonts w:hint="eastAsia"/>
                <w:color w:val="auto"/>
                <w:sz w:val="20"/>
              </w:rPr>
              <w:lastRenderedPageBreak/>
              <w:t>AAAAAA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为记录的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值，</w:t>
            </w:r>
            <w:r>
              <w:rPr>
                <w:rFonts w:hint="eastAsia"/>
                <w:color w:val="auto"/>
                <w:sz w:val="20"/>
              </w:rPr>
              <w:t>T</w:t>
            </w:r>
            <w:r>
              <w:rPr>
                <w:rFonts w:hint="eastAsia"/>
                <w:color w:val="auto"/>
                <w:sz w:val="20"/>
              </w:rPr>
              <w:t>为站点类型，运营站点为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，特殊站点为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B3255" w14:paraId="10F37B1C" w14:textId="77777777" w:rsidTr="00405881">
        <w:tc>
          <w:tcPr>
            <w:tcW w:w="2802" w:type="dxa"/>
            <w:vAlign w:val="center"/>
          </w:tcPr>
          <w:p w14:paraId="548C23AB" w14:textId="77777777"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TYPE</w:t>
            </w:r>
          </w:p>
        </w:tc>
        <w:tc>
          <w:tcPr>
            <w:tcW w:w="1701" w:type="dxa"/>
            <w:vAlign w:val="center"/>
          </w:tcPr>
          <w:p w14:paraId="1F413E13" w14:textId="77777777"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4F72869" w14:textId="77777777"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8D5FEE4" w14:textId="77777777"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4A033E5" w14:textId="77777777" w:rsidR="002B3255" w:rsidRDefault="002B3255" w:rsidP="00C669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是否为特殊车站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如维修站等</w:t>
            </w:r>
            <w:r>
              <w:rPr>
                <w:rFonts w:hint="eastAsia"/>
                <w:color w:val="auto"/>
                <w:sz w:val="20"/>
              </w:rPr>
              <w:t>。特殊车站不在运营线路中，常规运营车站为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特殊车站为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。字典编码为：</w:t>
            </w:r>
            <w:r>
              <w:rPr>
                <w:rFonts w:hint="eastAsia"/>
                <w:color w:val="auto"/>
                <w:sz w:val="20"/>
              </w:rPr>
              <w:t>STATION_TYPE</w:t>
            </w:r>
            <w:r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2B3255" w14:paraId="4803B9CF" w14:textId="77777777" w:rsidTr="00405881">
        <w:tc>
          <w:tcPr>
            <w:tcW w:w="2802" w:type="dxa"/>
            <w:vAlign w:val="center"/>
          </w:tcPr>
          <w:p w14:paraId="67C6AD5F" w14:textId="77777777"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14:paraId="4BF60B4C" w14:textId="77777777"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91C5121" w14:textId="77777777"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E6135C2" w14:textId="77777777"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25813FD" w14:textId="77777777"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2B3255" w14:paraId="07F5940C" w14:textId="77777777" w:rsidTr="00405881">
        <w:tc>
          <w:tcPr>
            <w:tcW w:w="2802" w:type="dxa"/>
            <w:vAlign w:val="center"/>
          </w:tcPr>
          <w:p w14:paraId="51FC1F6D" w14:textId="77777777"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504E81A5" w14:textId="77777777"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ED08A1B" w14:textId="77777777"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14F0E9D" w14:textId="77777777"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0F090F3" w14:textId="77777777"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车站描述</w:t>
            </w:r>
          </w:p>
        </w:tc>
      </w:tr>
      <w:tr w:rsidR="00474B27" w14:paraId="5BA81F05" w14:textId="77777777" w:rsidTr="00405881">
        <w:tc>
          <w:tcPr>
            <w:tcW w:w="2802" w:type="dxa"/>
            <w:vAlign w:val="center"/>
          </w:tcPr>
          <w:p w14:paraId="733D34B2" w14:textId="77777777"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0E1B948B" w14:textId="77777777"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31E3FFC" w14:textId="77777777"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A8975D2" w14:textId="77777777"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679D9E0" w14:textId="77777777" w:rsidR="00474B27" w:rsidRDefault="00474B27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：在线，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：离线</w:t>
            </w:r>
          </w:p>
        </w:tc>
      </w:tr>
      <w:tr w:rsidR="00146948" w14:paraId="07187945" w14:textId="77777777" w:rsidTr="000209B2">
        <w:tc>
          <w:tcPr>
            <w:tcW w:w="2802" w:type="dxa"/>
          </w:tcPr>
          <w:p w14:paraId="5BBAE8F1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2C87557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5EE7AAD9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8922C22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AB4045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47EB67B0" w14:textId="77777777" w:rsidTr="00405881">
        <w:tc>
          <w:tcPr>
            <w:tcW w:w="2802" w:type="dxa"/>
            <w:vAlign w:val="center"/>
          </w:tcPr>
          <w:p w14:paraId="50F10DDA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4AAD5077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75F4D120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C07A80B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CC68BBB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2CF5B437" w14:textId="77777777" w:rsidR="00C152FA" w:rsidRDefault="0088111D" w:rsidP="00CC5BB1">
      <w:pPr>
        <w:spacing w:line="360" w:lineRule="auto"/>
        <w:ind w:firstLineChars="200" w:firstLine="420"/>
      </w:pPr>
      <w:r>
        <w:rPr>
          <w:rFonts w:hint="eastAsia"/>
        </w:rPr>
        <w:t>车站归属于哪一个运营线路记录在</w:t>
      </w:r>
      <w:r>
        <w:rPr>
          <w:rFonts w:hint="eastAsia"/>
        </w:rPr>
        <w:t>STATION_LINE</w:t>
      </w:r>
      <w:r>
        <w:rPr>
          <w:rFonts w:hint="eastAsia"/>
        </w:rPr>
        <w:t>表中。如果车站是换乘站，则会有多条记录。</w:t>
      </w:r>
    </w:p>
    <w:p w14:paraId="690F5D52" w14:textId="77777777" w:rsidR="00E82B80" w:rsidRPr="00E82B80" w:rsidRDefault="00E82B80" w:rsidP="00E82B80">
      <w:pPr>
        <w:pStyle w:val="3"/>
        <w:numPr>
          <w:ilvl w:val="2"/>
          <w:numId w:val="1"/>
        </w:numPr>
        <w:rPr>
          <w:sz w:val="28"/>
        </w:rPr>
      </w:pPr>
      <w:bookmarkStart w:id="145" w:name="_Toc40549444"/>
      <w:r w:rsidRPr="00E82B80">
        <w:rPr>
          <w:rFonts w:hint="eastAsia"/>
          <w:sz w:val="28"/>
        </w:rPr>
        <w:t>STATION_LINE</w:t>
      </w:r>
      <w:r w:rsidRPr="00E82B80">
        <w:rPr>
          <w:rFonts w:hint="eastAsia"/>
          <w:sz w:val="28"/>
        </w:rPr>
        <w:t>（车站归属线路表）</w:t>
      </w:r>
      <w:bookmarkEnd w:id="14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82B80" w14:paraId="6F53AAC7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0D7C0D9A" w14:textId="77777777"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6B227541" w14:textId="77777777"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23F9342E" w14:textId="77777777"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2A537C0A" w14:textId="77777777"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5FCA4F5E" w14:textId="77777777"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82B80" w14:paraId="59D891F5" w14:textId="77777777" w:rsidTr="003554D8">
        <w:tc>
          <w:tcPr>
            <w:tcW w:w="2802" w:type="dxa"/>
            <w:vAlign w:val="center"/>
          </w:tcPr>
          <w:p w14:paraId="77CB8821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5632534C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3B26772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4E375C47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CDBDDCB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82B80" w14:paraId="12AD05BD" w14:textId="77777777" w:rsidTr="003554D8">
        <w:tc>
          <w:tcPr>
            <w:tcW w:w="2802" w:type="dxa"/>
            <w:vAlign w:val="center"/>
          </w:tcPr>
          <w:p w14:paraId="64643C58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746BDBB9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68D94DA7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384ECD6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D7EC088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82B80" w14:paraId="15EED706" w14:textId="77777777" w:rsidTr="003554D8">
        <w:tc>
          <w:tcPr>
            <w:tcW w:w="2802" w:type="dxa"/>
            <w:vAlign w:val="center"/>
          </w:tcPr>
          <w:p w14:paraId="12C1DF75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32A63D08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2E803838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7F98DCB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BC1693C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82B80" w14:paraId="23F92A69" w14:textId="77777777" w:rsidTr="003554D8">
        <w:tc>
          <w:tcPr>
            <w:tcW w:w="2802" w:type="dxa"/>
            <w:vAlign w:val="center"/>
          </w:tcPr>
          <w:p w14:paraId="06BBCBD0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6D869ABD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FEB3CFE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E8FD1AF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E6C189D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82B80" w14:paraId="00B41A45" w14:textId="77777777" w:rsidTr="003554D8">
        <w:tc>
          <w:tcPr>
            <w:tcW w:w="2802" w:type="dxa"/>
            <w:vAlign w:val="center"/>
          </w:tcPr>
          <w:p w14:paraId="28DCBCC9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37433F2A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9DB076D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2B899EB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EF5A47D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82B80" w14:paraId="6817D2C8" w14:textId="77777777" w:rsidTr="003554D8">
        <w:tc>
          <w:tcPr>
            <w:tcW w:w="2802" w:type="dxa"/>
            <w:vAlign w:val="center"/>
          </w:tcPr>
          <w:p w14:paraId="186067CA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STATION_ID</w:t>
            </w:r>
          </w:p>
        </w:tc>
        <w:tc>
          <w:tcPr>
            <w:tcW w:w="1701" w:type="dxa"/>
            <w:vAlign w:val="center"/>
          </w:tcPr>
          <w:p w14:paraId="457A75FE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60D6CCD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C13B642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B43EE40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82B80" w14:paraId="607F800A" w14:textId="77777777" w:rsidTr="003554D8">
        <w:tc>
          <w:tcPr>
            <w:tcW w:w="2802" w:type="dxa"/>
            <w:vAlign w:val="center"/>
          </w:tcPr>
          <w:p w14:paraId="74FE3212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14:paraId="56D3E090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95AD041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BF3FC38" w14:textId="77777777"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A1FC96E" w14:textId="77777777"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813949" w14:paraId="7C19ECEB" w14:textId="77777777" w:rsidTr="003554D8">
        <w:tc>
          <w:tcPr>
            <w:tcW w:w="2802" w:type="dxa"/>
            <w:vAlign w:val="center"/>
          </w:tcPr>
          <w:p w14:paraId="165FDBDF" w14:textId="77777777"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14:paraId="7682C47D" w14:textId="77777777" w:rsidR="00813949" w:rsidRDefault="00B951B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1B8DE62" w14:textId="77777777"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C380986" w14:textId="77777777"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CD2552A" w14:textId="77777777"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车站在整个线路中的排序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317DD7">
              <w:rPr>
                <w:rFonts w:hint="eastAsia"/>
                <w:color w:val="auto"/>
                <w:sz w:val="20"/>
              </w:rPr>
              <w:t>00</w:t>
            </w:r>
            <w:r>
              <w:rPr>
                <w:rFonts w:hint="eastAsia"/>
                <w:color w:val="auto"/>
                <w:sz w:val="20"/>
              </w:rPr>
              <w:t>开始。</w:t>
            </w:r>
            <w:r w:rsidR="00317DD7">
              <w:rPr>
                <w:rFonts w:hint="eastAsia"/>
                <w:color w:val="auto"/>
                <w:sz w:val="20"/>
              </w:rPr>
              <w:t>以便于后续延长线地铁车站加入后排序。</w:t>
            </w:r>
            <w:r w:rsidR="00942D44">
              <w:rPr>
                <w:rFonts w:hint="eastAsia"/>
                <w:color w:val="auto"/>
                <w:sz w:val="20"/>
              </w:rPr>
              <w:t>每个序号一旦使用就不能更改，也不能被重新使用。</w:t>
            </w:r>
          </w:p>
        </w:tc>
      </w:tr>
      <w:tr w:rsidR="00ED2E74" w14:paraId="08574B67" w14:textId="77777777" w:rsidTr="003554D8">
        <w:tc>
          <w:tcPr>
            <w:tcW w:w="2802" w:type="dxa"/>
            <w:vAlign w:val="center"/>
          </w:tcPr>
          <w:p w14:paraId="09A2EA36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14:paraId="49FFD064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5EA5DB3" w14:textId="77777777"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B197FE8" w14:textId="77777777"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C4CC610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此时间为本站台的时间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上行是指此</w:t>
            </w:r>
            <w:proofErr w:type="gramStart"/>
            <w:r>
              <w:rPr>
                <w:color w:val="auto"/>
                <w:sz w:val="20"/>
              </w:rPr>
              <w:t>排序低此</w:t>
            </w:r>
            <w:proofErr w:type="gramEnd"/>
            <w:r>
              <w:rPr>
                <w:color w:val="auto"/>
                <w:sz w:val="20"/>
              </w:rPr>
              <w:t>排序高车站为上行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14:paraId="7C5F2AF2" w14:textId="77777777" w:rsidTr="003554D8">
        <w:tc>
          <w:tcPr>
            <w:tcW w:w="2802" w:type="dxa"/>
            <w:vAlign w:val="center"/>
          </w:tcPr>
          <w:p w14:paraId="17F45E00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14:paraId="14C6E697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D88F85D" w14:textId="77777777"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AACC287" w14:textId="77777777"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0AF9E77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14:paraId="4D8192D8" w14:textId="77777777" w:rsidTr="003554D8">
        <w:tc>
          <w:tcPr>
            <w:tcW w:w="2802" w:type="dxa"/>
            <w:vAlign w:val="center"/>
          </w:tcPr>
          <w:p w14:paraId="69FF7F72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14:paraId="09C92A3C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565EFE8" w14:textId="77777777"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B13BEC" w14:textId="77777777"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4549FC1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14:paraId="0D830CAB" w14:textId="77777777" w:rsidTr="003554D8">
        <w:tc>
          <w:tcPr>
            <w:tcW w:w="2802" w:type="dxa"/>
            <w:vAlign w:val="center"/>
          </w:tcPr>
          <w:p w14:paraId="7EEB393D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14:paraId="20FFD206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128E336" w14:textId="77777777"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8A1367A" w14:textId="77777777"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BB3D871" w14:textId="77777777"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146948" w14:paraId="5B98DCBE" w14:textId="77777777" w:rsidTr="000209B2">
        <w:tc>
          <w:tcPr>
            <w:tcW w:w="2802" w:type="dxa"/>
          </w:tcPr>
          <w:p w14:paraId="7789B6A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SYSTEM_USER_ID</w:t>
            </w:r>
          </w:p>
        </w:tc>
        <w:tc>
          <w:tcPr>
            <w:tcW w:w="1701" w:type="dxa"/>
          </w:tcPr>
          <w:p w14:paraId="7930861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559542B9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A2DA4B9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4152E2B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238A4116" w14:textId="77777777" w:rsidTr="003554D8">
        <w:tc>
          <w:tcPr>
            <w:tcW w:w="2802" w:type="dxa"/>
            <w:vAlign w:val="center"/>
          </w:tcPr>
          <w:p w14:paraId="12595CE9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094E221A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157EEF8D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1B8BF3A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78CE717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09EFB9C5" w14:textId="77777777" w:rsidR="00E82B80" w:rsidRDefault="00E82B80" w:rsidP="00CC5BB1">
      <w:pPr>
        <w:spacing w:line="360" w:lineRule="auto"/>
        <w:ind w:firstLineChars="200" w:firstLine="420"/>
      </w:pPr>
    </w:p>
    <w:p w14:paraId="4CB666B3" w14:textId="77777777" w:rsidR="00322B6A" w:rsidRPr="00322B6A" w:rsidRDefault="00322B6A" w:rsidP="00322B6A">
      <w:pPr>
        <w:pStyle w:val="3"/>
        <w:numPr>
          <w:ilvl w:val="2"/>
          <w:numId w:val="1"/>
        </w:numPr>
        <w:rPr>
          <w:sz w:val="28"/>
        </w:rPr>
      </w:pPr>
      <w:bookmarkStart w:id="146" w:name="_Toc40549445"/>
      <w:r w:rsidRPr="00322B6A">
        <w:rPr>
          <w:rFonts w:hint="eastAsia"/>
          <w:sz w:val="28"/>
        </w:rPr>
        <w:t>TRAIN</w:t>
      </w:r>
      <w:r w:rsidR="00EC4C4C">
        <w:rPr>
          <w:rFonts w:hint="eastAsia"/>
          <w:sz w:val="28"/>
        </w:rPr>
        <w:t>（列车信息</w:t>
      </w:r>
      <w:r w:rsidRPr="00322B6A">
        <w:rPr>
          <w:rFonts w:hint="eastAsia"/>
          <w:sz w:val="28"/>
        </w:rPr>
        <w:t>表）</w:t>
      </w:r>
      <w:bookmarkEnd w:id="14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C4C4C" w14:paraId="34D2282F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0C8EBA58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5A8F8939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4F9045F1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6CD82084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3A644C5C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14:paraId="57E5C66B" w14:textId="77777777" w:rsidTr="003554D8">
        <w:tc>
          <w:tcPr>
            <w:tcW w:w="2802" w:type="dxa"/>
            <w:vAlign w:val="center"/>
          </w:tcPr>
          <w:p w14:paraId="7D5C66D7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5CE24927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01D5187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2FCDAB9E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03DA4BE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14:paraId="6433A7CB" w14:textId="77777777" w:rsidTr="003554D8">
        <w:tc>
          <w:tcPr>
            <w:tcW w:w="2802" w:type="dxa"/>
            <w:vAlign w:val="center"/>
          </w:tcPr>
          <w:p w14:paraId="24F9D5F5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1F91ED20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3C42A54A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3CBD85B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E37F80C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14:paraId="32AC9D0B" w14:textId="77777777" w:rsidTr="003554D8">
        <w:tc>
          <w:tcPr>
            <w:tcW w:w="2802" w:type="dxa"/>
            <w:vAlign w:val="center"/>
          </w:tcPr>
          <w:p w14:paraId="2CB902DE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50AFDC9C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05AF1DF9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A1D9002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B2A5931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14:paraId="1EC84656" w14:textId="77777777" w:rsidTr="003554D8">
        <w:tc>
          <w:tcPr>
            <w:tcW w:w="2802" w:type="dxa"/>
            <w:vAlign w:val="center"/>
          </w:tcPr>
          <w:p w14:paraId="23118C95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734B04F2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009A96F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DB5C1FF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0E00FBB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14:paraId="6A0D63F0" w14:textId="77777777" w:rsidTr="003554D8">
        <w:tc>
          <w:tcPr>
            <w:tcW w:w="2802" w:type="dxa"/>
            <w:vAlign w:val="center"/>
          </w:tcPr>
          <w:p w14:paraId="043F1D13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044B0E7D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E7787CF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AA1E517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FDE9BD8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14:paraId="56DE260E" w14:textId="77777777" w:rsidTr="003554D8">
        <w:tc>
          <w:tcPr>
            <w:tcW w:w="2802" w:type="dxa"/>
            <w:vAlign w:val="center"/>
          </w:tcPr>
          <w:p w14:paraId="1EBFF06A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4476E082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F8FB871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7A37907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566E14E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</w:t>
            </w:r>
            <w:r w:rsidR="009966E1">
              <w:rPr>
                <w:color w:val="auto"/>
                <w:sz w:val="20"/>
              </w:rPr>
              <w:t>编组</w:t>
            </w:r>
            <w:r w:rsidR="00075713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75713" w14:paraId="15E9C75F" w14:textId="77777777" w:rsidTr="003554D8">
        <w:tc>
          <w:tcPr>
            <w:tcW w:w="2802" w:type="dxa"/>
            <w:vAlign w:val="center"/>
          </w:tcPr>
          <w:p w14:paraId="2366D42F" w14:textId="77777777"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14:paraId="3AE6D489" w14:textId="77777777"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4744DDB" w14:textId="77777777"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CDBAC57" w14:textId="77777777"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26F6104" w14:textId="77777777"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列车编组英文名称</w:t>
            </w:r>
          </w:p>
        </w:tc>
      </w:tr>
      <w:tr w:rsidR="00075713" w14:paraId="1ED05F25" w14:textId="77777777" w:rsidTr="003554D8">
        <w:tc>
          <w:tcPr>
            <w:tcW w:w="2802" w:type="dxa"/>
            <w:vAlign w:val="center"/>
          </w:tcPr>
          <w:p w14:paraId="44925716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3D23BD16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F19C385" w14:textId="77777777"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A6E8694" w14:textId="77777777"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D2DBD9F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LC-</w:t>
            </w:r>
            <w:r>
              <w:rPr>
                <w:color w:val="auto"/>
                <w:sz w:val="20"/>
              </w:rPr>
              <w:t>LLL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其中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LLL</w:t>
            </w:r>
            <w:r>
              <w:rPr>
                <w:color w:val="auto"/>
                <w:sz w:val="20"/>
              </w:rPr>
              <w:t>为线路编号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AAAA</w:t>
            </w:r>
            <w:r>
              <w:rPr>
                <w:color w:val="auto"/>
                <w:sz w:val="20"/>
              </w:rPr>
              <w:t>为记录序号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不足位数补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075713" w14:paraId="79C82EE4" w14:textId="77777777" w:rsidTr="003554D8">
        <w:tc>
          <w:tcPr>
            <w:tcW w:w="2802" w:type="dxa"/>
            <w:vAlign w:val="center"/>
          </w:tcPr>
          <w:p w14:paraId="3ADED4E0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DESCRITION</w:t>
            </w:r>
          </w:p>
        </w:tc>
        <w:tc>
          <w:tcPr>
            <w:tcW w:w="1701" w:type="dxa"/>
            <w:vAlign w:val="center"/>
          </w:tcPr>
          <w:p w14:paraId="11996554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14:paraId="44D0F3B9" w14:textId="77777777"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F22E07E" w14:textId="77777777"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80B04E9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列车说明</w:t>
            </w:r>
          </w:p>
        </w:tc>
      </w:tr>
      <w:tr w:rsidR="00075713" w14:paraId="6992E752" w14:textId="77777777" w:rsidTr="003554D8">
        <w:tc>
          <w:tcPr>
            <w:tcW w:w="2802" w:type="dxa"/>
            <w:vAlign w:val="center"/>
          </w:tcPr>
          <w:p w14:paraId="0FBBCF47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14:paraId="330B8061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B48DBCF" w14:textId="77777777"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525747C" w14:textId="77777777"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8F27C2E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列车归属线路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75713" w14:paraId="761C9B53" w14:textId="77777777" w:rsidTr="003554D8">
        <w:tc>
          <w:tcPr>
            <w:tcW w:w="2802" w:type="dxa"/>
            <w:vAlign w:val="center"/>
          </w:tcPr>
          <w:p w14:paraId="43C1233C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14:paraId="63718498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4F8A638" w14:textId="77777777"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20D7482" w14:textId="77777777"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93B619C" w14:textId="77777777"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值为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146948" w14:paraId="708A0824" w14:textId="77777777" w:rsidTr="000209B2">
        <w:tc>
          <w:tcPr>
            <w:tcW w:w="2802" w:type="dxa"/>
          </w:tcPr>
          <w:p w14:paraId="427FB085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37A3B16A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1DD9F3D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D6C721F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462E222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4196D0E5" w14:textId="77777777" w:rsidTr="003554D8">
        <w:tc>
          <w:tcPr>
            <w:tcW w:w="2802" w:type="dxa"/>
            <w:vAlign w:val="center"/>
          </w:tcPr>
          <w:p w14:paraId="7A674C74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67ECF640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08AFD5B0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CA56BA5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11F874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51D8A9F2" w14:textId="77777777" w:rsidR="007F2D30" w:rsidRDefault="007F2D30" w:rsidP="00CC5BB1">
      <w:pPr>
        <w:spacing w:line="360" w:lineRule="auto"/>
        <w:ind w:firstLineChars="200" w:firstLine="420"/>
      </w:pPr>
    </w:p>
    <w:p w14:paraId="7FFC9110" w14:textId="77777777" w:rsidR="00EC4C4C" w:rsidRPr="00EC4C4C" w:rsidRDefault="00EC4C4C" w:rsidP="00EC4C4C">
      <w:pPr>
        <w:pStyle w:val="3"/>
        <w:numPr>
          <w:ilvl w:val="2"/>
          <w:numId w:val="1"/>
        </w:numPr>
        <w:rPr>
          <w:sz w:val="28"/>
        </w:rPr>
      </w:pPr>
      <w:bookmarkStart w:id="147" w:name="_Toc40549446"/>
      <w:r w:rsidRPr="00EC4C4C">
        <w:rPr>
          <w:sz w:val="28"/>
        </w:rPr>
        <w:t>VEHICLE</w:t>
      </w:r>
      <w:r>
        <w:rPr>
          <w:rFonts w:hint="eastAsia"/>
          <w:sz w:val="28"/>
        </w:rPr>
        <w:t>（列车车辆信息表）</w:t>
      </w:r>
      <w:bookmarkEnd w:id="14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C4C4C" w14:paraId="6B19D1F6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1755FF16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5927B499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634847F8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66FDCEA2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31ECF904" w14:textId="77777777"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14:paraId="3773CD79" w14:textId="77777777" w:rsidTr="003554D8">
        <w:tc>
          <w:tcPr>
            <w:tcW w:w="2802" w:type="dxa"/>
            <w:vAlign w:val="center"/>
          </w:tcPr>
          <w:p w14:paraId="5898BD75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76A90B57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E2500A4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7C966D1D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1E4F410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14:paraId="4C2D160A" w14:textId="77777777" w:rsidTr="003554D8">
        <w:tc>
          <w:tcPr>
            <w:tcW w:w="2802" w:type="dxa"/>
            <w:vAlign w:val="center"/>
          </w:tcPr>
          <w:p w14:paraId="709E759E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0A13265D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1BB369EC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CF335AF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95F6832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14:paraId="40F923CD" w14:textId="77777777" w:rsidTr="003554D8">
        <w:tc>
          <w:tcPr>
            <w:tcW w:w="2802" w:type="dxa"/>
            <w:vAlign w:val="center"/>
          </w:tcPr>
          <w:p w14:paraId="78B3493B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110D6734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A3CF8A7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01BF271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B308F5F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14:paraId="28D644BF" w14:textId="77777777" w:rsidTr="003554D8">
        <w:tc>
          <w:tcPr>
            <w:tcW w:w="2802" w:type="dxa"/>
            <w:vAlign w:val="center"/>
          </w:tcPr>
          <w:p w14:paraId="30DF45B7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008259F2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3C151F0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A71206E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0F602CC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14:paraId="2DEE3246" w14:textId="77777777" w:rsidTr="003554D8">
        <w:tc>
          <w:tcPr>
            <w:tcW w:w="2802" w:type="dxa"/>
            <w:vAlign w:val="center"/>
          </w:tcPr>
          <w:p w14:paraId="3F1817F2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1A5B8079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35C6877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B207426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714A441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14:paraId="6F07D4A0" w14:textId="77777777" w:rsidTr="003554D8">
        <w:tc>
          <w:tcPr>
            <w:tcW w:w="2802" w:type="dxa"/>
            <w:vAlign w:val="center"/>
          </w:tcPr>
          <w:p w14:paraId="260B670C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14:paraId="1E7CF301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A833751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6EE02FA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3F527E3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车辆的出厂序列号</w:t>
            </w:r>
          </w:p>
        </w:tc>
      </w:tr>
      <w:tr w:rsidR="00E91BFA" w14:paraId="11567BA7" w14:textId="77777777" w:rsidTr="003554D8">
        <w:tc>
          <w:tcPr>
            <w:tcW w:w="2802" w:type="dxa"/>
            <w:vAlign w:val="center"/>
          </w:tcPr>
          <w:p w14:paraId="1A7501ED" w14:textId="77777777"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15D7A80F" w14:textId="77777777"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D56FB74" w14:textId="77777777"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CF946DD" w14:textId="77777777"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2206F30" w14:textId="77777777"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车辆名称</w:t>
            </w:r>
          </w:p>
        </w:tc>
      </w:tr>
      <w:tr w:rsidR="00EC4C4C" w14:paraId="108529BB" w14:textId="77777777" w:rsidTr="003554D8">
        <w:tc>
          <w:tcPr>
            <w:tcW w:w="2802" w:type="dxa"/>
            <w:vAlign w:val="center"/>
          </w:tcPr>
          <w:p w14:paraId="3DD268C5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4C0A22C2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BE45A79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26FA04F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F65D40F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</w:t>
            </w:r>
            <w:r>
              <w:rPr>
                <w:color w:val="auto"/>
                <w:sz w:val="20"/>
              </w:rPr>
              <w:t>编号</w:t>
            </w:r>
          </w:p>
        </w:tc>
      </w:tr>
      <w:tr w:rsidR="00EC4C4C" w14:paraId="740F8BB5" w14:textId="77777777" w:rsidTr="003554D8">
        <w:tc>
          <w:tcPr>
            <w:tcW w:w="2802" w:type="dxa"/>
            <w:vAlign w:val="center"/>
          </w:tcPr>
          <w:p w14:paraId="5F9E9C16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62D6D7D3" w14:textId="77777777"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7229FB4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655A55E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EB5CCFC" w14:textId="77777777" w:rsidR="00EC4C4C" w:rsidRDefault="00EC4C4C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9D6F66">
              <w:rPr>
                <w:b/>
                <w:color w:val="FF0000"/>
                <w:sz w:val="20"/>
              </w:rPr>
              <w:t>车辆类型</w:t>
            </w:r>
            <w:r w:rsidR="009D6F66" w:rsidRPr="009D6F66">
              <w:rPr>
                <w:rFonts w:hint="eastAsia"/>
                <w:b/>
                <w:color w:val="FF0000"/>
                <w:sz w:val="20"/>
              </w:rPr>
              <w:t>，</w:t>
            </w:r>
            <w:r w:rsidR="009D6F66" w:rsidRPr="009D6F66">
              <w:rPr>
                <w:b/>
                <w:color w:val="FF0000"/>
                <w:sz w:val="20"/>
              </w:rPr>
              <w:t>待定</w:t>
            </w:r>
            <w:r w:rsidR="003554D8">
              <w:rPr>
                <w:rFonts w:hint="eastAsia"/>
                <w:b/>
                <w:color w:val="FF0000"/>
                <w:sz w:val="20"/>
              </w:rPr>
              <w:t>，数据字典编</w:t>
            </w:r>
            <w:r w:rsidR="003554D8">
              <w:rPr>
                <w:rFonts w:hint="eastAsia"/>
                <w:b/>
                <w:color w:val="FF0000"/>
                <w:sz w:val="20"/>
              </w:rPr>
              <w:lastRenderedPageBreak/>
              <w:t>码：</w:t>
            </w:r>
            <w:r w:rsidR="003554D8">
              <w:rPr>
                <w:rFonts w:hint="eastAsia"/>
                <w:b/>
                <w:color w:val="FF0000"/>
                <w:sz w:val="20"/>
              </w:rPr>
              <w:t>VEHICLE_TYPE</w:t>
            </w:r>
          </w:p>
          <w:p w14:paraId="6F859E1C" w14:textId="77777777" w:rsidR="003554D8" w:rsidRPr="009D6F66" w:rsidRDefault="00DE02EB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T</w:t>
            </w:r>
            <w:r>
              <w:rPr>
                <w:rFonts w:hint="eastAsia"/>
                <w:b/>
                <w:color w:val="FF0000"/>
                <w:sz w:val="20"/>
              </w:rPr>
              <w:t>：拖车，</w:t>
            </w:r>
            <w:r>
              <w:rPr>
                <w:rFonts w:hint="eastAsia"/>
                <w:b/>
                <w:color w:val="FF0000"/>
                <w:sz w:val="20"/>
              </w:rPr>
              <w:t>M</w:t>
            </w:r>
            <w:r>
              <w:rPr>
                <w:rFonts w:hint="eastAsia"/>
                <w:b/>
                <w:color w:val="FF0000"/>
                <w:sz w:val="20"/>
              </w:rPr>
              <w:t>：动车，</w:t>
            </w:r>
            <w:r>
              <w:rPr>
                <w:rFonts w:hint="eastAsia"/>
                <w:b/>
                <w:color w:val="FF0000"/>
                <w:sz w:val="20"/>
              </w:rPr>
              <w:t>D</w:t>
            </w:r>
            <w:r>
              <w:rPr>
                <w:rFonts w:hint="eastAsia"/>
                <w:b/>
                <w:color w:val="FF0000"/>
                <w:sz w:val="20"/>
              </w:rPr>
              <w:t>：司机室，</w:t>
            </w:r>
            <w:r>
              <w:rPr>
                <w:rFonts w:hint="eastAsia"/>
                <w:b/>
                <w:color w:val="FF0000"/>
                <w:sz w:val="20"/>
              </w:rPr>
              <w:t>P</w:t>
            </w:r>
            <w:r>
              <w:rPr>
                <w:rFonts w:hint="eastAsia"/>
                <w:b/>
                <w:color w:val="FF0000"/>
                <w:sz w:val="20"/>
              </w:rPr>
              <w:t>：受电弓，</w:t>
            </w:r>
            <w:r>
              <w:rPr>
                <w:rFonts w:hint="eastAsia"/>
                <w:b/>
                <w:color w:val="FF0000"/>
                <w:sz w:val="20"/>
              </w:rPr>
              <w:t>1</w:t>
            </w:r>
            <w:r>
              <w:rPr>
                <w:rFonts w:hint="eastAsia"/>
                <w:b/>
                <w:color w:val="FF0000"/>
                <w:sz w:val="20"/>
              </w:rPr>
              <w:t>、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：</w:t>
            </w:r>
            <w:proofErr w:type="gramStart"/>
            <w:r>
              <w:rPr>
                <w:rFonts w:hint="eastAsia"/>
                <w:b/>
                <w:color w:val="FF0000"/>
                <w:sz w:val="20"/>
              </w:rPr>
              <w:t>一</w:t>
            </w:r>
            <w:proofErr w:type="gramEnd"/>
            <w:r>
              <w:rPr>
                <w:rFonts w:hint="eastAsia"/>
                <w:b/>
                <w:color w:val="FF0000"/>
                <w:sz w:val="20"/>
              </w:rPr>
              <w:t>等车或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等车</w:t>
            </w:r>
          </w:p>
        </w:tc>
      </w:tr>
      <w:tr w:rsidR="00EC4C4C" w14:paraId="2DC16CB3" w14:textId="77777777" w:rsidTr="003554D8">
        <w:tc>
          <w:tcPr>
            <w:tcW w:w="2802" w:type="dxa"/>
            <w:vAlign w:val="center"/>
          </w:tcPr>
          <w:p w14:paraId="136FA28E" w14:textId="77777777" w:rsidR="00EC4C4C" w:rsidRDefault="0037161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DEFAULT</w:t>
            </w:r>
            <w:r w:rsidR="009D6F66">
              <w:rPr>
                <w:rFonts w:hint="eastAsia"/>
                <w:color w:val="auto"/>
                <w:sz w:val="20"/>
              </w:rPr>
              <w:t>_COUNT</w:t>
            </w:r>
          </w:p>
        </w:tc>
        <w:tc>
          <w:tcPr>
            <w:tcW w:w="1701" w:type="dxa"/>
            <w:vAlign w:val="center"/>
          </w:tcPr>
          <w:p w14:paraId="3CBBE88B" w14:textId="77777777" w:rsidR="00EC4C4C" w:rsidRDefault="009D6F66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FD4F6DD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80F3201" w14:textId="77777777"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9FE59A1" w14:textId="77777777" w:rsidR="00EC4C4C" w:rsidRDefault="009D6F66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默认配置的控制器数量</w:t>
            </w:r>
            <w:r w:rsidR="00D757CF">
              <w:rPr>
                <w:rFonts w:hint="eastAsia"/>
                <w:color w:val="auto"/>
                <w:sz w:val="20"/>
              </w:rPr>
              <w:t>，有可能配置了</w:t>
            </w:r>
            <w:r w:rsidR="00D757CF">
              <w:rPr>
                <w:rFonts w:hint="eastAsia"/>
                <w:color w:val="auto"/>
                <w:sz w:val="20"/>
              </w:rPr>
              <w:t>4</w:t>
            </w:r>
            <w:r w:rsidR="00D757CF">
              <w:rPr>
                <w:rFonts w:hint="eastAsia"/>
                <w:color w:val="auto"/>
                <w:sz w:val="20"/>
              </w:rPr>
              <w:t>个控制器，但实际上只使用了</w:t>
            </w:r>
            <w:r w:rsidR="00D757CF">
              <w:rPr>
                <w:rFonts w:hint="eastAsia"/>
                <w:color w:val="auto"/>
                <w:sz w:val="20"/>
              </w:rPr>
              <w:t>3</w:t>
            </w:r>
            <w:r w:rsidR="00D757CF">
              <w:rPr>
                <w:rFonts w:hint="eastAsia"/>
                <w:color w:val="auto"/>
                <w:sz w:val="20"/>
              </w:rPr>
              <w:t>个。</w:t>
            </w:r>
          </w:p>
        </w:tc>
      </w:tr>
      <w:tr w:rsidR="009D6F66" w14:paraId="2191274F" w14:textId="77777777" w:rsidTr="003554D8">
        <w:tc>
          <w:tcPr>
            <w:tcW w:w="2802" w:type="dxa"/>
            <w:vAlign w:val="center"/>
          </w:tcPr>
          <w:p w14:paraId="7073E890" w14:textId="77777777" w:rsidR="009D6F66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TRAIN_ID</w:t>
            </w:r>
          </w:p>
        </w:tc>
        <w:tc>
          <w:tcPr>
            <w:tcW w:w="1701" w:type="dxa"/>
            <w:vAlign w:val="center"/>
          </w:tcPr>
          <w:p w14:paraId="29ADDED7" w14:textId="77777777" w:rsidR="009D6F66" w:rsidRDefault="0085755A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E4AA1C5" w14:textId="77777777"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02CB6DD" w14:textId="77777777"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E70343F" w14:textId="77777777" w:rsidR="009D6F66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车辆归属的编组列车的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。如果为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或为空值，则表示该车辆未被编入列车。</w:t>
            </w:r>
          </w:p>
        </w:tc>
      </w:tr>
      <w:tr w:rsidR="00902C59" w14:paraId="4E93691E" w14:textId="77777777" w:rsidTr="003554D8">
        <w:tc>
          <w:tcPr>
            <w:tcW w:w="2802" w:type="dxa"/>
            <w:vAlign w:val="center"/>
          </w:tcPr>
          <w:p w14:paraId="589DD40B" w14:textId="77777777"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39DC9BBD" w14:textId="77777777" w:rsidR="00902C59" w:rsidRDefault="00902C59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14:paraId="5F4F7128" w14:textId="77777777"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5B50106" w14:textId="77777777"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BF4EF77" w14:textId="77777777"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车辆说明</w:t>
            </w:r>
          </w:p>
        </w:tc>
      </w:tr>
      <w:tr w:rsidR="00146948" w14:paraId="034568A6" w14:textId="77777777" w:rsidTr="000209B2">
        <w:tc>
          <w:tcPr>
            <w:tcW w:w="2802" w:type="dxa"/>
          </w:tcPr>
          <w:p w14:paraId="0834894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6283396A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5F3E826E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C1E9784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CA78FD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431CF9D2" w14:textId="77777777" w:rsidTr="003554D8">
        <w:tc>
          <w:tcPr>
            <w:tcW w:w="2802" w:type="dxa"/>
            <w:vAlign w:val="center"/>
          </w:tcPr>
          <w:p w14:paraId="18CC575D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724040F5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2608F45C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09342EA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C7AEE8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49A8CC39" w14:textId="77777777" w:rsidR="00EC4C4C" w:rsidRDefault="00EC4C4C" w:rsidP="00CC5BB1">
      <w:pPr>
        <w:spacing w:line="360" w:lineRule="auto"/>
        <w:ind w:firstLineChars="200" w:firstLine="420"/>
      </w:pPr>
    </w:p>
    <w:p w14:paraId="6BAF85DD" w14:textId="77777777" w:rsidR="003A364C" w:rsidRPr="003A364C" w:rsidRDefault="003A364C" w:rsidP="003A364C">
      <w:pPr>
        <w:pStyle w:val="3"/>
        <w:numPr>
          <w:ilvl w:val="2"/>
          <w:numId w:val="1"/>
        </w:numPr>
        <w:rPr>
          <w:sz w:val="28"/>
        </w:rPr>
      </w:pPr>
      <w:bookmarkStart w:id="148" w:name="_Toc40549447"/>
      <w:r w:rsidRPr="003A364C">
        <w:rPr>
          <w:rFonts w:hint="eastAsia"/>
          <w:sz w:val="28"/>
        </w:rPr>
        <w:t>CONTROLLER</w:t>
      </w:r>
      <w:r w:rsidRPr="003A364C">
        <w:rPr>
          <w:rFonts w:hint="eastAsia"/>
          <w:sz w:val="28"/>
        </w:rPr>
        <w:t>（控制器信息表）</w:t>
      </w:r>
      <w:bookmarkEnd w:id="14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85755A" w14:paraId="4A895820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47AF6359" w14:textId="77777777"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2E83351C" w14:textId="77777777"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7A993C99" w14:textId="77777777"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63B6BA15" w14:textId="77777777"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740DA53F" w14:textId="77777777"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5755A" w14:paraId="7BE7FDC2" w14:textId="77777777" w:rsidTr="003554D8">
        <w:tc>
          <w:tcPr>
            <w:tcW w:w="2802" w:type="dxa"/>
            <w:vAlign w:val="center"/>
          </w:tcPr>
          <w:p w14:paraId="12068F61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20B74838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25A46DD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4C5D60CE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557947B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5755A" w14:paraId="68F01A45" w14:textId="77777777" w:rsidTr="003554D8">
        <w:tc>
          <w:tcPr>
            <w:tcW w:w="2802" w:type="dxa"/>
            <w:vAlign w:val="center"/>
          </w:tcPr>
          <w:p w14:paraId="0DFEFBD5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0A0FD3B4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1C395225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E11204B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210C8B1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5755A" w14:paraId="12C26CCB" w14:textId="77777777" w:rsidTr="003554D8">
        <w:tc>
          <w:tcPr>
            <w:tcW w:w="2802" w:type="dxa"/>
            <w:vAlign w:val="center"/>
          </w:tcPr>
          <w:p w14:paraId="5E2CBF74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75B99EAD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6D09555F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A1D078A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6B6ED81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5755A" w14:paraId="08B1D549" w14:textId="77777777" w:rsidTr="003554D8">
        <w:tc>
          <w:tcPr>
            <w:tcW w:w="2802" w:type="dxa"/>
            <w:vAlign w:val="center"/>
          </w:tcPr>
          <w:p w14:paraId="47D4760C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3CC17D15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5E8567C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D4AB44E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5F3E555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5755A" w14:paraId="4E022EEF" w14:textId="77777777" w:rsidTr="003554D8">
        <w:tc>
          <w:tcPr>
            <w:tcW w:w="2802" w:type="dxa"/>
            <w:vAlign w:val="center"/>
          </w:tcPr>
          <w:p w14:paraId="294FF81C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7BEE128D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74A96E4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38BA9C9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FFD285D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5755A" w14:paraId="79F7795B" w14:textId="77777777" w:rsidTr="003554D8">
        <w:tc>
          <w:tcPr>
            <w:tcW w:w="2802" w:type="dxa"/>
            <w:vAlign w:val="center"/>
          </w:tcPr>
          <w:p w14:paraId="44CF54AD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14:paraId="60F0401F" w14:textId="77777777"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BD8C5D7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62ACE7A" w14:textId="77777777"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3400472" w14:textId="77777777" w:rsidR="0085755A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 w:rsidR="0085755A">
              <w:rPr>
                <w:color w:val="auto"/>
                <w:sz w:val="20"/>
              </w:rPr>
              <w:t>出厂序列号</w:t>
            </w:r>
          </w:p>
        </w:tc>
      </w:tr>
      <w:tr w:rsidR="002018C3" w14:paraId="24EE31C1" w14:textId="77777777" w:rsidTr="003554D8">
        <w:tc>
          <w:tcPr>
            <w:tcW w:w="2802" w:type="dxa"/>
            <w:vAlign w:val="center"/>
          </w:tcPr>
          <w:p w14:paraId="25F78049" w14:textId="77777777"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23013D79" w14:textId="77777777"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1A01358" w14:textId="77777777"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512B5E9" w14:textId="77777777"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9D9AC85" w14:textId="77777777" w:rsidR="000C1E26" w:rsidRPr="000C1E26" w:rsidRDefault="002018C3" w:rsidP="000C1E2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rFonts w:hint="eastAsia"/>
                <w:color w:val="auto"/>
                <w:sz w:val="20"/>
              </w:rPr>
              <w:t>控</w:t>
            </w:r>
            <w:r w:rsidR="000C1E26" w:rsidRPr="000C1E26">
              <w:rPr>
                <w:rFonts w:hint="eastAsia"/>
                <w:color w:val="auto"/>
                <w:sz w:val="20"/>
              </w:rPr>
              <w:t>制器编号格式为：</w:t>
            </w:r>
            <w:r w:rsidR="000C1E26">
              <w:rPr>
                <w:rFonts w:hint="eastAsia"/>
                <w:color w:val="auto"/>
                <w:sz w:val="20"/>
              </w:rPr>
              <w:t xml:space="preserve"> X-AAAAAA-T</w:t>
            </w:r>
          </w:p>
          <w:p w14:paraId="5EBC5FE1" w14:textId="77777777"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：为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、</w:t>
            </w:r>
            <w:r w:rsidRPr="000C1E26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或其他，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表示安装在列车上的控制器，</w:t>
            </w:r>
            <w:r w:rsidR="00443DFB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表示安装在车站的控制器，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值为其他，表示安装在其他地方的控制器。</w:t>
            </w:r>
          </w:p>
          <w:p w14:paraId="7BB71459" w14:textId="77777777"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AAAAAA</w:t>
            </w:r>
            <w:r w:rsidRPr="000C1E26">
              <w:rPr>
                <w:rFonts w:hint="eastAsia"/>
                <w:color w:val="auto"/>
                <w:sz w:val="20"/>
              </w:rPr>
              <w:t>：为序号，列车序号或车站序号。每新编组一辆列车，其序号为一新增值，不能是以前曾经使用过的值。车站序号也是如此。并且车站、列车序号一旦产生就不可修改。</w:t>
            </w:r>
          </w:p>
          <w:p w14:paraId="3994A3D3" w14:textId="77777777" w:rsidR="002018C3" w:rsidRDefault="000C1E26" w:rsidP="000C1E26">
            <w:pPr>
              <w:pStyle w:val="Default"/>
              <w:jc w:val="both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：表示类别，车辆控制器值为</w:t>
            </w:r>
            <w:r w:rsidRPr="000C1E26">
              <w:rPr>
                <w:color w:val="auto"/>
                <w:sz w:val="20"/>
              </w:rPr>
              <w:t>0</w:t>
            </w:r>
            <w:r w:rsidRPr="000C1E26">
              <w:rPr>
                <w:rFonts w:hint="eastAsia"/>
                <w:color w:val="auto"/>
                <w:sz w:val="20"/>
              </w:rPr>
              <w:t>或</w:t>
            </w:r>
            <w:r w:rsidRPr="000C1E26">
              <w:rPr>
                <w:color w:val="auto"/>
                <w:sz w:val="20"/>
              </w:rPr>
              <w:t>1</w:t>
            </w:r>
            <w:r w:rsidRPr="000C1E26">
              <w:rPr>
                <w:rFonts w:hint="eastAsia"/>
                <w:color w:val="auto"/>
                <w:sz w:val="20"/>
              </w:rPr>
              <w:t>，表示车头或车车尾；</w:t>
            </w:r>
            <w:proofErr w:type="gramStart"/>
            <w:r w:rsidRPr="000C1E26">
              <w:rPr>
                <w:rFonts w:hint="eastAsia"/>
                <w:color w:val="auto"/>
                <w:sz w:val="20"/>
              </w:rPr>
              <w:lastRenderedPageBreak/>
              <w:t>车站控制器值为</w:t>
            </w:r>
            <w:proofErr w:type="gramEnd"/>
            <w:r w:rsidR="003827EC">
              <w:rPr>
                <w:rFonts w:hint="eastAsia"/>
                <w:color w:val="auto"/>
                <w:sz w:val="20"/>
              </w:rPr>
              <w:t>2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3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4</w:t>
            </w:r>
            <w:r w:rsidR="003827EC">
              <w:rPr>
                <w:rFonts w:hint="eastAsia"/>
                <w:color w:val="auto"/>
                <w:sz w:val="20"/>
              </w:rPr>
              <w:t>，表示站厅控制器、上行控制器及下行控制器，</w:t>
            </w:r>
            <w:r w:rsidR="003827EC">
              <w:rPr>
                <w:rFonts w:hint="eastAsia"/>
                <w:color w:val="auto"/>
                <w:sz w:val="20"/>
              </w:rPr>
              <w:t>5</w:t>
            </w:r>
            <w:r w:rsidR="003827EC">
              <w:rPr>
                <w:rFonts w:hint="eastAsia"/>
                <w:color w:val="auto"/>
                <w:sz w:val="20"/>
              </w:rPr>
              <w:t>：其他控制器</w:t>
            </w:r>
          </w:p>
          <w:p w14:paraId="165DBB7C" w14:textId="77777777" w:rsidR="003827EC" w:rsidRPr="003827EC" w:rsidRDefault="003827EC" w:rsidP="000C1E2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9966E1" w14:paraId="6F938870" w14:textId="77777777" w:rsidTr="003554D8">
        <w:tc>
          <w:tcPr>
            <w:tcW w:w="2802" w:type="dxa"/>
            <w:vAlign w:val="center"/>
          </w:tcPr>
          <w:p w14:paraId="60F78B4F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NAME</w:t>
            </w:r>
          </w:p>
        </w:tc>
        <w:tc>
          <w:tcPr>
            <w:tcW w:w="1701" w:type="dxa"/>
            <w:vAlign w:val="center"/>
          </w:tcPr>
          <w:p w14:paraId="13A83982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7B2E19B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485C5AF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AFDA443" w14:textId="77777777" w:rsidR="009966E1" w:rsidRPr="0002732A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9966E1">
              <w:rPr>
                <w:color w:val="auto"/>
                <w:sz w:val="20"/>
              </w:rPr>
              <w:t>控制器名称</w:t>
            </w:r>
            <w:r w:rsidRPr="009966E1"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018C3" w14:paraId="55FCDD9F" w14:textId="77777777" w:rsidTr="003554D8">
        <w:tc>
          <w:tcPr>
            <w:tcW w:w="2802" w:type="dxa"/>
            <w:vAlign w:val="center"/>
          </w:tcPr>
          <w:p w14:paraId="09E61253" w14:textId="77777777" w:rsidR="002018C3" w:rsidRPr="002018C3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2018C3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5A59A157" w14:textId="77777777"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B8F605F" w14:textId="77777777"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670E738" w14:textId="77777777"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463067E" w14:textId="77777777" w:rsidR="002018C3" w:rsidRPr="0002732A" w:rsidRDefault="002018C3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02732A">
              <w:rPr>
                <w:color w:val="auto"/>
                <w:sz w:val="20"/>
              </w:rPr>
              <w:t>控制器</w:t>
            </w:r>
            <w:r w:rsidR="009966E1" w:rsidRPr="0002732A">
              <w:rPr>
                <w:color w:val="auto"/>
                <w:sz w:val="20"/>
              </w:rPr>
              <w:t>设备</w:t>
            </w:r>
            <w:r w:rsidRPr="0002732A">
              <w:rPr>
                <w:color w:val="auto"/>
                <w:sz w:val="20"/>
              </w:rPr>
              <w:t>类型</w:t>
            </w:r>
            <w:r w:rsidRPr="0002732A">
              <w:rPr>
                <w:rFonts w:hint="eastAsia"/>
                <w:color w:val="auto"/>
                <w:sz w:val="20"/>
              </w:rPr>
              <w:t>，</w:t>
            </w:r>
            <w:r w:rsidRPr="0002732A">
              <w:rPr>
                <w:color w:val="auto"/>
                <w:sz w:val="20"/>
              </w:rPr>
              <w:t>值待定</w:t>
            </w:r>
            <w:r w:rsidR="00C71A68" w:rsidRPr="0002732A">
              <w:rPr>
                <w:rFonts w:hint="eastAsia"/>
                <w:color w:val="auto"/>
                <w:sz w:val="20"/>
              </w:rPr>
              <w:t>，</w:t>
            </w:r>
            <w:r w:rsidR="00C71A68" w:rsidRPr="0002732A">
              <w:rPr>
                <w:color w:val="auto"/>
                <w:sz w:val="20"/>
              </w:rPr>
              <w:t>数据字典</w:t>
            </w:r>
            <w:r w:rsidR="00C71A68" w:rsidRPr="0002732A">
              <w:rPr>
                <w:rFonts w:hint="eastAsia"/>
                <w:color w:val="auto"/>
                <w:sz w:val="20"/>
              </w:rPr>
              <w:t>：</w:t>
            </w:r>
            <w:r w:rsidR="001A666B" w:rsidRPr="0002732A">
              <w:rPr>
                <w:rFonts w:hint="eastAsia"/>
                <w:color w:val="auto"/>
                <w:sz w:val="20"/>
              </w:rPr>
              <w:t>CONTROLLER</w:t>
            </w:r>
            <w:r w:rsidR="00C71A68" w:rsidRPr="0002732A">
              <w:rPr>
                <w:rFonts w:hint="eastAsia"/>
                <w:color w:val="auto"/>
                <w:sz w:val="20"/>
              </w:rPr>
              <w:t>_DEVICE_TYPE</w:t>
            </w:r>
          </w:p>
        </w:tc>
      </w:tr>
      <w:tr w:rsidR="009966E1" w:rsidRPr="009966E1" w14:paraId="3BEBB306" w14:textId="77777777" w:rsidTr="003554D8">
        <w:tc>
          <w:tcPr>
            <w:tcW w:w="2802" w:type="dxa"/>
            <w:vAlign w:val="center"/>
          </w:tcPr>
          <w:p w14:paraId="60CF1266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701" w:type="dxa"/>
            <w:vAlign w:val="center"/>
          </w:tcPr>
          <w:p w14:paraId="0301B3A4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3555339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B6697D7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9DBCD54" w14:textId="77777777" w:rsidR="009A5AA2" w:rsidRDefault="009966E1" w:rsidP="001A66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9A5AA2">
              <w:rPr>
                <w:rFonts w:hint="eastAsia"/>
                <w:color w:val="auto"/>
                <w:sz w:val="20"/>
              </w:rPr>
              <w:t>车头</w:t>
            </w:r>
            <w:r>
              <w:rPr>
                <w:rFonts w:hint="eastAsia"/>
                <w:color w:val="auto"/>
                <w:sz w:val="20"/>
              </w:rPr>
              <w:t>控制器，</w:t>
            </w:r>
          </w:p>
          <w:p w14:paraId="2060C82A" w14:textId="77777777" w:rsidR="009966E1" w:rsidRDefault="009A5AA2" w:rsidP="009A5A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9966E1">
              <w:rPr>
                <w:rFonts w:hint="eastAsia"/>
                <w:color w:val="auto"/>
                <w:sz w:val="20"/>
              </w:rPr>
              <w:t>：站台上行控制器，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9966E1">
              <w:rPr>
                <w:rFonts w:hint="eastAsia"/>
                <w:color w:val="auto"/>
                <w:sz w:val="20"/>
              </w:rPr>
              <w:t>：站台下行控制器</w:t>
            </w:r>
            <w:r w:rsidR="00C71A68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4</w:t>
            </w:r>
            <w:r w:rsidR="000F56EA">
              <w:rPr>
                <w:rFonts w:hint="eastAsia"/>
                <w:color w:val="auto"/>
                <w:sz w:val="20"/>
              </w:rPr>
              <w:t>：站厅控制器，</w:t>
            </w:r>
            <w:r w:rsidR="00C71A68">
              <w:rPr>
                <w:rFonts w:hint="eastAsia"/>
                <w:color w:val="auto"/>
                <w:sz w:val="20"/>
              </w:rPr>
              <w:t>数据字典：</w:t>
            </w:r>
            <w:r w:rsidR="001A666B">
              <w:rPr>
                <w:rFonts w:hint="eastAsia"/>
                <w:color w:val="auto"/>
                <w:sz w:val="20"/>
              </w:rPr>
              <w:t xml:space="preserve">CONTROLLER </w:t>
            </w:r>
            <w:r w:rsidR="00C71A68">
              <w:rPr>
                <w:rFonts w:hint="eastAsia"/>
                <w:color w:val="auto"/>
                <w:sz w:val="20"/>
              </w:rPr>
              <w:t xml:space="preserve">_INSTALL_TYPE </w:t>
            </w:r>
          </w:p>
        </w:tc>
      </w:tr>
      <w:tr w:rsidR="009966E1" w14:paraId="464909E2" w14:textId="77777777" w:rsidTr="003554D8">
        <w:tc>
          <w:tcPr>
            <w:tcW w:w="2802" w:type="dxa"/>
            <w:vAlign w:val="center"/>
          </w:tcPr>
          <w:p w14:paraId="5C3FB6C2" w14:textId="77777777" w:rsidR="009966E1" w:rsidRDefault="007F65E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</w:t>
            </w:r>
            <w:r w:rsidR="009966E1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1353188E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5E1BE86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0570AB2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6423DC8" w14:textId="77777777" w:rsidR="009966E1" w:rsidRDefault="00BB5D3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控制器归属的列车</w:t>
            </w:r>
            <w:r w:rsidR="009966E1">
              <w:rPr>
                <w:color w:val="auto"/>
                <w:sz w:val="20"/>
              </w:rPr>
              <w:t>或站台</w:t>
            </w:r>
            <w:r w:rsidR="009966E1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16198" w14:paraId="05223596" w14:textId="77777777" w:rsidTr="003554D8">
        <w:tc>
          <w:tcPr>
            <w:tcW w:w="2802" w:type="dxa"/>
            <w:vAlign w:val="center"/>
          </w:tcPr>
          <w:p w14:paraId="7B0CEFFA" w14:textId="77777777"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14:paraId="3A5F3199" w14:textId="77777777"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0FE8416" w14:textId="77777777"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F1E2119" w14:textId="77777777"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1E8A581" w14:textId="77777777" w:rsidR="00B16198" w:rsidRDefault="00B16198" w:rsidP="008F1D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车站控制器</w:t>
            </w:r>
            <w:r w:rsidR="008F1D30">
              <w:rPr>
                <w:rFonts w:hint="eastAsia"/>
                <w:color w:val="auto"/>
                <w:sz w:val="20"/>
              </w:rPr>
              <w:t>归属的运营线路</w:t>
            </w:r>
            <w:r w:rsidR="008F1D30">
              <w:rPr>
                <w:rFonts w:hint="eastAsia"/>
                <w:color w:val="auto"/>
                <w:sz w:val="20"/>
              </w:rPr>
              <w:t>ID</w:t>
            </w:r>
            <w:r w:rsidR="00C25F92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966E1" w14:paraId="7DF24920" w14:textId="77777777" w:rsidTr="003554D8">
        <w:tc>
          <w:tcPr>
            <w:tcW w:w="2802" w:type="dxa"/>
            <w:vAlign w:val="center"/>
          </w:tcPr>
          <w:p w14:paraId="0C6E6861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14:paraId="02A6FD26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B4A5F36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F33949A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8D8BDB4" w14:textId="77777777"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9966E1" w14:paraId="26D030AB" w14:textId="77777777" w:rsidTr="003554D8">
        <w:tc>
          <w:tcPr>
            <w:tcW w:w="2802" w:type="dxa"/>
            <w:vAlign w:val="center"/>
          </w:tcPr>
          <w:p w14:paraId="52EC4D4E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701" w:type="dxa"/>
            <w:vAlign w:val="center"/>
          </w:tcPr>
          <w:p w14:paraId="4E5E8CC4" w14:textId="77777777"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C4B1678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7A9B637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4C00D70" w14:textId="77777777"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控制器每天开机时间</w:t>
            </w:r>
          </w:p>
        </w:tc>
      </w:tr>
      <w:tr w:rsidR="009966E1" w14:paraId="5F4F5014" w14:textId="77777777" w:rsidTr="003554D8">
        <w:tc>
          <w:tcPr>
            <w:tcW w:w="2802" w:type="dxa"/>
            <w:vAlign w:val="center"/>
          </w:tcPr>
          <w:p w14:paraId="1BE7E5B1" w14:textId="77777777"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701" w:type="dxa"/>
            <w:vAlign w:val="center"/>
          </w:tcPr>
          <w:p w14:paraId="2A637B6A" w14:textId="77777777"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5824941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4121D9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7BC5681" w14:textId="77777777"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控制器每天休眠时间</w:t>
            </w:r>
          </w:p>
        </w:tc>
      </w:tr>
      <w:tr w:rsidR="009966E1" w14:paraId="2B897418" w14:textId="77777777" w:rsidTr="003554D8">
        <w:tc>
          <w:tcPr>
            <w:tcW w:w="2802" w:type="dxa"/>
            <w:vAlign w:val="center"/>
          </w:tcPr>
          <w:p w14:paraId="00BFF878" w14:textId="77777777"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14:paraId="5FABC7F8" w14:textId="77777777"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C234DA9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1672628" w14:textId="77777777"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D2FBD98" w14:textId="77777777" w:rsidR="009966E1" w:rsidRDefault="00462EAD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控制器在车站的排序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用于显示顺序</w:t>
            </w:r>
            <w:r w:rsidR="0035710A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E6265" w14:paraId="1EAB8A5D" w14:textId="77777777" w:rsidTr="003554D8">
        <w:tc>
          <w:tcPr>
            <w:tcW w:w="2802" w:type="dxa"/>
            <w:vAlign w:val="center"/>
          </w:tcPr>
          <w:p w14:paraId="53378A92" w14:textId="77777777"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14CBD251" w14:textId="77777777"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A5027A5" w14:textId="77777777"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00DC3F4" w14:textId="77777777"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B232767" w14:textId="77777777" w:rsidR="002E6265" w:rsidRDefault="002E6265" w:rsidP="00ED3AB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在接收到</w:t>
            </w:r>
            <w:r w:rsidR="00ED3AB0">
              <w:rPr>
                <w:color w:val="auto"/>
                <w:sz w:val="20"/>
              </w:rPr>
              <w:t>初始化请求</w:t>
            </w:r>
            <w:r>
              <w:rPr>
                <w:color w:val="auto"/>
                <w:sz w:val="20"/>
              </w:rPr>
              <w:t>或失去联系时自动更新</w:t>
            </w:r>
          </w:p>
        </w:tc>
      </w:tr>
      <w:tr w:rsidR="002E6265" w14:paraId="4C3A7041" w14:textId="77777777" w:rsidTr="003554D8">
        <w:tc>
          <w:tcPr>
            <w:tcW w:w="2802" w:type="dxa"/>
            <w:vAlign w:val="center"/>
          </w:tcPr>
          <w:p w14:paraId="35E7D380" w14:textId="77777777"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STATUS_UPDATE_TIME</w:t>
            </w:r>
          </w:p>
        </w:tc>
        <w:tc>
          <w:tcPr>
            <w:tcW w:w="1701" w:type="dxa"/>
            <w:vAlign w:val="center"/>
          </w:tcPr>
          <w:p w14:paraId="19A99471" w14:textId="77777777"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9B07CB5" w14:textId="77777777"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2ACF470" w14:textId="77777777"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02A2781" w14:textId="77777777"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状态更新时间</w:t>
            </w:r>
          </w:p>
        </w:tc>
      </w:tr>
      <w:tr w:rsidR="00146948" w14:paraId="4EEA99B8" w14:textId="77777777" w:rsidTr="000209B2">
        <w:tc>
          <w:tcPr>
            <w:tcW w:w="2802" w:type="dxa"/>
          </w:tcPr>
          <w:p w14:paraId="78F15922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5DF5604A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297BE94D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1B1F077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262AF4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18D212F2" w14:textId="77777777" w:rsidTr="003554D8">
        <w:tc>
          <w:tcPr>
            <w:tcW w:w="2802" w:type="dxa"/>
            <w:vAlign w:val="center"/>
          </w:tcPr>
          <w:p w14:paraId="191815C4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4C07C596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6133ECF9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016F25D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B5C8E7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4E2D8BBB" w14:textId="77777777" w:rsidR="003A364C" w:rsidRDefault="003A364C" w:rsidP="00CC5BB1">
      <w:pPr>
        <w:spacing w:line="360" w:lineRule="auto"/>
        <w:ind w:firstLineChars="200" w:firstLine="420"/>
      </w:pPr>
    </w:p>
    <w:p w14:paraId="44565927" w14:textId="77777777" w:rsidR="002A0B0C" w:rsidRDefault="002A0B0C" w:rsidP="002A0B0C">
      <w:pPr>
        <w:pStyle w:val="3"/>
        <w:numPr>
          <w:ilvl w:val="2"/>
          <w:numId w:val="1"/>
        </w:numPr>
      </w:pPr>
      <w:bookmarkStart w:id="149" w:name="_Toc40549448"/>
      <w:r w:rsidRPr="002A0B0C">
        <w:rPr>
          <w:rFonts w:hint="eastAsia"/>
          <w:sz w:val="28"/>
        </w:rPr>
        <w:t>CONTROLLER_STATUS</w:t>
      </w:r>
      <w:r w:rsidRPr="002A0B0C">
        <w:rPr>
          <w:rFonts w:hint="eastAsia"/>
          <w:sz w:val="28"/>
        </w:rPr>
        <w:t>（控制器状态记录表）</w:t>
      </w:r>
      <w:bookmarkEnd w:id="149"/>
    </w:p>
    <w:p w14:paraId="3FA70D4D" w14:textId="77777777" w:rsidR="002A0B0C" w:rsidRDefault="002A0B0C" w:rsidP="00CC5BB1">
      <w:pPr>
        <w:spacing w:line="360" w:lineRule="auto"/>
        <w:ind w:firstLineChars="200" w:firstLine="420"/>
      </w:pPr>
      <w:r>
        <w:rPr>
          <w:rFonts w:hint="eastAsia"/>
        </w:rPr>
        <w:t>记录控制器历史状态数据。数据由控制器发送给中心服务器并存入到数据库中。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2A0B0C" w14:paraId="37AD646B" w14:textId="77777777" w:rsidTr="00685089">
        <w:trPr>
          <w:trHeight w:val="360"/>
        </w:trPr>
        <w:tc>
          <w:tcPr>
            <w:tcW w:w="2802" w:type="dxa"/>
            <w:shd w:val="clear" w:color="auto" w:fill="B3B3B3"/>
          </w:tcPr>
          <w:p w14:paraId="06B61E8A" w14:textId="77777777"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13BE4643" w14:textId="77777777"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059A3FAD" w14:textId="77777777"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09898054" w14:textId="77777777"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7B0CDDFE" w14:textId="77777777"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2A0B0C" w14:paraId="2311BEB2" w14:textId="77777777" w:rsidTr="00685089">
        <w:tc>
          <w:tcPr>
            <w:tcW w:w="2802" w:type="dxa"/>
            <w:vAlign w:val="center"/>
          </w:tcPr>
          <w:p w14:paraId="11F21C30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10302393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1D1727B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7B21955F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26C62A9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2A0B0C" w14:paraId="10B0BB72" w14:textId="77777777" w:rsidTr="00685089">
        <w:tc>
          <w:tcPr>
            <w:tcW w:w="2802" w:type="dxa"/>
            <w:vAlign w:val="center"/>
          </w:tcPr>
          <w:p w14:paraId="7ACD6935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354A1F73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77A548BA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AE4127D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AA61642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2A0B0C" w14:paraId="0C22D8C7" w14:textId="77777777" w:rsidTr="00685089">
        <w:tc>
          <w:tcPr>
            <w:tcW w:w="2802" w:type="dxa"/>
            <w:vAlign w:val="center"/>
          </w:tcPr>
          <w:p w14:paraId="6713B33E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79D03F84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5219DAB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5AA868F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9F8E2D4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2A0B0C" w14:paraId="6FB7C76E" w14:textId="77777777" w:rsidTr="00685089">
        <w:tc>
          <w:tcPr>
            <w:tcW w:w="2802" w:type="dxa"/>
            <w:vAlign w:val="center"/>
          </w:tcPr>
          <w:p w14:paraId="2FE30424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3322953F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0C46641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993B9B0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34741E5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2A0B0C" w14:paraId="6B5C0EBB" w14:textId="77777777" w:rsidTr="00685089">
        <w:tc>
          <w:tcPr>
            <w:tcW w:w="2802" w:type="dxa"/>
            <w:vAlign w:val="center"/>
          </w:tcPr>
          <w:p w14:paraId="786AAD9C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lastRenderedPageBreak/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2F93342E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D45A1F3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362CDEE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082F774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2A0B0C" w14:paraId="2433DF17" w14:textId="77777777" w:rsidTr="00685089">
        <w:tc>
          <w:tcPr>
            <w:tcW w:w="2802" w:type="dxa"/>
            <w:vAlign w:val="center"/>
          </w:tcPr>
          <w:p w14:paraId="45AE03DC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14:paraId="3FD6E65D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25056A7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F19087A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E6718EC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1E07" w14:paraId="2EA975B7" w14:textId="77777777" w:rsidTr="00685089">
        <w:tc>
          <w:tcPr>
            <w:tcW w:w="2802" w:type="dxa"/>
            <w:vAlign w:val="center"/>
          </w:tcPr>
          <w:p w14:paraId="75024886" w14:textId="77777777"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14:paraId="73A52E58" w14:textId="77777777"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2EFD4F1" w14:textId="77777777"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5C8D579" w14:textId="77777777"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4B27E70" w14:textId="77777777"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A929B4" w14:paraId="5FB308C3" w14:textId="77777777" w:rsidTr="00685089">
        <w:tc>
          <w:tcPr>
            <w:tcW w:w="2802" w:type="dxa"/>
            <w:vAlign w:val="center"/>
          </w:tcPr>
          <w:p w14:paraId="3615BDF4" w14:textId="77777777"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7B2516A0" w14:textId="77777777"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8E1E1EC" w14:textId="77777777"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CA506DA" w14:textId="77777777"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204DD86" w14:textId="77777777"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日期</w:t>
            </w:r>
          </w:p>
        </w:tc>
      </w:tr>
      <w:tr w:rsidR="002A0B0C" w14:paraId="79B2EC59" w14:textId="77777777" w:rsidTr="00685089">
        <w:tc>
          <w:tcPr>
            <w:tcW w:w="2802" w:type="dxa"/>
            <w:vAlign w:val="center"/>
          </w:tcPr>
          <w:p w14:paraId="72640BAF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14:paraId="03213988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CA8BABF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0110EE6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9757269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时间</w:t>
            </w:r>
          </w:p>
        </w:tc>
      </w:tr>
      <w:tr w:rsidR="002A0B0C" w14:paraId="54FCFF42" w14:textId="77777777" w:rsidTr="00685089">
        <w:tc>
          <w:tcPr>
            <w:tcW w:w="2802" w:type="dxa"/>
            <w:vAlign w:val="center"/>
          </w:tcPr>
          <w:p w14:paraId="60221A1A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701" w:type="dxa"/>
            <w:vAlign w:val="center"/>
          </w:tcPr>
          <w:p w14:paraId="17503662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B430665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55944C1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CAF87E3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为一个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位整数，如：</w:t>
            </w:r>
            <w:r>
              <w:rPr>
                <w:rFonts w:hint="eastAsia"/>
                <w:color w:val="auto"/>
                <w:sz w:val="20"/>
              </w:rPr>
              <w:t>2345</w:t>
            </w:r>
            <w:r>
              <w:rPr>
                <w:rFonts w:hint="eastAsia"/>
                <w:color w:val="auto"/>
                <w:sz w:val="20"/>
              </w:rPr>
              <w:t>，表示为当前占有率为</w:t>
            </w:r>
            <w:r>
              <w:rPr>
                <w:rFonts w:hint="eastAsia"/>
                <w:color w:val="auto"/>
                <w:sz w:val="20"/>
              </w:rPr>
              <w:t>23.45%</w:t>
            </w:r>
            <w:r>
              <w:rPr>
                <w:rFonts w:hint="eastAsia"/>
                <w:color w:val="auto"/>
                <w:sz w:val="20"/>
              </w:rPr>
              <w:t>。下同。</w:t>
            </w:r>
          </w:p>
        </w:tc>
      </w:tr>
      <w:tr w:rsidR="002A0B0C" w14:paraId="325B1E32" w14:textId="77777777" w:rsidTr="00685089">
        <w:tc>
          <w:tcPr>
            <w:tcW w:w="2802" w:type="dxa"/>
            <w:vAlign w:val="center"/>
          </w:tcPr>
          <w:p w14:paraId="08D9611E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701" w:type="dxa"/>
            <w:vAlign w:val="center"/>
          </w:tcPr>
          <w:p w14:paraId="166F8315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F048589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B83A87D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4E3CDCF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A0B0C" w14:paraId="5C319A42" w14:textId="77777777" w:rsidTr="00685089">
        <w:tc>
          <w:tcPr>
            <w:tcW w:w="2802" w:type="dxa"/>
            <w:vAlign w:val="center"/>
          </w:tcPr>
          <w:p w14:paraId="6CA22D24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701" w:type="dxa"/>
            <w:vAlign w:val="center"/>
          </w:tcPr>
          <w:p w14:paraId="24AABB23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4D9E756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68C9BDD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B447462" w14:textId="77777777"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硬盘空间占有率</w:t>
            </w:r>
          </w:p>
        </w:tc>
      </w:tr>
      <w:tr w:rsidR="002A0B0C" w14:paraId="06FD31BC" w14:textId="77777777" w:rsidTr="00685089">
        <w:tc>
          <w:tcPr>
            <w:tcW w:w="2802" w:type="dxa"/>
            <w:vAlign w:val="center"/>
          </w:tcPr>
          <w:p w14:paraId="75F7BAD4" w14:textId="77777777"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BC74396" w14:textId="77777777"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678B2F9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F76E05C" w14:textId="77777777"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E8A0476" w14:textId="77777777" w:rsidR="002A0B0C" w:rsidRDefault="00D64225" w:rsidP="000730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：正常，</w:t>
            </w:r>
            <w:r w:rsidR="001055BE"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：未连接，数据字典：</w:t>
            </w:r>
            <w:r w:rsidR="0007302E">
              <w:rPr>
                <w:rFonts w:hint="eastAsia"/>
                <w:color w:val="auto"/>
                <w:sz w:val="20"/>
              </w:rPr>
              <w:t>ERROR_COLOR</w:t>
            </w:r>
            <w:r w:rsidR="004B5F77">
              <w:rPr>
                <w:rFonts w:hint="eastAsia"/>
                <w:color w:val="auto"/>
                <w:sz w:val="20"/>
              </w:rPr>
              <w:t>。</w:t>
            </w:r>
          </w:p>
          <w:p w14:paraId="1FD9F0F2" w14:textId="77777777" w:rsidR="004B5F77" w:rsidRPr="00A62712" w:rsidRDefault="004B5F77" w:rsidP="0007302E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A62712">
              <w:rPr>
                <w:rFonts w:hint="eastAsia"/>
                <w:b/>
                <w:color w:val="FF0000"/>
                <w:sz w:val="20"/>
              </w:rPr>
              <w:t>注：该值由后端自动更新，但未使用。状态在</w:t>
            </w:r>
            <w:r w:rsidRPr="00A62712">
              <w:rPr>
                <w:rFonts w:hint="eastAsia"/>
                <w:b/>
                <w:color w:val="FF0000"/>
                <w:sz w:val="20"/>
              </w:rPr>
              <w:t>CONTROLLER</w:t>
            </w:r>
            <w:r w:rsidRPr="00A62712">
              <w:rPr>
                <w:rFonts w:hint="eastAsia"/>
                <w:b/>
                <w:color w:val="FF0000"/>
                <w:sz w:val="20"/>
              </w:rPr>
              <w:t>表中。</w:t>
            </w:r>
          </w:p>
        </w:tc>
      </w:tr>
      <w:tr w:rsidR="00146948" w14:paraId="0E232EA0" w14:textId="77777777" w:rsidTr="000209B2">
        <w:tc>
          <w:tcPr>
            <w:tcW w:w="2802" w:type="dxa"/>
          </w:tcPr>
          <w:p w14:paraId="3A69A727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023E634E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2E745C89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10ECC43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FBF04AC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19BB10C9" w14:textId="77777777" w:rsidTr="00685089">
        <w:tc>
          <w:tcPr>
            <w:tcW w:w="2802" w:type="dxa"/>
            <w:vAlign w:val="center"/>
          </w:tcPr>
          <w:p w14:paraId="76C07894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50DEB868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0B554454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12AF61F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830F88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387FBC45" w14:textId="77777777" w:rsidR="002A0B0C" w:rsidRDefault="002A0B0C" w:rsidP="00CC5BB1">
      <w:pPr>
        <w:spacing w:line="360" w:lineRule="auto"/>
        <w:ind w:firstLineChars="200" w:firstLine="420"/>
      </w:pPr>
    </w:p>
    <w:p w14:paraId="17668753" w14:textId="77777777" w:rsidR="002A0B0C" w:rsidRDefault="002A0B0C" w:rsidP="00CC5BB1">
      <w:pPr>
        <w:spacing w:line="360" w:lineRule="auto"/>
        <w:ind w:firstLineChars="200" w:firstLine="420"/>
      </w:pPr>
    </w:p>
    <w:p w14:paraId="53622FFA" w14:textId="77777777" w:rsidR="0085755A" w:rsidRPr="00AF237C" w:rsidRDefault="00A516FA" w:rsidP="00AF237C">
      <w:pPr>
        <w:pStyle w:val="3"/>
        <w:numPr>
          <w:ilvl w:val="2"/>
          <w:numId w:val="1"/>
        </w:numPr>
        <w:rPr>
          <w:sz w:val="28"/>
        </w:rPr>
      </w:pPr>
      <w:bookmarkStart w:id="150" w:name="_Toc40549449"/>
      <w:r>
        <w:rPr>
          <w:rFonts w:hint="eastAsia"/>
          <w:sz w:val="28"/>
        </w:rPr>
        <w:t>CONTROLLER</w:t>
      </w:r>
      <w:r w:rsidR="00AF237C" w:rsidRPr="00AF237C">
        <w:rPr>
          <w:rFonts w:hint="eastAsia"/>
          <w:sz w:val="28"/>
        </w:rPr>
        <w:t>_LOG</w:t>
      </w:r>
      <w:r w:rsidR="00AF237C" w:rsidRPr="00AF237C">
        <w:rPr>
          <w:rFonts w:hint="eastAsia"/>
          <w:sz w:val="28"/>
        </w:rPr>
        <w:t>（</w:t>
      </w:r>
      <w:r w:rsidR="007847B6">
        <w:rPr>
          <w:rFonts w:hint="eastAsia"/>
          <w:sz w:val="28"/>
        </w:rPr>
        <w:t>控制器</w:t>
      </w:r>
      <w:r w:rsidR="00AF237C" w:rsidRPr="00AF237C">
        <w:rPr>
          <w:rFonts w:hint="eastAsia"/>
          <w:sz w:val="28"/>
        </w:rPr>
        <w:t>日志记录表）</w:t>
      </w:r>
      <w:bookmarkEnd w:id="150"/>
    </w:p>
    <w:p w14:paraId="78D765D4" w14:textId="77777777"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记录所有</w:t>
      </w:r>
      <w:r w:rsidR="007847B6">
        <w:rPr>
          <w:rFonts w:hint="eastAsia"/>
        </w:rPr>
        <w:t>控制器日志等内容</w:t>
      </w:r>
      <w:r>
        <w:rPr>
          <w:rFonts w:hint="eastAsia"/>
        </w:rPr>
        <w:t>。</w:t>
      </w:r>
      <w:r w:rsidR="000213ED">
        <w:rPr>
          <w:rFonts w:hint="eastAsia"/>
        </w:rPr>
        <w:t>具体内容待协商。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237C" w14:paraId="67E8FFCC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7A6A7850" w14:textId="77777777"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61969078" w14:textId="77777777"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68312BBA" w14:textId="77777777"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41675A22" w14:textId="77777777"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34F9A2D8" w14:textId="77777777"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237C" w14:paraId="6D143C36" w14:textId="77777777" w:rsidTr="003554D8">
        <w:tc>
          <w:tcPr>
            <w:tcW w:w="2802" w:type="dxa"/>
            <w:vAlign w:val="center"/>
          </w:tcPr>
          <w:p w14:paraId="70AA3250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4C5914E8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083ED36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302FFDCB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C283208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237C" w14:paraId="609B0752" w14:textId="77777777" w:rsidTr="003554D8">
        <w:tc>
          <w:tcPr>
            <w:tcW w:w="2802" w:type="dxa"/>
            <w:vAlign w:val="center"/>
          </w:tcPr>
          <w:p w14:paraId="3C56E59E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6CB3BDEE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68A4401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15FAD9C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E940BF2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237C" w14:paraId="5D6EDACA" w14:textId="77777777" w:rsidTr="003554D8">
        <w:tc>
          <w:tcPr>
            <w:tcW w:w="2802" w:type="dxa"/>
            <w:vAlign w:val="center"/>
          </w:tcPr>
          <w:p w14:paraId="3674CEC6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3A2D50AE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777CF960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077D3BC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0029083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237C" w14:paraId="20C76EED" w14:textId="77777777" w:rsidTr="003554D8">
        <w:tc>
          <w:tcPr>
            <w:tcW w:w="2802" w:type="dxa"/>
            <w:vAlign w:val="center"/>
          </w:tcPr>
          <w:p w14:paraId="00CC5220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397747D4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00B5E51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F2E279C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8B271DF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237C" w14:paraId="1B806277" w14:textId="77777777" w:rsidTr="003554D8">
        <w:tc>
          <w:tcPr>
            <w:tcW w:w="2802" w:type="dxa"/>
            <w:vAlign w:val="center"/>
          </w:tcPr>
          <w:p w14:paraId="1DF737B1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3020409E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05BB388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90342D8" w14:textId="77777777"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D283B86" w14:textId="77777777"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65C75" w14:paraId="76D5ECE3" w14:textId="77777777" w:rsidTr="003554D8">
        <w:tc>
          <w:tcPr>
            <w:tcW w:w="2802" w:type="dxa"/>
            <w:vAlign w:val="center"/>
          </w:tcPr>
          <w:p w14:paraId="274E4074" w14:textId="77777777" w:rsidR="00565C75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14:paraId="000B7816" w14:textId="77777777" w:rsidR="00565C75" w:rsidRDefault="00024A7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30AA494" w14:textId="77777777"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A58B1A2" w14:textId="77777777"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7A38299" w14:textId="77777777" w:rsidR="00B732D4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9A1267" w14:paraId="38C74179" w14:textId="77777777" w:rsidTr="003554D8">
        <w:tc>
          <w:tcPr>
            <w:tcW w:w="2802" w:type="dxa"/>
            <w:vAlign w:val="center"/>
          </w:tcPr>
          <w:p w14:paraId="07EDC158" w14:textId="77777777"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LOG_ID</w:t>
            </w:r>
          </w:p>
        </w:tc>
        <w:tc>
          <w:tcPr>
            <w:tcW w:w="1701" w:type="dxa"/>
            <w:vAlign w:val="center"/>
          </w:tcPr>
          <w:p w14:paraId="471F10A1" w14:textId="77777777"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DCDCB28" w14:textId="77777777"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AF768C4" w14:textId="77777777"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07AF99F" w14:textId="77777777"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控制器产生的日志</w:t>
            </w:r>
            <w:r>
              <w:rPr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每天从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开始递增。</w:t>
            </w:r>
          </w:p>
        </w:tc>
      </w:tr>
      <w:tr w:rsidR="00D57071" w14:paraId="13300BD5" w14:textId="77777777" w:rsidTr="003554D8">
        <w:tc>
          <w:tcPr>
            <w:tcW w:w="2802" w:type="dxa"/>
            <w:vAlign w:val="center"/>
          </w:tcPr>
          <w:p w14:paraId="4F278A69" w14:textId="77777777"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3AF5B49D" w14:textId="77777777"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F1EB609" w14:textId="77777777"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83A70A7" w14:textId="77777777"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5009A66" w14:textId="77777777"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日志产生日期</w:t>
            </w:r>
          </w:p>
        </w:tc>
      </w:tr>
      <w:tr w:rsidR="00D57071" w14:paraId="46A94FEB" w14:textId="77777777" w:rsidTr="003554D8">
        <w:tc>
          <w:tcPr>
            <w:tcW w:w="2802" w:type="dxa"/>
            <w:vAlign w:val="center"/>
          </w:tcPr>
          <w:p w14:paraId="35429683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14:paraId="5694F8E7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C1DA38A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817B503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087D955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日志产生时间</w:t>
            </w:r>
          </w:p>
        </w:tc>
      </w:tr>
      <w:tr w:rsidR="00D57071" w14:paraId="716993FC" w14:textId="77777777" w:rsidTr="003554D8">
        <w:tc>
          <w:tcPr>
            <w:tcW w:w="2802" w:type="dxa"/>
            <w:vAlign w:val="center"/>
          </w:tcPr>
          <w:p w14:paraId="686BD37E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0B9D82E9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4B3DAF8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2E42A04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62CD80F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CTRL_LOG_TYPE</w:t>
            </w:r>
          </w:p>
        </w:tc>
      </w:tr>
      <w:tr w:rsidR="00D57071" w14:paraId="58195CF9" w14:textId="77777777" w:rsidTr="003554D8">
        <w:tc>
          <w:tcPr>
            <w:tcW w:w="2802" w:type="dxa"/>
            <w:vAlign w:val="center"/>
          </w:tcPr>
          <w:p w14:paraId="7A5F10E5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701" w:type="dxa"/>
            <w:vAlign w:val="center"/>
          </w:tcPr>
          <w:p w14:paraId="2C182631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57DE92A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A66AF0C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0564172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日志级别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CTRL_LOG_LEVEL</w:t>
            </w:r>
          </w:p>
        </w:tc>
      </w:tr>
      <w:tr w:rsidR="00D57071" w14:paraId="402C5306" w14:textId="77777777" w:rsidTr="003554D8">
        <w:tc>
          <w:tcPr>
            <w:tcW w:w="2802" w:type="dxa"/>
            <w:vAlign w:val="center"/>
          </w:tcPr>
          <w:p w14:paraId="60109CE3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CONTENT</w:t>
            </w:r>
          </w:p>
        </w:tc>
        <w:tc>
          <w:tcPr>
            <w:tcW w:w="1701" w:type="dxa"/>
            <w:vAlign w:val="center"/>
          </w:tcPr>
          <w:p w14:paraId="785FA7E6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14:paraId="08B910EE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ECB1D01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1247F17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日志文本</w:t>
            </w:r>
          </w:p>
        </w:tc>
      </w:tr>
      <w:tr w:rsidR="00D57071" w14:paraId="5297E404" w14:textId="77777777" w:rsidTr="003554D8">
        <w:tc>
          <w:tcPr>
            <w:tcW w:w="2802" w:type="dxa"/>
            <w:vAlign w:val="center"/>
          </w:tcPr>
          <w:p w14:paraId="7F79D375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  <w:vAlign w:val="center"/>
          </w:tcPr>
          <w:p w14:paraId="7FB23E3D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40AAB69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85EC1B8" w14:textId="77777777"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63AA34F" w14:textId="77777777"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日志标题</w:t>
            </w:r>
          </w:p>
        </w:tc>
      </w:tr>
      <w:tr w:rsidR="00146948" w14:paraId="52AB7D76" w14:textId="77777777" w:rsidTr="000209B2">
        <w:tc>
          <w:tcPr>
            <w:tcW w:w="2802" w:type="dxa"/>
          </w:tcPr>
          <w:p w14:paraId="281350E2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0812C95E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53C3D7C4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B395206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10C5F2A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5D2C4220" w14:textId="77777777" w:rsidTr="003554D8">
        <w:tc>
          <w:tcPr>
            <w:tcW w:w="2802" w:type="dxa"/>
            <w:vAlign w:val="center"/>
          </w:tcPr>
          <w:p w14:paraId="17F90258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46DBAD2E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748F94ED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351326C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D08297C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05F1BBCA" w14:textId="77777777" w:rsidR="00AF237C" w:rsidRDefault="00AF237C" w:rsidP="00CC5BB1">
      <w:pPr>
        <w:spacing w:line="360" w:lineRule="auto"/>
        <w:ind w:firstLineChars="200" w:firstLine="420"/>
      </w:pPr>
    </w:p>
    <w:p w14:paraId="25BDF905" w14:textId="77777777" w:rsidR="0085755A" w:rsidRDefault="00847CD1" w:rsidP="00847CD1">
      <w:pPr>
        <w:pStyle w:val="3"/>
        <w:numPr>
          <w:ilvl w:val="2"/>
          <w:numId w:val="1"/>
        </w:numPr>
      </w:pPr>
      <w:bookmarkStart w:id="151" w:name="_Toc40549450"/>
      <w:r w:rsidRPr="00847CD1">
        <w:rPr>
          <w:rFonts w:hint="eastAsia"/>
          <w:sz w:val="28"/>
        </w:rPr>
        <w:t>PROGRAM_INFO</w:t>
      </w:r>
      <w:r w:rsidRPr="00847CD1">
        <w:rPr>
          <w:rFonts w:hint="eastAsia"/>
          <w:sz w:val="28"/>
        </w:rPr>
        <w:t>（节目信息表）</w:t>
      </w:r>
      <w:bookmarkEnd w:id="151"/>
    </w:p>
    <w:p w14:paraId="0406F6FB" w14:textId="77777777" w:rsidR="00847CD1" w:rsidRPr="00B732D4" w:rsidRDefault="00847CD1" w:rsidP="00CC5BB1">
      <w:pPr>
        <w:spacing w:line="360" w:lineRule="auto"/>
        <w:ind w:firstLineChars="200" w:firstLine="420"/>
      </w:pPr>
      <w:r>
        <w:rPr>
          <w:rFonts w:hint="eastAsia"/>
        </w:rPr>
        <w:t>单个节目的信息记录</w:t>
      </w:r>
      <w:r w:rsidR="00AF3CB7">
        <w:rPr>
          <w:rFonts w:hint="eastAsia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847CD1" w14:paraId="5C16C5FE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1A3DBD93" w14:textId="77777777"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4D9E6154" w14:textId="77777777"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5008C4CE" w14:textId="77777777"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7B730540" w14:textId="77777777"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069D501B" w14:textId="77777777"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47CD1" w14:paraId="74A4D36C" w14:textId="77777777" w:rsidTr="003554D8">
        <w:tc>
          <w:tcPr>
            <w:tcW w:w="2802" w:type="dxa"/>
            <w:vAlign w:val="center"/>
          </w:tcPr>
          <w:p w14:paraId="70B6853A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2521E7C0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0C476F6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2C14766A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80F7915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47CD1" w14:paraId="2A5FD52F" w14:textId="77777777" w:rsidTr="003554D8">
        <w:tc>
          <w:tcPr>
            <w:tcW w:w="2802" w:type="dxa"/>
            <w:vAlign w:val="center"/>
          </w:tcPr>
          <w:p w14:paraId="724FCA4C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7A10AD62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6CD87878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79274C7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896C065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47CD1" w14:paraId="18ADE459" w14:textId="77777777" w:rsidTr="003554D8">
        <w:tc>
          <w:tcPr>
            <w:tcW w:w="2802" w:type="dxa"/>
            <w:vAlign w:val="center"/>
          </w:tcPr>
          <w:p w14:paraId="39823488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532611AF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76813CF7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70CBA21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E4D5B22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47CD1" w14:paraId="0608FA92" w14:textId="77777777" w:rsidTr="003554D8">
        <w:tc>
          <w:tcPr>
            <w:tcW w:w="2802" w:type="dxa"/>
            <w:vAlign w:val="center"/>
          </w:tcPr>
          <w:p w14:paraId="621DD843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2DFE6971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41FEB7F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79A19A4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DD66C63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47CD1" w14:paraId="519097A0" w14:textId="77777777" w:rsidTr="003554D8">
        <w:tc>
          <w:tcPr>
            <w:tcW w:w="2802" w:type="dxa"/>
            <w:vAlign w:val="center"/>
          </w:tcPr>
          <w:p w14:paraId="21815608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79CE4413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9167E91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F026FA4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B81E73B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47CD1" w14:paraId="4B42A181" w14:textId="77777777" w:rsidTr="003554D8">
        <w:tc>
          <w:tcPr>
            <w:tcW w:w="2802" w:type="dxa"/>
            <w:vAlign w:val="center"/>
          </w:tcPr>
          <w:p w14:paraId="3315C31F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64EB489D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14D8C66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70FE4F9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7CFD59D" w14:textId="77777777"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节目名称</w:t>
            </w:r>
          </w:p>
        </w:tc>
      </w:tr>
      <w:tr w:rsidR="00847CD1" w14:paraId="4939B465" w14:textId="77777777" w:rsidTr="003554D8">
        <w:tc>
          <w:tcPr>
            <w:tcW w:w="2802" w:type="dxa"/>
            <w:vAlign w:val="center"/>
          </w:tcPr>
          <w:p w14:paraId="563AB7EA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25AE74FC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0CAAD62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A6A472A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A3909CD" w14:textId="77777777"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节目编号</w:t>
            </w:r>
            <w:r w:rsidR="00662F90">
              <w:rPr>
                <w:rFonts w:hint="eastAsia"/>
                <w:color w:val="auto"/>
                <w:sz w:val="20"/>
              </w:rPr>
              <w:t>，值等同于</w:t>
            </w:r>
            <w:r w:rsidR="00662F90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14:paraId="63ED833A" w14:textId="77777777" w:rsidTr="003554D8">
        <w:tc>
          <w:tcPr>
            <w:tcW w:w="2802" w:type="dxa"/>
            <w:vAlign w:val="center"/>
          </w:tcPr>
          <w:p w14:paraId="45CA6600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UNIT_ID</w:t>
            </w:r>
          </w:p>
        </w:tc>
        <w:tc>
          <w:tcPr>
            <w:tcW w:w="1701" w:type="dxa"/>
            <w:vAlign w:val="center"/>
          </w:tcPr>
          <w:p w14:paraId="00B7E9A4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A8AF1AD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F663D10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0414B2C" w14:textId="77777777"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14:paraId="75D21A06" w14:textId="77777777" w:rsidTr="003554D8">
        <w:tc>
          <w:tcPr>
            <w:tcW w:w="2802" w:type="dxa"/>
            <w:vAlign w:val="center"/>
          </w:tcPr>
          <w:p w14:paraId="29D03F06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14:paraId="350E856C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9215B93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FC2D9FC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131929B" w14:textId="77777777"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14:paraId="7032E120" w14:textId="77777777" w:rsidTr="003554D8">
        <w:tc>
          <w:tcPr>
            <w:tcW w:w="2802" w:type="dxa"/>
            <w:vAlign w:val="center"/>
          </w:tcPr>
          <w:p w14:paraId="183D5098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PROGRAM_TYPE</w:t>
            </w:r>
          </w:p>
        </w:tc>
        <w:tc>
          <w:tcPr>
            <w:tcW w:w="1701" w:type="dxa"/>
            <w:vAlign w:val="center"/>
          </w:tcPr>
          <w:p w14:paraId="034986CD" w14:textId="77777777"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6C52710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4785A52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82DCD89" w14:textId="77777777"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</w:p>
        </w:tc>
      </w:tr>
      <w:tr w:rsidR="00847CD1" w14:paraId="336F967E" w14:textId="77777777" w:rsidTr="003554D8">
        <w:tc>
          <w:tcPr>
            <w:tcW w:w="2802" w:type="dxa"/>
            <w:vAlign w:val="center"/>
          </w:tcPr>
          <w:p w14:paraId="6AF37917" w14:textId="77777777" w:rsidR="00847CD1" w:rsidRDefault="00C7638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DURATION</w:t>
            </w:r>
          </w:p>
        </w:tc>
        <w:tc>
          <w:tcPr>
            <w:tcW w:w="1701" w:type="dxa"/>
            <w:vAlign w:val="center"/>
          </w:tcPr>
          <w:p w14:paraId="197959EC" w14:textId="77777777" w:rsidR="00847CD1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F7B823B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04006EC" w14:textId="77777777"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3565E61" w14:textId="77777777"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节目时长</w:t>
            </w:r>
          </w:p>
        </w:tc>
      </w:tr>
      <w:tr w:rsidR="00772FB3" w14:paraId="07FE06DA" w14:textId="77777777" w:rsidTr="003554D8">
        <w:tc>
          <w:tcPr>
            <w:tcW w:w="2802" w:type="dxa"/>
            <w:vAlign w:val="center"/>
          </w:tcPr>
          <w:p w14:paraId="5AED1EC9" w14:textId="77777777"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14:paraId="55C2FC01" w14:textId="77777777" w:rsidR="00772FB3" w:rsidRDefault="00772FB3" w:rsidP="00772FB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44A9D49" w14:textId="77777777"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D80DB14" w14:textId="77777777"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36154C6" w14:textId="77777777"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文件名称</w:t>
            </w:r>
          </w:p>
        </w:tc>
      </w:tr>
      <w:tr w:rsidR="00772FB3" w14:paraId="1908305A" w14:textId="77777777" w:rsidTr="003554D8">
        <w:tc>
          <w:tcPr>
            <w:tcW w:w="2802" w:type="dxa"/>
            <w:vAlign w:val="center"/>
          </w:tcPr>
          <w:p w14:paraId="37598148" w14:textId="77777777"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14:paraId="7FC187CF" w14:textId="77777777"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E841C8A" w14:textId="77777777"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D47BC36" w14:textId="77777777"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40C5AE6" w14:textId="77777777"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文件路径</w:t>
            </w:r>
          </w:p>
        </w:tc>
      </w:tr>
      <w:tr w:rsidR="00772FB3" w14:paraId="20DF0CC4" w14:textId="77777777" w:rsidTr="003554D8">
        <w:tc>
          <w:tcPr>
            <w:tcW w:w="2802" w:type="dxa"/>
            <w:vAlign w:val="center"/>
          </w:tcPr>
          <w:p w14:paraId="6A33BDD7" w14:textId="77777777"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PROGRAM_SOURCE</w:t>
            </w:r>
          </w:p>
        </w:tc>
        <w:tc>
          <w:tcPr>
            <w:tcW w:w="1701" w:type="dxa"/>
            <w:vAlign w:val="center"/>
          </w:tcPr>
          <w:p w14:paraId="5E06D671" w14:textId="77777777"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75D9820" w14:textId="77777777"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CA1CCC1" w14:textId="77777777"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638ECBF" w14:textId="77777777"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节目来源</w:t>
            </w:r>
          </w:p>
        </w:tc>
      </w:tr>
      <w:tr w:rsidR="00AF3CB7" w14:paraId="7C3DE772" w14:textId="77777777" w:rsidTr="003554D8">
        <w:tc>
          <w:tcPr>
            <w:tcW w:w="2802" w:type="dxa"/>
            <w:vAlign w:val="center"/>
          </w:tcPr>
          <w:p w14:paraId="27F98994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14:paraId="2B1FCC75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DF3683C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DF2CDCA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6CDB24B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在节目栏中的序号</w:t>
            </w:r>
          </w:p>
        </w:tc>
      </w:tr>
      <w:tr w:rsidR="00E67D03" w14:paraId="0D39116C" w14:textId="77777777" w:rsidTr="003554D8">
        <w:tc>
          <w:tcPr>
            <w:tcW w:w="2802" w:type="dxa"/>
            <w:vAlign w:val="center"/>
          </w:tcPr>
          <w:p w14:paraId="6DE4F872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14:paraId="041C2D52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80358AA" w14:textId="77777777"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36D3C3D" w14:textId="77777777"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0ACB8C4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67D03" w14:paraId="48A3CCFC" w14:textId="77777777" w:rsidTr="003554D8">
        <w:tc>
          <w:tcPr>
            <w:tcW w:w="2802" w:type="dxa"/>
            <w:vAlign w:val="center"/>
          </w:tcPr>
          <w:p w14:paraId="615E0405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14:paraId="6ECD1EF6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E29B9D4" w14:textId="77777777"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1CADA99" w14:textId="77777777"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E30FE97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E67D03" w14:paraId="1E2972D5" w14:textId="77777777" w:rsidTr="003554D8">
        <w:tc>
          <w:tcPr>
            <w:tcW w:w="2802" w:type="dxa"/>
            <w:vAlign w:val="center"/>
          </w:tcPr>
          <w:p w14:paraId="4EFBA920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14:paraId="279418B4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7847054" w14:textId="77777777"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ED63689" w14:textId="77777777"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AF6EE86" w14:textId="77777777"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</w:t>
            </w:r>
            <w:proofErr w:type="gramStart"/>
            <w:r>
              <w:rPr>
                <w:rFonts w:hint="eastAsia"/>
                <w:color w:val="auto"/>
                <w:sz w:val="20"/>
              </w:rPr>
              <w:t>传时间</w:t>
            </w:r>
            <w:proofErr w:type="gramEnd"/>
          </w:p>
        </w:tc>
      </w:tr>
      <w:tr w:rsidR="00146948" w14:paraId="48313670" w14:textId="77777777" w:rsidTr="000209B2">
        <w:tc>
          <w:tcPr>
            <w:tcW w:w="2802" w:type="dxa"/>
          </w:tcPr>
          <w:p w14:paraId="37271B70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72546B2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2B9FC4B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B4A323D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87629D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6681587B" w14:textId="77777777" w:rsidTr="003554D8">
        <w:tc>
          <w:tcPr>
            <w:tcW w:w="2802" w:type="dxa"/>
            <w:vAlign w:val="center"/>
          </w:tcPr>
          <w:p w14:paraId="23024C24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2A2FD8AC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0897FEED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A1B85AA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CE3B41C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0B2C5D60" w14:textId="77777777" w:rsidR="0085755A" w:rsidRDefault="0085755A" w:rsidP="00CC5BB1">
      <w:pPr>
        <w:spacing w:line="360" w:lineRule="auto"/>
        <w:ind w:firstLineChars="200" w:firstLine="420"/>
      </w:pPr>
    </w:p>
    <w:p w14:paraId="4006D490" w14:textId="77777777"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52" w:name="_Toc40549451"/>
      <w:r w:rsidRPr="00AF3CB7">
        <w:rPr>
          <w:rFonts w:hint="eastAsia"/>
          <w:sz w:val="28"/>
        </w:rPr>
        <w:t>PROGRAM_UNIT</w:t>
      </w:r>
      <w:r w:rsidRPr="00AF3CB7">
        <w:rPr>
          <w:rFonts w:hint="eastAsia"/>
          <w:sz w:val="28"/>
        </w:rPr>
        <w:t>（节目栏表）</w:t>
      </w:r>
      <w:bookmarkEnd w:id="152"/>
    </w:p>
    <w:p w14:paraId="611563FD" w14:textId="77777777" w:rsidR="00AF3CB7" w:rsidRDefault="00AF3CB7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3CB7" w14:paraId="17A1C09B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0CA9CC49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690ECB28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7794B809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1F6530CD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080DE1F2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14:paraId="23593F31" w14:textId="77777777" w:rsidTr="003554D8">
        <w:tc>
          <w:tcPr>
            <w:tcW w:w="2802" w:type="dxa"/>
            <w:vAlign w:val="center"/>
          </w:tcPr>
          <w:p w14:paraId="3366BCEC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076A6F92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946F29B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51D5F17C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79DFF56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14:paraId="53F1F67D" w14:textId="77777777" w:rsidTr="003554D8">
        <w:tc>
          <w:tcPr>
            <w:tcW w:w="2802" w:type="dxa"/>
            <w:vAlign w:val="center"/>
          </w:tcPr>
          <w:p w14:paraId="31D9F013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10DBE85D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5F6DFAFF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942DFDB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5929885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14:paraId="6DE8B839" w14:textId="77777777" w:rsidTr="003554D8">
        <w:tc>
          <w:tcPr>
            <w:tcW w:w="2802" w:type="dxa"/>
            <w:vAlign w:val="center"/>
          </w:tcPr>
          <w:p w14:paraId="048A00E4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3D50D863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618A1239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8EA00C2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42BC31C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14:paraId="73EAE2B6" w14:textId="77777777" w:rsidTr="003554D8">
        <w:tc>
          <w:tcPr>
            <w:tcW w:w="2802" w:type="dxa"/>
            <w:vAlign w:val="center"/>
          </w:tcPr>
          <w:p w14:paraId="13F0659C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0876D1BD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158FEC0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E31E357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AEB6768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14:paraId="6E8E251F" w14:textId="77777777" w:rsidTr="003554D8">
        <w:tc>
          <w:tcPr>
            <w:tcW w:w="2802" w:type="dxa"/>
            <w:vAlign w:val="center"/>
          </w:tcPr>
          <w:p w14:paraId="15084978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79F7430D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DD44E59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4CE7349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F29B83F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14:paraId="26674018" w14:textId="77777777" w:rsidTr="003554D8">
        <w:tc>
          <w:tcPr>
            <w:tcW w:w="2802" w:type="dxa"/>
            <w:vAlign w:val="center"/>
          </w:tcPr>
          <w:p w14:paraId="5E33071A" w14:textId="77777777"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66A45F90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AF2FF76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73F3E23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03FB09E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节目栏名称</w:t>
            </w:r>
          </w:p>
        </w:tc>
      </w:tr>
      <w:tr w:rsidR="00AF3CB7" w14:paraId="2879525F" w14:textId="77777777" w:rsidTr="003554D8">
        <w:tc>
          <w:tcPr>
            <w:tcW w:w="2802" w:type="dxa"/>
            <w:vAlign w:val="center"/>
          </w:tcPr>
          <w:p w14:paraId="62129004" w14:textId="77777777"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7D2BD3A0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56289BA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04A6DEE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267F045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节目栏编号</w:t>
            </w:r>
            <w:r w:rsidR="00340485">
              <w:rPr>
                <w:rFonts w:hint="eastAsia"/>
                <w:color w:val="auto"/>
                <w:sz w:val="20"/>
              </w:rPr>
              <w:t>，等同</w:t>
            </w:r>
            <w:r w:rsidR="00340485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14:paraId="5A7762C1" w14:textId="77777777" w:rsidTr="003554D8">
        <w:tc>
          <w:tcPr>
            <w:tcW w:w="2802" w:type="dxa"/>
            <w:vAlign w:val="center"/>
          </w:tcPr>
          <w:p w14:paraId="5159DD6E" w14:textId="77777777"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</w:p>
        </w:tc>
        <w:tc>
          <w:tcPr>
            <w:tcW w:w="1701" w:type="dxa"/>
            <w:vAlign w:val="center"/>
          </w:tcPr>
          <w:p w14:paraId="7F909368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87403CD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5C2B59A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9BD9E86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开始时间</w:t>
            </w:r>
          </w:p>
        </w:tc>
      </w:tr>
      <w:tr w:rsidR="00AF3CB7" w14:paraId="1132CA5D" w14:textId="77777777" w:rsidTr="003554D8">
        <w:tc>
          <w:tcPr>
            <w:tcW w:w="2802" w:type="dxa"/>
            <w:vAlign w:val="center"/>
          </w:tcPr>
          <w:p w14:paraId="31146B6B" w14:textId="77777777"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</w:p>
        </w:tc>
        <w:tc>
          <w:tcPr>
            <w:tcW w:w="1701" w:type="dxa"/>
            <w:vAlign w:val="center"/>
          </w:tcPr>
          <w:p w14:paraId="7769B186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CCC50BA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541AA8A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338481A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结束时间</w:t>
            </w:r>
          </w:p>
        </w:tc>
      </w:tr>
      <w:tr w:rsidR="00AF3CB7" w14:paraId="755A32C0" w14:textId="77777777" w:rsidTr="003554D8">
        <w:tc>
          <w:tcPr>
            <w:tcW w:w="2802" w:type="dxa"/>
            <w:vAlign w:val="center"/>
          </w:tcPr>
          <w:p w14:paraId="648A1F1C" w14:textId="77777777"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14:paraId="21D86065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4F6D9C3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D0CC3DE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DC2CDB3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14:paraId="33EDE43B" w14:textId="77777777" w:rsidTr="003554D8">
        <w:tc>
          <w:tcPr>
            <w:tcW w:w="2802" w:type="dxa"/>
            <w:vAlign w:val="center"/>
          </w:tcPr>
          <w:p w14:paraId="2059F114" w14:textId="77777777" w:rsidR="00AF3CB7" w:rsidRDefault="00D16DA2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14:paraId="35825386" w14:textId="77777777"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3CB0B8D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F87122F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BD19FD7" w14:textId="77777777"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节目栏在节目单中的序号</w:t>
            </w:r>
          </w:p>
        </w:tc>
      </w:tr>
      <w:tr w:rsidR="00146948" w14:paraId="51BAD64B" w14:textId="77777777" w:rsidTr="000209B2">
        <w:tc>
          <w:tcPr>
            <w:tcW w:w="2802" w:type="dxa"/>
          </w:tcPr>
          <w:p w14:paraId="48597F47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2C74AA7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12BBC79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8E475BF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F85F95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1B3604E7" w14:textId="77777777" w:rsidTr="003554D8">
        <w:tc>
          <w:tcPr>
            <w:tcW w:w="2802" w:type="dxa"/>
            <w:vAlign w:val="center"/>
          </w:tcPr>
          <w:p w14:paraId="07BBDFE1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4D886C0A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05A5A968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F60B23B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BA244CA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0266CDCA" w14:textId="77777777" w:rsidR="0085755A" w:rsidRDefault="0085755A" w:rsidP="00CC5BB1">
      <w:pPr>
        <w:spacing w:line="360" w:lineRule="auto"/>
        <w:ind w:firstLineChars="200" w:firstLine="420"/>
      </w:pPr>
    </w:p>
    <w:p w14:paraId="3CF176E1" w14:textId="77777777"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53" w:name="_Toc40549452"/>
      <w:r w:rsidRPr="00AF3CB7">
        <w:rPr>
          <w:rFonts w:hint="eastAsia"/>
          <w:sz w:val="28"/>
        </w:rPr>
        <w:t>PROGRAM_LIST</w:t>
      </w:r>
      <w:r w:rsidRPr="00AF3CB7">
        <w:rPr>
          <w:rFonts w:hint="eastAsia"/>
          <w:sz w:val="28"/>
        </w:rPr>
        <w:t>（节目单表）</w:t>
      </w:r>
      <w:bookmarkEnd w:id="153"/>
    </w:p>
    <w:p w14:paraId="166A6DEF" w14:textId="77777777" w:rsidR="00AF3CB7" w:rsidRDefault="003A4396" w:rsidP="00CC5BB1">
      <w:pPr>
        <w:spacing w:line="360" w:lineRule="auto"/>
        <w:ind w:firstLineChars="200" w:firstLine="420"/>
      </w:pPr>
      <w:r>
        <w:rPr>
          <w:rFonts w:hint="eastAsia"/>
        </w:rPr>
        <w:t>节目单信息表，记录节目单审批、发送状态。可以多选、单选所有控制器（车辆、车站），也可以指定某一些控制器。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3CB7" w14:paraId="7D9DE693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0C082C4A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3097CAC8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4A4B2177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3F4F9EA8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6C86775C" w14:textId="77777777"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14:paraId="639CAEE5" w14:textId="77777777" w:rsidTr="003554D8">
        <w:tc>
          <w:tcPr>
            <w:tcW w:w="2802" w:type="dxa"/>
            <w:vAlign w:val="center"/>
          </w:tcPr>
          <w:p w14:paraId="2DA393CF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776A3028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FC66511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392024CD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130AE55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14:paraId="6DCDDFD1" w14:textId="77777777" w:rsidTr="003554D8">
        <w:tc>
          <w:tcPr>
            <w:tcW w:w="2802" w:type="dxa"/>
            <w:vAlign w:val="center"/>
          </w:tcPr>
          <w:p w14:paraId="0CEE73FE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32E480DC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03304A7F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EA6A40E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9F09697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14:paraId="39D64CF5" w14:textId="77777777" w:rsidTr="003554D8">
        <w:tc>
          <w:tcPr>
            <w:tcW w:w="2802" w:type="dxa"/>
            <w:vAlign w:val="center"/>
          </w:tcPr>
          <w:p w14:paraId="0E104147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20A4E715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7141E37F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7C17B4C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4A3C556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14:paraId="0E7C1677" w14:textId="77777777" w:rsidTr="003554D8">
        <w:tc>
          <w:tcPr>
            <w:tcW w:w="2802" w:type="dxa"/>
            <w:vAlign w:val="center"/>
          </w:tcPr>
          <w:p w14:paraId="6D532F3D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2B482801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A33771F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36DA20C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FEE92A1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14:paraId="62B559D3" w14:textId="77777777" w:rsidTr="003554D8">
        <w:tc>
          <w:tcPr>
            <w:tcW w:w="2802" w:type="dxa"/>
            <w:vAlign w:val="center"/>
          </w:tcPr>
          <w:p w14:paraId="49767CE4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61A2105E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215AC250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1DD3A93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F1CE622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14:paraId="43ABEDD2" w14:textId="77777777" w:rsidTr="003554D8">
        <w:tc>
          <w:tcPr>
            <w:tcW w:w="2802" w:type="dxa"/>
            <w:vAlign w:val="center"/>
          </w:tcPr>
          <w:p w14:paraId="6243EBB0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62B59853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BA19CBD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06F0C7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F4FCE58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节目单名称</w:t>
            </w:r>
          </w:p>
        </w:tc>
      </w:tr>
      <w:tr w:rsidR="00AF3CB7" w14:paraId="7E6DDA3B" w14:textId="77777777" w:rsidTr="003554D8">
        <w:tc>
          <w:tcPr>
            <w:tcW w:w="2802" w:type="dxa"/>
            <w:vAlign w:val="center"/>
          </w:tcPr>
          <w:p w14:paraId="35CF61B0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6FE372F4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3BDE890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78FA1C6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C3DEB04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节目单编号</w:t>
            </w:r>
            <w:r w:rsidR="00987331">
              <w:rPr>
                <w:rFonts w:hint="eastAsia"/>
                <w:color w:val="auto"/>
                <w:sz w:val="20"/>
              </w:rPr>
              <w:t>，值同</w:t>
            </w:r>
            <w:r w:rsidR="00987331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14:paraId="3AF811F1" w14:textId="77777777" w:rsidTr="003554D8">
        <w:tc>
          <w:tcPr>
            <w:tcW w:w="2802" w:type="dxa"/>
            <w:vAlign w:val="center"/>
          </w:tcPr>
          <w:p w14:paraId="575A0B35" w14:textId="77777777"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VALID_DATE</w:t>
            </w:r>
          </w:p>
        </w:tc>
        <w:tc>
          <w:tcPr>
            <w:tcW w:w="1701" w:type="dxa"/>
            <w:vAlign w:val="center"/>
          </w:tcPr>
          <w:p w14:paraId="346CE12C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007248F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D12580B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3C86C86" w14:textId="77777777"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节目单生效时间，包含时分秒。</w:t>
            </w:r>
          </w:p>
        </w:tc>
      </w:tr>
      <w:tr w:rsidR="00BB295F" w14:paraId="7120EC71" w14:textId="77777777" w:rsidTr="003554D8">
        <w:tc>
          <w:tcPr>
            <w:tcW w:w="2802" w:type="dxa"/>
            <w:vAlign w:val="center"/>
          </w:tcPr>
          <w:p w14:paraId="59D52C68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APPLY_ID</w:t>
            </w:r>
          </w:p>
        </w:tc>
        <w:tc>
          <w:tcPr>
            <w:tcW w:w="1701" w:type="dxa"/>
            <w:vAlign w:val="center"/>
          </w:tcPr>
          <w:p w14:paraId="62157429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C1635B0" w14:textId="77777777"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B169740" w14:textId="77777777"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CB544E6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B295F" w14:paraId="428A8332" w14:textId="77777777" w:rsidTr="003554D8">
        <w:tc>
          <w:tcPr>
            <w:tcW w:w="2802" w:type="dxa"/>
            <w:vAlign w:val="center"/>
          </w:tcPr>
          <w:p w14:paraId="171B906E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APPLY_NAME</w:t>
            </w:r>
          </w:p>
        </w:tc>
        <w:tc>
          <w:tcPr>
            <w:tcW w:w="1701" w:type="dxa"/>
            <w:vAlign w:val="center"/>
          </w:tcPr>
          <w:p w14:paraId="17809CA9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C06CAEC" w14:textId="77777777"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BA39D2B" w14:textId="77777777"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ED167DD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申请人姓名</w:t>
            </w:r>
          </w:p>
        </w:tc>
      </w:tr>
      <w:tr w:rsidR="00BB295F" w14:paraId="2A983B63" w14:textId="77777777" w:rsidTr="003554D8">
        <w:tc>
          <w:tcPr>
            <w:tcW w:w="2802" w:type="dxa"/>
            <w:vAlign w:val="center"/>
          </w:tcPr>
          <w:p w14:paraId="56D7DD05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APPLY_DATE</w:t>
            </w:r>
          </w:p>
        </w:tc>
        <w:tc>
          <w:tcPr>
            <w:tcW w:w="1701" w:type="dxa"/>
            <w:vAlign w:val="center"/>
          </w:tcPr>
          <w:p w14:paraId="3246EA13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58EABE6" w14:textId="77777777"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D657DF5" w14:textId="77777777"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99DECF5" w14:textId="77777777"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申请日期，含时分秒</w:t>
            </w:r>
          </w:p>
        </w:tc>
      </w:tr>
      <w:tr w:rsidR="00AF3CB7" w14:paraId="1977256E" w14:textId="77777777" w:rsidTr="003554D8">
        <w:tc>
          <w:tcPr>
            <w:tcW w:w="2802" w:type="dxa"/>
            <w:vAlign w:val="center"/>
          </w:tcPr>
          <w:p w14:paraId="2D2B0A46" w14:textId="77777777"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14:paraId="6735F9F1" w14:textId="77777777"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CC27C94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C31EE10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286D3C6" w14:textId="77777777"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14:paraId="1D3DE859" w14:textId="77777777" w:rsidTr="003554D8">
        <w:tc>
          <w:tcPr>
            <w:tcW w:w="2802" w:type="dxa"/>
            <w:vAlign w:val="center"/>
          </w:tcPr>
          <w:p w14:paraId="0AE39FEA" w14:textId="77777777"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14:paraId="597A9B43" w14:textId="77777777"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FA34F93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730AC5E" w14:textId="77777777"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151768E" w14:textId="77777777"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审批人姓名</w:t>
            </w:r>
          </w:p>
        </w:tc>
      </w:tr>
      <w:tr w:rsidR="003E5F57" w14:paraId="645FC185" w14:textId="77777777" w:rsidTr="003554D8">
        <w:tc>
          <w:tcPr>
            <w:tcW w:w="2802" w:type="dxa"/>
            <w:vAlign w:val="center"/>
          </w:tcPr>
          <w:p w14:paraId="6B077219" w14:textId="77777777"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APPLY_STATUS</w:t>
            </w:r>
          </w:p>
        </w:tc>
        <w:tc>
          <w:tcPr>
            <w:tcW w:w="1701" w:type="dxa"/>
            <w:vAlign w:val="center"/>
          </w:tcPr>
          <w:p w14:paraId="17B12C22" w14:textId="77777777"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2F6E25B" w14:textId="77777777"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45673E8" w14:textId="77777777"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3A963A1" w14:textId="77777777" w:rsidR="003E5F57" w:rsidRDefault="003E5F57" w:rsidP="00FC130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审批状态，</w:t>
            </w:r>
            <w:r w:rsidR="00FC130A"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未提交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FC130A">
              <w:rPr>
                <w:rFonts w:hint="eastAsia"/>
                <w:color w:val="auto"/>
                <w:sz w:val="20"/>
              </w:rPr>
              <w:t>2</w:t>
            </w:r>
            <w:r w:rsidR="00B06DC2">
              <w:rPr>
                <w:rFonts w:hint="eastAsia"/>
                <w:color w:val="auto"/>
                <w:sz w:val="20"/>
              </w:rPr>
              <w:t>：</w:t>
            </w:r>
            <w:r w:rsidR="001E1906">
              <w:rPr>
                <w:rFonts w:hint="eastAsia"/>
                <w:color w:val="auto"/>
                <w:sz w:val="20"/>
              </w:rPr>
              <w:t>待审核，</w:t>
            </w:r>
            <w:r w:rsidR="001E1906">
              <w:rPr>
                <w:rFonts w:hint="eastAsia"/>
                <w:color w:val="auto"/>
                <w:sz w:val="20"/>
              </w:rPr>
              <w:t>3</w:t>
            </w:r>
            <w:r w:rsidR="001E1906"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通过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1E1906">
              <w:rPr>
                <w:rFonts w:hint="eastAsia"/>
                <w:color w:val="auto"/>
                <w:sz w:val="20"/>
              </w:rPr>
              <w:t>4</w:t>
            </w:r>
            <w:r w:rsidR="00B06DC2">
              <w:rPr>
                <w:rFonts w:hint="eastAsia"/>
                <w:color w:val="auto"/>
                <w:sz w:val="20"/>
              </w:rPr>
              <w:t>：驳回</w:t>
            </w:r>
            <w:r w:rsidR="00792137">
              <w:rPr>
                <w:rFonts w:hint="eastAsia"/>
                <w:color w:val="auto"/>
                <w:sz w:val="20"/>
              </w:rPr>
              <w:t>，数据字典编码：</w:t>
            </w:r>
            <w:r w:rsidR="00792137">
              <w:rPr>
                <w:rFonts w:hint="eastAsia"/>
                <w:color w:val="auto"/>
                <w:sz w:val="20"/>
              </w:rPr>
              <w:t>PROGRAM_APPLY_STATUS</w:t>
            </w:r>
          </w:p>
        </w:tc>
      </w:tr>
      <w:tr w:rsidR="003E5F57" w14:paraId="0032F6E9" w14:textId="77777777" w:rsidTr="003554D8">
        <w:tc>
          <w:tcPr>
            <w:tcW w:w="2802" w:type="dxa"/>
            <w:vAlign w:val="center"/>
          </w:tcPr>
          <w:p w14:paraId="489007B2" w14:textId="77777777"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CHECK_DATE</w:t>
            </w:r>
          </w:p>
        </w:tc>
        <w:tc>
          <w:tcPr>
            <w:tcW w:w="1701" w:type="dxa"/>
            <w:vAlign w:val="center"/>
          </w:tcPr>
          <w:p w14:paraId="58842595" w14:textId="77777777"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0A2B0E0" w14:textId="77777777"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C6862DB" w14:textId="77777777"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BA55176" w14:textId="77777777"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审批日期</w:t>
            </w:r>
            <w:r w:rsidR="0034023D">
              <w:rPr>
                <w:rFonts w:hint="eastAsia"/>
                <w:color w:val="auto"/>
                <w:sz w:val="20"/>
              </w:rPr>
              <w:t>，含时分秒</w:t>
            </w:r>
          </w:p>
        </w:tc>
      </w:tr>
      <w:tr w:rsidR="003E5F57" w14:paraId="26014053" w14:textId="77777777" w:rsidTr="003554D8">
        <w:tc>
          <w:tcPr>
            <w:tcW w:w="2802" w:type="dxa"/>
            <w:vAlign w:val="center"/>
          </w:tcPr>
          <w:p w14:paraId="3E36F05B" w14:textId="77777777"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</w:t>
            </w:r>
            <w:r w:rsidR="00305660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5CAFB73D" w14:textId="77777777"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C1581C4" w14:textId="77777777"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020178B" w14:textId="77777777"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A33F315" w14:textId="77777777" w:rsidR="003E5F57" w:rsidRDefault="0030566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  <w:r w:rsidR="0020181A">
              <w:rPr>
                <w:rFonts w:hint="eastAsia"/>
                <w:color w:val="auto"/>
                <w:sz w:val="20"/>
              </w:rPr>
              <w:t>。如果是直播，则不需要添加任何媒体文件。</w:t>
            </w:r>
            <w:r w:rsidR="005A5F46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：录</w:t>
            </w:r>
            <w:r w:rsidR="005A5F46">
              <w:rPr>
                <w:rFonts w:hint="eastAsia"/>
                <w:color w:val="auto"/>
                <w:sz w:val="20"/>
              </w:rPr>
              <w:t>播，</w:t>
            </w:r>
            <w:r w:rsidR="005A5F46">
              <w:rPr>
                <w:rFonts w:hint="eastAsia"/>
                <w:color w:val="auto"/>
                <w:sz w:val="20"/>
              </w:rPr>
              <w:t>1</w:t>
            </w:r>
            <w:r w:rsidR="005A5F46">
              <w:rPr>
                <w:rFonts w:hint="eastAsia"/>
                <w:color w:val="auto"/>
                <w:sz w:val="20"/>
              </w:rPr>
              <w:t>：直播</w:t>
            </w:r>
          </w:p>
        </w:tc>
      </w:tr>
      <w:tr w:rsidR="00146948" w14:paraId="3AE6DD4D" w14:textId="77777777" w:rsidTr="000209B2">
        <w:tc>
          <w:tcPr>
            <w:tcW w:w="2802" w:type="dxa"/>
          </w:tcPr>
          <w:p w14:paraId="190D85D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36D58E0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39B7AB51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6342268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918E3C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7A0F869C" w14:textId="77777777" w:rsidTr="000209B2">
        <w:tc>
          <w:tcPr>
            <w:tcW w:w="2802" w:type="dxa"/>
            <w:vAlign w:val="center"/>
          </w:tcPr>
          <w:p w14:paraId="45C4998E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2243BA79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1B557E4A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9DA978D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1F4DEAE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40AC00DD" w14:textId="77777777" w:rsidR="00AF3CB7" w:rsidRDefault="00AF3CB7" w:rsidP="00CC5BB1">
      <w:pPr>
        <w:spacing w:line="360" w:lineRule="auto"/>
        <w:ind w:firstLineChars="200" w:firstLine="420"/>
      </w:pPr>
    </w:p>
    <w:p w14:paraId="21A9F13C" w14:textId="77777777" w:rsidR="007474FD" w:rsidRPr="004702B0" w:rsidRDefault="007474FD" w:rsidP="007474FD">
      <w:pPr>
        <w:pStyle w:val="3"/>
        <w:numPr>
          <w:ilvl w:val="2"/>
          <w:numId w:val="1"/>
        </w:numPr>
        <w:rPr>
          <w:sz w:val="28"/>
        </w:rPr>
      </w:pPr>
      <w:bookmarkStart w:id="154" w:name="_Toc40549453"/>
      <w:r>
        <w:rPr>
          <w:rFonts w:hint="eastAsia"/>
          <w:sz w:val="28"/>
        </w:rPr>
        <w:t>PROGRAM_CHECK_HISTORY</w:t>
      </w:r>
      <w:r w:rsidRPr="004702B0">
        <w:rPr>
          <w:rFonts w:hint="eastAsia"/>
          <w:sz w:val="28"/>
        </w:rPr>
        <w:t>（节目</w:t>
      </w:r>
      <w:r>
        <w:rPr>
          <w:rFonts w:hint="eastAsia"/>
          <w:sz w:val="28"/>
        </w:rPr>
        <w:t>单审批记录</w:t>
      </w:r>
      <w:r w:rsidRPr="004702B0">
        <w:rPr>
          <w:rFonts w:hint="eastAsia"/>
          <w:sz w:val="28"/>
        </w:rPr>
        <w:t>）</w:t>
      </w:r>
      <w:bookmarkEnd w:id="154"/>
    </w:p>
    <w:p w14:paraId="0F984133" w14:textId="77777777" w:rsidR="007474FD" w:rsidRDefault="007474FD" w:rsidP="007474FD">
      <w:pPr>
        <w:spacing w:line="360" w:lineRule="auto"/>
        <w:ind w:firstLineChars="200" w:firstLine="420"/>
      </w:pPr>
      <w:r>
        <w:rPr>
          <w:rFonts w:hint="eastAsia"/>
        </w:rPr>
        <w:t>单个控制器接收节目单的状态记录。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7474FD" w14:paraId="46D1431B" w14:textId="77777777" w:rsidTr="009D0058">
        <w:trPr>
          <w:trHeight w:val="360"/>
        </w:trPr>
        <w:tc>
          <w:tcPr>
            <w:tcW w:w="2802" w:type="dxa"/>
            <w:shd w:val="clear" w:color="auto" w:fill="B3B3B3"/>
          </w:tcPr>
          <w:p w14:paraId="5F09F00E" w14:textId="77777777"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1B4B4193" w14:textId="77777777"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311F5AE0" w14:textId="77777777"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1AEE1F3D" w14:textId="77777777"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3C313529" w14:textId="77777777"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7474FD" w14:paraId="295CC88F" w14:textId="77777777" w:rsidTr="009D0058">
        <w:tc>
          <w:tcPr>
            <w:tcW w:w="2802" w:type="dxa"/>
            <w:vAlign w:val="center"/>
          </w:tcPr>
          <w:p w14:paraId="65083B26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07D20091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E6C7366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4193D6CA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FA3C8D7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7474FD" w14:paraId="407E2EFF" w14:textId="77777777" w:rsidTr="009D0058">
        <w:tc>
          <w:tcPr>
            <w:tcW w:w="2802" w:type="dxa"/>
            <w:vAlign w:val="center"/>
          </w:tcPr>
          <w:p w14:paraId="6786D15E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3A1ADE90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33D904DE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79C8839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B22C8CD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7474FD" w14:paraId="79DA62BB" w14:textId="77777777" w:rsidTr="009D0058">
        <w:tc>
          <w:tcPr>
            <w:tcW w:w="2802" w:type="dxa"/>
            <w:vAlign w:val="center"/>
          </w:tcPr>
          <w:p w14:paraId="43DDD443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3024F033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141F908C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9F9114B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3193A33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7474FD" w14:paraId="36D2A9A5" w14:textId="77777777" w:rsidTr="009D0058">
        <w:tc>
          <w:tcPr>
            <w:tcW w:w="2802" w:type="dxa"/>
            <w:vAlign w:val="center"/>
          </w:tcPr>
          <w:p w14:paraId="4A0AA695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15A57C45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89D2A41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06AA229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5DBA841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7474FD" w14:paraId="523CEF94" w14:textId="77777777" w:rsidTr="009D0058">
        <w:tc>
          <w:tcPr>
            <w:tcW w:w="2802" w:type="dxa"/>
            <w:vAlign w:val="center"/>
          </w:tcPr>
          <w:p w14:paraId="4AC2E539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31E0A415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2039472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E629296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69E4EAD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7474FD" w14:paraId="13BDF874" w14:textId="77777777" w:rsidTr="009D0058">
        <w:tc>
          <w:tcPr>
            <w:tcW w:w="2802" w:type="dxa"/>
            <w:vAlign w:val="center"/>
          </w:tcPr>
          <w:p w14:paraId="06BFEB78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14:paraId="0BB900E3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363B0F9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891640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0276E44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7474FD" w14:paraId="1C944558" w14:textId="77777777" w:rsidTr="009D0058">
        <w:tc>
          <w:tcPr>
            <w:tcW w:w="2802" w:type="dxa"/>
            <w:vAlign w:val="center"/>
          </w:tcPr>
          <w:p w14:paraId="79F13422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14:paraId="3569ECD2" w14:textId="77777777"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BAF007E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3B2B133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944B9AF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7474FD" w14:paraId="51E37443" w14:textId="77777777" w:rsidTr="009D0058">
        <w:tc>
          <w:tcPr>
            <w:tcW w:w="2802" w:type="dxa"/>
            <w:vAlign w:val="center"/>
          </w:tcPr>
          <w:p w14:paraId="7F35017A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14:paraId="2F86B496" w14:textId="77777777"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DCA9D5B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103951C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17C1FF9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节目单审核人名称</w:t>
            </w:r>
          </w:p>
        </w:tc>
      </w:tr>
      <w:tr w:rsidR="007474FD" w14:paraId="02DC4309" w14:textId="77777777" w:rsidTr="009D0058">
        <w:tc>
          <w:tcPr>
            <w:tcW w:w="2802" w:type="dxa"/>
            <w:vAlign w:val="center"/>
          </w:tcPr>
          <w:p w14:paraId="1DF02242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14:paraId="205EF161" w14:textId="77777777"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55EE0F0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3E85B0F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3FA42AA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节目单审核时间</w:t>
            </w:r>
          </w:p>
        </w:tc>
      </w:tr>
      <w:tr w:rsidR="007474FD" w14:paraId="58F644A8" w14:textId="77777777" w:rsidTr="009D0058">
        <w:tc>
          <w:tcPr>
            <w:tcW w:w="2802" w:type="dxa"/>
            <w:vAlign w:val="center"/>
          </w:tcPr>
          <w:p w14:paraId="57046A7D" w14:textId="77777777" w:rsidR="007474FD" w:rsidRDefault="007474FD" w:rsidP="008149F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</w:t>
            </w:r>
            <w:r w:rsidR="008149FA">
              <w:rPr>
                <w:rFonts w:hint="eastAsia"/>
                <w:color w:val="auto"/>
                <w:sz w:val="20"/>
              </w:rPr>
              <w:t>IN</w:t>
            </w:r>
            <w:r>
              <w:rPr>
                <w:rFonts w:hint="eastAsia"/>
                <w:color w:val="auto"/>
                <w:sz w:val="20"/>
              </w:rPr>
              <w:t>ION</w:t>
            </w:r>
          </w:p>
        </w:tc>
        <w:tc>
          <w:tcPr>
            <w:tcW w:w="1701" w:type="dxa"/>
            <w:vAlign w:val="center"/>
          </w:tcPr>
          <w:p w14:paraId="5F761C6C" w14:textId="77777777"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12D3200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DE410E0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1684A46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7474FD" w14:paraId="3EDE17AA" w14:textId="77777777" w:rsidTr="009D0058">
        <w:tc>
          <w:tcPr>
            <w:tcW w:w="2802" w:type="dxa"/>
            <w:vAlign w:val="center"/>
          </w:tcPr>
          <w:p w14:paraId="7AB4CA14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14:paraId="04B9546F" w14:textId="77777777"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4E8E0D8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50692FE" w14:textId="77777777"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841C98D" w14:textId="77777777"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  <w:tr w:rsidR="00146948" w14:paraId="6A667A89" w14:textId="77777777" w:rsidTr="000209B2">
        <w:tc>
          <w:tcPr>
            <w:tcW w:w="2802" w:type="dxa"/>
          </w:tcPr>
          <w:p w14:paraId="693EAEB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24C2B4F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5CA66BC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781CCFE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9A21759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0619CD33" w14:textId="77777777" w:rsidTr="000209B2">
        <w:tc>
          <w:tcPr>
            <w:tcW w:w="2802" w:type="dxa"/>
            <w:vAlign w:val="center"/>
          </w:tcPr>
          <w:p w14:paraId="7877C55D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25DB7AB2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6FFEC685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C12BD93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5FF818D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26E1E23D" w14:textId="77777777" w:rsidR="007474FD" w:rsidRDefault="007474FD" w:rsidP="00CC5BB1">
      <w:pPr>
        <w:spacing w:line="360" w:lineRule="auto"/>
        <w:ind w:firstLineChars="200" w:firstLine="420"/>
      </w:pPr>
    </w:p>
    <w:p w14:paraId="42B1074A" w14:textId="77777777" w:rsidR="00A818DC" w:rsidRPr="00E955E1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55" w:name="_Toc40549454"/>
      <w:r w:rsidRPr="00E955E1">
        <w:rPr>
          <w:rFonts w:hint="eastAsia"/>
          <w:sz w:val="28"/>
        </w:rPr>
        <w:t>FORMAT</w:t>
      </w:r>
      <w:r>
        <w:rPr>
          <w:rFonts w:hint="eastAsia"/>
          <w:sz w:val="28"/>
        </w:rPr>
        <w:t>_FILE</w:t>
      </w:r>
      <w:r w:rsidRPr="00E955E1">
        <w:rPr>
          <w:rFonts w:hint="eastAsia"/>
          <w:sz w:val="28"/>
        </w:rPr>
        <w:t>（版式文件</w:t>
      </w:r>
      <w:r>
        <w:rPr>
          <w:rFonts w:hint="eastAsia"/>
          <w:sz w:val="28"/>
        </w:rPr>
        <w:t>表</w:t>
      </w:r>
      <w:r w:rsidRPr="00E955E1">
        <w:rPr>
          <w:rFonts w:hint="eastAsia"/>
          <w:sz w:val="28"/>
        </w:rPr>
        <w:t>）</w:t>
      </w:r>
      <w:bookmarkEnd w:id="15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818DC" w14:paraId="538AFDCD" w14:textId="77777777" w:rsidTr="0090646C">
        <w:trPr>
          <w:trHeight w:val="360"/>
        </w:trPr>
        <w:tc>
          <w:tcPr>
            <w:tcW w:w="2802" w:type="dxa"/>
            <w:shd w:val="clear" w:color="auto" w:fill="B3B3B3"/>
          </w:tcPr>
          <w:p w14:paraId="1C718684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4A422741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66E8D662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0D754B6A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67DAE4DE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14:paraId="69989DD9" w14:textId="77777777" w:rsidTr="0090646C">
        <w:tc>
          <w:tcPr>
            <w:tcW w:w="2802" w:type="dxa"/>
            <w:vAlign w:val="center"/>
          </w:tcPr>
          <w:p w14:paraId="1637838F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6ABEAF82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05FEEA9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6B539A77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159B59B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14:paraId="4041E851" w14:textId="77777777" w:rsidTr="0090646C">
        <w:tc>
          <w:tcPr>
            <w:tcW w:w="2802" w:type="dxa"/>
            <w:vAlign w:val="center"/>
          </w:tcPr>
          <w:p w14:paraId="1EEC83EC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728DBDDD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2B9ABEA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80507BF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4071F21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14:paraId="22CCEB8F" w14:textId="77777777" w:rsidTr="0090646C">
        <w:tc>
          <w:tcPr>
            <w:tcW w:w="2802" w:type="dxa"/>
            <w:vAlign w:val="center"/>
          </w:tcPr>
          <w:p w14:paraId="3B7A2F29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59701986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3C901D85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FC94A1C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82D095C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14:paraId="44EC2D96" w14:textId="77777777" w:rsidTr="0090646C">
        <w:tc>
          <w:tcPr>
            <w:tcW w:w="2802" w:type="dxa"/>
            <w:vAlign w:val="center"/>
          </w:tcPr>
          <w:p w14:paraId="2A759E53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7D4793AA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3DF8E5D5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095E6A3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1BDAEEA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14:paraId="7A1727B1" w14:textId="77777777" w:rsidTr="0090646C">
        <w:tc>
          <w:tcPr>
            <w:tcW w:w="2802" w:type="dxa"/>
            <w:vAlign w:val="center"/>
          </w:tcPr>
          <w:p w14:paraId="339DA085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4123DDAA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7FBAA50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CC17397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47C27FF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14:paraId="36A87D1F" w14:textId="77777777" w:rsidTr="0090646C">
        <w:tc>
          <w:tcPr>
            <w:tcW w:w="2802" w:type="dxa"/>
            <w:vAlign w:val="center"/>
          </w:tcPr>
          <w:p w14:paraId="655AAB22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14:paraId="62641EAD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5F9BF32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928ADAA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89B3E0E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版式文件编号</w:t>
            </w:r>
          </w:p>
        </w:tc>
      </w:tr>
      <w:tr w:rsidR="00A818DC" w14:paraId="037EC03F" w14:textId="77777777" w:rsidTr="0090646C">
        <w:tc>
          <w:tcPr>
            <w:tcW w:w="2802" w:type="dxa"/>
            <w:vAlign w:val="center"/>
          </w:tcPr>
          <w:p w14:paraId="78D4E686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1A9CA1D6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5F94BAA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7D85FB8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2DD0111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版式文件名称</w:t>
            </w:r>
          </w:p>
        </w:tc>
      </w:tr>
      <w:tr w:rsidR="00A818DC" w14:paraId="38BB8DEC" w14:textId="77777777" w:rsidTr="0090646C">
        <w:tc>
          <w:tcPr>
            <w:tcW w:w="2802" w:type="dxa"/>
            <w:vAlign w:val="center"/>
          </w:tcPr>
          <w:p w14:paraId="30A1E6E9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UPLOADER_ID</w:t>
            </w:r>
          </w:p>
        </w:tc>
        <w:tc>
          <w:tcPr>
            <w:tcW w:w="1701" w:type="dxa"/>
            <w:vAlign w:val="center"/>
          </w:tcPr>
          <w:p w14:paraId="4E24510F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246932D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889004F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ADDC42B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818DC" w14:paraId="18A546F8" w14:textId="77777777" w:rsidTr="0090646C">
        <w:tc>
          <w:tcPr>
            <w:tcW w:w="2802" w:type="dxa"/>
            <w:vAlign w:val="center"/>
          </w:tcPr>
          <w:p w14:paraId="0E406A95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14:paraId="5845936B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035600B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AB23641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1D80E31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A818DC" w14:paraId="60EBEFC3" w14:textId="77777777" w:rsidTr="0090646C">
        <w:tc>
          <w:tcPr>
            <w:tcW w:w="2802" w:type="dxa"/>
            <w:vAlign w:val="center"/>
          </w:tcPr>
          <w:p w14:paraId="17A0516B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14:paraId="7C60279F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FDCEFFB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9EF3558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8DE3D8B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</w:t>
            </w:r>
            <w:proofErr w:type="gramStart"/>
            <w:r>
              <w:rPr>
                <w:rFonts w:hint="eastAsia"/>
                <w:color w:val="auto"/>
                <w:sz w:val="20"/>
              </w:rPr>
              <w:t>传时间</w:t>
            </w:r>
            <w:proofErr w:type="gramEnd"/>
          </w:p>
        </w:tc>
      </w:tr>
      <w:tr w:rsidR="00A818DC" w14:paraId="65EBA1FF" w14:textId="77777777" w:rsidTr="0090646C">
        <w:tc>
          <w:tcPr>
            <w:tcW w:w="2802" w:type="dxa"/>
            <w:vAlign w:val="center"/>
          </w:tcPr>
          <w:p w14:paraId="5659E5C1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14:paraId="51CFF5C1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213C262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B14F834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E82AB1F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A818DC" w14:paraId="6C03A0D0" w14:textId="77777777" w:rsidTr="0090646C">
        <w:tc>
          <w:tcPr>
            <w:tcW w:w="2802" w:type="dxa"/>
            <w:vAlign w:val="center"/>
          </w:tcPr>
          <w:p w14:paraId="1BB29665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14:paraId="2D40639B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A39ECA8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B38971D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50A0237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版式文件路径</w:t>
            </w:r>
          </w:p>
        </w:tc>
      </w:tr>
      <w:tr w:rsidR="00146948" w14:paraId="3DC440BD" w14:textId="77777777" w:rsidTr="000209B2">
        <w:tc>
          <w:tcPr>
            <w:tcW w:w="2802" w:type="dxa"/>
          </w:tcPr>
          <w:p w14:paraId="623D4B8A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6487D04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494D801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D37E5D2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4787F9C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19E95EBB" w14:textId="77777777" w:rsidTr="0090646C">
        <w:tc>
          <w:tcPr>
            <w:tcW w:w="2802" w:type="dxa"/>
            <w:vAlign w:val="center"/>
          </w:tcPr>
          <w:p w14:paraId="2CF46DED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829D9B7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3892194C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7E14DF4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9785F35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146948" w14:paraId="79EC0DDB" w14:textId="77777777" w:rsidTr="0090646C">
        <w:tc>
          <w:tcPr>
            <w:tcW w:w="2802" w:type="dxa"/>
            <w:vAlign w:val="center"/>
          </w:tcPr>
          <w:p w14:paraId="28E3E3C2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9A54951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64FA78F9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7FFCC69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B51BDD3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146948" w14:paraId="37E4BF2D" w14:textId="77777777" w:rsidTr="0090646C">
        <w:tc>
          <w:tcPr>
            <w:tcW w:w="2802" w:type="dxa"/>
            <w:vAlign w:val="center"/>
          </w:tcPr>
          <w:p w14:paraId="6FDC9253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BE67F72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54B43E03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1BBCDD6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CD44EED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14:paraId="5D86FC75" w14:textId="77777777" w:rsidR="00A818DC" w:rsidRDefault="00A818DC" w:rsidP="00CC5BB1">
      <w:pPr>
        <w:spacing w:line="360" w:lineRule="auto"/>
        <w:ind w:firstLineChars="200" w:firstLine="420"/>
      </w:pPr>
    </w:p>
    <w:p w14:paraId="1E900FEA" w14:textId="77777777" w:rsidR="007474FD" w:rsidRDefault="007474FD" w:rsidP="00CC5BB1">
      <w:pPr>
        <w:spacing w:line="360" w:lineRule="auto"/>
        <w:ind w:firstLineChars="200" w:firstLine="420"/>
      </w:pPr>
    </w:p>
    <w:p w14:paraId="17BF3DB5" w14:textId="77777777" w:rsidR="0085755A" w:rsidRPr="004702B0" w:rsidRDefault="004B256B" w:rsidP="004702B0">
      <w:pPr>
        <w:pStyle w:val="3"/>
        <w:numPr>
          <w:ilvl w:val="2"/>
          <w:numId w:val="1"/>
        </w:numPr>
        <w:rPr>
          <w:sz w:val="28"/>
        </w:rPr>
      </w:pPr>
      <w:bookmarkStart w:id="156" w:name="_Toc40549455"/>
      <w:r>
        <w:rPr>
          <w:rFonts w:hint="eastAsia"/>
          <w:sz w:val="28"/>
        </w:rPr>
        <w:t>MESSAGE</w:t>
      </w:r>
      <w:r w:rsidR="004702B0" w:rsidRPr="004702B0">
        <w:rPr>
          <w:rFonts w:hint="eastAsia"/>
          <w:sz w:val="28"/>
        </w:rPr>
        <w:t>_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（消息发送</w:t>
      </w:r>
      <w:r w:rsidR="004702B0" w:rsidRPr="004702B0">
        <w:rPr>
          <w:rFonts w:hint="eastAsia"/>
          <w:sz w:val="28"/>
        </w:rPr>
        <w:t>记录）</w:t>
      </w:r>
      <w:bookmarkEnd w:id="156"/>
    </w:p>
    <w:p w14:paraId="1EAEF6FD" w14:textId="77777777" w:rsidR="004702B0" w:rsidRDefault="004702B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702B0" w14:paraId="3ED40F32" w14:textId="77777777" w:rsidTr="003554D8">
        <w:trPr>
          <w:trHeight w:val="360"/>
        </w:trPr>
        <w:tc>
          <w:tcPr>
            <w:tcW w:w="2802" w:type="dxa"/>
            <w:shd w:val="clear" w:color="auto" w:fill="B3B3B3"/>
          </w:tcPr>
          <w:p w14:paraId="3945FE29" w14:textId="77777777"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4D3431DA" w14:textId="77777777"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6669528F" w14:textId="77777777"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71911409" w14:textId="77777777"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65BA802C" w14:textId="77777777"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702B0" w14:paraId="41665266" w14:textId="77777777" w:rsidTr="003554D8">
        <w:tc>
          <w:tcPr>
            <w:tcW w:w="2802" w:type="dxa"/>
            <w:vAlign w:val="center"/>
          </w:tcPr>
          <w:p w14:paraId="6857CAA0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0B0557AF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7019C34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43D2699B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A2A3CAB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702B0" w14:paraId="205099D1" w14:textId="77777777" w:rsidTr="003554D8">
        <w:tc>
          <w:tcPr>
            <w:tcW w:w="2802" w:type="dxa"/>
            <w:vAlign w:val="center"/>
          </w:tcPr>
          <w:p w14:paraId="0D73EAA6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32FDA2BF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475934F4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4515DFD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08F9B97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702B0" w14:paraId="181392D8" w14:textId="77777777" w:rsidTr="003554D8">
        <w:tc>
          <w:tcPr>
            <w:tcW w:w="2802" w:type="dxa"/>
            <w:vAlign w:val="center"/>
          </w:tcPr>
          <w:p w14:paraId="4F29B5FA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0E370F01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7147469E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66D1083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11F47D5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702B0" w14:paraId="3A1E4D29" w14:textId="77777777" w:rsidTr="003554D8">
        <w:tc>
          <w:tcPr>
            <w:tcW w:w="2802" w:type="dxa"/>
            <w:vAlign w:val="center"/>
          </w:tcPr>
          <w:p w14:paraId="41F5217D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74129B03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8D1C3CB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2510667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96F9E72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702B0" w14:paraId="28121AEA" w14:textId="77777777" w:rsidTr="003554D8">
        <w:tc>
          <w:tcPr>
            <w:tcW w:w="2802" w:type="dxa"/>
            <w:vAlign w:val="center"/>
          </w:tcPr>
          <w:p w14:paraId="3782FE41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3760CDB8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7C0D7F9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C2A33E9" w14:textId="77777777"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A166449" w14:textId="77777777"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040AC" w14:paraId="46543820" w14:textId="77777777" w:rsidTr="003554D8">
        <w:tc>
          <w:tcPr>
            <w:tcW w:w="2802" w:type="dxa"/>
            <w:vAlign w:val="center"/>
          </w:tcPr>
          <w:p w14:paraId="599F470B" w14:textId="77777777" w:rsidR="008040AC" w:rsidRDefault="004B256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14:paraId="4E754823" w14:textId="77777777"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45D4A13" w14:textId="77777777"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9EF68D6" w14:textId="77777777"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0959A7B" w14:textId="77777777"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发送消息的类别，数据字典：</w:t>
            </w:r>
            <w:r w:rsidRPr="00616F41">
              <w:rPr>
                <w:color w:val="auto"/>
                <w:sz w:val="20"/>
              </w:rPr>
              <w:t>MSG_TYPE_CONTROLLER</w:t>
            </w:r>
            <w:r w:rsidR="0097774F">
              <w:rPr>
                <w:rFonts w:hint="eastAsia"/>
                <w:color w:val="auto"/>
                <w:sz w:val="20"/>
              </w:rPr>
              <w:t>，</w:t>
            </w:r>
            <w:r w:rsidR="0097774F">
              <w:rPr>
                <w:color w:val="auto"/>
                <w:sz w:val="20"/>
              </w:rPr>
              <w:t>只涉及到节目单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新闻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版式文件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重启和版本更新消息</w:t>
            </w:r>
            <w:r w:rsidR="0097774F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7774F" w14:paraId="469F9A64" w14:textId="77777777" w:rsidTr="003554D8">
        <w:tc>
          <w:tcPr>
            <w:tcW w:w="2802" w:type="dxa"/>
            <w:vAlign w:val="center"/>
          </w:tcPr>
          <w:p w14:paraId="27F9FC7E" w14:textId="77777777" w:rsidR="0097774F" w:rsidRDefault="0097774F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</w:t>
            </w:r>
            <w:r w:rsidR="00B808CD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C583196" w14:textId="77777777" w:rsidR="0097774F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1E7309BB" w14:textId="77777777"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E49144A" w14:textId="77777777"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49C2E0E" w14:textId="77777777" w:rsidR="0097774F" w:rsidRDefault="00B808CD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14:paraId="275EC9A1" w14:textId="77777777" w:rsidTr="003554D8">
        <w:tc>
          <w:tcPr>
            <w:tcW w:w="2802" w:type="dxa"/>
            <w:vAlign w:val="center"/>
          </w:tcPr>
          <w:p w14:paraId="73F2B6DB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14:paraId="415DE92B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AC6E8F8" w14:textId="77777777"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BE43D79" w14:textId="77777777"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E171A76" w14:textId="77777777"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14:paraId="485C4EE6" w14:textId="77777777" w:rsidTr="003554D8">
        <w:tc>
          <w:tcPr>
            <w:tcW w:w="2802" w:type="dxa"/>
            <w:vAlign w:val="center"/>
          </w:tcPr>
          <w:p w14:paraId="7A69F822" w14:textId="77777777"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14:paraId="4E61179A" w14:textId="77777777"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14:paraId="7DD35478" w14:textId="77777777"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F5C8485" w14:textId="77777777"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0B549EC9" w14:textId="77777777"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14:paraId="79F32AD4" w14:textId="77777777" w:rsidTr="003554D8">
        <w:tc>
          <w:tcPr>
            <w:tcW w:w="2802" w:type="dxa"/>
            <w:vAlign w:val="center"/>
          </w:tcPr>
          <w:p w14:paraId="184BAB25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SENDER_ID</w:t>
            </w:r>
          </w:p>
        </w:tc>
        <w:tc>
          <w:tcPr>
            <w:tcW w:w="1701" w:type="dxa"/>
            <w:vAlign w:val="center"/>
          </w:tcPr>
          <w:p w14:paraId="29F158E6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AEC3AB6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39512B6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8FBAB9B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808CD" w14:paraId="1996B674" w14:textId="77777777" w:rsidTr="003554D8">
        <w:tc>
          <w:tcPr>
            <w:tcW w:w="2802" w:type="dxa"/>
            <w:vAlign w:val="center"/>
          </w:tcPr>
          <w:p w14:paraId="00BEF8D6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14:paraId="395CD9EC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A2104B5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FBE6E1F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79350FC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下发至姓名</w:t>
            </w:r>
          </w:p>
        </w:tc>
      </w:tr>
      <w:tr w:rsidR="00B808CD" w14:paraId="3DA839AE" w14:textId="77777777" w:rsidTr="003554D8">
        <w:tc>
          <w:tcPr>
            <w:tcW w:w="2802" w:type="dxa"/>
            <w:vAlign w:val="center"/>
          </w:tcPr>
          <w:p w14:paraId="45E250FD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14:paraId="1649D361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93EDF12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C007D2B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9CECD56" w14:textId="77777777" w:rsidR="00B808CD" w:rsidRDefault="00B808CD" w:rsidP="0075373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下发日期</w:t>
            </w:r>
          </w:p>
        </w:tc>
      </w:tr>
      <w:tr w:rsidR="00B808CD" w14:paraId="494AB7EA" w14:textId="77777777" w:rsidTr="003554D8">
        <w:tc>
          <w:tcPr>
            <w:tcW w:w="2802" w:type="dxa"/>
            <w:vAlign w:val="center"/>
          </w:tcPr>
          <w:p w14:paraId="79B98F17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14:paraId="5EB35F1D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254BBD2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7B62A6D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28667D9" w14:textId="77777777"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下发时间</w:t>
            </w:r>
          </w:p>
        </w:tc>
      </w:tr>
      <w:tr w:rsidR="00B808CD" w14:paraId="7C28552D" w14:textId="77777777" w:rsidTr="003554D8">
        <w:tc>
          <w:tcPr>
            <w:tcW w:w="2802" w:type="dxa"/>
            <w:vAlign w:val="center"/>
          </w:tcPr>
          <w:p w14:paraId="527E5BCE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14:paraId="5494D8D5" w14:textId="77777777"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D4F4BE7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61FC5AC" w14:textId="77777777"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BEF0890" w14:textId="77777777"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下发状态，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：未下发，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：已下发，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：成功，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：部分成功，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：完全失败，编码：</w:t>
            </w:r>
            <w:r>
              <w:rPr>
                <w:rFonts w:hint="eastAsia"/>
                <w:color w:val="auto"/>
                <w:sz w:val="20"/>
              </w:rPr>
              <w:t xml:space="preserve"> SEND_STATUS</w:t>
            </w:r>
          </w:p>
        </w:tc>
      </w:tr>
      <w:tr w:rsidR="00146948" w14:paraId="2E9C174A" w14:textId="77777777" w:rsidTr="000209B2">
        <w:tc>
          <w:tcPr>
            <w:tcW w:w="2802" w:type="dxa"/>
          </w:tcPr>
          <w:p w14:paraId="3258898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SYSTEM_USER_ID</w:t>
            </w:r>
          </w:p>
        </w:tc>
        <w:tc>
          <w:tcPr>
            <w:tcW w:w="1701" w:type="dxa"/>
          </w:tcPr>
          <w:p w14:paraId="09A09BF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718D2F9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067CFA1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995459B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2847166D" w14:textId="77777777" w:rsidTr="000209B2">
        <w:tc>
          <w:tcPr>
            <w:tcW w:w="2802" w:type="dxa"/>
            <w:vAlign w:val="center"/>
          </w:tcPr>
          <w:p w14:paraId="35362C67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7A523FEF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406BAFD5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E454987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322C75D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4A340CB1" w14:textId="77777777" w:rsidR="004702B0" w:rsidRDefault="004702B0" w:rsidP="004702B0">
      <w:pPr>
        <w:spacing w:line="360" w:lineRule="auto"/>
        <w:ind w:firstLineChars="200" w:firstLine="420"/>
      </w:pPr>
    </w:p>
    <w:p w14:paraId="49D7CBE0" w14:textId="77777777" w:rsidR="004702B0" w:rsidRDefault="004702B0" w:rsidP="00CC5BB1">
      <w:pPr>
        <w:spacing w:line="360" w:lineRule="auto"/>
        <w:ind w:firstLineChars="200" w:firstLine="420"/>
      </w:pPr>
    </w:p>
    <w:p w14:paraId="76B52797" w14:textId="77777777" w:rsidR="00A818DC" w:rsidRPr="00AF237C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57" w:name="_Toc40549456"/>
      <w:r>
        <w:rPr>
          <w:rFonts w:hint="eastAsia"/>
          <w:sz w:val="28"/>
        </w:rPr>
        <w:t>MESSAGE</w:t>
      </w:r>
      <w:r w:rsidRPr="00AF237C">
        <w:rPr>
          <w:rFonts w:hint="eastAsia"/>
          <w:sz w:val="28"/>
        </w:rPr>
        <w:t>_LOG</w:t>
      </w:r>
      <w:r w:rsidRPr="00AF237C">
        <w:rPr>
          <w:rFonts w:hint="eastAsia"/>
          <w:sz w:val="28"/>
        </w:rPr>
        <w:t>（</w:t>
      </w:r>
      <w:r>
        <w:rPr>
          <w:rFonts w:hint="eastAsia"/>
          <w:sz w:val="28"/>
        </w:rPr>
        <w:t>接口消息</w:t>
      </w:r>
      <w:r w:rsidRPr="00AF237C">
        <w:rPr>
          <w:rFonts w:hint="eastAsia"/>
          <w:sz w:val="28"/>
        </w:rPr>
        <w:t>表）</w:t>
      </w:r>
      <w:bookmarkEnd w:id="157"/>
    </w:p>
    <w:p w14:paraId="1EBCB62E" w14:textId="77777777" w:rsidR="00A818DC" w:rsidRDefault="00A818DC" w:rsidP="00A818DC">
      <w:pPr>
        <w:spacing w:line="360" w:lineRule="auto"/>
        <w:ind w:firstLineChars="200" w:firstLine="420"/>
      </w:pPr>
      <w:r>
        <w:rPr>
          <w:rFonts w:hint="eastAsia"/>
        </w:rPr>
        <w:t>记录所有接口信息内容，所有接口（接收和发送）的内容都需要保存到接口消息表中。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818DC" w14:paraId="6E953B83" w14:textId="77777777" w:rsidTr="0090646C">
        <w:trPr>
          <w:trHeight w:val="360"/>
        </w:trPr>
        <w:tc>
          <w:tcPr>
            <w:tcW w:w="2802" w:type="dxa"/>
            <w:shd w:val="clear" w:color="auto" w:fill="B3B3B3"/>
          </w:tcPr>
          <w:p w14:paraId="48A5D2F5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14:paraId="1C9AEF73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14:paraId="7EE0DE93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14:paraId="13C79867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14:paraId="6B2E6994" w14:textId="77777777"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14:paraId="250A1F52" w14:textId="77777777" w:rsidTr="0090646C">
        <w:tc>
          <w:tcPr>
            <w:tcW w:w="2802" w:type="dxa"/>
            <w:vAlign w:val="center"/>
          </w:tcPr>
          <w:p w14:paraId="6E190E64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14:paraId="524A11A1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E933EB4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14:paraId="71D96AD6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CE47FDD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14:paraId="0403B706" w14:textId="77777777" w:rsidTr="0090646C">
        <w:tc>
          <w:tcPr>
            <w:tcW w:w="2802" w:type="dxa"/>
            <w:vAlign w:val="center"/>
          </w:tcPr>
          <w:p w14:paraId="1060650F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5D11A2E0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08A24E95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5AD707C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9C13463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14:paraId="2AC8E2DE" w14:textId="77777777" w:rsidTr="0090646C">
        <w:tc>
          <w:tcPr>
            <w:tcW w:w="2802" w:type="dxa"/>
            <w:vAlign w:val="center"/>
          </w:tcPr>
          <w:p w14:paraId="1D911ACD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14:paraId="62BDF819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14:paraId="2CE3B7D1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70F9382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B9AC01C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14:paraId="0B11F40F" w14:textId="77777777" w:rsidTr="0090646C">
        <w:tc>
          <w:tcPr>
            <w:tcW w:w="2802" w:type="dxa"/>
            <w:vAlign w:val="center"/>
          </w:tcPr>
          <w:p w14:paraId="77B41950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14:paraId="533C1AE1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43E01DA7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7DE6970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A7F9206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14:paraId="5DC5E962" w14:textId="77777777" w:rsidTr="0090646C">
        <w:tc>
          <w:tcPr>
            <w:tcW w:w="2802" w:type="dxa"/>
            <w:vAlign w:val="center"/>
          </w:tcPr>
          <w:p w14:paraId="4ACC8AF0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23FAE877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6BB4D773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3BA35CA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9AE4625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14:paraId="092097D8" w14:textId="77777777" w:rsidTr="0090646C">
        <w:tc>
          <w:tcPr>
            <w:tcW w:w="2802" w:type="dxa"/>
            <w:vAlign w:val="center"/>
          </w:tcPr>
          <w:p w14:paraId="0C973CAE" w14:textId="77777777" w:rsidR="00A818DC" w:rsidRDefault="00D43D67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MSG_LIST</w:t>
            </w:r>
            <w:r w:rsidR="00A818DC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14:paraId="20FF9E27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96307D3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72FF255" w14:textId="77777777"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5708810" w14:textId="77777777"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中心服务器发送消息时对应的</w:t>
            </w:r>
            <w:r w:rsidR="00D43D67">
              <w:rPr>
                <w:rFonts w:hint="eastAsia"/>
                <w:color w:val="auto"/>
                <w:sz w:val="20"/>
              </w:rPr>
              <w:t>消息</w:t>
            </w:r>
            <w:r>
              <w:rPr>
                <w:rFonts w:hint="eastAsia"/>
                <w:color w:val="auto"/>
                <w:sz w:val="20"/>
              </w:rPr>
              <w:t>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，接收消息时值为空。</w:t>
            </w:r>
          </w:p>
        </w:tc>
      </w:tr>
      <w:tr w:rsidR="00B808CD" w14:paraId="53E3B6F6" w14:textId="77777777" w:rsidTr="0090646C">
        <w:tc>
          <w:tcPr>
            <w:tcW w:w="2802" w:type="dxa"/>
            <w:vAlign w:val="center"/>
          </w:tcPr>
          <w:p w14:paraId="426DFEA1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OPERATION_ID1</w:t>
            </w:r>
          </w:p>
        </w:tc>
        <w:tc>
          <w:tcPr>
            <w:tcW w:w="1701" w:type="dxa"/>
            <w:vAlign w:val="center"/>
          </w:tcPr>
          <w:p w14:paraId="10CE3311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5189DF14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13FDC2E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9EEA959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14:paraId="3C776504" w14:textId="77777777" w:rsidTr="0090646C">
        <w:tc>
          <w:tcPr>
            <w:tcW w:w="2802" w:type="dxa"/>
            <w:vAlign w:val="center"/>
          </w:tcPr>
          <w:p w14:paraId="61EEF07A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14:paraId="268C74DA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756BA4B0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D99D771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1EAEC48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14:paraId="5B63E27F" w14:textId="77777777" w:rsidTr="0090646C">
        <w:tc>
          <w:tcPr>
            <w:tcW w:w="2802" w:type="dxa"/>
            <w:vAlign w:val="center"/>
          </w:tcPr>
          <w:p w14:paraId="4B6B22A5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SENDER_TYPE</w:t>
            </w:r>
          </w:p>
        </w:tc>
        <w:tc>
          <w:tcPr>
            <w:tcW w:w="1701" w:type="dxa"/>
            <w:vAlign w:val="center"/>
          </w:tcPr>
          <w:p w14:paraId="681CE5C3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7A7512B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8E1A49B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3749ACF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发送方类别，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：其他控制器，</w:t>
            </w:r>
            <w:r>
              <w:rPr>
                <w:rFonts w:hint="eastAsia"/>
                <w:color w:val="auto"/>
                <w:sz w:val="20"/>
              </w:rPr>
              <w:t>6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7</w:t>
            </w:r>
            <w:r>
              <w:rPr>
                <w:rFonts w:hint="eastAsia"/>
                <w:color w:val="auto"/>
                <w:sz w:val="20"/>
              </w:rPr>
              <w:t>：流媒体服务器，</w:t>
            </w:r>
            <w:r>
              <w:rPr>
                <w:rFonts w:hint="eastAsia"/>
                <w:color w:val="auto"/>
                <w:sz w:val="20"/>
              </w:rPr>
              <w:t>8</w:t>
            </w:r>
            <w:r>
              <w:rPr>
                <w:rFonts w:hint="eastAsia"/>
                <w:color w:val="auto"/>
                <w:sz w:val="20"/>
              </w:rPr>
              <w:t>：综合监控系统，</w:t>
            </w:r>
            <w:r>
              <w:rPr>
                <w:rFonts w:hint="eastAsia"/>
                <w:color w:val="auto"/>
                <w:sz w:val="20"/>
              </w:rPr>
              <w:t>9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ATS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10</w:t>
            </w:r>
            <w:r>
              <w:rPr>
                <w:rFonts w:hint="eastAsia"/>
                <w:color w:val="auto"/>
                <w:sz w:val="20"/>
              </w:rPr>
              <w:t>：中心服务器，数据字典编码：</w:t>
            </w:r>
            <w:r>
              <w:rPr>
                <w:rFonts w:hint="eastAsia"/>
                <w:color w:val="auto"/>
                <w:sz w:val="20"/>
              </w:rPr>
              <w:t xml:space="preserve"> ENTITY_TYPE</w:t>
            </w:r>
          </w:p>
        </w:tc>
      </w:tr>
      <w:tr w:rsidR="00B808CD" w14:paraId="09AC885F" w14:textId="77777777" w:rsidTr="0090646C">
        <w:tc>
          <w:tcPr>
            <w:tcW w:w="2802" w:type="dxa"/>
            <w:vAlign w:val="center"/>
          </w:tcPr>
          <w:p w14:paraId="21F5002D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14:paraId="4F147040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E23200A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49102D8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A26B876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发送方名称，其中：</w:t>
            </w:r>
          </w:p>
          <w:p w14:paraId="4A7F7636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列车名称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控制器类型；</w:t>
            </w:r>
          </w:p>
          <w:p w14:paraId="16E6CC50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站台服务器：线路名称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车站名称，</w:t>
            </w:r>
          </w:p>
          <w:p w14:paraId="2F38D29C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其他：对应</w:t>
            </w:r>
            <w:r>
              <w:rPr>
                <w:rFonts w:hint="eastAsia"/>
                <w:color w:val="auto"/>
                <w:sz w:val="20"/>
              </w:rPr>
              <w:t>TYPE</w:t>
            </w:r>
            <w:r>
              <w:rPr>
                <w:rFonts w:hint="eastAsia"/>
                <w:color w:val="auto"/>
                <w:sz w:val="20"/>
              </w:rPr>
              <w:t>，数据字典：</w:t>
            </w:r>
            <w:r>
              <w:rPr>
                <w:rFonts w:hint="eastAsia"/>
                <w:color w:val="auto"/>
                <w:sz w:val="20"/>
              </w:rPr>
              <w:t>ENTITY_NAME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14:paraId="31F47155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由后端填写</w:t>
            </w:r>
          </w:p>
        </w:tc>
      </w:tr>
      <w:tr w:rsidR="00B808CD" w14:paraId="14B68CD7" w14:textId="77777777" w:rsidTr="0090646C">
        <w:tc>
          <w:tcPr>
            <w:tcW w:w="2802" w:type="dxa"/>
            <w:vAlign w:val="center"/>
          </w:tcPr>
          <w:p w14:paraId="3AF86AB8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SENDER_CODE</w:t>
            </w:r>
          </w:p>
        </w:tc>
        <w:tc>
          <w:tcPr>
            <w:tcW w:w="1701" w:type="dxa"/>
            <w:vAlign w:val="center"/>
          </w:tcPr>
          <w:p w14:paraId="6722F640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34DD42F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BD1EE3C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FAD417F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发送方编号，如果为外部系统，该值为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。中心</w:t>
            </w:r>
            <w:r>
              <w:rPr>
                <w:rFonts w:hint="eastAsia"/>
                <w:color w:val="auto"/>
                <w:sz w:val="20"/>
              </w:rPr>
              <w:lastRenderedPageBreak/>
              <w:t>服务器编码为</w:t>
            </w:r>
            <w:r>
              <w:rPr>
                <w:rFonts w:hint="eastAsia"/>
                <w:color w:val="auto"/>
                <w:sz w:val="20"/>
              </w:rPr>
              <w:t>CCCCCC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14:paraId="1AB16B3D" w14:textId="77777777" w:rsidTr="0090646C">
        <w:tc>
          <w:tcPr>
            <w:tcW w:w="2802" w:type="dxa"/>
            <w:vAlign w:val="center"/>
          </w:tcPr>
          <w:p w14:paraId="3A45D691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SENDER_ADDR</w:t>
            </w:r>
          </w:p>
        </w:tc>
        <w:tc>
          <w:tcPr>
            <w:tcW w:w="1701" w:type="dxa"/>
            <w:vAlign w:val="center"/>
          </w:tcPr>
          <w:p w14:paraId="244556F0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324FBFF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CE43211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9617425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发送方地址及端口</w:t>
            </w:r>
          </w:p>
        </w:tc>
      </w:tr>
      <w:tr w:rsidR="00B808CD" w14:paraId="5BE15C3B" w14:textId="77777777" w:rsidTr="0090646C">
        <w:tc>
          <w:tcPr>
            <w:tcW w:w="2802" w:type="dxa"/>
            <w:vAlign w:val="center"/>
          </w:tcPr>
          <w:p w14:paraId="236BB4B1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RECEIVER_TYPE</w:t>
            </w:r>
          </w:p>
        </w:tc>
        <w:tc>
          <w:tcPr>
            <w:tcW w:w="1701" w:type="dxa"/>
            <w:vAlign w:val="center"/>
          </w:tcPr>
          <w:p w14:paraId="75FFA03F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6AB388B2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48FFF97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34CFF0D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接收方类别</w:t>
            </w:r>
          </w:p>
        </w:tc>
      </w:tr>
      <w:tr w:rsidR="00B808CD" w14:paraId="7DAE95A8" w14:textId="77777777" w:rsidTr="0090646C">
        <w:tc>
          <w:tcPr>
            <w:tcW w:w="2802" w:type="dxa"/>
            <w:vAlign w:val="center"/>
          </w:tcPr>
          <w:p w14:paraId="6F9C1A59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RECEIVER_NAME</w:t>
            </w:r>
          </w:p>
        </w:tc>
        <w:tc>
          <w:tcPr>
            <w:tcW w:w="1701" w:type="dxa"/>
            <w:vAlign w:val="center"/>
          </w:tcPr>
          <w:p w14:paraId="52ABBD25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184152D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32D25EE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614F958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接收方名称</w:t>
            </w:r>
          </w:p>
        </w:tc>
      </w:tr>
      <w:tr w:rsidR="00B808CD" w14:paraId="38CA60F1" w14:textId="77777777" w:rsidTr="0090646C">
        <w:tc>
          <w:tcPr>
            <w:tcW w:w="2802" w:type="dxa"/>
            <w:vAlign w:val="center"/>
          </w:tcPr>
          <w:p w14:paraId="2DB0556E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RECEIVER_CODE</w:t>
            </w:r>
          </w:p>
        </w:tc>
        <w:tc>
          <w:tcPr>
            <w:tcW w:w="1701" w:type="dxa"/>
            <w:vAlign w:val="center"/>
          </w:tcPr>
          <w:p w14:paraId="60CA1920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432DB5C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E162020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1DB654F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接收方编号</w:t>
            </w:r>
          </w:p>
        </w:tc>
      </w:tr>
      <w:tr w:rsidR="00B808CD" w14:paraId="72E2AD7C" w14:textId="77777777" w:rsidTr="0090646C">
        <w:tc>
          <w:tcPr>
            <w:tcW w:w="2802" w:type="dxa"/>
            <w:vAlign w:val="center"/>
          </w:tcPr>
          <w:p w14:paraId="46F5BDD7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RECEIVER_ADDR</w:t>
            </w:r>
          </w:p>
        </w:tc>
        <w:tc>
          <w:tcPr>
            <w:tcW w:w="1701" w:type="dxa"/>
            <w:vAlign w:val="center"/>
          </w:tcPr>
          <w:p w14:paraId="5C80B519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50B071AC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C05BB6A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2F38283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接收方地址及端口</w:t>
            </w:r>
          </w:p>
        </w:tc>
      </w:tr>
      <w:tr w:rsidR="00B808CD" w14:paraId="22D4A440" w14:textId="77777777" w:rsidTr="0090646C">
        <w:tc>
          <w:tcPr>
            <w:tcW w:w="2802" w:type="dxa"/>
            <w:vAlign w:val="center"/>
          </w:tcPr>
          <w:p w14:paraId="7D265C57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14:paraId="43B15DD5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6698156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8936243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92D69A5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消息类别，</w:t>
            </w:r>
            <w:r>
              <w:rPr>
                <w:rFonts w:hint="eastAsia"/>
                <w:color w:val="auto"/>
                <w:sz w:val="20"/>
              </w:rPr>
              <w:t>PIS</w:t>
            </w:r>
            <w:r>
              <w:rPr>
                <w:rFonts w:hint="eastAsia"/>
                <w:color w:val="auto"/>
                <w:sz w:val="20"/>
              </w:rPr>
              <w:t>系统内部和控制器之间的消息类别，见接口协议。</w:t>
            </w:r>
          </w:p>
          <w:p w14:paraId="0E3ADFD2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和外部系统间的消息类别如下：</w:t>
            </w:r>
          </w:p>
          <w:p w14:paraId="03A93EF4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101</w:t>
            </w:r>
            <w:r>
              <w:rPr>
                <w:rFonts w:hint="eastAsia"/>
                <w:color w:val="auto"/>
                <w:sz w:val="20"/>
              </w:rPr>
              <w:t>：通知短信，</w:t>
            </w:r>
          </w:p>
          <w:p w14:paraId="0EE0CAF2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</w:t>
            </w:r>
            <w:r>
              <w:rPr>
                <w:rFonts w:hint="eastAsia"/>
                <w:color w:val="auto"/>
                <w:sz w:val="20"/>
              </w:rPr>
              <w:t>：通知微信，</w:t>
            </w:r>
          </w:p>
          <w:p w14:paraId="60D65125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103</w:t>
            </w:r>
            <w:r>
              <w:rPr>
                <w:rFonts w:hint="eastAsia"/>
                <w:color w:val="auto"/>
                <w:sz w:val="20"/>
              </w:rPr>
              <w:t>：综合监控紧急消息，</w:t>
            </w:r>
          </w:p>
          <w:p w14:paraId="18F3F13B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104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Pr="00847CD1">
              <w:rPr>
                <w:rFonts w:hint="eastAsia"/>
                <w:color w:val="auto"/>
                <w:sz w:val="20"/>
              </w:rPr>
              <w:t>列车到发信息；</w:t>
            </w:r>
          </w:p>
          <w:p w14:paraId="617A106A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数据字典为：</w:t>
            </w:r>
            <w:r>
              <w:rPr>
                <w:rFonts w:hint="eastAsia"/>
                <w:color w:val="auto"/>
                <w:sz w:val="20"/>
              </w:rPr>
              <w:t>MESSAGE_TYPE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14:paraId="67FBE819" w14:textId="77777777" w:rsidTr="0090646C">
        <w:tc>
          <w:tcPr>
            <w:tcW w:w="2802" w:type="dxa"/>
            <w:vAlign w:val="center"/>
          </w:tcPr>
          <w:p w14:paraId="52ADFAC0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MESSAGE_SN</w:t>
            </w:r>
          </w:p>
        </w:tc>
        <w:tc>
          <w:tcPr>
            <w:tcW w:w="1701" w:type="dxa"/>
            <w:vAlign w:val="center"/>
          </w:tcPr>
          <w:p w14:paraId="777966DF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14:paraId="076C7206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65F1124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8217E6C" w14:textId="77777777" w:rsidR="00B808CD" w:rsidRDefault="00B808CD" w:rsidP="00D21A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消息序号，在消息重发时</w:t>
            </w:r>
            <w:r w:rsidR="00D21AD8">
              <w:rPr>
                <w:rFonts w:hint="eastAsia"/>
                <w:color w:val="auto"/>
                <w:sz w:val="20"/>
              </w:rPr>
              <w:t>使用</w:t>
            </w:r>
            <w:r>
              <w:rPr>
                <w:rFonts w:hint="eastAsia"/>
                <w:color w:val="auto"/>
                <w:sz w:val="20"/>
              </w:rPr>
              <w:t>，初始为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D21AD8">
              <w:rPr>
                <w:rFonts w:hint="eastAsia"/>
                <w:color w:val="auto"/>
                <w:sz w:val="20"/>
              </w:rPr>
              <w:t>，重发后原记录</w:t>
            </w:r>
            <w:proofErr w:type="gramStart"/>
            <w:r w:rsidR="00D21AD8">
              <w:rPr>
                <w:rFonts w:hint="eastAsia"/>
                <w:color w:val="auto"/>
                <w:sz w:val="20"/>
              </w:rPr>
              <w:t>值修改</w:t>
            </w:r>
            <w:proofErr w:type="gramEnd"/>
            <w:r w:rsidR="00D21AD8">
              <w:rPr>
                <w:rFonts w:hint="eastAsia"/>
                <w:color w:val="auto"/>
                <w:sz w:val="20"/>
              </w:rPr>
              <w:t>为</w:t>
            </w:r>
            <w:r w:rsidR="00D21AD8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14:paraId="399E4490" w14:textId="77777777" w:rsidTr="0090646C">
        <w:tc>
          <w:tcPr>
            <w:tcW w:w="2802" w:type="dxa"/>
            <w:vAlign w:val="center"/>
          </w:tcPr>
          <w:p w14:paraId="4603F261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14:paraId="20765147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618C2B1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EF1FF75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14E1E86C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14:paraId="667E0961" w14:textId="77777777" w:rsidTr="0090646C">
        <w:tc>
          <w:tcPr>
            <w:tcW w:w="2802" w:type="dxa"/>
            <w:vAlign w:val="center"/>
          </w:tcPr>
          <w:p w14:paraId="07B90D2D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14:paraId="613B280D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357C571C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E26A595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BAB5238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14:paraId="7A81E740" w14:textId="77777777" w:rsidTr="0090646C">
        <w:tc>
          <w:tcPr>
            <w:tcW w:w="2802" w:type="dxa"/>
            <w:vAlign w:val="center"/>
          </w:tcPr>
          <w:p w14:paraId="0C3AC2AE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RECEIVE_DATE</w:t>
            </w:r>
          </w:p>
        </w:tc>
        <w:tc>
          <w:tcPr>
            <w:tcW w:w="1701" w:type="dxa"/>
            <w:vAlign w:val="center"/>
          </w:tcPr>
          <w:p w14:paraId="454B4B07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48A1FC2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1F15BF8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3623B18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14:paraId="647BF9AF" w14:textId="77777777" w:rsidTr="0090646C">
        <w:tc>
          <w:tcPr>
            <w:tcW w:w="2802" w:type="dxa"/>
            <w:vAlign w:val="center"/>
          </w:tcPr>
          <w:p w14:paraId="649172CA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RECEIVE_TIME</w:t>
            </w:r>
          </w:p>
        </w:tc>
        <w:tc>
          <w:tcPr>
            <w:tcW w:w="1701" w:type="dxa"/>
            <w:vAlign w:val="center"/>
          </w:tcPr>
          <w:p w14:paraId="3AEDA8FE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4A78EA8B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BCAC145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C6547B0" w14:textId="77777777"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14:paraId="53EC7F25" w14:textId="77777777" w:rsidTr="0090646C">
        <w:tc>
          <w:tcPr>
            <w:tcW w:w="2802" w:type="dxa"/>
            <w:vAlign w:val="center"/>
          </w:tcPr>
          <w:p w14:paraId="0326AB1C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CONTENT_TYPE</w:t>
            </w:r>
          </w:p>
        </w:tc>
        <w:tc>
          <w:tcPr>
            <w:tcW w:w="1701" w:type="dxa"/>
            <w:vAlign w:val="center"/>
          </w:tcPr>
          <w:p w14:paraId="7D7F004C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0C3B6D7C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EE3DAA1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66472F3F" w14:textId="77777777" w:rsidR="00B808CD" w:rsidRPr="00847CD1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消息内容格式，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：文本，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：待定</w:t>
            </w:r>
          </w:p>
        </w:tc>
      </w:tr>
      <w:tr w:rsidR="00B808CD" w14:paraId="41D8144C" w14:textId="77777777" w:rsidTr="0090646C">
        <w:tc>
          <w:tcPr>
            <w:tcW w:w="2802" w:type="dxa"/>
            <w:vAlign w:val="center"/>
          </w:tcPr>
          <w:p w14:paraId="32D68090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BIN_CONTENT</w:t>
            </w:r>
          </w:p>
        </w:tc>
        <w:tc>
          <w:tcPr>
            <w:tcW w:w="1701" w:type="dxa"/>
            <w:vAlign w:val="center"/>
          </w:tcPr>
          <w:p w14:paraId="6A0EF125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14:paraId="5A461AAA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E79E01F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3497E279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原始消息内容，接收或发送的原始内容</w:t>
            </w:r>
          </w:p>
        </w:tc>
      </w:tr>
      <w:tr w:rsidR="00B808CD" w14:paraId="70FFE613" w14:textId="77777777" w:rsidTr="0090646C">
        <w:tc>
          <w:tcPr>
            <w:tcW w:w="2802" w:type="dxa"/>
            <w:vAlign w:val="center"/>
          </w:tcPr>
          <w:p w14:paraId="198F875F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TEXT_CONTENT</w:t>
            </w:r>
          </w:p>
        </w:tc>
        <w:tc>
          <w:tcPr>
            <w:tcW w:w="1701" w:type="dxa"/>
            <w:vAlign w:val="center"/>
          </w:tcPr>
          <w:p w14:paraId="3249003C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14:paraId="359AC488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D725ADE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714B8BB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格式化消息内容，经系统处理后的内容。通常情况下，和原始消息内容相同。</w:t>
            </w:r>
          </w:p>
        </w:tc>
      </w:tr>
      <w:tr w:rsidR="00B808CD" w14:paraId="2B1CB42F" w14:textId="77777777" w:rsidTr="0090646C">
        <w:tc>
          <w:tcPr>
            <w:tcW w:w="2802" w:type="dxa"/>
            <w:vAlign w:val="center"/>
          </w:tcPr>
          <w:p w14:paraId="242A68C1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14:paraId="0A0185B7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77736989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1A4A57B" w14:textId="77777777"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446D2B23" w14:textId="77777777"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消息接收结果，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：发送失败，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：发送成功</w:t>
            </w:r>
            <w:r>
              <w:rPr>
                <w:rFonts w:hint="eastAsia"/>
                <w:color w:val="auto"/>
                <w:sz w:val="20"/>
              </w:rPr>
              <w:t>, 2</w:t>
            </w:r>
            <w:r>
              <w:rPr>
                <w:rFonts w:hint="eastAsia"/>
                <w:color w:val="auto"/>
                <w:sz w:val="20"/>
              </w:rPr>
              <w:t>：待接收</w:t>
            </w:r>
            <w:r w:rsidR="00613CC9">
              <w:rPr>
                <w:rFonts w:hint="eastAsia"/>
                <w:color w:val="auto"/>
                <w:sz w:val="20"/>
              </w:rPr>
              <w:t>，</w:t>
            </w:r>
            <w:r w:rsidR="00613CC9">
              <w:rPr>
                <w:rFonts w:hint="eastAsia"/>
                <w:color w:val="auto"/>
                <w:sz w:val="20"/>
              </w:rPr>
              <w:t>3</w:t>
            </w:r>
            <w:r w:rsidR="00613CC9">
              <w:rPr>
                <w:rFonts w:hint="eastAsia"/>
                <w:color w:val="auto"/>
                <w:sz w:val="20"/>
              </w:rPr>
              <w:t>：下载完成</w:t>
            </w:r>
          </w:p>
        </w:tc>
      </w:tr>
      <w:tr w:rsidR="00146948" w14:paraId="18EA4DE8" w14:textId="77777777" w:rsidTr="000209B2">
        <w:tc>
          <w:tcPr>
            <w:tcW w:w="2802" w:type="dxa"/>
          </w:tcPr>
          <w:p w14:paraId="07393A15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3975E449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14:paraId="7AC3A83F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F1A7006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44868D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7F77367D" w14:textId="77777777" w:rsidTr="000209B2">
        <w:tc>
          <w:tcPr>
            <w:tcW w:w="2802" w:type="dxa"/>
            <w:vAlign w:val="center"/>
          </w:tcPr>
          <w:p w14:paraId="6FBB7C71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06A1FFFA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14:paraId="0FE5D64A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F5A9EC2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2897C6D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1B7251E6" w14:textId="77777777" w:rsidR="0038519F" w:rsidRDefault="0038519F" w:rsidP="00CC5BB1">
      <w:pPr>
        <w:spacing w:line="360" w:lineRule="auto"/>
        <w:ind w:firstLineChars="200" w:firstLine="420"/>
      </w:pPr>
    </w:p>
    <w:p w14:paraId="0BBC9B08" w14:textId="77777777" w:rsidR="0066535D" w:rsidRPr="0066535D" w:rsidRDefault="0066535D" w:rsidP="0066535D">
      <w:pPr>
        <w:pStyle w:val="3"/>
        <w:numPr>
          <w:ilvl w:val="2"/>
          <w:numId w:val="1"/>
        </w:numPr>
        <w:rPr>
          <w:sz w:val="28"/>
        </w:rPr>
      </w:pPr>
      <w:bookmarkStart w:id="158" w:name="_Toc40549457"/>
      <w:r w:rsidRPr="0066535D">
        <w:rPr>
          <w:rFonts w:hint="eastAsia"/>
          <w:sz w:val="28"/>
        </w:rPr>
        <w:lastRenderedPageBreak/>
        <w:t>PROGRAM_FILE</w:t>
      </w:r>
      <w:r w:rsidRPr="0066535D">
        <w:rPr>
          <w:rFonts w:hint="eastAsia"/>
          <w:sz w:val="28"/>
        </w:rPr>
        <w:t>（节目文件表）</w:t>
      </w:r>
      <w:bookmarkEnd w:id="15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14:paraId="242A6735" w14:textId="77777777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43767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E5EC9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26FBDF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94BFD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508AB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66535D" w14:paraId="38090415" w14:textId="77777777" w:rsidTr="006E50E6">
        <w:tc>
          <w:tcPr>
            <w:tcW w:w="2518" w:type="dxa"/>
            <w:shd w:val="clear" w:color="auto" w:fill="auto"/>
          </w:tcPr>
          <w:p w14:paraId="09C622FD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14:paraId="1139095F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294399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3265D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4FB39932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66535D" w14:paraId="67BF2CEA" w14:textId="77777777" w:rsidTr="0002732A">
        <w:tc>
          <w:tcPr>
            <w:tcW w:w="2518" w:type="dxa"/>
          </w:tcPr>
          <w:p w14:paraId="4CEE6934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14:paraId="7146C5FB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43262312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91C512B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E629A1D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6535D" w14:paraId="5029273A" w14:textId="77777777" w:rsidTr="0002732A">
        <w:tc>
          <w:tcPr>
            <w:tcW w:w="2518" w:type="dxa"/>
          </w:tcPr>
          <w:p w14:paraId="2C2AF9CE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14:paraId="07BE23CA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246FA898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AA38923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1ED0ED37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6535D" w14:paraId="223D58FC" w14:textId="77777777" w:rsidTr="0002732A">
        <w:tc>
          <w:tcPr>
            <w:tcW w:w="2518" w:type="dxa"/>
          </w:tcPr>
          <w:p w14:paraId="55D2CA83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14:paraId="12AFF9C1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040D25C0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76DF8EA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20F2EB66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6535D" w14:paraId="7315F346" w14:textId="77777777" w:rsidTr="0002732A">
        <w:tc>
          <w:tcPr>
            <w:tcW w:w="2518" w:type="dxa"/>
          </w:tcPr>
          <w:p w14:paraId="268B867A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14:paraId="51B2C25F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51D79E5D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7E3262F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03CAF18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6535D" w14:paraId="62462C21" w14:textId="77777777" w:rsidTr="0002732A">
        <w:tc>
          <w:tcPr>
            <w:tcW w:w="2518" w:type="dxa"/>
          </w:tcPr>
          <w:p w14:paraId="2C22B02E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14:paraId="49CD8FFB" w14:textId="77777777"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E195DA8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E2AEF30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026F9B4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文件名</w:t>
            </w:r>
          </w:p>
        </w:tc>
      </w:tr>
      <w:tr w:rsidR="0066535D" w14:paraId="1EA18C17" w14:textId="77777777" w:rsidTr="0002732A">
        <w:tc>
          <w:tcPr>
            <w:tcW w:w="2518" w:type="dxa"/>
          </w:tcPr>
          <w:p w14:paraId="3917E19A" w14:textId="77777777" w:rsidR="0066535D" w:rsidRDefault="000F2A92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66535D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985" w:type="dxa"/>
          </w:tcPr>
          <w:p w14:paraId="6436B533" w14:textId="77777777"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21D240B8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A09887F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AC625B5" w14:textId="77777777"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文件存储路径</w:t>
            </w:r>
          </w:p>
        </w:tc>
      </w:tr>
      <w:tr w:rsidR="0066535D" w14:paraId="4B31FBF2" w14:textId="77777777" w:rsidTr="0002732A">
        <w:tc>
          <w:tcPr>
            <w:tcW w:w="2518" w:type="dxa"/>
            <w:vAlign w:val="center"/>
          </w:tcPr>
          <w:p w14:paraId="3688013C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985" w:type="dxa"/>
            <w:vAlign w:val="center"/>
          </w:tcPr>
          <w:p w14:paraId="1AA41B17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4AFEEFD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C702B24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633C5A4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66535D" w14:paraId="249C757E" w14:textId="77777777" w:rsidTr="0002732A">
        <w:tc>
          <w:tcPr>
            <w:tcW w:w="2518" w:type="dxa"/>
            <w:vAlign w:val="center"/>
          </w:tcPr>
          <w:p w14:paraId="579B44CF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985" w:type="dxa"/>
            <w:vAlign w:val="center"/>
          </w:tcPr>
          <w:p w14:paraId="7AABA77E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6457500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1A64DF3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4095205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66535D" w14:paraId="2C0A2B52" w14:textId="77777777" w:rsidTr="0002732A">
        <w:tc>
          <w:tcPr>
            <w:tcW w:w="2518" w:type="dxa"/>
            <w:vAlign w:val="center"/>
          </w:tcPr>
          <w:p w14:paraId="21541700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985" w:type="dxa"/>
            <w:vAlign w:val="center"/>
          </w:tcPr>
          <w:p w14:paraId="320325A1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3DC76808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5EECCE1" w14:textId="77777777"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536A2A3" w14:textId="77777777"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</w:t>
            </w:r>
            <w:proofErr w:type="gramStart"/>
            <w:r>
              <w:rPr>
                <w:rFonts w:hint="eastAsia"/>
                <w:color w:val="auto"/>
                <w:sz w:val="20"/>
              </w:rPr>
              <w:t>传时间</w:t>
            </w:r>
            <w:proofErr w:type="gramEnd"/>
          </w:p>
        </w:tc>
      </w:tr>
      <w:tr w:rsidR="003E4FDD" w14:paraId="660C77C5" w14:textId="77777777" w:rsidTr="0002732A">
        <w:tc>
          <w:tcPr>
            <w:tcW w:w="2518" w:type="dxa"/>
            <w:vAlign w:val="center"/>
          </w:tcPr>
          <w:p w14:paraId="1D2CB60B" w14:textId="77777777"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VIDEO_TYPE</w:t>
            </w:r>
          </w:p>
        </w:tc>
        <w:tc>
          <w:tcPr>
            <w:tcW w:w="1985" w:type="dxa"/>
            <w:vAlign w:val="center"/>
          </w:tcPr>
          <w:p w14:paraId="575081E3" w14:textId="77777777"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4693BCA7" w14:textId="77777777"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CB92EAE" w14:textId="77777777"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740A526" w14:textId="77777777"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：安全垫片，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：普通节目视频</w:t>
            </w:r>
          </w:p>
        </w:tc>
      </w:tr>
      <w:tr w:rsidR="00146948" w14:paraId="45C57A52" w14:textId="77777777" w:rsidTr="000209B2">
        <w:tc>
          <w:tcPr>
            <w:tcW w:w="2518" w:type="dxa"/>
          </w:tcPr>
          <w:p w14:paraId="075BC006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14:paraId="65E2588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</w:tcPr>
          <w:p w14:paraId="376B35A5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6F5C56C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DA388D7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095251A8" w14:textId="77777777" w:rsidTr="000209B2">
        <w:tc>
          <w:tcPr>
            <w:tcW w:w="2518" w:type="dxa"/>
            <w:vAlign w:val="center"/>
          </w:tcPr>
          <w:p w14:paraId="43F269F0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14:paraId="45D70756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14:paraId="65413E57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301701E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936E094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36133CE0" w14:textId="77777777" w:rsidR="0066535D" w:rsidRDefault="0066535D" w:rsidP="00CC5BB1">
      <w:pPr>
        <w:spacing w:line="360" w:lineRule="auto"/>
        <w:ind w:firstLineChars="200" w:firstLine="420"/>
      </w:pPr>
    </w:p>
    <w:p w14:paraId="1B13229C" w14:textId="77777777" w:rsidR="00AA65B7" w:rsidRPr="0053231B" w:rsidRDefault="00AA65B7" w:rsidP="00AA65B7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59" w:name="_Toc503970488"/>
      <w:bookmarkStart w:id="160" w:name="_Toc40549458"/>
      <w:r w:rsidRPr="0053231B">
        <w:rPr>
          <w:rFonts w:ascii="Calibri" w:hAnsi="Calibri" w:hint="eastAsia"/>
        </w:rPr>
        <w:t>IOT</w:t>
      </w:r>
      <w:r w:rsidRPr="0053231B">
        <w:rPr>
          <w:rFonts w:ascii="Calibri" w:hAnsi="Calibri"/>
        </w:rPr>
        <w:t>部分</w:t>
      </w:r>
      <w:bookmarkEnd w:id="159"/>
      <w:bookmarkEnd w:id="160"/>
    </w:p>
    <w:p w14:paraId="48238E37" w14:textId="77777777"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61" w:name="_Toc503970489"/>
      <w:bookmarkStart w:id="162" w:name="_Toc40549459"/>
      <w:r>
        <w:rPr>
          <w:rFonts w:hint="eastAsia"/>
          <w:sz w:val="28"/>
        </w:rPr>
        <w:t>GPS_MODULE</w:t>
      </w:r>
      <w:r w:rsidR="00AA65B7">
        <w:rPr>
          <w:rFonts w:hint="eastAsia"/>
          <w:sz w:val="28"/>
        </w:rPr>
        <w:t>（</w:t>
      </w:r>
      <w:r>
        <w:rPr>
          <w:rFonts w:hint="eastAsia"/>
          <w:sz w:val="28"/>
        </w:rPr>
        <w:t>定位模块</w:t>
      </w:r>
      <w:r w:rsidR="00AA65B7">
        <w:rPr>
          <w:rFonts w:hint="eastAsia"/>
          <w:sz w:val="28"/>
        </w:rPr>
        <w:t>信息表）</w:t>
      </w:r>
      <w:bookmarkEnd w:id="161"/>
      <w:bookmarkEnd w:id="16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14:paraId="49370311" w14:textId="77777777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3C221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B1FE9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D42921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3A97A7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D8B225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65B7" w14:paraId="00CFAD1B" w14:textId="77777777" w:rsidTr="006E50E6">
        <w:tc>
          <w:tcPr>
            <w:tcW w:w="2518" w:type="dxa"/>
            <w:shd w:val="clear" w:color="auto" w:fill="auto"/>
          </w:tcPr>
          <w:p w14:paraId="5E7D83E8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14:paraId="103A483B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1B6F5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049F56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266160EA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14:paraId="7D1BF902" w14:textId="77777777" w:rsidTr="0090646C">
        <w:tc>
          <w:tcPr>
            <w:tcW w:w="2518" w:type="dxa"/>
          </w:tcPr>
          <w:p w14:paraId="3A308BD9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14:paraId="7371CFA8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703864CD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E800795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0AFA363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14:paraId="7B6D2F43" w14:textId="77777777" w:rsidTr="0090646C">
        <w:tc>
          <w:tcPr>
            <w:tcW w:w="2518" w:type="dxa"/>
          </w:tcPr>
          <w:p w14:paraId="352CBF15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14:paraId="10AB5E20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1946AEC5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7AB776F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1811BC30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14:paraId="1B913F7C" w14:textId="77777777" w:rsidTr="0090646C">
        <w:tc>
          <w:tcPr>
            <w:tcW w:w="2518" w:type="dxa"/>
          </w:tcPr>
          <w:p w14:paraId="26BB1587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14:paraId="72359D01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0DD51BB7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394E1C5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1A61570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14:paraId="732F9BDE" w14:textId="77777777" w:rsidTr="0090646C">
        <w:tc>
          <w:tcPr>
            <w:tcW w:w="2518" w:type="dxa"/>
          </w:tcPr>
          <w:p w14:paraId="2E3D2AB3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14:paraId="7B9BE6C5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26F11A4A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A8A5324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7A43FC7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14:paraId="0F3F36F9" w14:textId="77777777" w:rsidTr="0090646C">
        <w:tc>
          <w:tcPr>
            <w:tcW w:w="2518" w:type="dxa"/>
          </w:tcPr>
          <w:p w14:paraId="047B871E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14:paraId="11FB39EE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6DEA237E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A609647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6720538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定位模块名称</w:t>
            </w:r>
          </w:p>
        </w:tc>
      </w:tr>
      <w:tr w:rsidR="00AA65B7" w14:paraId="1993CBAB" w14:textId="77777777" w:rsidTr="0090646C">
        <w:tc>
          <w:tcPr>
            <w:tcW w:w="2518" w:type="dxa"/>
          </w:tcPr>
          <w:p w14:paraId="072CAB3A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14:paraId="57B18F75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1D96EF8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1D82F66A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433FD93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定位模块编码</w:t>
            </w:r>
            <w:r w:rsidR="0090646C"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color w:val="auto"/>
                <w:sz w:val="20"/>
              </w:rPr>
              <w:t>格式为</w:t>
            </w:r>
            <w:r w:rsidR="0090646C">
              <w:rPr>
                <w:rFonts w:hint="eastAsia"/>
                <w:color w:val="auto"/>
                <w:sz w:val="20"/>
              </w:rPr>
              <w:t>：</w:t>
            </w:r>
            <w:r w:rsidR="0090646C">
              <w:rPr>
                <w:color w:val="auto"/>
                <w:sz w:val="20"/>
              </w:rPr>
              <w:t>IMC</w:t>
            </w:r>
            <w:r w:rsidR="0090646C">
              <w:rPr>
                <w:rFonts w:hint="eastAsia"/>
                <w:color w:val="auto"/>
                <w:sz w:val="20"/>
              </w:rPr>
              <w:t>-</w:t>
            </w:r>
          </w:p>
        </w:tc>
      </w:tr>
      <w:tr w:rsidR="00AA65B7" w14:paraId="5C546B3C" w14:textId="77777777" w:rsidTr="0090646C">
        <w:tc>
          <w:tcPr>
            <w:tcW w:w="2518" w:type="dxa"/>
          </w:tcPr>
          <w:p w14:paraId="55F91BBD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985" w:type="dxa"/>
          </w:tcPr>
          <w:p w14:paraId="50A9F97A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3D492AA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D0B5954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276EAFA1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定位模块序列号</w:t>
            </w:r>
          </w:p>
        </w:tc>
      </w:tr>
      <w:tr w:rsidR="005268A6" w14:paraId="7DAB8F3E" w14:textId="77777777" w:rsidTr="0090646C">
        <w:tc>
          <w:tcPr>
            <w:tcW w:w="2518" w:type="dxa"/>
          </w:tcPr>
          <w:p w14:paraId="2DA2BC08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</w:t>
            </w:r>
          </w:p>
        </w:tc>
        <w:tc>
          <w:tcPr>
            <w:tcW w:w="1985" w:type="dxa"/>
          </w:tcPr>
          <w:p w14:paraId="57145393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41D711FB" w14:textId="77777777"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2D9B361" w14:textId="77777777"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24C39157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 w:rsidR="00FA485A">
              <w:rPr>
                <w:rFonts w:hint="eastAsia"/>
                <w:color w:val="auto"/>
                <w:sz w:val="20"/>
              </w:rPr>
              <w:t>，</w:t>
            </w:r>
            <w:r w:rsidR="00FA485A">
              <w:rPr>
                <w:color w:val="auto"/>
                <w:sz w:val="20"/>
              </w:rPr>
              <w:t>数据字典编码</w:t>
            </w:r>
            <w:r w:rsidR="00FA485A">
              <w:rPr>
                <w:rFonts w:hint="eastAsia"/>
                <w:color w:val="auto"/>
                <w:sz w:val="20"/>
              </w:rPr>
              <w:t>：</w:t>
            </w:r>
            <w:r w:rsidR="00FA485A" w:rsidRPr="00FA485A">
              <w:rPr>
                <w:color w:val="auto"/>
                <w:sz w:val="20"/>
              </w:rPr>
              <w:t>GPS_MODULE_DEVICE_TYPE</w:t>
            </w:r>
          </w:p>
        </w:tc>
      </w:tr>
      <w:tr w:rsidR="005268A6" w14:paraId="16206FA6" w14:textId="77777777" w:rsidTr="0090646C">
        <w:tc>
          <w:tcPr>
            <w:tcW w:w="2518" w:type="dxa"/>
          </w:tcPr>
          <w:p w14:paraId="39A33928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</w:t>
            </w:r>
          </w:p>
        </w:tc>
        <w:tc>
          <w:tcPr>
            <w:tcW w:w="1985" w:type="dxa"/>
          </w:tcPr>
          <w:p w14:paraId="45D48248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0496DA54" w14:textId="77777777"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A4277A6" w14:textId="77777777"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2F4D872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生产厂家名称</w:t>
            </w:r>
          </w:p>
        </w:tc>
      </w:tr>
      <w:tr w:rsidR="005268A6" w14:paraId="76074F18" w14:textId="77777777" w:rsidTr="0090646C">
        <w:tc>
          <w:tcPr>
            <w:tcW w:w="2518" w:type="dxa"/>
          </w:tcPr>
          <w:p w14:paraId="7567EBCC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MAC_ADDR</w:t>
            </w:r>
          </w:p>
        </w:tc>
        <w:tc>
          <w:tcPr>
            <w:tcW w:w="1985" w:type="dxa"/>
          </w:tcPr>
          <w:p w14:paraId="2ECDEFAA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D701EA8" w14:textId="77777777"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154DAF6" w14:textId="77777777"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F60F797" w14:textId="77777777"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MAC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5268A6" w14:paraId="5F89B82B" w14:textId="77777777" w:rsidTr="0090646C">
        <w:tc>
          <w:tcPr>
            <w:tcW w:w="2518" w:type="dxa"/>
          </w:tcPr>
          <w:p w14:paraId="117233A6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INSTALL_DATE</w:t>
            </w:r>
          </w:p>
        </w:tc>
        <w:tc>
          <w:tcPr>
            <w:tcW w:w="1985" w:type="dxa"/>
          </w:tcPr>
          <w:p w14:paraId="65341861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1A984078" w14:textId="77777777"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DEDFF67" w14:textId="77777777"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0E6BFB05" w14:textId="77777777"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安装日期</w:t>
            </w:r>
          </w:p>
        </w:tc>
      </w:tr>
      <w:tr w:rsidR="005268A6" w14:paraId="4CC2FEAC" w14:textId="77777777" w:rsidTr="0090646C">
        <w:tc>
          <w:tcPr>
            <w:tcW w:w="2518" w:type="dxa"/>
          </w:tcPr>
          <w:p w14:paraId="416B4328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985" w:type="dxa"/>
          </w:tcPr>
          <w:p w14:paraId="4AFC20D5" w14:textId="77777777"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45847A46" w14:textId="77777777"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653A2AE" w14:textId="77777777"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194991E" w14:textId="77777777"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定位模块安装类型</w:t>
            </w:r>
            <w:r w:rsidR="00EA39B1">
              <w:rPr>
                <w:rFonts w:hint="eastAsia"/>
                <w:color w:val="auto"/>
                <w:sz w:val="20"/>
              </w:rPr>
              <w:t>，</w:t>
            </w:r>
            <w:r w:rsidR="00EA39B1">
              <w:rPr>
                <w:color w:val="auto"/>
                <w:sz w:val="20"/>
              </w:rPr>
              <w:t>数据字典编码</w:t>
            </w:r>
            <w:r w:rsidR="00EA39B1">
              <w:rPr>
                <w:rFonts w:hint="eastAsia"/>
                <w:color w:val="auto"/>
                <w:sz w:val="20"/>
              </w:rPr>
              <w:t>：</w:t>
            </w:r>
            <w:r w:rsidR="00EA39B1" w:rsidRPr="00EA39B1">
              <w:rPr>
                <w:color w:val="auto"/>
                <w:sz w:val="20"/>
              </w:rPr>
              <w:t>GPS_MODULE_INSTALL_TYPE</w:t>
            </w:r>
          </w:p>
        </w:tc>
      </w:tr>
      <w:tr w:rsidR="005268A6" w14:paraId="451B2CB4" w14:textId="77777777" w:rsidTr="0090646C">
        <w:tc>
          <w:tcPr>
            <w:tcW w:w="2518" w:type="dxa"/>
          </w:tcPr>
          <w:p w14:paraId="6FB0E01A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INSTALL_BACTH</w:t>
            </w:r>
          </w:p>
        </w:tc>
        <w:tc>
          <w:tcPr>
            <w:tcW w:w="1985" w:type="dxa"/>
          </w:tcPr>
          <w:p w14:paraId="6F923A8E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7DD5631" w14:textId="77777777"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1407256" w14:textId="77777777"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006F3399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安装批次</w:t>
            </w:r>
          </w:p>
        </w:tc>
      </w:tr>
      <w:tr w:rsidR="005268A6" w14:paraId="04FE2290" w14:textId="77777777" w:rsidTr="0090646C">
        <w:tc>
          <w:tcPr>
            <w:tcW w:w="2518" w:type="dxa"/>
          </w:tcPr>
          <w:p w14:paraId="3E8ED11B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INSTALL_ID</w:t>
            </w:r>
          </w:p>
        </w:tc>
        <w:tc>
          <w:tcPr>
            <w:tcW w:w="1985" w:type="dxa"/>
          </w:tcPr>
          <w:p w14:paraId="07F8C457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6D90F4AD" w14:textId="77777777"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6D077E17" w14:textId="77777777"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37D3243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定位模块安装地点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268A6" w14:paraId="6019F4C0" w14:textId="77777777" w:rsidTr="0090646C">
        <w:tc>
          <w:tcPr>
            <w:tcW w:w="2518" w:type="dxa"/>
          </w:tcPr>
          <w:p w14:paraId="2480A935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</w:tcPr>
          <w:p w14:paraId="76E82740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4336A9A7" w14:textId="77777777"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317389F" w14:textId="77777777"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CE3F424" w14:textId="77777777"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定位模块状态</w:t>
            </w:r>
            <w:r w:rsidR="00461538">
              <w:rPr>
                <w:rFonts w:hint="eastAsia"/>
                <w:color w:val="auto"/>
                <w:sz w:val="20"/>
              </w:rPr>
              <w:t>，数据字典编码：</w:t>
            </w:r>
            <w:r w:rsidR="00461538" w:rsidRPr="00461538">
              <w:rPr>
                <w:color w:val="auto"/>
                <w:sz w:val="20"/>
              </w:rPr>
              <w:t>GPS_MODULE_STATUS</w:t>
            </w:r>
          </w:p>
        </w:tc>
      </w:tr>
      <w:tr w:rsidR="00146948" w14:paraId="2C1AC5F5" w14:textId="77777777" w:rsidTr="000209B2">
        <w:tc>
          <w:tcPr>
            <w:tcW w:w="2518" w:type="dxa"/>
          </w:tcPr>
          <w:p w14:paraId="5ECF444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14:paraId="507AA85D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</w:tcPr>
          <w:p w14:paraId="0C99D274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42B5761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DC3D04D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0E027909" w14:textId="77777777" w:rsidTr="000209B2">
        <w:tc>
          <w:tcPr>
            <w:tcW w:w="2518" w:type="dxa"/>
            <w:vAlign w:val="center"/>
          </w:tcPr>
          <w:p w14:paraId="1A291362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14:paraId="34D9661A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14:paraId="132EC293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3EB2DB0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04479D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0FE9F89B" w14:textId="77777777" w:rsidR="00AA65B7" w:rsidRDefault="00AA65B7" w:rsidP="00AA65B7">
      <w:pPr>
        <w:spacing w:line="360" w:lineRule="auto"/>
        <w:ind w:firstLineChars="200" w:firstLine="420"/>
      </w:pPr>
    </w:p>
    <w:p w14:paraId="1DF31DD7" w14:textId="77777777"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63" w:name="_Toc40549460"/>
      <w:r>
        <w:rPr>
          <w:rFonts w:hint="eastAsia"/>
          <w:sz w:val="28"/>
        </w:rPr>
        <w:t>GPS_MODULE</w:t>
      </w:r>
      <w:r w:rsidR="00571912">
        <w:rPr>
          <w:rFonts w:hint="eastAsia"/>
          <w:sz w:val="28"/>
        </w:rPr>
        <w:t>_TRACE</w:t>
      </w:r>
      <w:r w:rsidR="00AA65B7">
        <w:rPr>
          <w:rFonts w:hint="eastAsia"/>
          <w:sz w:val="28"/>
        </w:rPr>
        <w:t>（控制器</w:t>
      </w:r>
      <w:r w:rsidR="00571912">
        <w:rPr>
          <w:rFonts w:hint="eastAsia"/>
          <w:sz w:val="28"/>
        </w:rPr>
        <w:t>位置表</w:t>
      </w:r>
      <w:r w:rsidR="00AA65B7">
        <w:rPr>
          <w:rFonts w:hint="eastAsia"/>
          <w:sz w:val="28"/>
        </w:rPr>
        <w:t>）</w:t>
      </w:r>
      <w:bookmarkEnd w:id="16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14:paraId="0FB3DA75" w14:textId="77777777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CC782E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4398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CF19E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DF43F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FD10E" w14:textId="77777777"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65B7" w14:paraId="31FBA78D" w14:textId="77777777" w:rsidTr="006E50E6">
        <w:tc>
          <w:tcPr>
            <w:tcW w:w="2518" w:type="dxa"/>
            <w:shd w:val="clear" w:color="auto" w:fill="auto"/>
          </w:tcPr>
          <w:p w14:paraId="01D08237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14:paraId="372024F0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35E46D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92741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3DB3B38B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14:paraId="57818139" w14:textId="77777777" w:rsidTr="0090646C">
        <w:tc>
          <w:tcPr>
            <w:tcW w:w="2518" w:type="dxa"/>
          </w:tcPr>
          <w:p w14:paraId="1E578DB6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14:paraId="1FE44F84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14CB50F9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56EE2803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0981E6D7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14:paraId="5AEE878D" w14:textId="77777777" w:rsidTr="0090646C">
        <w:tc>
          <w:tcPr>
            <w:tcW w:w="2518" w:type="dxa"/>
          </w:tcPr>
          <w:p w14:paraId="1E474D9D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14:paraId="307934B6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14:paraId="34E7F832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22953FB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6879867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14:paraId="783C54D0" w14:textId="77777777" w:rsidTr="0090646C">
        <w:tc>
          <w:tcPr>
            <w:tcW w:w="2518" w:type="dxa"/>
          </w:tcPr>
          <w:p w14:paraId="0BD307CA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14:paraId="39DE8283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2841A2EC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9140E93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11800B40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14:paraId="20802102" w14:textId="77777777" w:rsidTr="0090646C">
        <w:tc>
          <w:tcPr>
            <w:tcW w:w="2518" w:type="dxa"/>
          </w:tcPr>
          <w:p w14:paraId="3D8EA31A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14:paraId="2413F9E2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2D6619FC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0FFABF1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2B741CC3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14:paraId="62DF9A59" w14:textId="77777777" w:rsidTr="0090646C">
        <w:tc>
          <w:tcPr>
            <w:tcW w:w="2518" w:type="dxa"/>
          </w:tcPr>
          <w:p w14:paraId="6E7F1E18" w14:textId="77777777"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MODULE</w:t>
            </w:r>
            <w:r w:rsidR="00AA65B7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985" w:type="dxa"/>
          </w:tcPr>
          <w:p w14:paraId="1DB26CCA" w14:textId="77777777"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14:paraId="610454C7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E35367F" w14:textId="77777777"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A78AF08" w14:textId="77777777"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362CB" w14:paraId="19D9C6C8" w14:textId="77777777" w:rsidTr="0090646C">
        <w:tc>
          <w:tcPr>
            <w:tcW w:w="2518" w:type="dxa"/>
          </w:tcPr>
          <w:p w14:paraId="37313D5F" w14:textId="77777777"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</w:t>
            </w:r>
          </w:p>
        </w:tc>
        <w:tc>
          <w:tcPr>
            <w:tcW w:w="1985" w:type="dxa"/>
          </w:tcPr>
          <w:p w14:paraId="770C34B5" w14:textId="77777777"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2A4F03BC" w14:textId="77777777"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44F0011" w14:textId="77777777"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55C24B90" w14:textId="77777777" w:rsidR="00F362CB" w:rsidRPr="00BC3678" w:rsidRDefault="00F362CB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IP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08748D" w14:paraId="05C055E2" w14:textId="77777777" w:rsidTr="0090646C">
        <w:tc>
          <w:tcPr>
            <w:tcW w:w="2518" w:type="dxa"/>
          </w:tcPr>
          <w:p w14:paraId="52AB969C" w14:textId="77777777"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985" w:type="dxa"/>
          </w:tcPr>
          <w:p w14:paraId="1BBDC21B" w14:textId="77777777"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9CC3AB5" w14:textId="77777777"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AF514BD" w14:textId="77777777"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7729481C" w14:textId="77777777"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定位时间</w:t>
            </w:r>
          </w:p>
        </w:tc>
      </w:tr>
      <w:tr w:rsidR="0008748D" w14:paraId="68731542" w14:textId="77777777" w:rsidTr="0090646C">
        <w:tc>
          <w:tcPr>
            <w:tcW w:w="2518" w:type="dxa"/>
          </w:tcPr>
          <w:p w14:paraId="3EAB6E62" w14:textId="77777777"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LONGITUDE</w:t>
            </w:r>
          </w:p>
        </w:tc>
        <w:tc>
          <w:tcPr>
            <w:tcW w:w="1985" w:type="dxa"/>
          </w:tcPr>
          <w:p w14:paraId="51B670AE" w14:textId="77777777"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F0D9D33" w14:textId="77777777"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8548D23" w14:textId="77777777"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EB748DD" w14:textId="77777777"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经度</w:t>
            </w:r>
          </w:p>
        </w:tc>
      </w:tr>
      <w:tr w:rsidR="0008748D" w14:paraId="51539EBC" w14:textId="77777777" w:rsidTr="0090646C">
        <w:tc>
          <w:tcPr>
            <w:tcW w:w="2518" w:type="dxa"/>
          </w:tcPr>
          <w:p w14:paraId="2203700D" w14:textId="77777777"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LATITUDE</w:t>
            </w:r>
          </w:p>
        </w:tc>
        <w:tc>
          <w:tcPr>
            <w:tcW w:w="1985" w:type="dxa"/>
          </w:tcPr>
          <w:p w14:paraId="78EE6BD9" w14:textId="77777777"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6DAC6ED2" w14:textId="77777777"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B246C66" w14:textId="77777777"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0F5F2D25" w14:textId="77777777" w:rsidR="0008748D" w:rsidRP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08748D">
              <w:rPr>
                <w:color w:val="auto"/>
                <w:sz w:val="20"/>
              </w:rPr>
              <w:t>纬度</w:t>
            </w:r>
          </w:p>
        </w:tc>
      </w:tr>
      <w:tr w:rsidR="0008748D" w14:paraId="79E31C52" w14:textId="77777777" w:rsidTr="0090646C">
        <w:tc>
          <w:tcPr>
            <w:tcW w:w="2518" w:type="dxa"/>
          </w:tcPr>
          <w:p w14:paraId="0FFD7847" w14:textId="77777777" w:rsidR="0008748D" w:rsidRDefault="0047395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</w:t>
            </w:r>
          </w:p>
        </w:tc>
        <w:tc>
          <w:tcPr>
            <w:tcW w:w="1985" w:type="dxa"/>
          </w:tcPr>
          <w:p w14:paraId="09FBF771" w14:textId="77777777" w:rsidR="0008748D" w:rsidRDefault="00473952" w:rsidP="0047395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14:paraId="22504DA5" w14:textId="77777777"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7DBF7121" w14:textId="77777777"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3463F60D" w14:textId="77777777" w:rsidR="0008748D" w:rsidRPr="00473952" w:rsidRDefault="00473952" w:rsidP="0090646C">
            <w:pPr>
              <w:pStyle w:val="Default"/>
              <w:rPr>
                <w:color w:val="auto"/>
                <w:sz w:val="20"/>
              </w:rPr>
            </w:pPr>
            <w:r w:rsidRPr="00473952">
              <w:rPr>
                <w:rFonts w:hint="eastAsia"/>
                <w:color w:val="auto"/>
                <w:sz w:val="20"/>
              </w:rPr>
              <w:t>定位模块当前位置</w:t>
            </w:r>
            <w:r>
              <w:rPr>
                <w:rFonts w:hint="eastAsia"/>
                <w:color w:val="auto"/>
                <w:sz w:val="20"/>
              </w:rPr>
              <w:t>，由后端接收到消息后通过</w:t>
            </w:r>
            <w:r>
              <w:rPr>
                <w:rFonts w:hint="eastAsia"/>
                <w:color w:val="auto"/>
                <w:sz w:val="20"/>
              </w:rPr>
              <w:t>API</w:t>
            </w:r>
            <w:r>
              <w:rPr>
                <w:rFonts w:hint="eastAsia"/>
                <w:color w:val="auto"/>
                <w:sz w:val="20"/>
              </w:rPr>
              <w:t>根据经纬度查询地址后得到</w:t>
            </w:r>
          </w:p>
        </w:tc>
      </w:tr>
      <w:tr w:rsidR="0033317A" w14:paraId="058D66BF" w14:textId="77777777" w:rsidTr="0090646C">
        <w:tc>
          <w:tcPr>
            <w:tcW w:w="2518" w:type="dxa"/>
          </w:tcPr>
          <w:p w14:paraId="18C2808F" w14:textId="77777777"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985" w:type="dxa"/>
          </w:tcPr>
          <w:p w14:paraId="78CAB0B5" w14:textId="77777777"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12EA09E4" w14:textId="77777777"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78A264D" w14:textId="77777777"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9EC33D6" w14:textId="77777777"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  <w:r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14:paraId="4CE3842C" w14:textId="77777777" w:rsidTr="0090646C">
        <w:tc>
          <w:tcPr>
            <w:tcW w:w="2518" w:type="dxa"/>
          </w:tcPr>
          <w:p w14:paraId="1CAB643D" w14:textId="77777777"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985" w:type="dxa"/>
          </w:tcPr>
          <w:p w14:paraId="76312A22" w14:textId="77777777"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72A6079" w14:textId="77777777"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0FC3E132" w14:textId="77777777"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68A2E978" w14:textId="77777777" w:rsidR="0033317A" w:rsidRPr="00473952" w:rsidRDefault="00CE78A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内存</w:t>
            </w:r>
            <w:r w:rsidR="0033317A"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14:paraId="11B8C12B" w14:textId="77777777" w:rsidTr="0090646C">
        <w:tc>
          <w:tcPr>
            <w:tcW w:w="2518" w:type="dxa"/>
          </w:tcPr>
          <w:p w14:paraId="4F52752F" w14:textId="77777777"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985" w:type="dxa"/>
          </w:tcPr>
          <w:p w14:paraId="296666D0" w14:textId="77777777"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58831220" w14:textId="77777777"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375B4A4A" w14:textId="77777777"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14:paraId="443DCB9B" w14:textId="77777777"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硬盘占有率，百分比值</w:t>
            </w:r>
          </w:p>
        </w:tc>
      </w:tr>
      <w:tr w:rsidR="00146948" w14:paraId="2D04B217" w14:textId="77777777" w:rsidTr="000209B2">
        <w:tc>
          <w:tcPr>
            <w:tcW w:w="2518" w:type="dxa"/>
          </w:tcPr>
          <w:p w14:paraId="77D7498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14:paraId="192C1DF4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</w:tcPr>
          <w:p w14:paraId="4C85DAC1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4625F208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8C30788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3E9114BD" w14:textId="77777777" w:rsidTr="000209B2">
        <w:tc>
          <w:tcPr>
            <w:tcW w:w="2518" w:type="dxa"/>
            <w:vAlign w:val="center"/>
          </w:tcPr>
          <w:p w14:paraId="2830F359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14:paraId="78F472BF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14:paraId="54E30C49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14:paraId="255B32F3" w14:textId="77777777"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6BE535E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5ED57D76" w14:textId="77777777" w:rsidR="007F2D30" w:rsidRDefault="007F2D30" w:rsidP="009D2845">
      <w:pPr>
        <w:spacing w:line="360" w:lineRule="auto"/>
        <w:ind w:firstLineChars="200" w:firstLine="420"/>
      </w:pPr>
    </w:p>
    <w:p w14:paraId="3F3AF9CD" w14:textId="77777777" w:rsidR="009D2845" w:rsidRDefault="009D2845" w:rsidP="009D2845">
      <w:pPr>
        <w:spacing w:line="360" w:lineRule="auto"/>
        <w:ind w:firstLineChars="200" w:firstLine="420"/>
      </w:pPr>
    </w:p>
    <w:p w14:paraId="548DF075" w14:textId="77777777" w:rsidR="007F1B3D" w:rsidRDefault="007F1B3D" w:rsidP="007F1B3D">
      <w:pPr>
        <w:spacing w:line="360" w:lineRule="auto"/>
        <w:ind w:firstLineChars="200" w:firstLine="420"/>
      </w:pPr>
    </w:p>
    <w:p w14:paraId="644EA12D" w14:textId="77777777" w:rsidR="007F1B3D" w:rsidRPr="0053231B" w:rsidRDefault="007F1B3D" w:rsidP="007F1B3D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64" w:name="_Toc40549461"/>
      <w:r w:rsidRPr="0053231B">
        <w:rPr>
          <w:rFonts w:ascii="Calibri" w:hAnsi="Calibri" w:hint="eastAsia"/>
        </w:rPr>
        <w:lastRenderedPageBreak/>
        <w:t>I</w:t>
      </w:r>
      <w:r w:rsidRPr="0053231B">
        <w:rPr>
          <w:rFonts w:ascii="Calibri" w:hAnsi="Calibri"/>
        </w:rPr>
        <w:t xml:space="preserve">ntelligent </w:t>
      </w:r>
      <w:r w:rsidRPr="0053231B">
        <w:rPr>
          <w:rFonts w:ascii="Calibri" w:hAnsi="Calibri" w:hint="eastAsia"/>
        </w:rPr>
        <w:t>M</w:t>
      </w:r>
      <w:r w:rsidRPr="0053231B">
        <w:rPr>
          <w:rFonts w:ascii="Calibri" w:hAnsi="Calibri"/>
        </w:rPr>
        <w:t>aintenance</w:t>
      </w:r>
      <w:r w:rsidRPr="0053231B">
        <w:rPr>
          <w:rFonts w:ascii="Calibri" w:hAnsi="Calibri" w:hint="eastAsia"/>
        </w:rPr>
        <w:t>智能检修</w:t>
      </w:r>
      <w:r w:rsidRPr="0053231B">
        <w:rPr>
          <w:rFonts w:ascii="Calibri" w:hAnsi="Calibri"/>
        </w:rPr>
        <w:t>部分</w:t>
      </w:r>
      <w:bookmarkEnd w:id="164"/>
    </w:p>
    <w:p w14:paraId="378A3209" w14:textId="77777777" w:rsidR="00BB0FBD" w:rsidRDefault="00917A56" w:rsidP="00087A60">
      <w:pPr>
        <w:spacing w:line="360" w:lineRule="auto"/>
        <w:ind w:firstLineChars="200" w:firstLine="420"/>
      </w:pPr>
      <w:r>
        <w:t>所有记录</w:t>
      </w:r>
      <w:r>
        <w:rPr>
          <w:rFonts w:hint="eastAsia"/>
        </w:rPr>
        <w:t>，</w:t>
      </w:r>
      <w:r>
        <w:t>都需要包含一个</w:t>
      </w:r>
      <w:proofErr w:type="spellStart"/>
      <w:r>
        <w:rPr>
          <w:rFonts w:hint="eastAsia"/>
        </w:rPr>
        <w:t>service_user_id</w:t>
      </w:r>
      <w:proofErr w:type="spellEnd"/>
      <w:r>
        <w:rPr>
          <w:rFonts w:hint="eastAsia"/>
        </w:rPr>
        <w:t>字段，这样使得该业务可以面向多个系统用户同时在线使用。</w:t>
      </w:r>
    </w:p>
    <w:p w14:paraId="4F671F27" w14:textId="77777777" w:rsidR="00673C6E" w:rsidRPr="00404C64" w:rsidRDefault="00673C6E" w:rsidP="009D2845">
      <w:pPr>
        <w:spacing w:line="360" w:lineRule="auto"/>
        <w:ind w:firstLineChars="200" w:firstLine="420"/>
      </w:pPr>
    </w:p>
    <w:p w14:paraId="4222E832" w14:textId="77777777" w:rsidR="00980C97" w:rsidRPr="0053231B" w:rsidRDefault="0053231B" w:rsidP="00980C97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65" w:name="_Toc40549469"/>
      <w:r>
        <w:rPr>
          <w:rFonts w:ascii="Calibri" w:hAnsi="Calibri" w:hint="eastAsia"/>
        </w:rPr>
        <w:t>OA</w:t>
      </w:r>
      <w:r w:rsidR="00980C97" w:rsidRPr="0053231B">
        <w:rPr>
          <w:rFonts w:ascii="Calibri" w:hAnsi="Calibri" w:hint="eastAsia"/>
        </w:rPr>
        <w:t>部分</w:t>
      </w:r>
      <w:bookmarkEnd w:id="165"/>
    </w:p>
    <w:p w14:paraId="50329583" w14:textId="77777777" w:rsidR="00980C97" w:rsidRPr="00980C97" w:rsidRDefault="00980C97" w:rsidP="00980C97">
      <w:pPr>
        <w:pStyle w:val="3"/>
        <w:numPr>
          <w:ilvl w:val="2"/>
          <w:numId w:val="1"/>
        </w:numPr>
        <w:rPr>
          <w:sz w:val="28"/>
        </w:rPr>
      </w:pPr>
      <w:bookmarkStart w:id="166" w:name="_Toc40549470"/>
      <w:proofErr w:type="spellStart"/>
      <w:r>
        <w:rPr>
          <w:rFonts w:hint="eastAsia"/>
          <w:sz w:val="28"/>
        </w:rPr>
        <w:t>BulletinBoard</w:t>
      </w:r>
      <w:proofErr w:type="spellEnd"/>
      <w:r>
        <w:rPr>
          <w:rFonts w:hint="eastAsia"/>
          <w:sz w:val="28"/>
        </w:rPr>
        <w:t>(</w:t>
      </w:r>
      <w:r w:rsidRPr="00980C97">
        <w:rPr>
          <w:rFonts w:hint="eastAsia"/>
          <w:sz w:val="28"/>
        </w:rPr>
        <w:t>公告牌表</w:t>
      </w:r>
      <w:r>
        <w:rPr>
          <w:rFonts w:hint="eastAsia"/>
          <w:sz w:val="28"/>
        </w:rPr>
        <w:t>)</w:t>
      </w:r>
      <w:bookmarkEnd w:id="16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980C97" w14:paraId="70B38EDA" w14:textId="77777777" w:rsidTr="006036BB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EAA24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201F7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2473C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980C97" w14:paraId="5DFA6523" w14:textId="77777777" w:rsidTr="006036BB">
        <w:tc>
          <w:tcPr>
            <w:tcW w:w="3369" w:type="dxa"/>
            <w:shd w:val="clear" w:color="auto" w:fill="auto"/>
          </w:tcPr>
          <w:p w14:paraId="337C3B08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3FF162DF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2A6ACAFF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980C97" w14:paraId="7E451A9D" w14:textId="77777777" w:rsidTr="006036BB">
        <w:tc>
          <w:tcPr>
            <w:tcW w:w="3369" w:type="dxa"/>
          </w:tcPr>
          <w:p w14:paraId="6A06DB03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240CE020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1CFF03E5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980C97" w14:paraId="7AF5EB49" w14:textId="77777777" w:rsidTr="006036BB">
        <w:tc>
          <w:tcPr>
            <w:tcW w:w="3369" w:type="dxa"/>
          </w:tcPr>
          <w:p w14:paraId="3C1B029B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733FBAAA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6EE8FB19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980C97" w14:paraId="240C4AC8" w14:textId="77777777" w:rsidTr="006036BB">
        <w:tc>
          <w:tcPr>
            <w:tcW w:w="3369" w:type="dxa"/>
          </w:tcPr>
          <w:p w14:paraId="47503D70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6C51DD82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BABACAE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980C97" w14:paraId="77066C3C" w14:textId="77777777" w:rsidTr="006036BB">
        <w:tc>
          <w:tcPr>
            <w:tcW w:w="3369" w:type="dxa"/>
          </w:tcPr>
          <w:p w14:paraId="069D9DA5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67B58540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39C5DEF0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980C97" w14:paraId="14F2FB36" w14:textId="77777777" w:rsidTr="006036BB">
        <w:tc>
          <w:tcPr>
            <w:tcW w:w="3369" w:type="dxa"/>
          </w:tcPr>
          <w:p w14:paraId="4C732BD6" w14:textId="77777777" w:rsidR="00980C97" w:rsidRDefault="00980C97" w:rsidP="00980C9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BULLETIN_CODE</w:t>
            </w:r>
          </w:p>
        </w:tc>
        <w:tc>
          <w:tcPr>
            <w:tcW w:w="1701" w:type="dxa"/>
          </w:tcPr>
          <w:p w14:paraId="79659C43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14:paraId="4A28A948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公告编号</w:t>
            </w:r>
          </w:p>
        </w:tc>
      </w:tr>
      <w:tr w:rsidR="00980C97" w14:paraId="472273FC" w14:textId="77777777" w:rsidTr="006036BB">
        <w:tc>
          <w:tcPr>
            <w:tcW w:w="3369" w:type="dxa"/>
          </w:tcPr>
          <w:p w14:paraId="489C081B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</w:tcPr>
          <w:p w14:paraId="24EFC435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1D46FB46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公告标题</w:t>
            </w:r>
          </w:p>
        </w:tc>
      </w:tr>
      <w:tr w:rsidR="00980C97" w14:paraId="295C69FF" w14:textId="77777777" w:rsidTr="006036BB">
        <w:tc>
          <w:tcPr>
            <w:tcW w:w="3369" w:type="dxa"/>
          </w:tcPr>
          <w:p w14:paraId="0FC8764C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PUBLISHER_ID</w:t>
            </w:r>
          </w:p>
        </w:tc>
        <w:tc>
          <w:tcPr>
            <w:tcW w:w="1701" w:type="dxa"/>
          </w:tcPr>
          <w:p w14:paraId="186EFCBB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74E25178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980C97" w14:paraId="1FC9B75B" w14:textId="77777777" w:rsidTr="006036BB">
        <w:tc>
          <w:tcPr>
            <w:tcW w:w="3369" w:type="dxa"/>
          </w:tcPr>
          <w:p w14:paraId="595B29C9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PUBLISHER_DEPT_ID</w:t>
            </w:r>
          </w:p>
        </w:tc>
        <w:tc>
          <w:tcPr>
            <w:tcW w:w="1701" w:type="dxa"/>
          </w:tcPr>
          <w:p w14:paraId="195EEF2B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6A0A14B8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</w:t>
            </w:r>
            <w:proofErr w:type="gramStart"/>
            <w:r>
              <w:rPr>
                <w:rFonts w:hint="eastAsia"/>
                <w:color w:val="auto"/>
                <w:sz w:val="20"/>
              </w:rPr>
              <w:t>人部门</w:t>
            </w:r>
            <w:proofErr w:type="gramEnd"/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980C97" w14:paraId="5D5ED668" w14:textId="77777777" w:rsidTr="006036BB">
        <w:tc>
          <w:tcPr>
            <w:tcW w:w="3369" w:type="dxa"/>
          </w:tcPr>
          <w:p w14:paraId="188BCFBD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PUBLISH_DATE</w:t>
            </w:r>
          </w:p>
        </w:tc>
        <w:tc>
          <w:tcPr>
            <w:tcW w:w="1701" w:type="dxa"/>
          </w:tcPr>
          <w:p w14:paraId="46AD498C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14:paraId="00EB4912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发布日期</w:t>
            </w:r>
          </w:p>
        </w:tc>
      </w:tr>
      <w:tr w:rsidR="00980C97" w14:paraId="172EB7C4" w14:textId="77777777" w:rsidTr="006036BB">
        <w:tc>
          <w:tcPr>
            <w:tcW w:w="3369" w:type="dxa"/>
          </w:tcPr>
          <w:p w14:paraId="1A544DB2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</w:tcPr>
          <w:p w14:paraId="2F35528C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14:paraId="2BAC9722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内容</w:t>
            </w:r>
          </w:p>
        </w:tc>
      </w:tr>
      <w:tr w:rsidR="00980C97" w14:paraId="510ACF1D" w14:textId="77777777" w:rsidTr="006036BB">
        <w:tc>
          <w:tcPr>
            <w:tcW w:w="3369" w:type="dxa"/>
          </w:tcPr>
          <w:p w14:paraId="764C8775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</w:tcPr>
          <w:p w14:paraId="70F5889D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1686EBA5" w14:textId="77777777"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存储的文件路径</w:t>
            </w:r>
          </w:p>
        </w:tc>
      </w:tr>
      <w:tr w:rsidR="004109B8" w14:paraId="5BE28856" w14:textId="77777777" w:rsidTr="006036BB">
        <w:tc>
          <w:tcPr>
            <w:tcW w:w="3369" w:type="dxa"/>
          </w:tcPr>
          <w:p w14:paraId="26B871E4" w14:textId="77777777"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</w:tcPr>
          <w:p w14:paraId="0CF5EFF4" w14:textId="77777777"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14:paraId="520318FD" w14:textId="77777777"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发布状态，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：未发布，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：已正式发布</w:t>
            </w:r>
          </w:p>
        </w:tc>
      </w:tr>
      <w:tr w:rsidR="00146948" w14:paraId="7592EC70" w14:textId="77777777" w:rsidTr="006036BB">
        <w:tc>
          <w:tcPr>
            <w:tcW w:w="3369" w:type="dxa"/>
          </w:tcPr>
          <w:p w14:paraId="1C9530B3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2279F442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3B9C486A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该属性归属的系统用户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14:paraId="6F2839FD" w14:textId="77777777" w:rsidTr="000209B2">
        <w:tc>
          <w:tcPr>
            <w:tcW w:w="3369" w:type="dxa"/>
            <w:vAlign w:val="center"/>
          </w:tcPr>
          <w:p w14:paraId="20856E0A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39DB3818" w14:textId="77777777"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14:paraId="2A03CEFB" w14:textId="77777777"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14:paraId="754591B3" w14:textId="77777777" w:rsidR="00980C97" w:rsidRPr="004109B8" w:rsidRDefault="00980C97" w:rsidP="009D2845">
      <w:pPr>
        <w:spacing w:line="360" w:lineRule="auto"/>
        <w:ind w:firstLineChars="200" w:firstLine="420"/>
      </w:pPr>
    </w:p>
    <w:p w14:paraId="08F3645C" w14:textId="428AD475" w:rsidR="00F5342D" w:rsidRDefault="00F5342D" w:rsidP="009D2845">
      <w:pPr>
        <w:spacing w:line="360" w:lineRule="auto"/>
        <w:ind w:firstLineChars="200" w:firstLine="420"/>
      </w:pPr>
    </w:p>
    <w:p w14:paraId="63055EB3" w14:textId="199A43E4" w:rsidR="00FE7FD5" w:rsidRPr="00FE7FD5" w:rsidRDefault="00FE7FD5" w:rsidP="00FE7FD5">
      <w:pPr>
        <w:pStyle w:val="2"/>
        <w:numPr>
          <w:ilvl w:val="1"/>
          <w:numId w:val="1"/>
        </w:numPr>
        <w:rPr>
          <w:rFonts w:ascii="Calibri" w:hAnsi="Calibri"/>
        </w:rPr>
      </w:pPr>
      <w:r w:rsidRPr="00FE7FD5">
        <w:rPr>
          <w:rFonts w:ascii="Calibri" w:hAnsi="Calibri" w:hint="eastAsia"/>
        </w:rPr>
        <w:t>R</w:t>
      </w:r>
      <w:r w:rsidRPr="00FE7FD5">
        <w:rPr>
          <w:rFonts w:ascii="Calibri" w:hAnsi="Calibri"/>
        </w:rPr>
        <w:t xml:space="preserve">SU </w:t>
      </w:r>
      <w:r w:rsidRPr="00FE7FD5">
        <w:rPr>
          <w:rFonts w:ascii="Calibri" w:hAnsi="Calibri" w:hint="eastAsia"/>
        </w:rPr>
        <w:t>部分</w:t>
      </w:r>
    </w:p>
    <w:p w14:paraId="38AD276B" w14:textId="2C0816A7" w:rsidR="00FE7FD5" w:rsidRPr="00371CB7" w:rsidRDefault="00371CB7" w:rsidP="00371CB7">
      <w:pPr>
        <w:pStyle w:val="3"/>
        <w:numPr>
          <w:ilvl w:val="2"/>
          <w:numId w:val="1"/>
        </w:numPr>
        <w:rPr>
          <w:sz w:val="28"/>
        </w:rPr>
      </w:pPr>
      <w:proofErr w:type="spellStart"/>
      <w:r w:rsidRPr="00371CB7">
        <w:rPr>
          <w:rFonts w:hint="eastAsia"/>
          <w:sz w:val="28"/>
        </w:rPr>
        <w:t>RSU</w:t>
      </w:r>
      <w:r w:rsidRPr="00371CB7">
        <w:rPr>
          <w:sz w:val="28"/>
        </w:rPr>
        <w:t>_</w:t>
      </w:r>
      <w:r w:rsidR="00405515">
        <w:rPr>
          <w:sz w:val="28"/>
        </w:rPr>
        <w:t>Project</w:t>
      </w:r>
      <w:proofErr w:type="spellEnd"/>
      <w:r w:rsidR="00405515">
        <w:rPr>
          <w:sz w:val="28"/>
        </w:rPr>
        <w:t>(RSU</w:t>
      </w:r>
      <w:r w:rsidR="00405515">
        <w:rPr>
          <w:sz w:val="28"/>
        </w:rPr>
        <w:t>项目列表</w:t>
      </w:r>
      <w:r w:rsidR="00405515">
        <w:rPr>
          <w:rFonts w:hint="eastAsia"/>
          <w:sz w:val="28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371CB7" w14:paraId="4905763D" w14:textId="77777777" w:rsidTr="000209B2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A49F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CE5947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43D9C0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371CB7" w14:paraId="07E6A0F8" w14:textId="77777777" w:rsidTr="000209B2">
        <w:tc>
          <w:tcPr>
            <w:tcW w:w="3369" w:type="dxa"/>
            <w:shd w:val="clear" w:color="auto" w:fill="auto"/>
          </w:tcPr>
          <w:p w14:paraId="7195D3AE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1BE6AC08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7B625F15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371CB7" w14:paraId="2D522241" w14:textId="77777777" w:rsidTr="000209B2">
        <w:tc>
          <w:tcPr>
            <w:tcW w:w="3369" w:type="dxa"/>
          </w:tcPr>
          <w:p w14:paraId="35B9F2C8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CREATE_TIME</w:t>
            </w:r>
          </w:p>
        </w:tc>
        <w:tc>
          <w:tcPr>
            <w:tcW w:w="1701" w:type="dxa"/>
          </w:tcPr>
          <w:p w14:paraId="39A3AE56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5763DE40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371CB7" w14:paraId="19A0C375" w14:textId="77777777" w:rsidTr="000209B2">
        <w:tc>
          <w:tcPr>
            <w:tcW w:w="3369" w:type="dxa"/>
          </w:tcPr>
          <w:p w14:paraId="42F8EBC2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62794AA4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62315543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371CB7" w14:paraId="303771C4" w14:textId="77777777" w:rsidTr="000209B2">
        <w:tc>
          <w:tcPr>
            <w:tcW w:w="3369" w:type="dxa"/>
          </w:tcPr>
          <w:p w14:paraId="47772A5B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41A0D082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516BD0D6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371CB7" w14:paraId="212AF102" w14:textId="77777777" w:rsidTr="000209B2">
        <w:tc>
          <w:tcPr>
            <w:tcW w:w="3369" w:type="dxa"/>
          </w:tcPr>
          <w:p w14:paraId="5A1445BE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56C4662F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479102F3" w14:textId="77777777" w:rsidR="00371CB7" w:rsidRDefault="00371CB7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371CB7" w14:paraId="1B789D9E" w14:textId="77777777" w:rsidTr="000209B2">
        <w:tc>
          <w:tcPr>
            <w:tcW w:w="3369" w:type="dxa"/>
          </w:tcPr>
          <w:p w14:paraId="076C8D35" w14:textId="17983F9A" w:rsidR="00371CB7" w:rsidRDefault="00405515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ROJECT_NAME</w:t>
            </w:r>
          </w:p>
        </w:tc>
        <w:tc>
          <w:tcPr>
            <w:tcW w:w="1701" w:type="dxa"/>
          </w:tcPr>
          <w:p w14:paraId="6A71D58F" w14:textId="71A73AC8" w:rsidR="00371CB7" w:rsidRDefault="00405515" w:rsidP="000209B2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2C1ACEB4" w14:textId="47A4FF70" w:rsidR="00371CB7" w:rsidRDefault="00405515" w:rsidP="000209B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合同名称</w:t>
            </w:r>
          </w:p>
        </w:tc>
      </w:tr>
      <w:tr w:rsidR="00105280" w14:paraId="63708E69" w14:textId="77777777" w:rsidTr="000209B2">
        <w:tc>
          <w:tcPr>
            <w:tcW w:w="3369" w:type="dxa"/>
          </w:tcPr>
          <w:p w14:paraId="7D438226" w14:textId="7CF4B3BA" w:rsidR="00105280" w:rsidRDefault="00105280" w:rsidP="0010528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ROJECT_AMOUNT</w:t>
            </w:r>
          </w:p>
        </w:tc>
        <w:tc>
          <w:tcPr>
            <w:tcW w:w="1701" w:type="dxa"/>
          </w:tcPr>
          <w:p w14:paraId="21E4DE26" w14:textId="529FDD8E" w:rsidR="00105280" w:rsidRDefault="00105280" w:rsidP="0010528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  <w:r>
              <w:rPr>
                <w:color w:val="auto"/>
                <w:sz w:val="20"/>
              </w:rPr>
              <w:t>4</w:t>
            </w:r>
          </w:p>
        </w:tc>
        <w:tc>
          <w:tcPr>
            <w:tcW w:w="3685" w:type="dxa"/>
          </w:tcPr>
          <w:p w14:paraId="642B1279" w14:textId="5A037B82" w:rsidR="00105280" w:rsidRDefault="00105280" w:rsidP="0010528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合同金额</w:t>
            </w:r>
          </w:p>
        </w:tc>
      </w:tr>
      <w:tr w:rsidR="0076007A" w14:paraId="4EC75DAE" w14:textId="77777777" w:rsidTr="000209B2">
        <w:tc>
          <w:tcPr>
            <w:tcW w:w="3369" w:type="dxa"/>
          </w:tcPr>
          <w:p w14:paraId="701445E8" w14:textId="2FB98530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IGN_DATE</w:t>
            </w:r>
          </w:p>
        </w:tc>
        <w:tc>
          <w:tcPr>
            <w:tcW w:w="1701" w:type="dxa"/>
          </w:tcPr>
          <w:p w14:paraId="54CAC779" w14:textId="7B3742CC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ARHCAR(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02533FE8" w14:textId="120A8D70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签订日期</w:t>
            </w:r>
          </w:p>
        </w:tc>
      </w:tr>
      <w:tr w:rsidR="0076007A" w14:paraId="50CB40E8" w14:textId="77777777" w:rsidTr="000209B2">
        <w:tc>
          <w:tcPr>
            <w:tcW w:w="3369" w:type="dxa"/>
          </w:tcPr>
          <w:p w14:paraId="5161B11B" w14:textId="39E0C8F2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IGN_ADDR</w:t>
            </w:r>
          </w:p>
        </w:tc>
        <w:tc>
          <w:tcPr>
            <w:tcW w:w="1701" w:type="dxa"/>
          </w:tcPr>
          <w:p w14:paraId="2BD441EF" w14:textId="7F89BBC9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08F24199" w14:textId="61F5FFFC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签订地点</w:t>
            </w:r>
          </w:p>
        </w:tc>
      </w:tr>
      <w:tr w:rsidR="0076007A" w14:paraId="0979F9F8" w14:textId="77777777" w:rsidTr="000209B2">
        <w:tc>
          <w:tcPr>
            <w:tcW w:w="3369" w:type="dxa"/>
          </w:tcPr>
          <w:p w14:paraId="2085D235" w14:textId="715EEE5E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ARTA_ID</w:t>
            </w:r>
          </w:p>
        </w:tc>
        <w:tc>
          <w:tcPr>
            <w:tcW w:w="1701" w:type="dxa"/>
          </w:tcPr>
          <w:p w14:paraId="48DE117F" w14:textId="61EB8874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0A52119A" w14:textId="23DEB12B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甲方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76007A" w14:paraId="5A915A28" w14:textId="77777777" w:rsidTr="000209B2">
        <w:tc>
          <w:tcPr>
            <w:tcW w:w="3369" w:type="dxa"/>
          </w:tcPr>
          <w:p w14:paraId="6625FA65" w14:textId="313F8F18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PARTA_CODE</w:t>
            </w:r>
          </w:p>
        </w:tc>
        <w:tc>
          <w:tcPr>
            <w:tcW w:w="1701" w:type="dxa"/>
          </w:tcPr>
          <w:p w14:paraId="5A03D0ED" w14:textId="6E6168B4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5F7304F0" w14:textId="29FAAB31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甲方合同编号</w:t>
            </w:r>
          </w:p>
        </w:tc>
      </w:tr>
      <w:tr w:rsidR="0076007A" w14:paraId="3C3A902D" w14:textId="77777777" w:rsidTr="000209B2">
        <w:tc>
          <w:tcPr>
            <w:tcW w:w="3369" w:type="dxa"/>
          </w:tcPr>
          <w:p w14:paraId="27775B57" w14:textId="10863C90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ARTA_MAN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</w:tcPr>
          <w:p w14:paraId="28F7CD95" w14:textId="08CE17EA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459690B7" w14:textId="657816F1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甲方代表人</w:t>
            </w:r>
          </w:p>
        </w:tc>
      </w:tr>
      <w:tr w:rsidR="0076007A" w14:paraId="625F0962" w14:textId="77777777" w:rsidTr="000209B2">
        <w:tc>
          <w:tcPr>
            <w:tcW w:w="3369" w:type="dxa"/>
          </w:tcPr>
          <w:p w14:paraId="2DB9E411" w14:textId="4B14F876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ARTA_TITLE</w:t>
            </w:r>
          </w:p>
        </w:tc>
        <w:tc>
          <w:tcPr>
            <w:tcW w:w="1701" w:type="dxa"/>
          </w:tcPr>
          <w:p w14:paraId="4F6F3239" w14:textId="7E8CA9B2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77E68A92" w14:textId="755701E7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甲方代表人职务</w:t>
            </w:r>
          </w:p>
        </w:tc>
      </w:tr>
      <w:tr w:rsidR="0076007A" w14:paraId="23C532C7" w14:textId="77777777" w:rsidTr="001D4109">
        <w:tc>
          <w:tcPr>
            <w:tcW w:w="3369" w:type="dxa"/>
          </w:tcPr>
          <w:p w14:paraId="72F7E8AA" w14:textId="49786400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ARTB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</w:tcPr>
          <w:p w14:paraId="2BA5A976" w14:textId="2AA1248D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NT</w:t>
            </w:r>
          </w:p>
        </w:tc>
        <w:tc>
          <w:tcPr>
            <w:tcW w:w="3685" w:type="dxa"/>
          </w:tcPr>
          <w:p w14:paraId="0D62D655" w14:textId="0303F2D1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乙方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76007A" w14:paraId="627916FB" w14:textId="77777777" w:rsidTr="001D4109">
        <w:tc>
          <w:tcPr>
            <w:tcW w:w="3369" w:type="dxa"/>
          </w:tcPr>
          <w:p w14:paraId="055E05E9" w14:textId="0E0C918D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PARTB_CODE</w:t>
            </w:r>
          </w:p>
        </w:tc>
        <w:tc>
          <w:tcPr>
            <w:tcW w:w="1701" w:type="dxa"/>
          </w:tcPr>
          <w:p w14:paraId="03156CA7" w14:textId="13388CCA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67F5F9B2" w14:textId="7B7DEE8E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乙方</w:t>
            </w:r>
            <w:r>
              <w:rPr>
                <w:rFonts w:hint="eastAsia"/>
                <w:color w:val="auto"/>
                <w:sz w:val="20"/>
              </w:rPr>
              <w:t>合同编号</w:t>
            </w:r>
          </w:p>
        </w:tc>
      </w:tr>
      <w:tr w:rsidR="0076007A" w14:paraId="5EB9DB65" w14:textId="77777777" w:rsidTr="001D4109">
        <w:tc>
          <w:tcPr>
            <w:tcW w:w="3369" w:type="dxa"/>
            <w:vAlign w:val="center"/>
          </w:tcPr>
          <w:p w14:paraId="2E31A768" w14:textId="7F1017D2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ARTB_MAN_NAME</w:t>
            </w:r>
          </w:p>
        </w:tc>
        <w:tc>
          <w:tcPr>
            <w:tcW w:w="1701" w:type="dxa"/>
            <w:vAlign w:val="center"/>
          </w:tcPr>
          <w:p w14:paraId="41F011EE" w14:textId="276ECAF4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31ECA670" w14:textId="606CA943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乙方代表人</w:t>
            </w:r>
          </w:p>
        </w:tc>
      </w:tr>
      <w:tr w:rsidR="0076007A" w14:paraId="33A6152A" w14:textId="77777777" w:rsidTr="001D4109">
        <w:tc>
          <w:tcPr>
            <w:tcW w:w="3369" w:type="dxa"/>
          </w:tcPr>
          <w:p w14:paraId="751ABFDA" w14:textId="43A65924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ARTB_TITLE</w:t>
            </w:r>
          </w:p>
        </w:tc>
        <w:tc>
          <w:tcPr>
            <w:tcW w:w="1701" w:type="dxa"/>
          </w:tcPr>
          <w:p w14:paraId="1E3F125F" w14:textId="5FB67FD6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74B089DF" w14:textId="775312B3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乙方代表人职务</w:t>
            </w:r>
          </w:p>
        </w:tc>
      </w:tr>
      <w:tr w:rsidR="0076007A" w14:paraId="6701C222" w14:textId="77777777" w:rsidTr="001D4109">
        <w:tc>
          <w:tcPr>
            <w:tcW w:w="3369" w:type="dxa"/>
          </w:tcPr>
          <w:p w14:paraId="2090B8CD" w14:textId="70291AA6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14:paraId="6B0E516F" w14:textId="5C742E82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1F56FBAC" w14:textId="6BE21CB5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</w:p>
        </w:tc>
      </w:tr>
      <w:tr w:rsidR="0076007A" w14:paraId="1F8578EB" w14:textId="77777777" w:rsidTr="001D4109">
        <w:tc>
          <w:tcPr>
            <w:tcW w:w="3369" w:type="dxa"/>
          </w:tcPr>
          <w:p w14:paraId="23C24A0D" w14:textId="30A9A4ED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14:paraId="6F9F8E6A" w14:textId="631ED3A1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57277377" w14:textId="73F041F2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</w:p>
        </w:tc>
      </w:tr>
      <w:tr w:rsidR="0076007A" w14:paraId="4C84B1E4" w14:textId="77777777" w:rsidTr="001D4109">
        <w:tc>
          <w:tcPr>
            <w:tcW w:w="3369" w:type="dxa"/>
            <w:vAlign w:val="center"/>
          </w:tcPr>
          <w:p w14:paraId="610B945E" w14:textId="68B00239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1447D1E3" w14:textId="2B68A5DE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224BAEFC" w14:textId="26FF4E39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</w:p>
        </w:tc>
      </w:tr>
      <w:tr w:rsidR="0076007A" w14:paraId="51997D89" w14:textId="77777777" w:rsidTr="001D4109">
        <w:tc>
          <w:tcPr>
            <w:tcW w:w="3369" w:type="dxa"/>
          </w:tcPr>
          <w:p w14:paraId="7C9AAE95" w14:textId="45FABD27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14:paraId="55288DC7" w14:textId="4413C85F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0FD3F638" w14:textId="435236F9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</w:p>
        </w:tc>
      </w:tr>
      <w:tr w:rsidR="0076007A" w14:paraId="7935F28E" w14:textId="77777777" w:rsidTr="001D4109">
        <w:tc>
          <w:tcPr>
            <w:tcW w:w="3369" w:type="dxa"/>
          </w:tcPr>
          <w:p w14:paraId="471C0228" w14:textId="77777777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188B966B" w14:textId="77777777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3E165133" w14:textId="77777777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76007A" w14:paraId="0AA9DFA6" w14:textId="77777777" w:rsidTr="001D4109">
        <w:tc>
          <w:tcPr>
            <w:tcW w:w="3369" w:type="dxa"/>
            <w:vAlign w:val="center"/>
          </w:tcPr>
          <w:p w14:paraId="25A73A68" w14:textId="77777777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1B787556" w14:textId="77777777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773A17A4" w14:textId="77777777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记录的</w:t>
            </w:r>
            <w:r>
              <w:rPr>
                <w:color w:val="auto"/>
                <w:sz w:val="20"/>
              </w:rPr>
              <w:t>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，数据不会真的从数据库中删除，只是标记其删除状态</w:t>
            </w:r>
          </w:p>
        </w:tc>
      </w:tr>
      <w:tr w:rsidR="0076007A" w14:paraId="5E649AF8" w14:textId="77777777" w:rsidTr="001D4109">
        <w:tc>
          <w:tcPr>
            <w:tcW w:w="3369" w:type="dxa"/>
          </w:tcPr>
          <w:p w14:paraId="25341896" w14:textId="7BB9886A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14:paraId="5A9FEC8F" w14:textId="474D4E16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44432163" w14:textId="22CA55E1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</w:p>
        </w:tc>
      </w:tr>
      <w:tr w:rsidR="0076007A" w14:paraId="0E88F5DF" w14:textId="77777777" w:rsidTr="001D4109">
        <w:tc>
          <w:tcPr>
            <w:tcW w:w="3369" w:type="dxa"/>
          </w:tcPr>
          <w:p w14:paraId="45F3289B" w14:textId="6857C523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14:paraId="1C699E19" w14:textId="348B8AC7" w:rsidR="0076007A" w:rsidRDefault="0076007A" w:rsidP="0076007A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1AE2EC1E" w14:textId="71F73A7C" w:rsidR="0076007A" w:rsidRDefault="0076007A" w:rsidP="0076007A">
            <w:pPr>
              <w:pStyle w:val="Default"/>
              <w:rPr>
                <w:color w:val="auto"/>
                <w:sz w:val="20"/>
              </w:rPr>
            </w:pPr>
          </w:p>
        </w:tc>
      </w:tr>
    </w:tbl>
    <w:p w14:paraId="41B78044" w14:textId="7AD288A8" w:rsidR="00371CB7" w:rsidRDefault="00371CB7" w:rsidP="009D2845">
      <w:pPr>
        <w:spacing w:line="360" w:lineRule="auto"/>
        <w:ind w:firstLineChars="200" w:firstLine="420"/>
      </w:pPr>
    </w:p>
    <w:p w14:paraId="753214C1" w14:textId="77777777" w:rsidR="00405515" w:rsidRPr="00371CB7" w:rsidRDefault="00405515" w:rsidP="00405515">
      <w:pPr>
        <w:pStyle w:val="3"/>
        <w:numPr>
          <w:ilvl w:val="2"/>
          <w:numId w:val="1"/>
        </w:numPr>
        <w:rPr>
          <w:sz w:val="28"/>
        </w:rPr>
      </w:pPr>
      <w:r w:rsidRPr="00371CB7">
        <w:rPr>
          <w:rFonts w:hint="eastAsia"/>
          <w:sz w:val="28"/>
        </w:rPr>
        <w:t>RSU</w:t>
      </w:r>
      <w:r w:rsidRPr="00371CB7">
        <w:rPr>
          <w:sz w:val="28"/>
        </w:rPr>
        <w:t>_LIST</w:t>
      </w:r>
      <w:r w:rsidRPr="00371CB7">
        <w:rPr>
          <w:rFonts w:hint="eastAsia"/>
          <w:sz w:val="28"/>
        </w:rPr>
        <w:t>(</w:t>
      </w:r>
      <w:r w:rsidRPr="00371CB7">
        <w:rPr>
          <w:sz w:val="28"/>
        </w:rPr>
        <w:t>RSU</w:t>
      </w:r>
      <w:r w:rsidRPr="00371CB7">
        <w:rPr>
          <w:rFonts w:hint="eastAsia"/>
          <w:sz w:val="28"/>
        </w:rPr>
        <w:t>表</w:t>
      </w:r>
      <w:r w:rsidRPr="00371CB7">
        <w:rPr>
          <w:rFonts w:hint="eastAsia"/>
          <w:sz w:val="28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405515" w14:paraId="011D9137" w14:textId="77777777" w:rsidTr="001D410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3138C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2196D6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A45353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405515" w14:paraId="77C19D25" w14:textId="77777777" w:rsidTr="001D4109">
        <w:tc>
          <w:tcPr>
            <w:tcW w:w="3369" w:type="dxa"/>
            <w:shd w:val="clear" w:color="auto" w:fill="auto"/>
          </w:tcPr>
          <w:p w14:paraId="66589A68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70288728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14:paraId="5DD60D1B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05515" w14:paraId="5BF79E9F" w14:textId="77777777" w:rsidTr="001D4109">
        <w:tc>
          <w:tcPr>
            <w:tcW w:w="3369" w:type="dxa"/>
          </w:tcPr>
          <w:p w14:paraId="59B69A90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14:paraId="4D54658C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39C88087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5515" w14:paraId="6D49272C" w14:textId="77777777" w:rsidTr="001D4109">
        <w:tc>
          <w:tcPr>
            <w:tcW w:w="3369" w:type="dxa"/>
          </w:tcPr>
          <w:p w14:paraId="458D22F6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14:paraId="5283121B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14:paraId="095A6E61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5515" w14:paraId="2A1CC847" w14:textId="77777777" w:rsidTr="001D4109">
        <w:tc>
          <w:tcPr>
            <w:tcW w:w="3369" w:type="dxa"/>
          </w:tcPr>
          <w:p w14:paraId="2A70BC12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14:paraId="41EBC665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0D26F1F4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5515" w14:paraId="0E9AD4CD" w14:textId="77777777" w:rsidTr="001D4109">
        <w:tc>
          <w:tcPr>
            <w:tcW w:w="3369" w:type="dxa"/>
          </w:tcPr>
          <w:p w14:paraId="2D3C0CD5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14:paraId="73C51454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6AA9C942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05515" w14:paraId="15CC61A0" w14:textId="77777777" w:rsidTr="001D4109">
        <w:tc>
          <w:tcPr>
            <w:tcW w:w="3369" w:type="dxa"/>
          </w:tcPr>
          <w:p w14:paraId="64A0861D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</w:t>
            </w:r>
            <w:r>
              <w:rPr>
                <w:color w:val="auto"/>
                <w:sz w:val="20"/>
              </w:rPr>
              <w:t>EVICE_ID</w:t>
            </w:r>
          </w:p>
        </w:tc>
        <w:tc>
          <w:tcPr>
            <w:tcW w:w="1701" w:type="dxa"/>
          </w:tcPr>
          <w:p w14:paraId="7D45E398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NT</w:t>
            </w:r>
          </w:p>
        </w:tc>
        <w:tc>
          <w:tcPr>
            <w:tcW w:w="3685" w:type="dxa"/>
          </w:tcPr>
          <w:p w14:paraId="7D392EFC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05515" w14:paraId="763D5FD5" w14:textId="77777777" w:rsidTr="001D4109">
        <w:tc>
          <w:tcPr>
            <w:tcW w:w="3369" w:type="dxa"/>
          </w:tcPr>
          <w:p w14:paraId="5CC9F623" w14:textId="7201E207" w:rsidR="00405515" w:rsidRDefault="00D27EAC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_ADDRESS1</w:t>
            </w:r>
          </w:p>
        </w:tc>
        <w:tc>
          <w:tcPr>
            <w:tcW w:w="1701" w:type="dxa"/>
          </w:tcPr>
          <w:p w14:paraId="4AF493B3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color w:val="auto"/>
                <w:sz w:val="20"/>
              </w:rPr>
              <w:t>50</w:t>
            </w:r>
            <w:r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3685" w:type="dxa"/>
          </w:tcPr>
          <w:p w14:paraId="23D324F4" w14:textId="587A1EDB" w:rsidR="00405515" w:rsidRDefault="00D27EAC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网卡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地址</w:t>
            </w:r>
          </w:p>
        </w:tc>
      </w:tr>
      <w:tr w:rsidR="00405515" w14:paraId="529A6216" w14:textId="77777777" w:rsidTr="001D4109">
        <w:tc>
          <w:tcPr>
            <w:tcW w:w="3369" w:type="dxa"/>
          </w:tcPr>
          <w:p w14:paraId="2B925B40" w14:textId="3F30CD3A" w:rsidR="00405515" w:rsidRDefault="00D27EAC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_ADDRESS2</w:t>
            </w:r>
          </w:p>
        </w:tc>
        <w:tc>
          <w:tcPr>
            <w:tcW w:w="1701" w:type="dxa"/>
          </w:tcPr>
          <w:p w14:paraId="28C37D3E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VARCHAR(</w:t>
            </w:r>
            <w:proofErr w:type="gramEnd"/>
            <w:r>
              <w:rPr>
                <w:color w:val="auto"/>
                <w:sz w:val="20"/>
              </w:rPr>
              <w:t>50</w:t>
            </w:r>
            <w:r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3685" w:type="dxa"/>
          </w:tcPr>
          <w:p w14:paraId="6EA888F0" w14:textId="2EF2BE1B" w:rsidR="00405515" w:rsidRDefault="00D27EAC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网卡</w:t>
            </w:r>
            <w:r>
              <w:rPr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地址</w:t>
            </w:r>
          </w:p>
        </w:tc>
      </w:tr>
      <w:tr w:rsidR="00405515" w14:paraId="1D2804D4" w14:textId="77777777" w:rsidTr="001D4109">
        <w:tc>
          <w:tcPr>
            <w:tcW w:w="3369" w:type="dxa"/>
          </w:tcPr>
          <w:p w14:paraId="07B1CC6C" w14:textId="64039890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14:paraId="4AFC0A53" w14:textId="55D1930F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4224E9BE" w14:textId="7E531ECD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</w:p>
        </w:tc>
      </w:tr>
      <w:tr w:rsidR="00405515" w14:paraId="1F811FF7" w14:textId="77777777" w:rsidTr="001D4109">
        <w:tc>
          <w:tcPr>
            <w:tcW w:w="3369" w:type="dxa"/>
          </w:tcPr>
          <w:p w14:paraId="234DF496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</w:t>
            </w:r>
            <w:r>
              <w:rPr>
                <w:color w:val="auto"/>
                <w:sz w:val="20"/>
              </w:rPr>
              <w:t>ONGTITUDE</w:t>
            </w:r>
          </w:p>
        </w:tc>
        <w:tc>
          <w:tcPr>
            <w:tcW w:w="1701" w:type="dxa"/>
          </w:tcPr>
          <w:p w14:paraId="00ACE17B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FLOAT8</w:t>
            </w:r>
          </w:p>
        </w:tc>
        <w:tc>
          <w:tcPr>
            <w:tcW w:w="3685" w:type="dxa"/>
          </w:tcPr>
          <w:p w14:paraId="0352EE00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RSU</w:t>
            </w:r>
            <w:r>
              <w:rPr>
                <w:rFonts w:hint="eastAsia"/>
                <w:color w:val="auto"/>
                <w:sz w:val="20"/>
              </w:rPr>
              <w:t>位置的经度</w:t>
            </w:r>
          </w:p>
        </w:tc>
      </w:tr>
      <w:tr w:rsidR="00405515" w14:paraId="5EBEF410" w14:textId="77777777" w:rsidTr="001D4109">
        <w:tc>
          <w:tcPr>
            <w:tcW w:w="3369" w:type="dxa"/>
          </w:tcPr>
          <w:p w14:paraId="37B3FAEB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LATITUDE</w:t>
            </w:r>
          </w:p>
        </w:tc>
        <w:tc>
          <w:tcPr>
            <w:tcW w:w="1701" w:type="dxa"/>
          </w:tcPr>
          <w:p w14:paraId="0EADCCB3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FLOAT</w:t>
            </w:r>
            <w:r>
              <w:rPr>
                <w:color w:val="auto"/>
                <w:sz w:val="20"/>
              </w:rPr>
              <w:t>8</w:t>
            </w:r>
          </w:p>
        </w:tc>
        <w:tc>
          <w:tcPr>
            <w:tcW w:w="3685" w:type="dxa"/>
          </w:tcPr>
          <w:p w14:paraId="3C929730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RSU</w:t>
            </w:r>
            <w:r>
              <w:rPr>
                <w:rFonts w:hint="eastAsia"/>
                <w:color w:val="auto"/>
                <w:sz w:val="20"/>
              </w:rPr>
              <w:t>位置的纬度</w:t>
            </w:r>
          </w:p>
        </w:tc>
      </w:tr>
      <w:tr w:rsidR="00405515" w14:paraId="20CFAB8F" w14:textId="77777777" w:rsidTr="001D4109">
        <w:tc>
          <w:tcPr>
            <w:tcW w:w="3369" w:type="dxa"/>
          </w:tcPr>
          <w:p w14:paraId="5EA5EBAB" w14:textId="216D58EE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ROJECT_</w:t>
            </w:r>
            <w:r w:rsidR="00D95EF6"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701" w:type="dxa"/>
          </w:tcPr>
          <w:p w14:paraId="1E4EE181" w14:textId="7E0A568A" w:rsidR="00405515" w:rsidRDefault="00D95EF6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INT4</w:t>
            </w:r>
          </w:p>
        </w:tc>
        <w:tc>
          <w:tcPr>
            <w:tcW w:w="3685" w:type="dxa"/>
          </w:tcPr>
          <w:p w14:paraId="532DD84C" w14:textId="3D30C1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RSU</w:t>
            </w:r>
            <w:r>
              <w:rPr>
                <w:rFonts w:hint="eastAsia"/>
                <w:color w:val="auto"/>
                <w:sz w:val="20"/>
              </w:rPr>
              <w:t>项目</w:t>
            </w:r>
            <w:r w:rsidR="00D95EF6">
              <w:rPr>
                <w:rFonts w:hint="eastAsia"/>
                <w:color w:val="auto"/>
                <w:sz w:val="20"/>
              </w:rPr>
              <w:t>I</w:t>
            </w:r>
            <w:r w:rsidR="00D95EF6">
              <w:rPr>
                <w:color w:val="auto"/>
                <w:sz w:val="20"/>
              </w:rPr>
              <w:t>D</w:t>
            </w:r>
          </w:p>
        </w:tc>
      </w:tr>
      <w:tr w:rsidR="00405515" w14:paraId="40D9A9E1" w14:textId="77777777" w:rsidTr="001D4109">
        <w:tc>
          <w:tcPr>
            <w:tcW w:w="3369" w:type="dxa"/>
            <w:vAlign w:val="center"/>
          </w:tcPr>
          <w:p w14:paraId="59F55F85" w14:textId="306831B8" w:rsidR="00405515" w:rsidRDefault="000B31A0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</w:t>
            </w:r>
            <w:r w:rsidR="00405515">
              <w:rPr>
                <w:rFonts w:hint="eastAsia"/>
                <w:color w:val="auto"/>
                <w:sz w:val="20"/>
              </w:rPr>
              <w:t>L</w:t>
            </w:r>
            <w:r w:rsidR="00405515">
              <w:rPr>
                <w:color w:val="auto"/>
                <w:sz w:val="20"/>
              </w:rPr>
              <w:t>OCATION</w:t>
            </w:r>
          </w:p>
        </w:tc>
        <w:tc>
          <w:tcPr>
            <w:tcW w:w="1701" w:type="dxa"/>
            <w:vAlign w:val="center"/>
          </w:tcPr>
          <w:p w14:paraId="355E519A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7E6D4414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</w:t>
            </w:r>
            <w:r>
              <w:rPr>
                <w:color w:val="auto"/>
                <w:sz w:val="20"/>
              </w:rPr>
              <w:t>SU</w:t>
            </w:r>
            <w:r>
              <w:rPr>
                <w:rFonts w:hint="eastAsia"/>
                <w:color w:val="auto"/>
                <w:sz w:val="20"/>
              </w:rPr>
              <w:t>安装路段</w:t>
            </w:r>
          </w:p>
        </w:tc>
      </w:tr>
      <w:tr w:rsidR="00405515" w14:paraId="472B7C61" w14:textId="77777777" w:rsidTr="001D4109">
        <w:tc>
          <w:tcPr>
            <w:tcW w:w="3369" w:type="dxa"/>
          </w:tcPr>
          <w:p w14:paraId="7956E4E4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MAP_LOCATION</w:t>
            </w:r>
          </w:p>
        </w:tc>
        <w:tc>
          <w:tcPr>
            <w:tcW w:w="1701" w:type="dxa"/>
          </w:tcPr>
          <w:p w14:paraId="1597FBF6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128)</w:t>
            </w:r>
          </w:p>
        </w:tc>
        <w:tc>
          <w:tcPr>
            <w:tcW w:w="3685" w:type="dxa"/>
          </w:tcPr>
          <w:p w14:paraId="02A9CD09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从地图获取的安装地点</w:t>
            </w:r>
          </w:p>
        </w:tc>
      </w:tr>
      <w:tr w:rsidR="00405515" w14:paraId="3EF42BF1" w14:textId="77777777" w:rsidTr="001D4109">
        <w:tc>
          <w:tcPr>
            <w:tcW w:w="3369" w:type="dxa"/>
          </w:tcPr>
          <w:p w14:paraId="6A4F7239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NSTALL_DATE</w:t>
            </w:r>
          </w:p>
        </w:tc>
        <w:tc>
          <w:tcPr>
            <w:tcW w:w="1701" w:type="dxa"/>
          </w:tcPr>
          <w:p w14:paraId="04DDF583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color w:val="auto"/>
                <w:sz w:val="20"/>
              </w:rPr>
              <w:t>ARCHAR(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52205F48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安装日期</w:t>
            </w:r>
          </w:p>
        </w:tc>
      </w:tr>
      <w:tr w:rsidR="00405515" w14:paraId="3E30443C" w14:textId="77777777" w:rsidTr="001D4109">
        <w:tc>
          <w:tcPr>
            <w:tcW w:w="3369" w:type="dxa"/>
          </w:tcPr>
          <w:p w14:paraId="38468DC6" w14:textId="6771D608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14:paraId="05B9BAE0" w14:textId="5C5FEF72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4142E3F7" w14:textId="722DA6AB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</w:p>
        </w:tc>
      </w:tr>
      <w:tr w:rsidR="00405515" w14:paraId="3E18B174" w14:textId="77777777" w:rsidTr="001D4109">
        <w:tc>
          <w:tcPr>
            <w:tcW w:w="3369" w:type="dxa"/>
            <w:vAlign w:val="center"/>
          </w:tcPr>
          <w:p w14:paraId="5CB692E7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32E9157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14:paraId="0C8AA641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</w:p>
        </w:tc>
      </w:tr>
      <w:tr w:rsidR="00405515" w14:paraId="27717478" w14:textId="77777777" w:rsidTr="001D4109">
        <w:tc>
          <w:tcPr>
            <w:tcW w:w="3369" w:type="dxa"/>
          </w:tcPr>
          <w:p w14:paraId="545C7E90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14:paraId="7B7048D4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14:paraId="1DA6EA26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405515" w14:paraId="500BA96C" w14:textId="77777777" w:rsidTr="001D4109">
        <w:tc>
          <w:tcPr>
            <w:tcW w:w="3369" w:type="dxa"/>
            <w:vAlign w:val="center"/>
          </w:tcPr>
          <w:p w14:paraId="468DF011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14:paraId="4E3F9929" w14:textId="77777777" w:rsidR="00405515" w:rsidRDefault="00405515" w:rsidP="001D4109">
            <w:pPr>
              <w:pStyle w:val="Default"/>
              <w:jc w:val="both"/>
              <w:rPr>
                <w:color w:val="auto"/>
                <w:sz w:val="20"/>
              </w:rPr>
            </w:pPr>
            <w:proofErr w:type="gramStart"/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</w:t>
            </w:r>
            <w:proofErr w:type="gramEnd"/>
            <w:r>
              <w:rPr>
                <w:color w:val="auto"/>
                <w:sz w:val="20"/>
              </w:rPr>
              <w:t>50)</w:t>
            </w:r>
          </w:p>
        </w:tc>
        <w:tc>
          <w:tcPr>
            <w:tcW w:w="3685" w:type="dxa"/>
          </w:tcPr>
          <w:p w14:paraId="78E3A3B1" w14:textId="77777777" w:rsidR="00405515" w:rsidRDefault="00405515" w:rsidP="001D41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记录的</w:t>
            </w:r>
            <w:r>
              <w:rPr>
                <w:color w:val="auto"/>
                <w:sz w:val="20"/>
              </w:rPr>
              <w:t>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，数据不会真的从数据库中删除，只是标记其删除状态</w:t>
            </w:r>
          </w:p>
        </w:tc>
      </w:tr>
    </w:tbl>
    <w:p w14:paraId="6A6F7244" w14:textId="77777777" w:rsidR="00405515" w:rsidRPr="00084FD9" w:rsidRDefault="00405515" w:rsidP="00405515">
      <w:pPr>
        <w:spacing w:line="360" w:lineRule="auto"/>
        <w:ind w:firstLineChars="200" w:firstLine="420"/>
      </w:pPr>
    </w:p>
    <w:p w14:paraId="79D18040" w14:textId="77777777" w:rsidR="00405515" w:rsidRPr="00405515" w:rsidRDefault="00405515" w:rsidP="009D2845">
      <w:pPr>
        <w:spacing w:line="360" w:lineRule="auto"/>
        <w:ind w:firstLineChars="200" w:firstLine="420"/>
      </w:pPr>
    </w:p>
    <w:sectPr w:rsidR="00405515" w:rsidRPr="00405515" w:rsidSect="004D0B20">
      <w:headerReference w:type="default" r:id="rId9"/>
      <w:footerReference w:type="default" r:id="rId10"/>
      <w:pgSz w:w="11906" w:h="16838"/>
      <w:pgMar w:top="1702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927EF" w14:textId="77777777" w:rsidR="000521E4" w:rsidRDefault="000521E4" w:rsidP="004D0B20">
      <w:r>
        <w:separator/>
      </w:r>
    </w:p>
  </w:endnote>
  <w:endnote w:type="continuationSeparator" w:id="0">
    <w:p w14:paraId="2007E15E" w14:textId="77777777" w:rsidR="000521E4" w:rsidRDefault="000521E4" w:rsidP="004D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4A33B" w14:textId="0C4DC5EE" w:rsidR="000521E4" w:rsidRDefault="000521E4">
    <w:pPr>
      <w:pStyle w:val="a9"/>
      <w:pBdr>
        <w:top w:val="single" w:sz="4" w:space="1" w:color="auto"/>
      </w:pBdr>
      <w:tabs>
        <w:tab w:val="clear" w:pos="8306"/>
        <w:tab w:val="right" w:pos="8647"/>
      </w:tabs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2020-09-21</w:t>
    </w:r>
    <w:r>
      <w:fldChar w:fldCharType="end"/>
    </w:r>
    <w:r>
      <w:rPr>
        <w:rFonts w:hint="eastAsia"/>
      </w:rPr>
      <w:tab/>
      <w:t>JamesSoft</w:t>
    </w:r>
    <w:r>
      <w:t>机密信息，未经允许不得扩散</w:t>
    </w:r>
    <w:r>
      <w:rPr>
        <w:lang w:val="zh-CN"/>
      </w:rPr>
      <w:t xml:space="preserve"> </w:t>
    </w:r>
    <w:r>
      <w:rPr>
        <w:rFonts w:hint="eastAsia"/>
        <w:lang w:val="zh-CN"/>
      </w:rP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146948">
      <w:rPr>
        <w:b/>
        <w:bCs/>
        <w:noProof/>
        <w:lang w:val="zh-CN"/>
      </w:rPr>
      <w:t>35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Pr="00146948">
        <w:rPr>
          <w:b/>
          <w:bCs/>
          <w:noProof/>
          <w:lang w:val="zh-CN"/>
        </w:rPr>
        <w:t>36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5CABE" w14:textId="77777777" w:rsidR="000521E4" w:rsidRDefault="000521E4" w:rsidP="004D0B20">
      <w:r>
        <w:separator/>
      </w:r>
    </w:p>
  </w:footnote>
  <w:footnote w:type="continuationSeparator" w:id="0">
    <w:p w14:paraId="7630D68A" w14:textId="77777777" w:rsidR="000521E4" w:rsidRDefault="000521E4" w:rsidP="004D0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18B71" w14:textId="77777777" w:rsidR="000521E4" w:rsidRDefault="000521E4">
    <w:pPr>
      <w:pStyle w:val="ab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 xml:space="preserve">JDS </w:t>
    </w:r>
    <w:r>
      <w:rPr>
        <w:rFonts w:hint="eastAsia"/>
      </w:rPr>
      <w:t>数据库设计说明（仅限内部使用）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AE7"/>
    <w:multiLevelType w:val="hybridMultilevel"/>
    <w:tmpl w:val="AA7E19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6F61AB9"/>
    <w:multiLevelType w:val="multilevel"/>
    <w:tmpl w:val="16F61AB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9F621BE"/>
    <w:multiLevelType w:val="multilevel"/>
    <w:tmpl w:val="49F621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5CA20B61"/>
    <w:multiLevelType w:val="multilevel"/>
    <w:tmpl w:val="5CA20B6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78C36F2"/>
    <w:multiLevelType w:val="multilevel"/>
    <w:tmpl w:val="678C36F2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F13"/>
    <w:rsid w:val="0000176F"/>
    <w:rsid w:val="00002448"/>
    <w:rsid w:val="00002D79"/>
    <w:rsid w:val="00004F85"/>
    <w:rsid w:val="00006E7D"/>
    <w:rsid w:val="00007077"/>
    <w:rsid w:val="00010D45"/>
    <w:rsid w:val="00011690"/>
    <w:rsid w:val="00011B4C"/>
    <w:rsid w:val="0001286D"/>
    <w:rsid w:val="00014356"/>
    <w:rsid w:val="00014BD5"/>
    <w:rsid w:val="000157A7"/>
    <w:rsid w:val="000209B2"/>
    <w:rsid w:val="000213ED"/>
    <w:rsid w:val="00021A87"/>
    <w:rsid w:val="0002254B"/>
    <w:rsid w:val="00024A72"/>
    <w:rsid w:val="000250FB"/>
    <w:rsid w:val="0002523E"/>
    <w:rsid w:val="00025F0E"/>
    <w:rsid w:val="0002732A"/>
    <w:rsid w:val="00027E8F"/>
    <w:rsid w:val="0003082C"/>
    <w:rsid w:val="0003279D"/>
    <w:rsid w:val="00032E30"/>
    <w:rsid w:val="00032E6C"/>
    <w:rsid w:val="00033845"/>
    <w:rsid w:val="0003642A"/>
    <w:rsid w:val="00040E6F"/>
    <w:rsid w:val="00042637"/>
    <w:rsid w:val="0004573E"/>
    <w:rsid w:val="00046BE1"/>
    <w:rsid w:val="000521E4"/>
    <w:rsid w:val="00052B50"/>
    <w:rsid w:val="00055532"/>
    <w:rsid w:val="00056090"/>
    <w:rsid w:val="0005631E"/>
    <w:rsid w:val="00057527"/>
    <w:rsid w:val="00057DC2"/>
    <w:rsid w:val="00060344"/>
    <w:rsid w:val="00062912"/>
    <w:rsid w:val="000679FA"/>
    <w:rsid w:val="00071970"/>
    <w:rsid w:val="0007302E"/>
    <w:rsid w:val="00075671"/>
    <w:rsid w:val="00075713"/>
    <w:rsid w:val="00081CBF"/>
    <w:rsid w:val="00082128"/>
    <w:rsid w:val="000836A1"/>
    <w:rsid w:val="00084FD9"/>
    <w:rsid w:val="00086F44"/>
    <w:rsid w:val="00086FD7"/>
    <w:rsid w:val="00087164"/>
    <w:rsid w:val="0008748D"/>
    <w:rsid w:val="00087A60"/>
    <w:rsid w:val="00090720"/>
    <w:rsid w:val="00090D31"/>
    <w:rsid w:val="00093CA9"/>
    <w:rsid w:val="0009451E"/>
    <w:rsid w:val="00096E87"/>
    <w:rsid w:val="000A110E"/>
    <w:rsid w:val="000A154C"/>
    <w:rsid w:val="000A3F12"/>
    <w:rsid w:val="000A568F"/>
    <w:rsid w:val="000B146D"/>
    <w:rsid w:val="000B2C02"/>
    <w:rsid w:val="000B31A0"/>
    <w:rsid w:val="000C1250"/>
    <w:rsid w:val="000C1E26"/>
    <w:rsid w:val="000C286C"/>
    <w:rsid w:val="000C3E6B"/>
    <w:rsid w:val="000C4700"/>
    <w:rsid w:val="000C5D4E"/>
    <w:rsid w:val="000C6621"/>
    <w:rsid w:val="000D09E3"/>
    <w:rsid w:val="000D52C1"/>
    <w:rsid w:val="000E144A"/>
    <w:rsid w:val="000E20D4"/>
    <w:rsid w:val="000E28EC"/>
    <w:rsid w:val="000E33BD"/>
    <w:rsid w:val="000E35CE"/>
    <w:rsid w:val="000E3906"/>
    <w:rsid w:val="000E67D5"/>
    <w:rsid w:val="000F02E4"/>
    <w:rsid w:val="000F1946"/>
    <w:rsid w:val="000F2A92"/>
    <w:rsid w:val="000F56EA"/>
    <w:rsid w:val="000F74BF"/>
    <w:rsid w:val="000F78A7"/>
    <w:rsid w:val="000F7D22"/>
    <w:rsid w:val="000F7E71"/>
    <w:rsid w:val="00100786"/>
    <w:rsid w:val="00102036"/>
    <w:rsid w:val="00102629"/>
    <w:rsid w:val="0010476D"/>
    <w:rsid w:val="0010505D"/>
    <w:rsid w:val="00105280"/>
    <w:rsid w:val="001055BE"/>
    <w:rsid w:val="00105A81"/>
    <w:rsid w:val="00106BE4"/>
    <w:rsid w:val="001079B8"/>
    <w:rsid w:val="00107F04"/>
    <w:rsid w:val="00114FFF"/>
    <w:rsid w:val="00115EE9"/>
    <w:rsid w:val="001162F0"/>
    <w:rsid w:val="00130B0E"/>
    <w:rsid w:val="00134088"/>
    <w:rsid w:val="00135142"/>
    <w:rsid w:val="00141885"/>
    <w:rsid w:val="00141C1B"/>
    <w:rsid w:val="001441F0"/>
    <w:rsid w:val="00146948"/>
    <w:rsid w:val="00146E3A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58FF"/>
    <w:rsid w:val="00186BC3"/>
    <w:rsid w:val="00190D03"/>
    <w:rsid w:val="00192D33"/>
    <w:rsid w:val="00192F71"/>
    <w:rsid w:val="00195DCD"/>
    <w:rsid w:val="001A4B08"/>
    <w:rsid w:val="001A612A"/>
    <w:rsid w:val="001A666B"/>
    <w:rsid w:val="001A7302"/>
    <w:rsid w:val="001B1750"/>
    <w:rsid w:val="001B25E7"/>
    <w:rsid w:val="001B3307"/>
    <w:rsid w:val="001B4D96"/>
    <w:rsid w:val="001B6180"/>
    <w:rsid w:val="001B7B5F"/>
    <w:rsid w:val="001C03D3"/>
    <w:rsid w:val="001C1090"/>
    <w:rsid w:val="001C28A3"/>
    <w:rsid w:val="001C34DB"/>
    <w:rsid w:val="001C62B9"/>
    <w:rsid w:val="001C762F"/>
    <w:rsid w:val="001D04BF"/>
    <w:rsid w:val="001D33C8"/>
    <w:rsid w:val="001D3966"/>
    <w:rsid w:val="001D4109"/>
    <w:rsid w:val="001E1906"/>
    <w:rsid w:val="001E1A90"/>
    <w:rsid w:val="001E49CF"/>
    <w:rsid w:val="001E4DA7"/>
    <w:rsid w:val="001E70C8"/>
    <w:rsid w:val="001F0FC1"/>
    <w:rsid w:val="001F21F9"/>
    <w:rsid w:val="001F2327"/>
    <w:rsid w:val="001F6084"/>
    <w:rsid w:val="001F662F"/>
    <w:rsid w:val="0020181A"/>
    <w:rsid w:val="002018C3"/>
    <w:rsid w:val="00205DBE"/>
    <w:rsid w:val="00206177"/>
    <w:rsid w:val="0020648E"/>
    <w:rsid w:val="00206EDC"/>
    <w:rsid w:val="00207CA6"/>
    <w:rsid w:val="00215675"/>
    <w:rsid w:val="002217BC"/>
    <w:rsid w:val="002255D0"/>
    <w:rsid w:val="00227906"/>
    <w:rsid w:val="00233B26"/>
    <w:rsid w:val="00233CD3"/>
    <w:rsid w:val="00237471"/>
    <w:rsid w:val="00237E51"/>
    <w:rsid w:val="00237EA5"/>
    <w:rsid w:val="00240ED8"/>
    <w:rsid w:val="002422EA"/>
    <w:rsid w:val="002430CE"/>
    <w:rsid w:val="00243CDF"/>
    <w:rsid w:val="0024502B"/>
    <w:rsid w:val="00245D3C"/>
    <w:rsid w:val="00246CA4"/>
    <w:rsid w:val="002472C9"/>
    <w:rsid w:val="00251759"/>
    <w:rsid w:val="002539CD"/>
    <w:rsid w:val="0025502C"/>
    <w:rsid w:val="00255299"/>
    <w:rsid w:val="00257553"/>
    <w:rsid w:val="002609D5"/>
    <w:rsid w:val="002642AD"/>
    <w:rsid w:val="00264C51"/>
    <w:rsid w:val="002702B1"/>
    <w:rsid w:val="00270684"/>
    <w:rsid w:val="0027281B"/>
    <w:rsid w:val="002735E4"/>
    <w:rsid w:val="00274F63"/>
    <w:rsid w:val="002768BF"/>
    <w:rsid w:val="00281619"/>
    <w:rsid w:val="00283E7C"/>
    <w:rsid w:val="00284508"/>
    <w:rsid w:val="0028459F"/>
    <w:rsid w:val="00284E9F"/>
    <w:rsid w:val="002857C0"/>
    <w:rsid w:val="0028729F"/>
    <w:rsid w:val="00287FD1"/>
    <w:rsid w:val="00292B3B"/>
    <w:rsid w:val="00293649"/>
    <w:rsid w:val="002952A0"/>
    <w:rsid w:val="0029690A"/>
    <w:rsid w:val="00297044"/>
    <w:rsid w:val="002A0B0C"/>
    <w:rsid w:val="002A26C5"/>
    <w:rsid w:val="002A3197"/>
    <w:rsid w:val="002A3C8B"/>
    <w:rsid w:val="002A4097"/>
    <w:rsid w:val="002A4EA1"/>
    <w:rsid w:val="002A6330"/>
    <w:rsid w:val="002A6427"/>
    <w:rsid w:val="002A749D"/>
    <w:rsid w:val="002A7E22"/>
    <w:rsid w:val="002B1856"/>
    <w:rsid w:val="002B3255"/>
    <w:rsid w:val="002B4F0C"/>
    <w:rsid w:val="002C1C33"/>
    <w:rsid w:val="002C310B"/>
    <w:rsid w:val="002C3A96"/>
    <w:rsid w:val="002C42D8"/>
    <w:rsid w:val="002C69DC"/>
    <w:rsid w:val="002C7FF2"/>
    <w:rsid w:val="002D055D"/>
    <w:rsid w:val="002D2B16"/>
    <w:rsid w:val="002D3C7D"/>
    <w:rsid w:val="002D70BE"/>
    <w:rsid w:val="002D7292"/>
    <w:rsid w:val="002E0C42"/>
    <w:rsid w:val="002E2AB7"/>
    <w:rsid w:val="002E2D33"/>
    <w:rsid w:val="002E6265"/>
    <w:rsid w:val="002E7A73"/>
    <w:rsid w:val="002F1030"/>
    <w:rsid w:val="002F1BCD"/>
    <w:rsid w:val="002F1C84"/>
    <w:rsid w:val="002F2075"/>
    <w:rsid w:val="002F31A5"/>
    <w:rsid w:val="002F4170"/>
    <w:rsid w:val="002F6182"/>
    <w:rsid w:val="002F68CC"/>
    <w:rsid w:val="0030032F"/>
    <w:rsid w:val="00302E91"/>
    <w:rsid w:val="00304DBE"/>
    <w:rsid w:val="00305660"/>
    <w:rsid w:val="003142F8"/>
    <w:rsid w:val="003157BD"/>
    <w:rsid w:val="0031706B"/>
    <w:rsid w:val="00317DD7"/>
    <w:rsid w:val="0032002F"/>
    <w:rsid w:val="00322906"/>
    <w:rsid w:val="00322B6A"/>
    <w:rsid w:val="00323F27"/>
    <w:rsid w:val="00324FAC"/>
    <w:rsid w:val="0033197F"/>
    <w:rsid w:val="003322F5"/>
    <w:rsid w:val="0033317A"/>
    <w:rsid w:val="00333C5A"/>
    <w:rsid w:val="00334B7D"/>
    <w:rsid w:val="00336EF3"/>
    <w:rsid w:val="0034023D"/>
    <w:rsid w:val="00340485"/>
    <w:rsid w:val="003418AA"/>
    <w:rsid w:val="00342252"/>
    <w:rsid w:val="00343A09"/>
    <w:rsid w:val="003472FF"/>
    <w:rsid w:val="00347F67"/>
    <w:rsid w:val="00351023"/>
    <w:rsid w:val="00352511"/>
    <w:rsid w:val="003535EC"/>
    <w:rsid w:val="003554D8"/>
    <w:rsid w:val="00356F66"/>
    <w:rsid w:val="0035710A"/>
    <w:rsid w:val="00357EC0"/>
    <w:rsid w:val="00360F25"/>
    <w:rsid w:val="00361935"/>
    <w:rsid w:val="00364994"/>
    <w:rsid w:val="00365922"/>
    <w:rsid w:val="00366E28"/>
    <w:rsid w:val="00367517"/>
    <w:rsid w:val="00370808"/>
    <w:rsid w:val="0037098D"/>
    <w:rsid w:val="00371612"/>
    <w:rsid w:val="00371737"/>
    <w:rsid w:val="00371CB7"/>
    <w:rsid w:val="00372418"/>
    <w:rsid w:val="003748F8"/>
    <w:rsid w:val="003758C7"/>
    <w:rsid w:val="00375E86"/>
    <w:rsid w:val="0038257B"/>
    <w:rsid w:val="003827EC"/>
    <w:rsid w:val="0038519F"/>
    <w:rsid w:val="00386758"/>
    <w:rsid w:val="0038704B"/>
    <w:rsid w:val="0038724E"/>
    <w:rsid w:val="003918EC"/>
    <w:rsid w:val="00391FD4"/>
    <w:rsid w:val="00392680"/>
    <w:rsid w:val="003944B2"/>
    <w:rsid w:val="003961DD"/>
    <w:rsid w:val="00397DCC"/>
    <w:rsid w:val="003A0178"/>
    <w:rsid w:val="003A364C"/>
    <w:rsid w:val="003A3F55"/>
    <w:rsid w:val="003A4396"/>
    <w:rsid w:val="003A6C44"/>
    <w:rsid w:val="003A7583"/>
    <w:rsid w:val="003A7BAC"/>
    <w:rsid w:val="003B0A37"/>
    <w:rsid w:val="003B188A"/>
    <w:rsid w:val="003B5CD7"/>
    <w:rsid w:val="003B6608"/>
    <w:rsid w:val="003C1CF5"/>
    <w:rsid w:val="003C2B1A"/>
    <w:rsid w:val="003C40DB"/>
    <w:rsid w:val="003C4630"/>
    <w:rsid w:val="003D0758"/>
    <w:rsid w:val="003D1E15"/>
    <w:rsid w:val="003D631F"/>
    <w:rsid w:val="003D71D8"/>
    <w:rsid w:val="003D74D6"/>
    <w:rsid w:val="003D7B77"/>
    <w:rsid w:val="003D7BED"/>
    <w:rsid w:val="003E160E"/>
    <w:rsid w:val="003E17E5"/>
    <w:rsid w:val="003E2CA7"/>
    <w:rsid w:val="003E3BCD"/>
    <w:rsid w:val="003E4FDD"/>
    <w:rsid w:val="003E59B6"/>
    <w:rsid w:val="003E5F57"/>
    <w:rsid w:val="003E6776"/>
    <w:rsid w:val="003E6ACF"/>
    <w:rsid w:val="003E7338"/>
    <w:rsid w:val="003F06E0"/>
    <w:rsid w:val="003F0FC1"/>
    <w:rsid w:val="003F24BB"/>
    <w:rsid w:val="003F43F2"/>
    <w:rsid w:val="003F4D41"/>
    <w:rsid w:val="004004E8"/>
    <w:rsid w:val="00400C47"/>
    <w:rsid w:val="00401DF1"/>
    <w:rsid w:val="00402D6B"/>
    <w:rsid w:val="00404C64"/>
    <w:rsid w:val="00405048"/>
    <w:rsid w:val="00405515"/>
    <w:rsid w:val="00405881"/>
    <w:rsid w:val="004063A4"/>
    <w:rsid w:val="004076C0"/>
    <w:rsid w:val="004109B8"/>
    <w:rsid w:val="0041193E"/>
    <w:rsid w:val="00413733"/>
    <w:rsid w:val="00413C9B"/>
    <w:rsid w:val="00417767"/>
    <w:rsid w:val="00420EAD"/>
    <w:rsid w:val="004225F5"/>
    <w:rsid w:val="00424431"/>
    <w:rsid w:val="004256A8"/>
    <w:rsid w:val="00430231"/>
    <w:rsid w:val="00431F95"/>
    <w:rsid w:val="00432791"/>
    <w:rsid w:val="00433D36"/>
    <w:rsid w:val="00434028"/>
    <w:rsid w:val="004351AA"/>
    <w:rsid w:val="004363B7"/>
    <w:rsid w:val="004369DF"/>
    <w:rsid w:val="0043749B"/>
    <w:rsid w:val="00441155"/>
    <w:rsid w:val="004415FD"/>
    <w:rsid w:val="00443DFB"/>
    <w:rsid w:val="004444CC"/>
    <w:rsid w:val="0044469E"/>
    <w:rsid w:val="004456DA"/>
    <w:rsid w:val="00446924"/>
    <w:rsid w:val="00447132"/>
    <w:rsid w:val="00447239"/>
    <w:rsid w:val="004503FC"/>
    <w:rsid w:val="00450439"/>
    <w:rsid w:val="0045791B"/>
    <w:rsid w:val="00457FA2"/>
    <w:rsid w:val="00460B85"/>
    <w:rsid w:val="00460DA7"/>
    <w:rsid w:val="00461538"/>
    <w:rsid w:val="00462D03"/>
    <w:rsid w:val="00462EAD"/>
    <w:rsid w:val="00465EC2"/>
    <w:rsid w:val="00465FD9"/>
    <w:rsid w:val="00467A84"/>
    <w:rsid w:val="004702B0"/>
    <w:rsid w:val="0047145D"/>
    <w:rsid w:val="00473952"/>
    <w:rsid w:val="00473A22"/>
    <w:rsid w:val="00474353"/>
    <w:rsid w:val="00474B27"/>
    <w:rsid w:val="004754B2"/>
    <w:rsid w:val="004760DA"/>
    <w:rsid w:val="00481C11"/>
    <w:rsid w:val="00484E9B"/>
    <w:rsid w:val="00490A07"/>
    <w:rsid w:val="0049352F"/>
    <w:rsid w:val="0049356A"/>
    <w:rsid w:val="004935CB"/>
    <w:rsid w:val="0049367B"/>
    <w:rsid w:val="004A1BF8"/>
    <w:rsid w:val="004A2D61"/>
    <w:rsid w:val="004A300B"/>
    <w:rsid w:val="004A41DD"/>
    <w:rsid w:val="004A4854"/>
    <w:rsid w:val="004B1013"/>
    <w:rsid w:val="004B256B"/>
    <w:rsid w:val="004B32E5"/>
    <w:rsid w:val="004B4EBA"/>
    <w:rsid w:val="004B5A10"/>
    <w:rsid w:val="004B5F77"/>
    <w:rsid w:val="004C0CC4"/>
    <w:rsid w:val="004C66B5"/>
    <w:rsid w:val="004D01EB"/>
    <w:rsid w:val="004D0341"/>
    <w:rsid w:val="004D0B20"/>
    <w:rsid w:val="004D1920"/>
    <w:rsid w:val="004D1B13"/>
    <w:rsid w:val="004D2143"/>
    <w:rsid w:val="004D642E"/>
    <w:rsid w:val="004E0AAF"/>
    <w:rsid w:val="004E1528"/>
    <w:rsid w:val="004E7C06"/>
    <w:rsid w:val="004F6C75"/>
    <w:rsid w:val="00503F84"/>
    <w:rsid w:val="005040DE"/>
    <w:rsid w:val="005049A0"/>
    <w:rsid w:val="005068E3"/>
    <w:rsid w:val="00506A53"/>
    <w:rsid w:val="00507AE3"/>
    <w:rsid w:val="005103D6"/>
    <w:rsid w:val="00510C8B"/>
    <w:rsid w:val="0051123C"/>
    <w:rsid w:val="0051388A"/>
    <w:rsid w:val="00513906"/>
    <w:rsid w:val="00513C36"/>
    <w:rsid w:val="0051430F"/>
    <w:rsid w:val="005157FF"/>
    <w:rsid w:val="00520005"/>
    <w:rsid w:val="00524039"/>
    <w:rsid w:val="0052538E"/>
    <w:rsid w:val="005268A6"/>
    <w:rsid w:val="00530AA8"/>
    <w:rsid w:val="0053109F"/>
    <w:rsid w:val="0053231B"/>
    <w:rsid w:val="005324E0"/>
    <w:rsid w:val="005346CF"/>
    <w:rsid w:val="0053659A"/>
    <w:rsid w:val="00537D1F"/>
    <w:rsid w:val="00540592"/>
    <w:rsid w:val="005441C7"/>
    <w:rsid w:val="00544C96"/>
    <w:rsid w:val="005456C3"/>
    <w:rsid w:val="0054577F"/>
    <w:rsid w:val="0054746B"/>
    <w:rsid w:val="00552865"/>
    <w:rsid w:val="00553654"/>
    <w:rsid w:val="00553C69"/>
    <w:rsid w:val="00556618"/>
    <w:rsid w:val="00557922"/>
    <w:rsid w:val="0056011A"/>
    <w:rsid w:val="00564792"/>
    <w:rsid w:val="00565C4D"/>
    <w:rsid w:val="00565C75"/>
    <w:rsid w:val="00566818"/>
    <w:rsid w:val="00567B64"/>
    <w:rsid w:val="0057121B"/>
    <w:rsid w:val="00571912"/>
    <w:rsid w:val="005738E9"/>
    <w:rsid w:val="0057791F"/>
    <w:rsid w:val="005804F8"/>
    <w:rsid w:val="005811F4"/>
    <w:rsid w:val="00583A84"/>
    <w:rsid w:val="00584DB1"/>
    <w:rsid w:val="0059481B"/>
    <w:rsid w:val="005A5F46"/>
    <w:rsid w:val="005A7E7D"/>
    <w:rsid w:val="005B172C"/>
    <w:rsid w:val="005C176C"/>
    <w:rsid w:val="005C297C"/>
    <w:rsid w:val="005C2FAB"/>
    <w:rsid w:val="005C52B0"/>
    <w:rsid w:val="005C5C3A"/>
    <w:rsid w:val="005C7EBF"/>
    <w:rsid w:val="005D0ED9"/>
    <w:rsid w:val="005D19D2"/>
    <w:rsid w:val="005D2589"/>
    <w:rsid w:val="005D4DAC"/>
    <w:rsid w:val="005D7B5E"/>
    <w:rsid w:val="005D7C57"/>
    <w:rsid w:val="005E241C"/>
    <w:rsid w:val="005E2AEC"/>
    <w:rsid w:val="005E41F1"/>
    <w:rsid w:val="005F0C90"/>
    <w:rsid w:val="005F0F00"/>
    <w:rsid w:val="005F2BE7"/>
    <w:rsid w:val="005F491B"/>
    <w:rsid w:val="005F554A"/>
    <w:rsid w:val="005F611E"/>
    <w:rsid w:val="005F6DB1"/>
    <w:rsid w:val="00602451"/>
    <w:rsid w:val="006027D2"/>
    <w:rsid w:val="00602A61"/>
    <w:rsid w:val="006036BB"/>
    <w:rsid w:val="006040DA"/>
    <w:rsid w:val="00604E6F"/>
    <w:rsid w:val="006057B6"/>
    <w:rsid w:val="00606311"/>
    <w:rsid w:val="006115D9"/>
    <w:rsid w:val="00613CC9"/>
    <w:rsid w:val="00615269"/>
    <w:rsid w:val="00615CA1"/>
    <w:rsid w:val="00616F41"/>
    <w:rsid w:val="006225D5"/>
    <w:rsid w:val="00623979"/>
    <w:rsid w:val="00625763"/>
    <w:rsid w:val="00626D7C"/>
    <w:rsid w:val="00627259"/>
    <w:rsid w:val="00630036"/>
    <w:rsid w:val="0063060F"/>
    <w:rsid w:val="00633C5A"/>
    <w:rsid w:val="006347A2"/>
    <w:rsid w:val="00634D99"/>
    <w:rsid w:val="006432D7"/>
    <w:rsid w:val="006450DD"/>
    <w:rsid w:val="006461E7"/>
    <w:rsid w:val="0064666C"/>
    <w:rsid w:val="00650498"/>
    <w:rsid w:val="0065162A"/>
    <w:rsid w:val="006525D7"/>
    <w:rsid w:val="0065291E"/>
    <w:rsid w:val="0065292A"/>
    <w:rsid w:val="00656642"/>
    <w:rsid w:val="00656807"/>
    <w:rsid w:val="006601DC"/>
    <w:rsid w:val="0066201F"/>
    <w:rsid w:val="00662A1C"/>
    <w:rsid w:val="00662B21"/>
    <w:rsid w:val="00662F90"/>
    <w:rsid w:val="00662FC0"/>
    <w:rsid w:val="006641A8"/>
    <w:rsid w:val="0066526B"/>
    <w:rsid w:val="0066535D"/>
    <w:rsid w:val="00665B79"/>
    <w:rsid w:val="00673C6E"/>
    <w:rsid w:val="006747D3"/>
    <w:rsid w:val="00676E1D"/>
    <w:rsid w:val="006771A5"/>
    <w:rsid w:val="0068195D"/>
    <w:rsid w:val="0068227A"/>
    <w:rsid w:val="0068296F"/>
    <w:rsid w:val="006836D9"/>
    <w:rsid w:val="00683720"/>
    <w:rsid w:val="00683C37"/>
    <w:rsid w:val="00685089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6DB"/>
    <w:rsid w:val="006B79B7"/>
    <w:rsid w:val="006B7A1E"/>
    <w:rsid w:val="006C3179"/>
    <w:rsid w:val="006C3AB4"/>
    <w:rsid w:val="006C407A"/>
    <w:rsid w:val="006C571F"/>
    <w:rsid w:val="006C6DF7"/>
    <w:rsid w:val="006D1211"/>
    <w:rsid w:val="006D1C03"/>
    <w:rsid w:val="006D2EBD"/>
    <w:rsid w:val="006E186D"/>
    <w:rsid w:val="006E42BA"/>
    <w:rsid w:val="006E4622"/>
    <w:rsid w:val="006E4C62"/>
    <w:rsid w:val="006E50E6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3F18"/>
    <w:rsid w:val="00707EA4"/>
    <w:rsid w:val="007126A3"/>
    <w:rsid w:val="00712724"/>
    <w:rsid w:val="0071373E"/>
    <w:rsid w:val="00714231"/>
    <w:rsid w:val="007142A7"/>
    <w:rsid w:val="00714806"/>
    <w:rsid w:val="00716FBF"/>
    <w:rsid w:val="007175EB"/>
    <w:rsid w:val="00720348"/>
    <w:rsid w:val="00722CA0"/>
    <w:rsid w:val="007241B6"/>
    <w:rsid w:val="0072479E"/>
    <w:rsid w:val="00725D0E"/>
    <w:rsid w:val="00726CC7"/>
    <w:rsid w:val="00727A84"/>
    <w:rsid w:val="0073430F"/>
    <w:rsid w:val="007361AE"/>
    <w:rsid w:val="007403FC"/>
    <w:rsid w:val="007408F2"/>
    <w:rsid w:val="00740AC7"/>
    <w:rsid w:val="00744E50"/>
    <w:rsid w:val="00744FA9"/>
    <w:rsid w:val="00745C7A"/>
    <w:rsid w:val="007462E1"/>
    <w:rsid w:val="007466FB"/>
    <w:rsid w:val="00746F4A"/>
    <w:rsid w:val="007473FC"/>
    <w:rsid w:val="0074746E"/>
    <w:rsid w:val="007474FD"/>
    <w:rsid w:val="00747604"/>
    <w:rsid w:val="00747750"/>
    <w:rsid w:val="00752BF0"/>
    <w:rsid w:val="00752DF1"/>
    <w:rsid w:val="007530DB"/>
    <w:rsid w:val="00753739"/>
    <w:rsid w:val="00755E40"/>
    <w:rsid w:val="007569EB"/>
    <w:rsid w:val="0076007A"/>
    <w:rsid w:val="00762AD7"/>
    <w:rsid w:val="007719B6"/>
    <w:rsid w:val="00771AE3"/>
    <w:rsid w:val="00772FB3"/>
    <w:rsid w:val="007753B0"/>
    <w:rsid w:val="00775D3B"/>
    <w:rsid w:val="0077615D"/>
    <w:rsid w:val="007766E9"/>
    <w:rsid w:val="0078258D"/>
    <w:rsid w:val="0078261B"/>
    <w:rsid w:val="007829AD"/>
    <w:rsid w:val="007847B6"/>
    <w:rsid w:val="007856D8"/>
    <w:rsid w:val="0078602F"/>
    <w:rsid w:val="00792137"/>
    <w:rsid w:val="00792CDB"/>
    <w:rsid w:val="00793A34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7775"/>
    <w:rsid w:val="007C1FAF"/>
    <w:rsid w:val="007C22C5"/>
    <w:rsid w:val="007C25D5"/>
    <w:rsid w:val="007C3FF4"/>
    <w:rsid w:val="007D5BC3"/>
    <w:rsid w:val="007D5C8B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1B3D"/>
    <w:rsid w:val="007F2D30"/>
    <w:rsid w:val="007F509D"/>
    <w:rsid w:val="007F5E1D"/>
    <w:rsid w:val="007F65E0"/>
    <w:rsid w:val="008005B2"/>
    <w:rsid w:val="0080092C"/>
    <w:rsid w:val="00801B5D"/>
    <w:rsid w:val="008023E1"/>
    <w:rsid w:val="00803279"/>
    <w:rsid w:val="0080364E"/>
    <w:rsid w:val="008036BE"/>
    <w:rsid w:val="00803A6B"/>
    <w:rsid w:val="008040AC"/>
    <w:rsid w:val="0080444B"/>
    <w:rsid w:val="00804B29"/>
    <w:rsid w:val="00805E44"/>
    <w:rsid w:val="00807CC4"/>
    <w:rsid w:val="008106D6"/>
    <w:rsid w:val="00812C31"/>
    <w:rsid w:val="00813949"/>
    <w:rsid w:val="008149FA"/>
    <w:rsid w:val="008156A0"/>
    <w:rsid w:val="00816CC9"/>
    <w:rsid w:val="0081723C"/>
    <w:rsid w:val="00817F1A"/>
    <w:rsid w:val="00820778"/>
    <w:rsid w:val="00821BE0"/>
    <w:rsid w:val="00823481"/>
    <w:rsid w:val="00825415"/>
    <w:rsid w:val="00826933"/>
    <w:rsid w:val="0082702C"/>
    <w:rsid w:val="00827260"/>
    <w:rsid w:val="0083685F"/>
    <w:rsid w:val="00843D39"/>
    <w:rsid w:val="008442D7"/>
    <w:rsid w:val="00844D5A"/>
    <w:rsid w:val="00845FF0"/>
    <w:rsid w:val="008474F2"/>
    <w:rsid w:val="00847CD1"/>
    <w:rsid w:val="00852884"/>
    <w:rsid w:val="0085340B"/>
    <w:rsid w:val="00853B60"/>
    <w:rsid w:val="00854FE0"/>
    <w:rsid w:val="00856593"/>
    <w:rsid w:val="0085755A"/>
    <w:rsid w:val="00860823"/>
    <w:rsid w:val="00860C56"/>
    <w:rsid w:val="008649FA"/>
    <w:rsid w:val="0086500E"/>
    <w:rsid w:val="00866857"/>
    <w:rsid w:val="0087136C"/>
    <w:rsid w:val="008721EB"/>
    <w:rsid w:val="00872515"/>
    <w:rsid w:val="00872E82"/>
    <w:rsid w:val="0087309C"/>
    <w:rsid w:val="00874EA5"/>
    <w:rsid w:val="00877394"/>
    <w:rsid w:val="00880C1C"/>
    <w:rsid w:val="00880F34"/>
    <w:rsid w:val="0088111D"/>
    <w:rsid w:val="008837CE"/>
    <w:rsid w:val="00883D64"/>
    <w:rsid w:val="00887246"/>
    <w:rsid w:val="008903CE"/>
    <w:rsid w:val="00891452"/>
    <w:rsid w:val="00891EEB"/>
    <w:rsid w:val="008946A4"/>
    <w:rsid w:val="008948AB"/>
    <w:rsid w:val="00896B05"/>
    <w:rsid w:val="00897855"/>
    <w:rsid w:val="008A3727"/>
    <w:rsid w:val="008A3F74"/>
    <w:rsid w:val="008A4357"/>
    <w:rsid w:val="008A46EB"/>
    <w:rsid w:val="008A545F"/>
    <w:rsid w:val="008B2DFF"/>
    <w:rsid w:val="008B2E67"/>
    <w:rsid w:val="008B356D"/>
    <w:rsid w:val="008B6113"/>
    <w:rsid w:val="008B7000"/>
    <w:rsid w:val="008B7C2C"/>
    <w:rsid w:val="008C1FAB"/>
    <w:rsid w:val="008C2CBA"/>
    <w:rsid w:val="008C2E2B"/>
    <w:rsid w:val="008C3784"/>
    <w:rsid w:val="008C7A7E"/>
    <w:rsid w:val="008D195E"/>
    <w:rsid w:val="008D2B34"/>
    <w:rsid w:val="008D3A05"/>
    <w:rsid w:val="008D5653"/>
    <w:rsid w:val="008E080E"/>
    <w:rsid w:val="008E24C1"/>
    <w:rsid w:val="008E2D3D"/>
    <w:rsid w:val="008E30DD"/>
    <w:rsid w:val="008E3E5A"/>
    <w:rsid w:val="008E7B6E"/>
    <w:rsid w:val="008F1D30"/>
    <w:rsid w:val="008F3D9B"/>
    <w:rsid w:val="008F5389"/>
    <w:rsid w:val="008F5B0B"/>
    <w:rsid w:val="008F7068"/>
    <w:rsid w:val="008F711A"/>
    <w:rsid w:val="0090185C"/>
    <w:rsid w:val="00901AEC"/>
    <w:rsid w:val="00902C59"/>
    <w:rsid w:val="009047E1"/>
    <w:rsid w:val="00905DEB"/>
    <w:rsid w:val="0090646C"/>
    <w:rsid w:val="0090676E"/>
    <w:rsid w:val="00911D25"/>
    <w:rsid w:val="00912E04"/>
    <w:rsid w:val="00914FB9"/>
    <w:rsid w:val="00915F51"/>
    <w:rsid w:val="00916943"/>
    <w:rsid w:val="00917A56"/>
    <w:rsid w:val="00920113"/>
    <w:rsid w:val="00924FAD"/>
    <w:rsid w:val="00927051"/>
    <w:rsid w:val="00931A8D"/>
    <w:rsid w:val="00933A29"/>
    <w:rsid w:val="00934FE3"/>
    <w:rsid w:val="00935E89"/>
    <w:rsid w:val="00936B56"/>
    <w:rsid w:val="0093765C"/>
    <w:rsid w:val="009415B6"/>
    <w:rsid w:val="00942D44"/>
    <w:rsid w:val="00944CC5"/>
    <w:rsid w:val="00950DCA"/>
    <w:rsid w:val="00951BC8"/>
    <w:rsid w:val="00952042"/>
    <w:rsid w:val="009522EC"/>
    <w:rsid w:val="00952987"/>
    <w:rsid w:val="00953D99"/>
    <w:rsid w:val="00954525"/>
    <w:rsid w:val="00954DF4"/>
    <w:rsid w:val="00960888"/>
    <w:rsid w:val="00962C5C"/>
    <w:rsid w:val="0096534A"/>
    <w:rsid w:val="00970228"/>
    <w:rsid w:val="009718A3"/>
    <w:rsid w:val="00972024"/>
    <w:rsid w:val="0097233B"/>
    <w:rsid w:val="00973295"/>
    <w:rsid w:val="009750DB"/>
    <w:rsid w:val="0097743E"/>
    <w:rsid w:val="0097774F"/>
    <w:rsid w:val="00977851"/>
    <w:rsid w:val="009805EA"/>
    <w:rsid w:val="009808D5"/>
    <w:rsid w:val="00980C97"/>
    <w:rsid w:val="00982697"/>
    <w:rsid w:val="00984875"/>
    <w:rsid w:val="00987331"/>
    <w:rsid w:val="00993C03"/>
    <w:rsid w:val="00995E70"/>
    <w:rsid w:val="009966E1"/>
    <w:rsid w:val="009A1267"/>
    <w:rsid w:val="009A1779"/>
    <w:rsid w:val="009A27D6"/>
    <w:rsid w:val="009A4D08"/>
    <w:rsid w:val="009A5AA2"/>
    <w:rsid w:val="009A6C52"/>
    <w:rsid w:val="009A7677"/>
    <w:rsid w:val="009B0A46"/>
    <w:rsid w:val="009B4D75"/>
    <w:rsid w:val="009B54CC"/>
    <w:rsid w:val="009B5C23"/>
    <w:rsid w:val="009B71B8"/>
    <w:rsid w:val="009B72BB"/>
    <w:rsid w:val="009C2651"/>
    <w:rsid w:val="009C3CCF"/>
    <w:rsid w:val="009C4A64"/>
    <w:rsid w:val="009C5021"/>
    <w:rsid w:val="009D0058"/>
    <w:rsid w:val="009D17AB"/>
    <w:rsid w:val="009D2845"/>
    <w:rsid w:val="009D4D23"/>
    <w:rsid w:val="009D60FD"/>
    <w:rsid w:val="009D6F66"/>
    <w:rsid w:val="009E2564"/>
    <w:rsid w:val="009E312F"/>
    <w:rsid w:val="009E37F3"/>
    <w:rsid w:val="009E6C29"/>
    <w:rsid w:val="009E76CD"/>
    <w:rsid w:val="009F1593"/>
    <w:rsid w:val="009F4380"/>
    <w:rsid w:val="009F4AA8"/>
    <w:rsid w:val="009F5E6C"/>
    <w:rsid w:val="009F73EE"/>
    <w:rsid w:val="009F79B1"/>
    <w:rsid w:val="00A025D8"/>
    <w:rsid w:val="00A05479"/>
    <w:rsid w:val="00A076DC"/>
    <w:rsid w:val="00A11168"/>
    <w:rsid w:val="00A12068"/>
    <w:rsid w:val="00A1338F"/>
    <w:rsid w:val="00A1354C"/>
    <w:rsid w:val="00A15DE7"/>
    <w:rsid w:val="00A201F5"/>
    <w:rsid w:val="00A204C8"/>
    <w:rsid w:val="00A23456"/>
    <w:rsid w:val="00A245B2"/>
    <w:rsid w:val="00A316B3"/>
    <w:rsid w:val="00A344DA"/>
    <w:rsid w:val="00A355F0"/>
    <w:rsid w:val="00A35645"/>
    <w:rsid w:val="00A41E58"/>
    <w:rsid w:val="00A456C2"/>
    <w:rsid w:val="00A45DB4"/>
    <w:rsid w:val="00A46F3C"/>
    <w:rsid w:val="00A50393"/>
    <w:rsid w:val="00A50CD6"/>
    <w:rsid w:val="00A516FA"/>
    <w:rsid w:val="00A5282E"/>
    <w:rsid w:val="00A52954"/>
    <w:rsid w:val="00A5296A"/>
    <w:rsid w:val="00A54D2B"/>
    <w:rsid w:val="00A55722"/>
    <w:rsid w:val="00A5577C"/>
    <w:rsid w:val="00A5606B"/>
    <w:rsid w:val="00A569FC"/>
    <w:rsid w:val="00A57404"/>
    <w:rsid w:val="00A57AF8"/>
    <w:rsid w:val="00A625E5"/>
    <w:rsid w:val="00A62712"/>
    <w:rsid w:val="00A6350D"/>
    <w:rsid w:val="00A643B8"/>
    <w:rsid w:val="00A64879"/>
    <w:rsid w:val="00A65DE3"/>
    <w:rsid w:val="00A6781A"/>
    <w:rsid w:val="00A67AE1"/>
    <w:rsid w:val="00A67E53"/>
    <w:rsid w:val="00A70E15"/>
    <w:rsid w:val="00A70E49"/>
    <w:rsid w:val="00A728E9"/>
    <w:rsid w:val="00A734DC"/>
    <w:rsid w:val="00A73BC6"/>
    <w:rsid w:val="00A7774D"/>
    <w:rsid w:val="00A778A7"/>
    <w:rsid w:val="00A77E0D"/>
    <w:rsid w:val="00A77EC1"/>
    <w:rsid w:val="00A80F6B"/>
    <w:rsid w:val="00A818DC"/>
    <w:rsid w:val="00A85D05"/>
    <w:rsid w:val="00A86DA3"/>
    <w:rsid w:val="00A86EC7"/>
    <w:rsid w:val="00A879E1"/>
    <w:rsid w:val="00A91DE7"/>
    <w:rsid w:val="00A91F6F"/>
    <w:rsid w:val="00A929B4"/>
    <w:rsid w:val="00A93719"/>
    <w:rsid w:val="00A9511A"/>
    <w:rsid w:val="00A95ED2"/>
    <w:rsid w:val="00AA260D"/>
    <w:rsid w:val="00AA65B7"/>
    <w:rsid w:val="00AB715B"/>
    <w:rsid w:val="00AB7FF2"/>
    <w:rsid w:val="00AC1D24"/>
    <w:rsid w:val="00AC7D53"/>
    <w:rsid w:val="00AD0560"/>
    <w:rsid w:val="00AD0A61"/>
    <w:rsid w:val="00AD1AE8"/>
    <w:rsid w:val="00AD2B47"/>
    <w:rsid w:val="00AD301F"/>
    <w:rsid w:val="00AD4E2B"/>
    <w:rsid w:val="00AD5C04"/>
    <w:rsid w:val="00AD6B55"/>
    <w:rsid w:val="00AE0485"/>
    <w:rsid w:val="00AE0C1F"/>
    <w:rsid w:val="00AE3183"/>
    <w:rsid w:val="00AE67A4"/>
    <w:rsid w:val="00AE6AB5"/>
    <w:rsid w:val="00AE6EC8"/>
    <w:rsid w:val="00AE7B58"/>
    <w:rsid w:val="00AF0C4A"/>
    <w:rsid w:val="00AF0F92"/>
    <w:rsid w:val="00AF1BCE"/>
    <w:rsid w:val="00AF22C1"/>
    <w:rsid w:val="00AF237C"/>
    <w:rsid w:val="00AF3CB7"/>
    <w:rsid w:val="00AF77A8"/>
    <w:rsid w:val="00AF77E1"/>
    <w:rsid w:val="00AF7B4C"/>
    <w:rsid w:val="00B006B5"/>
    <w:rsid w:val="00B01BD4"/>
    <w:rsid w:val="00B029CC"/>
    <w:rsid w:val="00B035EE"/>
    <w:rsid w:val="00B03F37"/>
    <w:rsid w:val="00B04554"/>
    <w:rsid w:val="00B05257"/>
    <w:rsid w:val="00B056BE"/>
    <w:rsid w:val="00B05E36"/>
    <w:rsid w:val="00B06DC2"/>
    <w:rsid w:val="00B10A77"/>
    <w:rsid w:val="00B10E17"/>
    <w:rsid w:val="00B15C4E"/>
    <w:rsid w:val="00B16198"/>
    <w:rsid w:val="00B16239"/>
    <w:rsid w:val="00B1627B"/>
    <w:rsid w:val="00B16B5E"/>
    <w:rsid w:val="00B21E6B"/>
    <w:rsid w:val="00B22DBD"/>
    <w:rsid w:val="00B24EA3"/>
    <w:rsid w:val="00B3066B"/>
    <w:rsid w:val="00B30809"/>
    <w:rsid w:val="00B339BE"/>
    <w:rsid w:val="00B33E87"/>
    <w:rsid w:val="00B407E3"/>
    <w:rsid w:val="00B417DB"/>
    <w:rsid w:val="00B420E0"/>
    <w:rsid w:val="00B44A1F"/>
    <w:rsid w:val="00B45684"/>
    <w:rsid w:val="00B464F8"/>
    <w:rsid w:val="00B46DBC"/>
    <w:rsid w:val="00B51C3F"/>
    <w:rsid w:val="00B55DB0"/>
    <w:rsid w:val="00B638C5"/>
    <w:rsid w:val="00B66716"/>
    <w:rsid w:val="00B66DEB"/>
    <w:rsid w:val="00B679A8"/>
    <w:rsid w:val="00B700FB"/>
    <w:rsid w:val="00B70C4B"/>
    <w:rsid w:val="00B72005"/>
    <w:rsid w:val="00B723C6"/>
    <w:rsid w:val="00B72684"/>
    <w:rsid w:val="00B72933"/>
    <w:rsid w:val="00B73023"/>
    <w:rsid w:val="00B732D4"/>
    <w:rsid w:val="00B73565"/>
    <w:rsid w:val="00B7548A"/>
    <w:rsid w:val="00B7640F"/>
    <w:rsid w:val="00B777AB"/>
    <w:rsid w:val="00B808CD"/>
    <w:rsid w:val="00B8162F"/>
    <w:rsid w:val="00B817A6"/>
    <w:rsid w:val="00B94AD3"/>
    <w:rsid w:val="00B951BD"/>
    <w:rsid w:val="00B95A38"/>
    <w:rsid w:val="00BA0224"/>
    <w:rsid w:val="00BA0720"/>
    <w:rsid w:val="00BA209A"/>
    <w:rsid w:val="00BA28DB"/>
    <w:rsid w:val="00BA61C2"/>
    <w:rsid w:val="00BA676B"/>
    <w:rsid w:val="00BA6FAC"/>
    <w:rsid w:val="00BA7EA3"/>
    <w:rsid w:val="00BB0FBD"/>
    <w:rsid w:val="00BB295F"/>
    <w:rsid w:val="00BB2E73"/>
    <w:rsid w:val="00BB4D15"/>
    <w:rsid w:val="00BB5A43"/>
    <w:rsid w:val="00BB5D32"/>
    <w:rsid w:val="00BB645D"/>
    <w:rsid w:val="00BC162B"/>
    <w:rsid w:val="00BC2950"/>
    <w:rsid w:val="00BC3609"/>
    <w:rsid w:val="00BC3678"/>
    <w:rsid w:val="00BC6E7A"/>
    <w:rsid w:val="00BD2E67"/>
    <w:rsid w:val="00BD515A"/>
    <w:rsid w:val="00BD6ACE"/>
    <w:rsid w:val="00BD74C8"/>
    <w:rsid w:val="00BE0C77"/>
    <w:rsid w:val="00BE41B2"/>
    <w:rsid w:val="00BE5037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6FB9"/>
    <w:rsid w:val="00BF7333"/>
    <w:rsid w:val="00BF7B2E"/>
    <w:rsid w:val="00C0028E"/>
    <w:rsid w:val="00C01DE1"/>
    <w:rsid w:val="00C02FB6"/>
    <w:rsid w:val="00C04B15"/>
    <w:rsid w:val="00C0503D"/>
    <w:rsid w:val="00C06414"/>
    <w:rsid w:val="00C068B4"/>
    <w:rsid w:val="00C07C88"/>
    <w:rsid w:val="00C1010E"/>
    <w:rsid w:val="00C1375C"/>
    <w:rsid w:val="00C141FA"/>
    <w:rsid w:val="00C14C6B"/>
    <w:rsid w:val="00C152FA"/>
    <w:rsid w:val="00C15C6A"/>
    <w:rsid w:val="00C17276"/>
    <w:rsid w:val="00C175C9"/>
    <w:rsid w:val="00C175F9"/>
    <w:rsid w:val="00C200E3"/>
    <w:rsid w:val="00C21F1E"/>
    <w:rsid w:val="00C2400F"/>
    <w:rsid w:val="00C25352"/>
    <w:rsid w:val="00C25F92"/>
    <w:rsid w:val="00C30581"/>
    <w:rsid w:val="00C30BA6"/>
    <w:rsid w:val="00C32A1F"/>
    <w:rsid w:val="00C32B5A"/>
    <w:rsid w:val="00C355EE"/>
    <w:rsid w:val="00C37B36"/>
    <w:rsid w:val="00C4016A"/>
    <w:rsid w:val="00C41E66"/>
    <w:rsid w:val="00C42362"/>
    <w:rsid w:val="00C42365"/>
    <w:rsid w:val="00C43283"/>
    <w:rsid w:val="00C45223"/>
    <w:rsid w:val="00C458EA"/>
    <w:rsid w:val="00C460B3"/>
    <w:rsid w:val="00C46487"/>
    <w:rsid w:val="00C470C4"/>
    <w:rsid w:val="00C533BD"/>
    <w:rsid w:val="00C53BC3"/>
    <w:rsid w:val="00C57827"/>
    <w:rsid w:val="00C600F5"/>
    <w:rsid w:val="00C61D36"/>
    <w:rsid w:val="00C61FD8"/>
    <w:rsid w:val="00C64456"/>
    <w:rsid w:val="00C65931"/>
    <w:rsid w:val="00C65F98"/>
    <w:rsid w:val="00C6693B"/>
    <w:rsid w:val="00C710F3"/>
    <w:rsid w:val="00C71A68"/>
    <w:rsid w:val="00C71A78"/>
    <w:rsid w:val="00C73B50"/>
    <w:rsid w:val="00C7539F"/>
    <w:rsid w:val="00C76383"/>
    <w:rsid w:val="00C76C13"/>
    <w:rsid w:val="00C805B5"/>
    <w:rsid w:val="00C85BB1"/>
    <w:rsid w:val="00C86919"/>
    <w:rsid w:val="00C94D1A"/>
    <w:rsid w:val="00C95E92"/>
    <w:rsid w:val="00CA1D92"/>
    <w:rsid w:val="00CA28F3"/>
    <w:rsid w:val="00CA4D65"/>
    <w:rsid w:val="00CB01D8"/>
    <w:rsid w:val="00CB0802"/>
    <w:rsid w:val="00CB1704"/>
    <w:rsid w:val="00CB26EE"/>
    <w:rsid w:val="00CB286A"/>
    <w:rsid w:val="00CB39EE"/>
    <w:rsid w:val="00CB4564"/>
    <w:rsid w:val="00CB56EA"/>
    <w:rsid w:val="00CB6882"/>
    <w:rsid w:val="00CC2C64"/>
    <w:rsid w:val="00CC5BB1"/>
    <w:rsid w:val="00CC639B"/>
    <w:rsid w:val="00CC63B7"/>
    <w:rsid w:val="00CC67A1"/>
    <w:rsid w:val="00CC6B85"/>
    <w:rsid w:val="00CC7E4A"/>
    <w:rsid w:val="00CD083B"/>
    <w:rsid w:val="00CD0D96"/>
    <w:rsid w:val="00CD0FCA"/>
    <w:rsid w:val="00CD251B"/>
    <w:rsid w:val="00CD41BB"/>
    <w:rsid w:val="00CD4CAC"/>
    <w:rsid w:val="00CD6610"/>
    <w:rsid w:val="00CE06C5"/>
    <w:rsid w:val="00CE0F89"/>
    <w:rsid w:val="00CE2E3C"/>
    <w:rsid w:val="00CE313F"/>
    <w:rsid w:val="00CE40B7"/>
    <w:rsid w:val="00CE45AC"/>
    <w:rsid w:val="00CE4BF3"/>
    <w:rsid w:val="00CE5495"/>
    <w:rsid w:val="00CE760B"/>
    <w:rsid w:val="00CE78A2"/>
    <w:rsid w:val="00CF000C"/>
    <w:rsid w:val="00CF00FF"/>
    <w:rsid w:val="00CF509E"/>
    <w:rsid w:val="00CF54F2"/>
    <w:rsid w:val="00CF5EF2"/>
    <w:rsid w:val="00CF728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16149"/>
    <w:rsid w:val="00D16DA2"/>
    <w:rsid w:val="00D2083A"/>
    <w:rsid w:val="00D21AD8"/>
    <w:rsid w:val="00D23157"/>
    <w:rsid w:val="00D25B58"/>
    <w:rsid w:val="00D27EAC"/>
    <w:rsid w:val="00D27F86"/>
    <w:rsid w:val="00D303B1"/>
    <w:rsid w:val="00D32749"/>
    <w:rsid w:val="00D327FB"/>
    <w:rsid w:val="00D344E1"/>
    <w:rsid w:val="00D41C14"/>
    <w:rsid w:val="00D42BD7"/>
    <w:rsid w:val="00D4360B"/>
    <w:rsid w:val="00D43D67"/>
    <w:rsid w:val="00D44E9A"/>
    <w:rsid w:val="00D45238"/>
    <w:rsid w:val="00D472ED"/>
    <w:rsid w:val="00D50FE7"/>
    <w:rsid w:val="00D51021"/>
    <w:rsid w:val="00D5127A"/>
    <w:rsid w:val="00D53145"/>
    <w:rsid w:val="00D53672"/>
    <w:rsid w:val="00D5555E"/>
    <w:rsid w:val="00D57071"/>
    <w:rsid w:val="00D60161"/>
    <w:rsid w:val="00D61D77"/>
    <w:rsid w:val="00D62457"/>
    <w:rsid w:val="00D64225"/>
    <w:rsid w:val="00D64CB2"/>
    <w:rsid w:val="00D65D8A"/>
    <w:rsid w:val="00D662EA"/>
    <w:rsid w:val="00D675E2"/>
    <w:rsid w:val="00D7360E"/>
    <w:rsid w:val="00D73CA7"/>
    <w:rsid w:val="00D757CF"/>
    <w:rsid w:val="00D77367"/>
    <w:rsid w:val="00D778BB"/>
    <w:rsid w:val="00D77B2E"/>
    <w:rsid w:val="00D814F2"/>
    <w:rsid w:val="00D82029"/>
    <w:rsid w:val="00D8308B"/>
    <w:rsid w:val="00D8506A"/>
    <w:rsid w:val="00D86554"/>
    <w:rsid w:val="00D87C98"/>
    <w:rsid w:val="00D87E32"/>
    <w:rsid w:val="00D93A6B"/>
    <w:rsid w:val="00D94386"/>
    <w:rsid w:val="00D95C7F"/>
    <w:rsid w:val="00D95EF6"/>
    <w:rsid w:val="00D96F54"/>
    <w:rsid w:val="00D97227"/>
    <w:rsid w:val="00DA2454"/>
    <w:rsid w:val="00DA2C7D"/>
    <w:rsid w:val="00DA32BC"/>
    <w:rsid w:val="00DA39AA"/>
    <w:rsid w:val="00DA484E"/>
    <w:rsid w:val="00DA583F"/>
    <w:rsid w:val="00DB1042"/>
    <w:rsid w:val="00DB4408"/>
    <w:rsid w:val="00DB4962"/>
    <w:rsid w:val="00DB548E"/>
    <w:rsid w:val="00DB659A"/>
    <w:rsid w:val="00DB74B1"/>
    <w:rsid w:val="00DB7F2C"/>
    <w:rsid w:val="00DC1699"/>
    <w:rsid w:val="00DC2789"/>
    <w:rsid w:val="00DC29DA"/>
    <w:rsid w:val="00DC4F51"/>
    <w:rsid w:val="00DC4F8A"/>
    <w:rsid w:val="00DC70D9"/>
    <w:rsid w:val="00DC7132"/>
    <w:rsid w:val="00DD114F"/>
    <w:rsid w:val="00DD26A7"/>
    <w:rsid w:val="00DD28E8"/>
    <w:rsid w:val="00DD3B5A"/>
    <w:rsid w:val="00DD506D"/>
    <w:rsid w:val="00DD604A"/>
    <w:rsid w:val="00DD7A24"/>
    <w:rsid w:val="00DE02EB"/>
    <w:rsid w:val="00DE287B"/>
    <w:rsid w:val="00DE2B98"/>
    <w:rsid w:val="00DE3181"/>
    <w:rsid w:val="00DE3C72"/>
    <w:rsid w:val="00DE3F90"/>
    <w:rsid w:val="00DE5DDB"/>
    <w:rsid w:val="00DE5E37"/>
    <w:rsid w:val="00DE7008"/>
    <w:rsid w:val="00DF0B63"/>
    <w:rsid w:val="00DF0DD6"/>
    <w:rsid w:val="00DF3323"/>
    <w:rsid w:val="00DF4F3A"/>
    <w:rsid w:val="00DF547A"/>
    <w:rsid w:val="00DF5D98"/>
    <w:rsid w:val="00DF77E6"/>
    <w:rsid w:val="00DF7DA1"/>
    <w:rsid w:val="00E01593"/>
    <w:rsid w:val="00E01C0E"/>
    <w:rsid w:val="00E04095"/>
    <w:rsid w:val="00E04FBC"/>
    <w:rsid w:val="00E05BC6"/>
    <w:rsid w:val="00E0675A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081D"/>
    <w:rsid w:val="00E20A4D"/>
    <w:rsid w:val="00E22172"/>
    <w:rsid w:val="00E251B1"/>
    <w:rsid w:val="00E25423"/>
    <w:rsid w:val="00E2658C"/>
    <w:rsid w:val="00E31ACC"/>
    <w:rsid w:val="00E32639"/>
    <w:rsid w:val="00E33BAE"/>
    <w:rsid w:val="00E361BF"/>
    <w:rsid w:val="00E4179E"/>
    <w:rsid w:val="00E4232A"/>
    <w:rsid w:val="00E4587A"/>
    <w:rsid w:val="00E4669D"/>
    <w:rsid w:val="00E52830"/>
    <w:rsid w:val="00E52EB3"/>
    <w:rsid w:val="00E54864"/>
    <w:rsid w:val="00E613ED"/>
    <w:rsid w:val="00E61975"/>
    <w:rsid w:val="00E61F51"/>
    <w:rsid w:val="00E62BEB"/>
    <w:rsid w:val="00E63598"/>
    <w:rsid w:val="00E67D03"/>
    <w:rsid w:val="00E73109"/>
    <w:rsid w:val="00E73320"/>
    <w:rsid w:val="00E738E8"/>
    <w:rsid w:val="00E73CCE"/>
    <w:rsid w:val="00E73F4C"/>
    <w:rsid w:val="00E74703"/>
    <w:rsid w:val="00E7554E"/>
    <w:rsid w:val="00E76F1B"/>
    <w:rsid w:val="00E7762D"/>
    <w:rsid w:val="00E77FF3"/>
    <w:rsid w:val="00E812BC"/>
    <w:rsid w:val="00E82B80"/>
    <w:rsid w:val="00E85DE9"/>
    <w:rsid w:val="00E86583"/>
    <w:rsid w:val="00E86CD6"/>
    <w:rsid w:val="00E87769"/>
    <w:rsid w:val="00E90757"/>
    <w:rsid w:val="00E91BFA"/>
    <w:rsid w:val="00E91F51"/>
    <w:rsid w:val="00E955E1"/>
    <w:rsid w:val="00E970F8"/>
    <w:rsid w:val="00EA39B1"/>
    <w:rsid w:val="00EA581A"/>
    <w:rsid w:val="00EB1A48"/>
    <w:rsid w:val="00EB247C"/>
    <w:rsid w:val="00EB3CBB"/>
    <w:rsid w:val="00EB5D3B"/>
    <w:rsid w:val="00EB5D6D"/>
    <w:rsid w:val="00EC1E59"/>
    <w:rsid w:val="00EC4C4C"/>
    <w:rsid w:val="00EC52AF"/>
    <w:rsid w:val="00ED1751"/>
    <w:rsid w:val="00ED2E74"/>
    <w:rsid w:val="00ED3AB0"/>
    <w:rsid w:val="00ED4361"/>
    <w:rsid w:val="00EE0039"/>
    <w:rsid w:val="00EE0B50"/>
    <w:rsid w:val="00EE412F"/>
    <w:rsid w:val="00EE4D68"/>
    <w:rsid w:val="00EF1902"/>
    <w:rsid w:val="00EF7F51"/>
    <w:rsid w:val="00F00E70"/>
    <w:rsid w:val="00F043E8"/>
    <w:rsid w:val="00F04475"/>
    <w:rsid w:val="00F04C66"/>
    <w:rsid w:val="00F054EE"/>
    <w:rsid w:val="00F0564C"/>
    <w:rsid w:val="00F06A05"/>
    <w:rsid w:val="00F10298"/>
    <w:rsid w:val="00F10B05"/>
    <w:rsid w:val="00F12ED5"/>
    <w:rsid w:val="00F13408"/>
    <w:rsid w:val="00F14652"/>
    <w:rsid w:val="00F14C90"/>
    <w:rsid w:val="00F1594E"/>
    <w:rsid w:val="00F15B23"/>
    <w:rsid w:val="00F20D2C"/>
    <w:rsid w:val="00F222DA"/>
    <w:rsid w:val="00F23729"/>
    <w:rsid w:val="00F23CBE"/>
    <w:rsid w:val="00F24D7E"/>
    <w:rsid w:val="00F25710"/>
    <w:rsid w:val="00F31746"/>
    <w:rsid w:val="00F32E12"/>
    <w:rsid w:val="00F33740"/>
    <w:rsid w:val="00F362C6"/>
    <w:rsid w:val="00F362CB"/>
    <w:rsid w:val="00F367CF"/>
    <w:rsid w:val="00F379A2"/>
    <w:rsid w:val="00F42014"/>
    <w:rsid w:val="00F42053"/>
    <w:rsid w:val="00F42475"/>
    <w:rsid w:val="00F427AC"/>
    <w:rsid w:val="00F42A2B"/>
    <w:rsid w:val="00F42D2A"/>
    <w:rsid w:val="00F42F7C"/>
    <w:rsid w:val="00F4692C"/>
    <w:rsid w:val="00F477F3"/>
    <w:rsid w:val="00F511B6"/>
    <w:rsid w:val="00F5342D"/>
    <w:rsid w:val="00F5350D"/>
    <w:rsid w:val="00F546A9"/>
    <w:rsid w:val="00F54F74"/>
    <w:rsid w:val="00F55615"/>
    <w:rsid w:val="00F57699"/>
    <w:rsid w:val="00F606F2"/>
    <w:rsid w:val="00F627C6"/>
    <w:rsid w:val="00F62A33"/>
    <w:rsid w:val="00F648C1"/>
    <w:rsid w:val="00F67022"/>
    <w:rsid w:val="00F727CD"/>
    <w:rsid w:val="00F72D8B"/>
    <w:rsid w:val="00F7384A"/>
    <w:rsid w:val="00F74573"/>
    <w:rsid w:val="00F7524C"/>
    <w:rsid w:val="00F83A95"/>
    <w:rsid w:val="00F83F0D"/>
    <w:rsid w:val="00F91863"/>
    <w:rsid w:val="00F91E07"/>
    <w:rsid w:val="00F92999"/>
    <w:rsid w:val="00F92AE6"/>
    <w:rsid w:val="00F92B2B"/>
    <w:rsid w:val="00F938AE"/>
    <w:rsid w:val="00F95466"/>
    <w:rsid w:val="00FA125D"/>
    <w:rsid w:val="00FA13DF"/>
    <w:rsid w:val="00FA18A5"/>
    <w:rsid w:val="00FA485A"/>
    <w:rsid w:val="00FB2C25"/>
    <w:rsid w:val="00FB45B4"/>
    <w:rsid w:val="00FB4A1D"/>
    <w:rsid w:val="00FB4FD5"/>
    <w:rsid w:val="00FC130A"/>
    <w:rsid w:val="00FC1375"/>
    <w:rsid w:val="00FC2466"/>
    <w:rsid w:val="00FC3C47"/>
    <w:rsid w:val="00FC4995"/>
    <w:rsid w:val="00FC4D28"/>
    <w:rsid w:val="00FC5FDA"/>
    <w:rsid w:val="00FC656F"/>
    <w:rsid w:val="00FD083C"/>
    <w:rsid w:val="00FD1AB9"/>
    <w:rsid w:val="00FD2779"/>
    <w:rsid w:val="00FD3B66"/>
    <w:rsid w:val="00FD5792"/>
    <w:rsid w:val="00FD7230"/>
    <w:rsid w:val="00FE0AC6"/>
    <w:rsid w:val="00FE12D6"/>
    <w:rsid w:val="00FE1D4E"/>
    <w:rsid w:val="00FE1ED9"/>
    <w:rsid w:val="00FE2620"/>
    <w:rsid w:val="00FE4102"/>
    <w:rsid w:val="00FE6CBF"/>
    <w:rsid w:val="00FE7B47"/>
    <w:rsid w:val="00FE7E55"/>
    <w:rsid w:val="00FE7FD5"/>
    <w:rsid w:val="00FF2D4B"/>
    <w:rsid w:val="00FF388C"/>
    <w:rsid w:val="00FF3A00"/>
    <w:rsid w:val="00FF694D"/>
    <w:rsid w:val="00FF6C79"/>
    <w:rsid w:val="00FF6CC1"/>
    <w:rsid w:val="067B1659"/>
    <w:rsid w:val="096E5360"/>
    <w:rsid w:val="0AC91106"/>
    <w:rsid w:val="0CB736B5"/>
    <w:rsid w:val="23396508"/>
    <w:rsid w:val="28276D1C"/>
    <w:rsid w:val="29244562"/>
    <w:rsid w:val="2C70301D"/>
    <w:rsid w:val="2F8C0251"/>
    <w:rsid w:val="3AF8303F"/>
    <w:rsid w:val="43326C5C"/>
    <w:rsid w:val="479D6993"/>
    <w:rsid w:val="4C034649"/>
    <w:rsid w:val="4E5F50AA"/>
    <w:rsid w:val="50250E2A"/>
    <w:rsid w:val="5C27742B"/>
    <w:rsid w:val="5F1C69AB"/>
    <w:rsid w:val="652D50E2"/>
    <w:rsid w:val="6E937BFD"/>
    <w:rsid w:val="7654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FE332"/>
  <w15:docId w15:val="{5C450B4D-F162-4E7E-B6C9-52908A72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B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D0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0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0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0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0B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D0B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D0B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4D0B20"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qFormat/>
    <w:rsid w:val="004D0B20"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rsid w:val="004D0B20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4D0B20"/>
    <w:pPr>
      <w:ind w:leftChars="400" w:left="840"/>
    </w:pPr>
  </w:style>
  <w:style w:type="paragraph" w:styleId="a5">
    <w:name w:val="Plain Text"/>
    <w:basedOn w:val="a"/>
    <w:link w:val="a6"/>
    <w:uiPriority w:val="99"/>
    <w:unhideWhenUsed/>
    <w:qFormat/>
    <w:rsid w:val="004D0B20"/>
    <w:rPr>
      <w:rFonts w:ascii="宋体" w:eastAsia="宋体" w:hAnsi="Courier New" w:cs="Courier New"/>
      <w:szCs w:val="21"/>
    </w:rPr>
  </w:style>
  <w:style w:type="paragraph" w:styleId="TOC8">
    <w:name w:val="toc 8"/>
    <w:basedOn w:val="a"/>
    <w:next w:val="a"/>
    <w:uiPriority w:val="39"/>
    <w:unhideWhenUsed/>
    <w:qFormat/>
    <w:rsid w:val="004D0B20"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sid w:val="004D0B2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4D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4D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4D0B20"/>
    <w:pPr>
      <w:tabs>
        <w:tab w:val="left" w:pos="840"/>
        <w:tab w:val="right" w:leader="dot" w:pos="8538"/>
      </w:tabs>
    </w:pPr>
  </w:style>
  <w:style w:type="paragraph" w:styleId="TOC4">
    <w:name w:val="toc 4"/>
    <w:basedOn w:val="a"/>
    <w:next w:val="a"/>
    <w:uiPriority w:val="39"/>
    <w:unhideWhenUsed/>
    <w:qFormat/>
    <w:rsid w:val="004D0B20"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rsid w:val="004D0B20"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rsid w:val="004D0B20"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rsid w:val="004D0B20"/>
    <w:pPr>
      <w:ind w:leftChars="1600" w:left="3360"/>
    </w:pPr>
  </w:style>
  <w:style w:type="paragraph" w:styleId="ad">
    <w:name w:val="Title"/>
    <w:basedOn w:val="a"/>
    <w:next w:val="a"/>
    <w:link w:val="ae"/>
    <w:uiPriority w:val="10"/>
    <w:qFormat/>
    <w:rsid w:val="004D0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qFormat/>
    <w:rsid w:val="004D0B20"/>
    <w:rPr>
      <w:color w:val="0563C1" w:themeColor="hyperlink"/>
      <w:u w:val="single"/>
    </w:rPr>
  </w:style>
  <w:style w:type="table" w:styleId="af0">
    <w:name w:val="Table Grid"/>
    <w:basedOn w:val="a1"/>
    <w:qFormat/>
    <w:rsid w:val="004D0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4D0B2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D0B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c">
    <w:name w:val="页眉 字符"/>
    <w:basedOn w:val="a0"/>
    <w:link w:val="ab"/>
    <w:uiPriority w:val="99"/>
    <w:qFormat/>
    <w:rsid w:val="004D0B20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4D0B2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D0B20"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qFormat/>
    <w:rsid w:val="004D0B20"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qFormat/>
    <w:rsid w:val="004D0B20"/>
    <w:rPr>
      <w:rFonts w:ascii="宋体" w:eastAsia="宋体"/>
      <w:sz w:val="18"/>
      <w:szCs w:val="18"/>
    </w:rPr>
  </w:style>
  <w:style w:type="character" w:customStyle="1" w:styleId="ae">
    <w:name w:val="标题 字符"/>
    <w:basedOn w:val="a0"/>
    <w:link w:val="ad"/>
    <w:uiPriority w:val="10"/>
    <w:qFormat/>
    <w:rsid w:val="004D0B2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4D0B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4D0B20"/>
    <w:pPr>
      <w:ind w:firstLineChars="200" w:firstLine="420"/>
    </w:pPr>
  </w:style>
  <w:style w:type="character" w:customStyle="1" w:styleId="a6">
    <w:name w:val="纯文本 字符"/>
    <w:basedOn w:val="a0"/>
    <w:link w:val="a5"/>
    <w:uiPriority w:val="99"/>
    <w:qFormat/>
    <w:rsid w:val="004D0B20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4D0B20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4D0B2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sid w:val="004D0B2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List Paragraph"/>
    <w:basedOn w:val="a"/>
    <w:uiPriority w:val="99"/>
    <w:unhideWhenUsed/>
    <w:rsid w:val="007F2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EDEDE"/>
                        <w:left w:val="single" w:sz="2" w:space="0" w:color="DEDEDE"/>
                        <w:bottom w:val="single" w:sz="2" w:space="0" w:color="DEDEDE"/>
                        <w:right w:val="single" w:sz="2" w:space="0" w:color="DEDEDE"/>
                      </w:divBdr>
                      <w:divsChild>
                        <w:div w:id="3474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6066">
                              <w:marLeft w:val="0"/>
                              <w:marRight w:val="21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EEEEE"/>
                            <w:left w:val="none" w:sz="0" w:space="3" w:color="auto"/>
                            <w:bottom w:val="single" w:sz="2" w:space="3" w:color="EEEEEE"/>
                            <w:right w:val="single" w:sz="2" w:space="3" w:color="EEEEEE"/>
                          </w:divBdr>
                          <w:divsChild>
                            <w:div w:id="584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5D102-9055-4BC4-9EF7-89B1EAA5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2568</TotalTime>
  <Pages>38</Pages>
  <Words>4666</Words>
  <Characters>26599</Characters>
  <Application>Microsoft Office Word</Application>
  <DocSecurity>0</DocSecurity>
  <Lines>221</Lines>
  <Paragraphs>62</Paragraphs>
  <ScaleCrop>false</ScaleCrop>
  <Company>Huawei Technologies Co.,Ltd.</Company>
  <LinksUpToDate>false</LinksUpToDate>
  <CharactersWithSpaces>31203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JamesSoft</dc:creator>
  <cp:lastModifiedBy>James</cp:lastModifiedBy>
  <cp:revision>79</cp:revision>
  <dcterms:created xsi:type="dcterms:W3CDTF">2020-05-05T00:28:00Z</dcterms:created>
  <dcterms:modified xsi:type="dcterms:W3CDTF">2020-09-21T02:43:00Z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