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 w:rsidP="009F1852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PIS中心服务器和控制器接口协议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E04D53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V1.0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54210F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B45343">
        <w:rPr>
          <w:rFonts w:asciiTheme="majorEastAsia" w:eastAsiaTheme="majorEastAsia" w:hAnsiTheme="majorEastAsia"/>
          <w:b/>
          <w:noProof/>
          <w:sz w:val="28"/>
        </w:rPr>
        <w:t>2018年11月10日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ED645B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Pr="009F1852" w:rsidRDefault="00646400" w:rsidP="009F1852">
      <w:pPr>
        <w:tabs>
          <w:tab w:val="left" w:pos="1276"/>
        </w:tabs>
        <w:spacing w:line="360" w:lineRule="auto"/>
        <w:ind w:leftChars="7" w:left="15"/>
        <w:rPr>
          <w:rFonts w:ascii="黑体" w:eastAsia="黑体" w:hAnsi="黑体"/>
          <w:b/>
          <w:sz w:val="32"/>
          <w:szCs w:val="32"/>
        </w:rPr>
      </w:pPr>
      <w:r w:rsidRPr="009F1852">
        <w:rPr>
          <w:rFonts w:ascii="黑体" w:eastAsia="黑体" w:hAnsi="黑体" w:hint="eastAsia"/>
          <w:b/>
          <w:sz w:val="32"/>
          <w:szCs w:val="32"/>
        </w:rPr>
        <w:t>声  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Pr="009F1852" w:rsidRDefault="00646400" w:rsidP="009F1852">
      <w:pPr>
        <w:tabs>
          <w:tab w:val="left" w:pos="1276"/>
        </w:tabs>
        <w:spacing w:line="360" w:lineRule="auto"/>
        <w:ind w:leftChars="7" w:left="15"/>
        <w:jc w:val="center"/>
        <w:rPr>
          <w:rFonts w:ascii="黑体" w:eastAsia="黑体" w:hAnsi="黑体"/>
          <w:b/>
          <w:sz w:val="48"/>
          <w:szCs w:val="32"/>
        </w:rPr>
      </w:pPr>
      <w:r w:rsidRPr="009F1852">
        <w:rPr>
          <w:rFonts w:ascii="黑体" w:eastAsia="黑体" w:hAnsi="黑体" w:hint="eastAsia"/>
          <w:b/>
          <w:sz w:val="48"/>
          <w:szCs w:val="32"/>
        </w:rPr>
        <w:t>前   言</w:t>
      </w:r>
    </w:p>
    <w:p w:rsidR="000A7364" w:rsidRDefault="000A7364">
      <w:bookmarkStart w:id="0" w:name="_toc280"/>
      <w:bookmarkEnd w:id="0"/>
    </w:p>
    <w:p w:rsidR="000A7364" w:rsidRDefault="00646400" w:rsidP="00B45343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B45343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IS 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B45343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B45343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B45343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E00A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2018-03-08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65ADB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Initial_Request_Ack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消息中增加字段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controller_type</w:t>
            </w:r>
            <w:proofErr w:type="spellEnd"/>
            <w:r>
              <w:rPr>
                <w:rFonts w:hint="eastAsia"/>
                <w:color w:val="auto"/>
                <w:sz w:val="20"/>
              </w:rPr>
              <w:t>，表示控制器的类型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F713E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更新版式文件格式说明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在控制器初始化响应消息中，增加控制器的休眠唤醒时间参数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新增查看控制器实时视频消息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60B6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在节目单文件中，增加直播标识</w:t>
            </w:r>
            <w:r w:rsidR="00F416EB">
              <w:rPr>
                <w:rFonts w:hint="eastAsia"/>
                <w:color w:val="auto"/>
                <w:sz w:val="20"/>
              </w:rPr>
              <w:t>及直播</w:t>
            </w:r>
            <w:r w:rsidR="00F416EB">
              <w:rPr>
                <w:rFonts w:hint="eastAsia"/>
                <w:color w:val="auto"/>
                <w:sz w:val="20"/>
              </w:rPr>
              <w:t>URL</w:t>
            </w:r>
            <w:r w:rsidR="00F416EB">
              <w:rPr>
                <w:rFonts w:hint="eastAsia"/>
                <w:color w:val="auto"/>
                <w:sz w:val="20"/>
              </w:rPr>
              <w:t>地址</w:t>
            </w:r>
            <w:r w:rsidR="00F17D2F"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C5393D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新增发送安全垫片消息、下载完成报告消息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93D" w:rsidRDefault="00C5393D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59577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修改发送新闻</w:t>
            </w:r>
            <w:r w:rsidR="00D40F42">
              <w:rPr>
                <w:rFonts w:hint="eastAsia"/>
                <w:color w:val="auto"/>
                <w:sz w:val="20"/>
              </w:rPr>
              <w:t>、紧急</w:t>
            </w:r>
            <w:r w:rsidR="00791736">
              <w:rPr>
                <w:rFonts w:hint="eastAsia"/>
                <w:color w:val="auto"/>
                <w:sz w:val="20"/>
              </w:rPr>
              <w:t>消息的文本</w:t>
            </w:r>
            <w:r>
              <w:rPr>
                <w:rFonts w:hint="eastAsia"/>
                <w:color w:val="auto"/>
                <w:sz w:val="20"/>
              </w:rPr>
              <w:t>长度，由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字节更改为</w:t>
            </w:r>
            <w:r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779" w:rsidRDefault="0059577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DA1C6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2018-10-18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更新到站时间消息，增加</w:t>
            </w:r>
            <w:r w:rsidR="005C5C63">
              <w:rPr>
                <w:rFonts w:hint="eastAsia"/>
                <w:color w:val="auto"/>
                <w:sz w:val="20"/>
              </w:rPr>
              <w:t>本次列车及下一次列车的</w:t>
            </w:r>
            <w:r>
              <w:rPr>
                <w:rFonts w:hint="eastAsia"/>
                <w:color w:val="auto"/>
                <w:sz w:val="20"/>
              </w:rPr>
              <w:t>到站目的地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61" w:rsidRDefault="00DA1C6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F63F0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更改消息头部结构，去掉消息长度字段；</w:t>
            </w:r>
          </w:p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 w:rsidR="00AA3EF5">
              <w:rPr>
                <w:rFonts w:hint="eastAsia"/>
                <w:color w:val="auto"/>
                <w:sz w:val="20"/>
              </w:rPr>
              <w:t>所有消息的</w:t>
            </w:r>
            <w:r>
              <w:rPr>
                <w:rFonts w:hint="eastAsia"/>
                <w:color w:val="auto"/>
                <w:sz w:val="20"/>
              </w:rPr>
              <w:t>字符串编码方式，将固定长度编码方式更改为可变长度编码，为：字符串长度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字节</w:t>
            </w:r>
            <w:r>
              <w:rPr>
                <w:rFonts w:hint="eastAsia"/>
                <w:color w:val="auto"/>
                <w:sz w:val="20"/>
              </w:rPr>
              <w:t>+</w:t>
            </w:r>
            <w:r>
              <w:rPr>
                <w:rFonts w:hint="eastAsia"/>
                <w:color w:val="auto"/>
                <w:sz w:val="20"/>
              </w:rPr>
              <w:t>字符串内容的方式。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F63F0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InitialRequestACK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消息中，新增上行下行的首班末班时间以及本站的上下行首班末班时间。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F09" w:rsidRDefault="00F63F0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E83DEA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2018-10-21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发送版式文件消息中，版本文件更改为只有一个</w:t>
            </w:r>
            <w:r w:rsidR="00AA3EF5">
              <w:rPr>
                <w:rFonts w:hint="eastAsia"/>
                <w:color w:val="auto"/>
                <w:sz w:val="20"/>
              </w:rPr>
              <w:t>，去掉版式切换时间参数。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DEA" w:rsidRDefault="00E83DE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D40F42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D40F4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2018-11-09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791736" w:rsidP="00BE0599">
            <w:pPr>
              <w:pStyle w:val="Default"/>
              <w:rPr>
                <w:color w:val="auto"/>
                <w:sz w:val="20"/>
              </w:rPr>
            </w:pPr>
            <w:proofErr w:type="spellStart"/>
            <w:r>
              <w:rPr>
                <w:rFonts w:hint="eastAsia"/>
                <w:color w:val="auto"/>
                <w:sz w:val="20"/>
              </w:rPr>
              <w:t>SendLineInfo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消息中，为支持地铁支线，将起点站终点站信息从只有一个变更为多个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F42" w:rsidRDefault="0079173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42576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2018-11-09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取消</w:t>
            </w:r>
            <w:proofErr w:type="spellStart"/>
            <w:r>
              <w:rPr>
                <w:rFonts w:hint="eastAsia"/>
                <w:color w:val="auto"/>
                <w:sz w:val="20"/>
              </w:rPr>
              <w:t>ClearNews</w:t>
            </w:r>
            <w:proofErr w:type="spellEnd"/>
            <w:r>
              <w:rPr>
                <w:rFonts w:hint="eastAsia"/>
                <w:color w:val="auto"/>
                <w:sz w:val="20"/>
              </w:rPr>
              <w:t>、</w:t>
            </w:r>
            <w:proofErr w:type="spellStart"/>
            <w:r>
              <w:rPr>
                <w:rFonts w:hint="eastAsia"/>
                <w:color w:val="auto"/>
                <w:sz w:val="20"/>
              </w:rPr>
              <w:t>ClearEmergence</w:t>
            </w:r>
            <w:proofErr w:type="spellEnd"/>
            <w:r>
              <w:rPr>
                <w:rFonts w:hint="eastAsia"/>
                <w:color w:val="auto"/>
                <w:sz w:val="20"/>
              </w:rPr>
              <w:t>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760" w:rsidRDefault="0042576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B4534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 w:rsidP="00BE059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Reboot</w:t>
            </w:r>
            <w:r>
              <w:rPr>
                <w:rFonts w:hint="eastAsia"/>
                <w:color w:val="auto"/>
                <w:sz w:val="20"/>
              </w:rPr>
              <w:t>消息增加重启方式参数，</w:t>
            </w:r>
            <w:r>
              <w:rPr>
                <w:rFonts w:hint="eastAsia"/>
                <w:color w:val="auto"/>
                <w:sz w:val="20"/>
              </w:rPr>
              <w:t>SEND_UPDATE</w:t>
            </w:r>
            <w:r>
              <w:rPr>
                <w:rFonts w:hint="eastAsia"/>
                <w:color w:val="auto"/>
                <w:sz w:val="20"/>
              </w:rPr>
              <w:t>消息新增更新模式参数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343" w:rsidRDefault="00B45343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FF713E" w:rsidRDefault="00FF713E">
      <w:pPr>
        <w:widowControl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983A53" w:rsidRDefault="0054210F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29524273" w:history="1">
        <w:r w:rsidR="00983A53" w:rsidRPr="003B7019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983A53" w:rsidRPr="003B7019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274" w:history="1">
        <w:r w:rsidR="00983A53" w:rsidRPr="003B7019">
          <w:rPr>
            <w:rStyle w:val="a9"/>
            <w:noProof/>
          </w:rPr>
          <w:t>1.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说明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277" w:history="1">
        <w:r w:rsidR="00983A53" w:rsidRPr="003B7019">
          <w:rPr>
            <w:rStyle w:val="a9"/>
            <w:noProof/>
          </w:rPr>
          <w:t>2.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消息结构说明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278" w:history="1">
        <w:r w:rsidR="00983A53" w:rsidRPr="003B7019">
          <w:rPr>
            <w:rStyle w:val="a9"/>
            <w:noProof/>
          </w:rPr>
          <w:t>3.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消息列表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79" w:history="1">
        <w:r w:rsidR="00983A53" w:rsidRPr="003B7019">
          <w:rPr>
            <w:rStyle w:val="a9"/>
            <w:noProof/>
          </w:rPr>
          <w:t>3.1.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HEARTBEAT</w:t>
        </w:r>
        <w:r w:rsidR="00983A53" w:rsidRPr="003B7019">
          <w:rPr>
            <w:rStyle w:val="a9"/>
            <w:rFonts w:hint="eastAsia"/>
            <w:noProof/>
          </w:rPr>
          <w:t>心跳消息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0" w:history="1">
        <w:r w:rsidR="00983A53" w:rsidRPr="003B7019">
          <w:rPr>
            <w:rStyle w:val="a9"/>
            <w:noProof/>
          </w:rPr>
          <w:t>3.2.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HEARTBEAT_ACK</w:t>
        </w:r>
        <w:r w:rsidR="00983A53" w:rsidRPr="003B7019">
          <w:rPr>
            <w:rStyle w:val="a9"/>
            <w:rFonts w:hint="eastAsia"/>
            <w:noProof/>
          </w:rPr>
          <w:t>心跳应答消息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1" w:history="1">
        <w:r w:rsidR="00983A53" w:rsidRPr="003B7019">
          <w:rPr>
            <w:rStyle w:val="a9"/>
            <w:noProof/>
          </w:rPr>
          <w:t>3.3.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SEND_PROGRAM_LIST</w:t>
        </w:r>
        <w:r w:rsidR="00983A53" w:rsidRPr="003B7019">
          <w:rPr>
            <w:rStyle w:val="a9"/>
            <w:rFonts w:hint="eastAsia"/>
            <w:noProof/>
          </w:rPr>
          <w:t>发送节目单消息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2" w:history="1">
        <w:r w:rsidR="00983A53" w:rsidRPr="003B7019">
          <w:rPr>
            <w:rStyle w:val="a9"/>
            <w:noProof/>
          </w:rPr>
          <w:t>3.4.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SEND_PROGRAM_LIST_ACK</w:t>
        </w:r>
        <w:r w:rsidR="00983A53" w:rsidRPr="003B7019">
          <w:rPr>
            <w:rStyle w:val="a9"/>
            <w:rFonts w:hint="eastAsia"/>
            <w:noProof/>
          </w:rPr>
          <w:t>发送节目单应答消息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3" w:history="1">
        <w:r w:rsidR="00983A53" w:rsidRPr="003B7019">
          <w:rPr>
            <w:rStyle w:val="a9"/>
            <w:noProof/>
          </w:rPr>
          <w:t>3.5.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 xml:space="preserve">SEND_NEWS </w:t>
        </w:r>
        <w:r w:rsidR="00983A53" w:rsidRPr="003B7019">
          <w:rPr>
            <w:rStyle w:val="a9"/>
            <w:rFonts w:hint="eastAsia"/>
            <w:noProof/>
          </w:rPr>
          <w:t>发送新闻消息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4" w:history="1">
        <w:r w:rsidR="00983A53" w:rsidRPr="003B7019">
          <w:rPr>
            <w:rStyle w:val="a9"/>
            <w:noProof/>
          </w:rPr>
          <w:t>3.6.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SEND_NEWS_ACK</w:t>
        </w:r>
        <w:r w:rsidR="00983A53" w:rsidRPr="003B7019">
          <w:rPr>
            <w:rStyle w:val="a9"/>
            <w:rFonts w:hint="eastAsia"/>
            <w:noProof/>
          </w:rPr>
          <w:t>发送新闻应答消息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5" w:history="1">
        <w:r w:rsidR="00983A53" w:rsidRPr="003B7019">
          <w:rPr>
            <w:rStyle w:val="a9"/>
            <w:noProof/>
          </w:rPr>
          <w:t>3.7.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 xml:space="preserve">CLEAR_NEWS </w:t>
        </w:r>
        <w:r w:rsidR="00983A53" w:rsidRPr="003B7019">
          <w:rPr>
            <w:rStyle w:val="a9"/>
            <w:rFonts w:hint="eastAsia"/>
            <w:noProof/>
          </w:rPr>
          <w:t>清除新闻消息（废弃）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6" w:history="1">
        <w:r w:rsidR="00983A53" w:rsidRPr="003B7019">
          <w:rPr>
            <w:rStyle w:val="a9"/>
            <w:noProof/>
          </w:rPr>
          <w:t>3.8.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CLEAR _NEWS_ACK</w:t>
        </w:r>
        <w:r w:rsidR="00983A53" w:rsidRPr="003B7019">
          <w:rPr>
            <w:rStyle w:val="a9"/>
            <w:rFonts w:hint="eastAsia"/>
            <w:noProof/>
          </w:rPr>
          <w:t>清除新闻应答消息（废弃）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7" w:history="1">
        <w:r w:rsidR="00983A53" w:rsidRPr="003B7019">
          <w:rPr>
            <w:rStyle w:val="a9"/>
            <w:noProof/>
          </w:rPr>
          <w:t>3.9.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SEND_EMERGENCE</w:t>
        </w:r>
        <w:r w:rsidR="00983A53" w:rsidRPr="003B7019">
          <w:rPr>
            <w:rStyle w:val="a9"/>
            <w:rFonts w:hint="eastAsia"/>
            <w:noProof/>
          </w:rPr>
          <w:t>发送紧急消息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8" w:history="1">
        <w:r w:rsidR="00983A53" w:rsidRPr="003B7019">
          <w:rPr>
            <w:rStyle w:val="a9"/>
            <w:noProof/>
          </w:rPr>
          <w:t>3.10.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SEND_EMERGENCE _ACK</w:t>
        </w:r>
        <w:r w:rsidR="00983A53" w:rsidRPr="003B7019">
          <w:rPr>
            <w:rStyle w:val="a9"/>
            <w:rFonts w:hint="eastAsia"/>
            <w:noProof/>
          </w:rPr>
          <w:t>发送紧急消息应答消息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89" w:history="1">
        <w:r w:rsidR="00983A53" w:rsidRPr="003B7019">
          <w:rPr>
            <w:rStyle w:val="a9"/>
            <w:noProof/>
          </w:rPr>
          <w:t>3.11.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 xml:space="preserve">CLEAR_EMERGENCE </w:t>
        </w:r>
        <w:r w:rsidR="00983A53" w:rsidRPr="003B7019">
          <w:rPr>
            <w:rStyle w:val="a9"/>
            <w:rFonts w:hint="eastAsia"/>
            <w:noProof/>
          </w:rPr>
          <w:t>清除紧急消息（废弃）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0" w:history="1">
        <w:r w:rsidR="00983A53" w:rsidRPr="003B7019">
          <w:rPr>
            <w:rStyle w:val="a9"/>
            <w:noProof/>
          </w:rPr>
          <w:t>3.12.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CLEAR _EMERGENCE_ACK</w:t>
        </w:r>
        <w:r w:rsidR="00983A53" w:rsidRPr="003B7019">
          <w:rPr>
            <w:rStyle w:val="a9"/>
            <w:rFonts w:hint="eastAsia"/>
            <w:noProof/>
          </w:rPr>
          <w:t>清除紧急消息应答消息（废弃）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1" w:history="1">
        <w:r w:rsidR="00983A53" w:rsidRPr="003B7019">
          <w:rPr>
            <w:rStyle w:val="a9"/>
            <w:noProof/>
          </w:rPr>
          <w:t>3.13.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SEND_LINE_IFNO</w:t>
        </w:r>
        <w:r w:rsidR="00983A53" w:rsidRPr="003B7019">
          <w:rPr>
            <w:rStyle w:val="a9"/>
            <w:rFonts w:hint="eastAsia"/>
            <w:noProof/>
          </w:rPr>
          <w:t>发送地铁运行信息消息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2" w:history="1">
        <w:r w:rsidR="00983A53" w:rsidRPr="003B7019">
          <w:rPr>
            <w:rStyle w:val="a9"/>
            <w:noProof/>
          </w:rPr>
          <w:t>3.14.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SEND_LINE_INFO _ACK</w:t>
        </w:r>
        <w:r w:rsidR="00983A53" w:rsidRPr="003B7019">
          <w:rPr>
            <w:rStyle w:val="a9"/>
            <w:rFonts w:hint="eastAsia"/>
            <w:noProof/>
          </w:rPr>
          <w:t>发送地铁运行消息应答消息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3" w:history="1">
        <w:r w:rsidR="00983A53" w:rsidRPr="003B7019">
          <w:rPr>
            <w:rStyle w:val="a9"/>
            <w:noProof/>
          </w:rPr>
          <w:t>3.15.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SEND_STATION_TIME</w:t>
        </w:r>
        <w:r w:rsidR="00983A53" w:rsidRPr="003B7019">
          <w:rPr>
            <w:rStyle w:val="a9"/>
            <w:rFonts w:hint="eastAsia"/>
            <w:noProof/>
          </w:rPr>
          <w:t>发送车辆到站时间消息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4" w:history="1">
        <w:r w:rsidR="00983A53" w:rsidRPr="003B7019">
          <w:rPr>
            <w:rStyle w:val="a9"/>
            <w:noProof/>
          </w:rPr>
          <w:t>3.16.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SEND_STATION_TIME _ACK</w:t>
        </w:r>
        <w:r w:rsidR="00983A53" w:rsidRPr="003B7019">
          <w:rPr>
            <w:rStyle w:val="a9"/>
            <w:rFonts w:hint="eastAsia"/>
            <w:noProof/>
          </w:rPr>
          <w:t>发送到站消息应答消息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5" w:history="1">
        <w:r w:rsidR="00983A53" w:rsidRPr="003B7019">
          <w:rPr>
            <w:rStyle w:val="a9"/>
            <w:noProof/>
          </w:rPr>
          <w:t>3.17.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SEND_FORMAT_FILE</w:t>
        </w:r>
        <w:r w:rsidR="00983A53" w:rsidRPr="003B7019">
          <w:rPr>
            <w:rStyle w:val="a9"/>
            <w:rFonts w:hint="eastAsia"/>
            <w:noProof/>
          </w:rPr>
          <w:t>发送版式文件消息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6" w:history="1">
        <w:r w:rsidR="00983A53" w:rsidRPr="003B7019">
          <w:rPr>
            <w:rStyle w:val="a9"/>
            <w:noProof/>
          </w:rPr>
          <w:t>3.18.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SEND_FORMAT_FILE_ACK</w:t>
        </w:r>
        <w:r w:rsidR="00983A53" w:rsidRPr="003B7019">
          <w:rPr>
            <w:rStyle w:val="a9"/>
            <w:rFonts w:hint="eastAsia"/>
            <w:noProof/>
          </w:rPr>
          <w:t>发送版式文件应答消息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7" w:history="1">
        <w:r w:rsidR="00983A53" w:rsidRPr="003B7019">
          <w:rPr>
            <w:rStyle w:val="a9"/>
            <w:noProof/>
          </w:rPr>
          <w:t>3.19.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SYSTEM_REBOOT</w:t>
        </w:r>
        <w:r w:rsidR="00983A53" w:rsidRPr="003B7019">
          <w:rPr>
            <w:rStyle w:val="a9"/>
            <w:rFonts w:hint="eastAsia"/>
            <w:noProof/>
          </w:rPr>
          <w:t>系统重启消息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8" w:history="1">
        <w:r w:rsidR="00983A53" w:rsidRPr="003B7019">
          <w:rPr>
            <w:rStyle w:val="a9"/>
            <w:noProof/>
          </w:rPr>
          <w:t>3.20.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SYSTEM_REBOOT_ACK</w:t>
        </w:r>
        <w:r w:rsidR="00983A53" w:rsidRPr="003B7019">
          <w:rPr>
            <w:rStyle w:val="a9"/>
            <w:rFonts w:hint="eastAsia"/>
            <w:noProof/>
          </w:rPr>
          <w:t>系统重启应答消息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299" w:history="1">
        <w:r w:rsidR="00983A53" w:rsidRPr="003B7019">
          <w:rPr>
            <w:rStyle w:val="a9"/>
            <w:noProof/>
          </w:rPr>
          <w:t>3.21.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RUN_STATUS</w:t>
        </w:r>
        <w:r w:rsidR="00983A53" w:rsidRPr="003B7019">
          <w:rPr>
            <w:rStyle w:val="a9"/>
            <w:rFonts w:hint="eastAsia"/>
            <w:noProof/>
          </w:rPr>
          <w:t>系统运行消息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0" w:history="1">
        <w:r w:rsidR="00983A53" w:rsidRPr="003B7019">
          <w:rPr>
            <w:rStyle w:val="a9"/>
            <w:noProof/>
          </w:rPr>
          <w:t>3.22.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RUN_STATUS_ACK</w:t>
        </w:r>
        <w:r w:rsidR="00983A53" w:rsidRPr="003B7019">
          <w:rPr>
            <w:rStyle w:val="a9"/>
            <w:rFonts w:hint="eastAsia"/>
            <w:noProof/>
          </w:rPr>
          <w:t>系统运行消息应答消息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1" w:history="1">
        <w:r w:rsidR="00983A53" w:rsidRPr="003B7019">
          <w:rPr>
            <w:rStyle w:val="a9"/>
            <w:noProof/>
          </w:rPr>
          <w:t>3.23.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RUN_LOG</w:t>
        </w:r>
        <w:r w:rsidR="00983A53" w:rsidRPr="003B7019">
          <w:rPr>
            <w:rStyle w:val="a9"/>
            <w:rFonts w:hint="eastAsia"/>
            <w:noProof/>
          </w:rPr>
          <w:t>系统运行日志上报消息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2" w:history="1">
        <w:r w:rsidR="00983A53" w:rsidRPr="003B7019">
          <w:rPr>
            <w:rStyle w:val="a9"/>
            <w:noProof/>
          </w:rPr>
          <w:t>3.24.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RUN_LOG_ACK</w:t>
        </w:r>
        <w:r w:rsidR="00983A53" w:rsidRPr="003B7019">
          <w:rPr>
            <w:rStyle w:val="a9"/>
            <w:rFonts w:hint="eastAsia"/>
            <w:noProof/>
          </w:rPr>
          <w:t>日志上报应答消息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3" w:history="1">
        <w:r w:rsidR="00983A53" w:rsidRPr="003B7019">
          <w:rPr>
            <w:rStyle w:val="a9"/>
            <w:noProof/>
          </w:rPr>
          <w:t>3.25.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SEND_UPDATE</w:t>
        </w:r>
        <w:r w:rsidR="00983A53" w:rsidRPr="003B7019">
          <w:rPr>
            <w:rStyle w:val="a9"/>
            <w:rFonts w:hint="eastAsia"/>
            <w:noProof/>
          </w:rPr>
          <w:t>系统更新消息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4" w:history="1">
        <w:r w:rsidR="00983A53" w:rsidRPr="003B7019">
          <w:rPr>
            <w:rStyle w:val="a9"/>
            <w:noProof/>
          </w:rPr>
          <w:t>3.26.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SEND_UPDATE_ACK</w:t>
        </w:r>
        <w:r w:rsidR="00983A53" w:rsidRPr="003B7019">
          <w:rPr>
            <w:rStyle w:val="a9"/>
            <w:rFonts w:hint="eastAsia"/>
            <w:noProof/>
          </w:rPr>
          <w:t>系统更新应答消息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5" w:history="1">
        <w:r w:rsidR="00983A53" w:rsidRPr="003B7019">
          <w:rPr>
            <w:rStyle w:val="a9"/>
            <w:noProof/>
          </w:rPr>
          <w:t>3.27.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INITIAL_REQUEST</w:t>
        </w:r>
        <w:r w:rsidR="00983A53" w:rsidRPr="003B7019">
          <w:rPr>
            <w:rStyle w:val="a9"/>
            <w:rFonts w:hint="eastAsia"/>
            <w:noProof/>
          </w:rPr>
          <w:t>请求初始化消息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6" w:history="1">
        <w:r w:rsidR="00983A53" w:rsidRPr="003B7019">
          <w:rPr>
            <w:rStyle w:val="a9"/>
            <w:noProof/>
          </w:rPr>
          <w:t>3.28.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INITIAL_REQUEST_ACK</w:t>
        </w:r>
        <w:r w:rsidR="00983A53" w:rsidRPr="003B7019">
          <w:rPr>
            <w:rStyle w:val="a9"/>
            <w:rFonts w:hint="eastAsia"/>
            <w:noProof/>
          </w:rPr>
          <w:t>请求初始化消息应答消息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7" w:history="1">
        <w:r w:rsidR="00983A53" w:rsidRPr="003B7019">
          <w:rPr>
            <w:rStyle w:val="a9"/>
            <w:noProof/>
          </w:rPr>
          <w:t>3.29.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SEND_WORK_TIME</w:t>
        </w:r>
        <w:r w:rsidR="00983A53" w:rsidRPr="003B7019">
          <w:rPr>
            <w:rStyle w:val="a9"/>
            <w:rFonts w:hint="eastAsia"/>
            <w:noProof/>
          </w:rPr>
          <w:t>更新控制器休眠时间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8" w:history="1">
        <w:r w:rsidR="00983A53" w:rsidRPr="003B7019">
          <w:rPr>
            <w:rStyle w:val="a9"/>
            <w:noProof/>
          </w:rPr>
          <w:t>3.30.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SEND_WORK_TIME_ACK</w:t>
        </w:r>
        <w:r w:rsidR="00983A53" w:rsidRPr="003B7019">
          <w:rPr>
            <w:rStyle w:val="a9"/>
            <w:rFonts w:hint="eastAsia"/>
            <w:noProof/>
          </w:rPr>
          <w:t>更新控制器休眠时间响应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09" w:history="1">
        <w:r w:rsidR="00983A53" w:rsidRPr="003B7019">
          <w:rPr>
            <w:rStyle w:val="a9"/>
            <w:noProof/>
          </w:rPr>
          <w:t>3.31.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VIEW_CONTROLLER_VIDEO</w:t>
        </w:r>
        <w:r w:rsidR="00983A53" w:rsidRPr="003B7019">
          <w:rPr>
            <w:rStyle w:val="a9"/>
            <w:rFonts w:hint="eastAsia"/>
            <w:noProof/>
          </w:rPr>
          <w:t>查看控制器实时视频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10" w:history="1">
        <w:r w:rsidR="00983A53" w:rsidRPr="003B7019">
          <w:rPr>
            <w:rStyle w:val="a9"/>
            <w:noProof/>
          </w:rPr>
          <w:t>3.32.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VIEW_CONTROLLER_VIDEO_ACK</w:t>
        </w:r>
        <w:r w:rsidR="00983A53" w:rsidRPr="003B7019">
          <w:rPr>
            <w:rStyle w:val="a9"/>
            <w:rFonts w:hint="eastAsia"/>
            <w:noProof/>
          </w:rPr>
          <w:t>查看控制器实时视频响应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11" w:history="1">
        <w:r w:rsidR="00983A53" w:rsidRPr="003B7019">
          <w:rPr>
            <w:rStyle w:val="a9"/>
            <w:noProof/>
          </w:rPr>
          <w:t>3.33.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SEND_SAFE_VIDEO</w:t>
        </w:r>
        <w:r w:rsidR="00983A53" w:rsidRPr="003B7019">
          <w:rPr>
            <w:rStyle w:val="a9"/>
            <w:rFonts w:hint="eastAsia"/>
            <w:noProof/>
          </w:rPr>
          <w:t>发送安全垫片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12" w:history="1">
        <w:r w:rsidR="00983A53" w:rsidRPr="003B7019">
          <w:rPr>
            <w:rStyle w:val="a9"/>
            <w:noProof/>
          </w:rPr>
          <w:t>3.34.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SEND_SAFE_VIDEO_ACK</w:t>
        </w:r>
        <w:r w:rsidR="00983A53" w:rsidRPr="003B7019">
          <w:rPr>
            <w:rStyle w:val="a9"/>
            <w:rFonts w:hint="eastAsia"/>
            <w:noProof/>
          </w:rPr>
          <w:t>发送安全垫片响应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13" w:history="1">
        <w:r w:rsidR="00983A53" w:rsidRPr="003B7019">
          <w:rPr>
            <w:rStyle w:val="a9"/>
            <w:noProof/>
          </w:rPr>
          <w:t>3.35.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DOWNLOAD_COMPLETE</w:t>
        </w:r>
        <w:r w:rsidR="00983A53" w:rsidRPr="003B7019">
          <w:rPr>
            <w:rStyle w:val="a9"/>
            <w:rFonts w:hint="eastAsia"/>
            <w:noProof/>
          </w:rPr>
          <w:t>下载完成报告消息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9524314" w:history="1">
        <w:r w:rsidR="00983A53" w:rsidRPr="003B7019">
          <w:rPr>
            <w:rStyle w:val="a9"/>
            <w:noProof/>
          </w:rPr>
          <w:t>3.36.</w:t>
        </w:r>
        <w:r w:rsidR="00983A53">
          <w:rPr>
            <w:noProof/>
          </w:rPr>
          <w:tab/>
        </w:r>
        <w:r w:rsidR="00983A53" w:rsidRPr="003B7019">
          <w:rPr>
            <w:rStyle w:val="a9"/>
            <w:noProof/>
          </w:rPr>
          <w:t>DOWNLOAD_COMPLETE_ACK</w:t>
        </w:r>
        <w:r w:rsidR="00983A53" w:rsidRPr="003B7019">
          <w:rPr>
            <w:rStyle w:val="a9"/>
            <w:rFonts w:hint="eastAsia"/>
            <w:noProof/>
          </w:rPr>
          <w:t>下载完成响应消息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315" w:history="1">
        <w:r w:rsidR="00983A53" w:rsidRPr="003B7019">
          <w:rPr>
            <w:rStyle w:val="a9"/>
            <w:noProof/>
          </w:rPr>
          <w:t>4.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节目单文件格式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316" w:history="1">
        <w:r w:rsidR="00983A53" w:rsidRPr="003B7019">
          <w:rPr>
            <w:rStyle w:val="a9"/>
            <w:noProof/>
          </w:rPr>
          <w:t>5.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版式文件格式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A53" w:rsidRDefault="0054210F">
      <w:pPr>
        <w:pStyle w:val="10"/>
        <w:rPr>
          <w:noProof/>
        </w:rPr>
      </w:pPr>
      <w:hyperlink w:anchor="_Toc529524317" w:history="1">
        <w:r w:rsidR="00983A53" w:rsidRPr="003B7019">
          <w:rPr>
            <w:rStyle w:val="a9"/>
            <w:noProof/>
          </w:rPr>
          <w:t>6.</w:t>
        </w:r>
        <w:r w:rsidR="00983A53">
          <w:rPr>
            <w:noProof/>
          </w:rPr>
          <w:tab/>
        </w:r>
        <w:r w:rsidR="00983A53" w:rsidRPr="003B7019">
          <w:rPr>
            <w:rStyle w:val="a9"/>
            <w:rFonts w:hint="eastAsia"/>
            <w:noProof/>
          </w:rPr>
          <w:t>日志文件格式</w:t>
        </w:r>
        <w:r w:rsidR="0098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A53">
          <w:rPr>
            <w:noProof/>
            <w:webHidden/>
          </w:rPr>
          <w:instrText xml:space="preserve"> PAGEREF _Toc529524317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A5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7364" w:rsidRDefault="0054210F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B45343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Pr="009F1852" w:rsidRDefault="00646400" w:rsidP="009F1852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1" w:name="_Toc529524273"/>
      <w:r w:rsidRPr="009F1852">
        <w:rPr>
          <w:rFonts w:asciiTheme="majorEastAsia" w:eastAsiaTheme="majorEastAsia" w:hAnsiTheme="majorEastAsia" w:hint="eastAsia"/>
          <w:b/>
          <w:sz w:val="40"/>
        </w:rPr>
        <w:t>PIS中心服务器和控制器接口协议</w:t>
      </w:r>
      <w:bookmarkEnd w:id="1"/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2" w:name="_Toc529524274"/>
      <w:r>
        <w:rPr>
          <w:rFonts w:hint="eastAsia"/>
        </w:rPr>
        <w:t>说明</w:t>
      </w:r>
      <w:bookmarkEnd w:id="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</w:t>
      </w:r>
      <w:r w:rsidR="00223CE1">
        <w:rPr>
          <w:rFonts w:hint="eastAsia"/>
          <w:bCs/>
          <w:kern w:val="44"/>
          <w:sz w:val="24"/>
          <w:szCs w:val="44"/>
        </w:rPr>
        <w:t>、车站服务器</w:t>
      </w:r>
      <w:r>
        <w:rPr>
          <w:rFonts w:hint="eastAsia"/>
          <w:bCs/>
          <w:kern w:val="44"/>
          <w:sz w:val="24"/>
          <w:szCs w:val="44"/>
        </w:rPr>
        <w:t>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</w:t>
      </w:r>
      <w:r w:rsidR="00983A53">
        <w:rPr>
          <w:rFonts w:hint="eastAsia"/>
          <w:bCs/>
          <w:kern w:val="44"/>
          <w:sz w:val="24"/>
          <w:szCs w:val="44"/>
        </w:rPr>
        <w:t>或上传</w:t>
      </w:r>
      <w:r w:rsidR="00712E6A">
        <w:rPr>
          <w:rFonts w:hint="eastAsia"/>
          <w:bCs/>
          <w:kern w:val="44"/>
          <w:sz w:val="24"/>
          <w:szCs w:val="44"/>
        </w:rPr>
        <w:t>到服务器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BD2AD0" w:rsidRPr="00600869" w:rsidRDefault="00BD2AD0" w:rsidP="00600869">
      <w:pPr>
        <w:pStyle w:val="ab"/>
        <w:numPr>
          <w:ilvl w:val="0"/>
          <w:numId w:val="4"/>
        </w:numPr>
        <w:spacing w:line="360" w:lineRule="auto"/>
        <w:ind w:firstLineChars="0"/>
      </w:pPr>
      <w:r w:rsidRPr="00600869">
        <w:rPr>
          <w:rFonts w:hint="eastAsia"/>
        </w:rPr>
        <w:t>中心服务器</w:t>
      </w:r>
      <w:r w:rsidRPr="00600869">
        <w:rPr>
          <w:rFonts w:hint="eastAsia"/>
        </w:rPr>
        <w:t>UDP</w:t>
      </w:r>
      <w:r w:rsidRPr="00600869">
        <w:rPr>
          <w:rFonts w:hint="eastAsia"/>
        </w:rPr>
        <w:t>端口：</w:t>
      </w:r>
      <w:r w:rsidRPr="00600869">
        <w:rPr>
          <w:rFonts w:hint="eastAsia"/>
        </w:rPr>
        <w:t>11615</w:t>
      </w:r>
      <w:r w:rsidR="0018791C" w:rsidRPr="00600869">
        <w:rPr>
          <w:rFonts w:hint="eastAsia"/>
        </w:rPr>
        <w:t>。</w:t>
      </w:r>
    </w:p>
    <w:p w:rsidR="00BD2AD0" w:rsidRPr="00600869" w:rsidRDefault="00BD2AD0" w:rsidP="00600869">
      <w:pPr>
        <w:pStyle w:val="ab"/>
        <w:numPr>
          <w:ilvl w:val="0"/>
          <w:numId w:val="4"/>
        </w:numPr>
        <w:spacing w:line="360" w:lineRule="auto"/>
        <w:ind w:firstLineChars="0"/>
      </w:pPr>
      <w:r w:rsidRPr="00600869">
        <w:rPr>
          <w:rFonts w:hint="eastAsia"/>
        </w:rPr>
        <w:t>控制器控制器</w:t>
      </w:r>
      <w:r w:rsidRPr="00600869">
        <w:rPr>
          <w:rFonts w:hint="eastAsia"/>
        </w:rPr>
        <w:t>UDP</w:t>
      </w:r>
      <w:r w:rsidRPr="00600869">
        <w:rPr>
          <w:rFonts w:hint="eastAsia"/>
        </w:rPr>
        <w:t>端口：</w:t>
      </w:r>
      <w:r w:rsidRPr="00600869">
        <w:rPr>
          <w:rFonts w:hint="eastAsia"/>
        </w:rPr>
        <w:t>12879</w:t>
      </w:r>
      <w:r w:rsidR="0018791C" w:rsidRPr="00600869">
        <w:rPr>
          <w:rFonts w:hint="eastAsia"/>
        </w:rPr>
        <w:t>。</w:t>
      </w:r>
    </w:p>
    <w:p w:rsidR="000A7364" w:rsidRDefault="00646400" w:rsidP="00704DD8">
      <w:pPr>
        <w:spacing w:line="360" w:lineRule="auto"/>
        <w:ind w:firstLineChars="200" w:firstLine="480"/>
      </w:pPr>
      <w:r w:rsidRPr="00704DD8">
        <w:rPr>
          <w:bCs/>
          <w:kern w:val="44"/>
          <w:sz w:val="24"/>
          <w:szCs w:val="44"/>
        </w:rPr>
        <w:t>时钟同步由控制器向中心服务器请求时钟服务来进行时间同步</w:t>
      </w:r>
      <w:r>
        <w:rPr>
          <w:rFonts w:hint="eastAsia"/>
        </w:rPr>
        <w:t>。</w:t>
      </w:r>
    </w:p>
    <w:p w:rsidR="00CB7304" w:rsidRPr="006A762B" w:rsidRDefault="00CB7304" w:rsidP="006A762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A762B">
        <w:rPr>
          <w:rFonts w:hint="eastAsia"/>
          <w:bCs/>
          <w:kern w:val="44"/>
          <w:sz w:val="24"/>
          <w:szCs w:val="44"/>
        </w:rPr>
        <w:t>所有文件</w:t>
      </w:r>
      <w:r w:rsidR="006A762B">
        <w:rPr>
          <w:rFonts w:hint="eastAsia"/>
          <w:bCs/>
          <w:kern w:val="44"/>
          <w:sz w:val="24"/>
          <w:szCs w:val="44"/>
        </w:rPr>
        <w:t>参数都是只有文件名，不含路径。各种文件在服务器上的保存路径固定：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节目单文件：</w:t>
      </w:r>
      <w:r>
        <w:rPr>
          <w:rFonts w:hint="eastAsia"/>
        </w:rPr>
        <w:t>/home/controller/list</w:t>
      </w:r>
      <w:r w:rsidR="00EA3F25">
        <w:rPr>
          <w:rFonts w:hint="eastAsia"/>
        </w:rPr>
        <w:t>，文件名为：</w:t>
      </w:r>
      <w:r w:rsidR="00EA3F25">
        <w:rPr>
          <w:rFonts w:hint="eastAsia"/>
        </w:rPr>
        <w:t>program_list_id.txt</w:t>
      </w:r>
      <w:r w:rsidR="00EA3F25">
        <w:rPr>
          <w:rFonts w:hint="eastAsia"/>
        </w:rPr>
        <w:t>，</w:t>
      </w:r>
      <w:r w:rsidR="00EA3F25">
        <w:rPr>
          <w:rFonts w:hint="eastAsia"/>
        </w:rPr>
        <w:t>id</w:t>
      </w:r>
      <w:r w:rsidR="00EA3F25">
        <w:rPr>
          <w:rFonts w:hint="eastAsia"/>
        </w:rPr>
        <w:t>为节目单</w:t>
      </w:r>
      <w:r w:rsidR="00EA3F25">
        <w:rPr>
          <w:rFonts w:hint="eastAsia"/>
        </w:rPr>
        <w:t>ID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节目文件：</w:t>
      </w:r>
      <w:r>
        <w:rPr>
          <w:rFonts w:hint="eastAsia"/>
        </w:rPr>
        <w:t>/home/controller/</w:t>
      </w:r>
      <w:proofErr w:type="spellStart"/>
      <w:r>
        <w:rPr>
          <w:rFonts w:hint="eastAsia"/>
        </w:rPr>
        <w:t>videofile</w:t>
      </w:r>
      <w:proofErr w:type="spellEnd"/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版式文件：</w:t>
      </w:r>
      <w:r>
        <w:rPr>
          <w:rFonts w:hint="eastAsia"/>
        </w:rPr>
        <w:t>/home/controller/</w:t>
      </w:r>
      <w:proofErr w:type="spellStart"/>
      <w:r>
        <w:rPr>
          <w:rFonts w:hint="eastAsia"/>
        </w:rPr>
        <w:t>format_file</w:t>
      </w:r>
      <w:proofErr w:type="spellEnd"/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图片文件：</w:t>
      </w:r>
      <w:r>
        <w:rPr>
          <w:rFonts w:hint="eastAsia"/>
        </w:rPr>
        <w:t>/home/controller/image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截屏文件：</w:t>
      </w:r>
      <w:r>
        <w:rPr>
          <w:rFonts w:hint="eastAsia"/>
        </w:rPr>
        <w:t>/home/controller/screen</w:t>
      </w:r>
      <w:r w:rsidR="00EA3F25">
        <w:rPr>
          <w:rFonts w:hint="eastAsia"/>
        </w:rPr>
        <w:t>，截屏文件分日期、分控制器存放，控制器在上传文件时在该目录下创建相应的目录，为：</w:t>
      </w:r>
      <w:proofErr w:type="spellStart"/>
      <w:r w:rsidR="00EA3F25">
        <w:rPr>
          <w:rFonts w:hint="eastAsia"/>
        </w:rPr>
        <w:t>yyyymmdd</w:t>
      </w:r>
      <w:proofErr w:type="spellEnd"/>
      <w:r w:rsidR="00EA3F25">
        <w:rPr>
          <w:rFonts w:hint="eastAsia"/>
        </w:rPr>
        <w:t>/Code</w:t>
      </w:r>
      <w:r w:rsidR="00EA3F25">
        <w:rPr>
          <w:rFonts w:hint="eastAsia"/>
        </w:rPr>
        <w:t>，</w:t>
      </w:r>
      <w:r w:rsidR="00EA3F25">
        <w:rPr>
          <w:rFonts w:hint="eastAsia"/>
        </w:rPr>
        <w:t>code</w:t>
      </w:r>
      <w:r w:rsidR="00EA3F25">
        <w:rPr>
          <w:rFonts w:hint="eastAsia"/>
        </w:rPr>
        <w:t>为控制器编号。</w:t>
      </w:r>
    </w:p>
    <w:p w:rsidR="00042693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日志文件：</w:t>
      </w:r>
      <w:r>
        <w:rPr>
          <w:rFonts w:hint="eastAsia"/>
        </w:rPr>
        <w:t>/home/controller/log</w:t>
      </w:r>
      <w:r w:rsidR="00EA3F25">
        <w:rPr>
          <w:rFonts w:hint="eastAsia"/>
        </w:rPr>
        <w:t>，日志文件分日期、分控制器存，方式同截屏文件。</w:t>
      </w:r>
    </w:p>
    <w:p w:rsidR="00E86114" w:rsidRDefault="00042693" w:rsidP="005D721D">
      <w:pPr>
        <w:pStyle w:val="ab"/>
        <w:numPr>
          <w:ilvl w:val="0"/>
          <w:numId w:val="4"/>
        </w:numPr>
        <w:spacing w:line="360" w:lineRule="auto"/>
        <w:ind w:firstLineChars="0"/>
      </w:pPr>
      <w:r>
        <w:t>版本升级文件</w:t>
      </w:r>
      <w:r>
        <w:rPr>
          <w:rFonts w:hint="eastAsia"/>
        </w:rPr>
        <w:t>：</w:t>
      </w:r>
      <w:r>
        <w:rPr>
          <w:rFonts w:hint="eastAsia"/>
        </w:rPr>
        <w:t>/home/controller/</w:t>
      </w:r>
      <w:r w:rsidR="00F061B9">
        <w:rPr>
          <w:rFonts w:hint="eastAsia"/>
        </w:rPr>
        <w:t>update</w:t>
      </w:r>
    </w:p>
    <w:p w:rsidR="00F061B9" w:rsidRDefault="00F061B9" w:rsidP="00F061B9">
      <w:pPr>
        <w:spacing w:line="360" w:lineRule="auto"/>
      </w:pPr>
    </w:p>
    <w:p w:rsidR="00E86114" w:rsidRDefault="00E86114">
      <w:pPr>
        <w:widowControl/>
        <w:jc w:val="left"/>
      </w:pPr>
      <w:r>
        <w:br w:type="page"/>
      </w:r>
    </w:p>
    <w:p w:rsidR="00E86114" w:rsidRDefault="00E86114" w:rsidP="00E86114">
      <w:pPr>
        <w:spacing w:line="360" w:lineRule="auto"/>
        <w:ind w:firstLineChars="200" w:firstLine="420"/>
      </w:pP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476853249"/>
      <w:bookmarkStart w:id="4" w:name="_Toc502222249"/>
      <w:bookmarkStart w:id="5" w:name="_Toc501996456"/>
      <w:bookmarkStart w:id="6" w:name="_Toc471571238"/>
      <w:bookmarkStart w:id="7" w:name="_Toc502144631"/>
      <w:bookmarkStart w:id="8" w:name="_Toc476818710"/>
      <w:bookmarkStart w:id="9" w:name="_Toc499964357"/>
      <w:bookmarkStart w:id="10" w:name="_Toc470889510"/>
      <w:bookmarkStart w:id="11" w:name="_Toc476818487"/>
      <w:bookmarkStart w:id="12" w:name="_Toc471557720"/>
      <w:bookmarkStart w:id="13" w:name="_Toc474479383"/>
      <w:bookmarkStart w:id="14" w:name="_Toc502758382"/>
      <w:bookmarkStart w:id="15" w:name="_Toc470157330"/>
      <w:bookmarkStart w:id="16" w:name="_Toc502224488"/>
      <w:bookmarkStart w:id="17" w:name="_Toc502758028"/>
      <w:bookmarkStart w:id="18" w:name="_Toc507656946"/>
      <w:bookmarkStart w:id="19" w:name="_Toc507657159"/>
      <w:bookmarkStart w:id="20" w:name="_Toc508282291"/>
      <w:bookmarkStart w:id="21" w:name="_Toc517257599"/>
      <w:bookmarkStart w:id="22" w:name="_Toc517257726"/>
      <w:bookmarkStart w:id="23" w:name="_Toc519504991"/>
      <w:bookmarkStart w:id="24" w:name="_Toc519513765"/>
      <w:bookmarkStart w:id="25" w:name="_Toc519699724"/>
      <w:bookmarkStart w:id="26" w:name="_Toc524631030"/>
      <w:bookmarkStart w:id="27" w:name="_Toc524634017"/>
      <w:bookmarkStart w:id="28" w:name="_Toc529523240"/>
      <w:bookmarkStart w:id="29" w:name="_Toc529524164"/>
      <w:bookmarkStart w:id="30" w:name="_Toc52952427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1" w:name="_Toc502144632"/>
      <w:bookmarkStart w:id="32" w:name="_Toc502222250"/>
      <w:bookmarkStart w:id="33" w:name="_Toc476818488"/>
      <w:bookmarkStart w:id="34" w:name="_Toc474479384"/>
      <w:bookmarkStart w:id="35" w:name="_Toc499964358"/>
      <w:bookmarkStart w:id="36" w:name="_Toc502758383"/>
      <w:bookmarkStart w:id="37" w:name="_Toc470889511"/>
      <w:bookmarkStart w:id="38" w:name="_Toc470157331"/>
      <w:bookmarkStart w:id="39" w:name="_Toc502758029"/>
      <w:bookmarkStart w:id="40" w:name="_Toc476853250"/>
      <w:bookmarkStart w:id="41" w:name="_Toc471557721"/>
      <w:bookmarkStart w:id="42" w:name="_Toc502224489"/>
      <w:bookmarkStart w:id="43" w:name="_Toc501996457"/>
      <w:bookmarkStart w:id="44" w:name="_Toc476818711"/>
      <w:bookmarkStart w:id="45" w:name="_Toc471571239"/>
      <w:bookmarkStart w:id="46" w:name="_Toc507656947"/>
      <w:bookmarkStart w:id="47" w:name="_Toc507657160"/>
      <w:bookmarkStart w:id="48" w:name="_Toc508282292"/>
      <w:bookmarkStart w:id="49" w:name="_Toc517257600"/>
      <w:bookmarkStart w:id="50" w:name="_Toc517257727"/>
      <w:bookmarkStart w:id="51" w:name="_Toc519504992"/>
      <w:bookmarkStart w:id="52" w:name="_Toc519513766"/>
      <w:bookmarkStart w:id="53" w:name="_Toc519699725"/>
      <w:bookmarkStart w:id="54" w:name="_Toc524631031"/>
      <w:bookmarkStart w:id="55" w:name="_Toc524634018"/>
      <w:bookmarkStart w:id="56" w:name="_Toc529523241"/>
      <w:bookmarkStart w:id="57" w:name="_Toc529524165"/>
      <w:bookmarkStart w:id="58" w:name="_Toc529524276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0A7364" w:rsidRDefault="00646400">
      <w:pPr>
        <w:pStyle w:val="1"/>
        <w:numPr>
          <w:ilvl w:val="0"/>
          <w:numId w:val="1"/>
        </w:numPr>
      </w:pPr>
      <w:bookmarkStart w:id="59" w:name="_Toc529524277"/>
      <w:r>
        <w:rPr>
          <w:rFonts w:hint="eastAsia"/>
        </w:rPr>
        <w:t>消息结构说明</w:t>
      </w:r>
      <w:bookmarkEnd w:id="5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 w:rsidP="005D72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5D721D" w:rsidRDefault="00646400" w:rsidP="005D721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745C4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5D721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数字采用网络字节顺序。</w:t>
      </w:r>
    </w:p>
    <w:p w:rsidR="000A7364" w:rsidRDefault="00195C9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字符串采用</w:t>
      </w:r>
      <w:r>
        <w:rPr>
          <w:rFonts w:hint="eastAsia"/>
          <w:bCs/>
          <w:kern w:val="44"/>
          <w:sz w:val="24"/>
          <w:szCs w:val="44"/>
        </w:rPr>
        <w:t>UTF-8</w:t>
      </w:r>
      <w:r>
        <w:rPr>
          <w:rFonts w:hint="eastAsia"/>
          <w:bCs/>
          <w:kern w:val="44"/>
          <w:sz w:val="24"/>
          <w:szCs w:val="44"/>
        </w:rPr>
        <w:t>编码。</w:t>
      </w:r>
    </w:p>
    <w:p w:rsidR="00E86114" w:rsidRDefault="00E86114">
      <w:pPr>
        <w:widowControl/>
        <w:jc w:val="left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br w:type="page"/>
      </w:r>
    </w:p>
    <w:p w:rsidR="00E86114" w:rsidRPr="00E86114" w:rsidRDefault="00646400" w:rsidP="00E86114">
      <w:pPr>
        <w:pStyle w:val="1"/>
        <w:numPr>
          <w:ilvl w:val="0"/>
          <w:numId w:val="1"/>
        </w:numPr>
        <w:ind w:left="420"/>
      </w:pPr>
      <w:bookmarkStart w:id="60" w:name="_Toc529524278"/>
      <w:r>
        <w:t>消息列表</w:t>
      </w:r>
      <w:bookmarkStart w:id="61" w:name="_Toc499964360"/>
      <w:bookmarkStart w:id="62" w:name="_Toc470157333"/>
      <w:bookmarkStart w:id="63" w:name="_Toc470889513"/>
      <w:bookmarkStart w:id="64" w:name="_Toc476853252"/>
      <w:bookmarkStart w:id="65" w:name="_Toc501996459"/>
      <w:bookmarkStart w:id="66" w:name="_Toc476818713"/>
      <w:bookmarkStart w:id="67" w:name="_Toc474479386"/>
      <w:bookmarkStart w:id="68" w:name="_Toc471557723"/>
      <w:bookmarkStart w:id="69" w:name="_Toc471571241"/>
      <w:bookmarkStart w:id="70" w:name="_Toc502144634"/>
      <w:bookmarkStart w:id="71" w:name="_Toc476818490"/>
      <w:bookmarkStart w:id="72" w:name="_Toc470889514"/>
      <w:bookmarkStart w:id="73" w:name="_Toc476818492"/>
      <w:bookmarkStart w:id="74" w:name="_Toc471557725"/>
      <w:bookmarkStart w:id="75" w:name="_Toc499964362"/>
      <w:bookmarkStart w:id="76" w:name="_Toc501996460"/>
      <w:bookmarkStart w:id="77" w:name="_Toc499964361"/>
      <w:bookmarkStart w:id="78" w:name="_Toc502144636"/>
      <w:bookmarkStart w:id="79" w:name="_Toc476818491"/>
      <w:bookmarkStart w:id="80" w:name="_Toc476853254"/>
      <w:bookmarkStart w:id="81" w:name="_Toc470157334"/>
      <w:bookmarkStart w:id="82" w:name="_Toc476853253"/>
      <w:bookmarkStart w:id="83" w:name="_Toc470157335"/>
      <w:bookmarkStart w:id="84" w:name="_Toc474479387"/>
      <w:bookmarkStart w:id="85" w:name="_Toc476818715"/>
      <w:bookmarkStart w:id="86" w:name="_Toc502144635"/>
      <w:bookmarkStart w:id="87" w:name="_Toc501996461"/>
      <w:bookmarkStart w:id="88" w:name="_Toc471557724"/>
      <w:bookmarkStart w:id="89" w:name="_Toc471571242"/>
      <w:bookmarkStart w:id="90" w:name="_Toc471571243"/>
      <w:bookmarkStart w:id="91" w:name="_Toc474479388"/>
      <w:bookmarkStart w:id="92" w:name="_Toc476818714"/>
      <w:bookmarkStart w:id="93" w:name="_Toc470889515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60"/>
    </w:p>
    <w:p w:rsidR="00C77F3A" w:rsidRDefault="00C77F3A">
      <w:pPr>
        <w:ind w:left="420"/>
      </w:pPr>
    </w:p>
    <w:tbl>
      <w:tblPr>
        <w:tblpPr w:leftFromText="180" w:rightFromText="180" w:vertAnchor="text" w:horzAnchor="margin" w:tblpY="-76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4110"/>
        <w:gridCol w:w="709"/>
        <w:gridCol w:w="709"/>
        <w:gridCol w:w="2835"/>
      </w:tblGrid>
      <w:tr w:rsidR="00600869" w:rsidTr="0022509D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SN</w:t>
            </w:r>
          </w:p>
        </w:tc>
        <w:tc>
          <w:tcPr>
            <w:tcW w:w="4110" w:type="dxa"/>
            <w:shd w:val="clear" w:color="auto" w:fill="B3B3B3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600869" w:rsidTr="0022509D">
        <w:trPr>
          <w:trHeight w:val="90"/>
        </w:trPr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0x14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0x15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通知控制器唤醒休眠时间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更新控制器唤醒休眠时间响应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30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0X1E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31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0x1F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查看控制器实时视频响应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0x20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33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SEND_SAFE_VIDEO_ACK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0x21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发送安全垫片响应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34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DOWNLOAD_COMPLETE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0x22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下载完成通知消息</w:t>
            </w:r>
          </w:p>
        </w:tc>
      </w:tr>
      <w:tr w:rsidR="00600869" w:rsidTr="0022509D">
        <w:tc>
          <w:tcPr>
            <w:tcW w:w="534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35</w:t>
            </w:r>
          </w:p>
        </w:tc>
        <w:tc>
          <w:tcPr>
            <w:tcW w:w="4110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DOWNLOAD_COMPLETE_ACK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600869" w:rsidRDefault="00600869" w:rsidP="0022509D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0x23</w:t>
            </w:r>
          </w:p>
        </w:tc>
        <w:tc>
          <w:tcPr>
            <w:tcW w:w="2835" w:type="dxa"/>
            <w:vAlign w:val="center"/>
          </w:tcPr>
          <w:p w:rsidR="00600869" w:rsidRDefault="00600869" w:rsidP="0022509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下载完成通知响应消息</w:t>
            </w:r>
          </w:p>
        </w:tc>
      </w:tr>
    </w:tbl>
    <w:p w:rsidR="00600869" w:rsidRDefault="00600869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4" w:name="_Toc529524279"/>
      <w:r>
        <w:rPr>
          <w:rFonts w:hint="eastAsia"/>
        </w:rPr>
        <w:t>HEARTBEAT</w:t>
      </w:r>
      <w:r>
        <w:rPr>
          <w:rFonts w:hint="eastAsia"/>
        </w:rPr>
        <w:t>心跳消息</w:t>
      </w:r>
      <w:bookmarkEnd w:id="9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发送给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95" w:name="_Toc529524280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9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给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6" w:name="_Toc529524281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</w:t>
            </w:r>
            <w:r w:rsidR="007E1D03">
              <w:rPr>
                <w:rFonts w:hint="eastAsia"/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7E1D0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0A7364" w:rsidRPr="00EB03F9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29524282"/>
      <w:r>
        <w:rPr>
          <w:rFonts w:hint="eastAsia"/>
        </w:rPr>
        <w:t>SEND_PROGRAM_LIST_ACK</w:t>
      </w:r>
      <w:r>
        <w:rPr>
          <w:rFonts w:hint="eastAsia"/>
        </w:rPr>
        <w:t>发送节目单应答消息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</w:t>
      </w:r>
      <w:r w:rsidR="00674A7D">
        <w:rPr>
          <w:rFonts w:hint="eastAsia"/>
          <w:bCs/>
          <w:kern w:val="44"/>
          <w:sz w:val="24"/>
          <w:szCs w:val="44"/>
        </w:rPr>
        <w:t>，此时</w:t>
      </w:r>
      <w:r w:rsidR="00E00220">
        <w:rPr>
          <w:rFonts w:hint="eastAsia"/>
          <w:bCs/>
          <w:kern w:val="44"/>
          <w:sz w:val="24"/>
          <w:szCs w:val="44"/>
        </w:rPr>
        <w:t>ACK_TYPE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</w:t>
      </w:r>
      <w:r w:rsidR="00674A7D">
        <w:rPr>
          <w:rFonts w:hint="eastAsia"/>
          <w:bCs/>
          <w:kern w:val="44"/>
          <w:sz w:val="24"/>
          <w:szCs w:val="44"/>
        </w:rPr>
        <w:t>控制器完成节目下载后，需要再次发送该消息，此时</w:t>
      </w:r>
      <w:r w:rsidR="001E5C31">
        <w:rPr>
          <w:rFonts w:hint="eastAsia"/>
          <w:bCs/>
          <w:kern w:val="44"/>
          <w:sz w:val="24"/>
          <w:szCs w:val="44"/>
        </w:rPr>
        <w:t>ACK_TYPE</w:t>
      </w:r>
      <w:r w:rsidR="001E5C31">
        <w:rPr>
          <w:rFonts w:hint="eastAsia"/>
          <w:bCs/>
          <w:kern w:val="44"/>
          <w:sz w:val="24"/>
          <w:szCs w:val="44"/>
        </w:rPr>
        <w:t>值为</w:t>
      </w:r>
      <w:r w:rsidR="001E5C31">
        <w:rPr>
          <w:rFonts w:hint="eastAsia"/>
          <w:bCs/>
          <w:kern w:val="44"/>
          <w:sz w:val="24"/>
          <w:szCs w:val="44"/>
        </w:rPr>
        <w:t>1</w:t>
      </w:r>
      <w:r w:rsidR="001E5C31">
        <w:rPr>
          <w:rFonts w:hint="eastAsia"/>
          <w:bCs/>
          <w:kern w:val="44"/>
          <w:sz w:val="24"/>
          <w:szCs w:val="44"/>
        </w:rPr>
        <w:t>，</w:t>
      </w:r>
      <w:r w:rsidR="00674A7D">
        <w:rPr>
          <w:rFonts w:hint="eastAsia"/>
          <w:bCs/>
          <w:kern w:val="44"/>
          <w:sz w:val="24"/>
          <w:szCs w:val="44"/>
        </w:rPr>
        <w:t>status</w:t>
      </w:r>
      <w:r w:rsidR="00674A7D">
        <w:rPr>
          <w:rFonts w:hint="eastAsia"/>
          <w:bCs/>
          <w:kern w:val="44"/>
          <w:sz w:val="24"/>
          <w:szCs w:val="44"/>
        </w:rPr>
        <w:t>值为</w:t>
      </w:r>
      <w:r w:rsidR="00674A7D">
        <w:rPr>
          <w:rFonts w:hint="eastAsia"/>
          <w:bCs/>
          <w:kern w:val="44"/>
          <w:sz w:val="24"/>
          <w:szCs w:val="44"/>
        </w:rPr>
        <w:t>2</w:t>
      </w:r>
      <w:r w:rsidR="00674A7D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E0022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</w:t>
            </w:r>
            <w:r w:rsidR="00646400">
              <w:rPr>
                <w:rFonts w:hint="eastAsia"/>
                <w:color w:val="auto"/>
                <w:sz w:val="20"/>
              </w:rPr>
              <w:t>K_TYPE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8" w:name="_Toc529524283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98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809D3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20339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内容为空表示清除新闻内容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29524284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29524285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r w:rsidR="00897A05">
        <w:rPr>
          <w:rFonts w:hint="eastAsia"/>
        </w:rPr>
        <w:t>（废弃）</w:t>
      </w:r>
      <w:bookmarkEnd w:id="10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29524286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r w:rsidR="00897A05">
        <w:rPr>
          <w:rFonts w:hint="eastAsia"/>
        </w:rPr>
        <w:t>（废弃）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2" w:name="_Toc529524287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10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Pr="00C11C3B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 w:rsidR="00675BBC">
              <w:rPr>
                <w:rFonts w:hint="eastAsia"/>
                <w:color w:val="auto"/>
                <w:sz w:val="20"/>
              </w:rPr>
              <w:t>2048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897A0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内容为空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表示清除紧急消息内容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3" w:name="_Toc529524288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10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4" w:name="_Toc529524289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r w:rsidR="00897A05">
        <w:rPr>
          <w:rFonts w:hint="eastAsia"/>
        </w:rPr>
        <w:t>（废弃）</w:t>
      </w:r>
      <w:bookmarkEnd w:id="10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5" w:name="_Toc529524290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r w:rsidR="00897A05">
        <w:rPr>
          <w:rFonts w:hint="eastAsia"/>
        </w:rPr>
        <w:t>（废弃）</w:t>
      </w:r>
      <w:bookmarkEnd w:id="10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6" w:name="_Toc529524291"/>
      <w:r>
        <w:rPr>
          <w:rFonts w:hint="eastAsia"/>
        </w:rPr>
        <w:t>SEND_LINE_IFNO</w:t>
      </w:r>
      <w:r>
        <w:rPr>
          <w:rFonts w:hint="eastAsia"/>
        </w:rPr>
        <w:t>发送地铁运行信息消息</w:t>
      </w:r>
      <w:bookmarkEnd w:id="10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  <w:r w:rsidR="00C915DB">
        <w:rPr>
          <w:rFonts w:hint="eastAsia"/>
          <w:bCs/>
          <w:kern w:val="44"/>
          <w:sz w:val="24"/>
          <w:szCs w:val="44"/>
        </w:rPr>
        <w:t>该消息由站厅控制器接收。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DF32C4">
        <w:tc>
          <w:tcPr>
            <w:tcW w:w="534" w:type="dxa"/>
            <w:vAlign w:val="center"/>
          </w:tcPr>
          <w:p w:rsidR="00DF32C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DF32C4" w:rsidRDefault="00DF32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SUB_LINE_NUM </w:t>
            </w:r>
          </w:p>
        </w:tc>
        <w:tc>
          <w:tcPr>
            <w:tcW w:w="1134" w:type="dxa"/>
            <w:vAlign w:val="center"/>
          </w:tcPr>
          <w:p w:rsidR="00DF32C4" w:rsidRDefault="00DF32C4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DF32C4" w:rsidRDefault="00DF32C4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DF32C4" w:rsidRDefault="00DF32C4" w:rsidP="0018782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默认：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DF32C4" w:rsidRDefault="00DF32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运营线路支线数量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默认为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991DB5" w:rsidP="00C51D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C51D55">
              <w:rPr>
                <w:rFonts w:hint="eastAsia"/>
                <w:color w:val="auto"/>
                <w:sz w:val="20"/>
              </w:rPr>
              <w:t>START</w:t>
            </w:r>
            <w:r w:rsidR="00646400"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 w:rsidP="00187827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 w:rsidR="00646400">
              <w:rPr>
                <w:color w:val="auto"/>
                <w:sz w:val="20"/>
              </w:rPr>
              <w:t>始发站</w:t>
            </w:r>
            <w:r w:rsidR="00646400">
              <w:rPr>
                <w:rFonts w:hint="eastAsia"/>
                <w:color w:val="auto"/>
                <w:sz w:val="20"/>
              </w:rPr>
              <w:t>中文</w:t>
            </w:r>
            <w:r w:rsidR="00646400"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C51D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</w:t>
            </w:r>
            <w:r w:rsidR="00646400">
              <w:rPr>
                <w:rFonts w:hint="eastAsia"/>
                <w:color w:val="auto"/>
                <w:sz w:val="20"/>
              </w:rPr>
              <w:t>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991DB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646400"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DF32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991DB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</w:t>
            </w:r>
            <w:r w:rsidR="00646400"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C51D55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  <w:r w:rsidR="00646400"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C51D55" w:rsidRDefault="00C51D55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_FIRST_STATION</w:t>
            </w:r>
          </w:p>
        </w:tc>
        <w:tc>
          <w:tcPr>
            <w:tcW w:w="11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C51D55" w:rsidRDefault="00C51D55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</w:t>
            </w:r>
            <w:r>
              <w:rPr>
                <w:rFonts w:hint="eastAsia"/>
                <w:color w:val="auto"/>
                <w:sz w:val="20"/>
              </w:rPr>
              <w:t>_STATION_EN</w:t>
            </w:r>
          </w:p>
        </w:tc>
        <w:tc>
          <w:tcPr>
            <w:tcW w:w="11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上行始发站英文名称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C51D55" w:rsidRDefault="00C51D55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1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上行终点站中文名称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C51D55" w:rsidRDefault="00C51D55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_END_STATION_EN</w:t>
            </w:r>
          </w:p>
        </w:tc>
        <w:tc>
          <w:tcPr>
            <w:tcW w:w="1134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51D55" w:rsidRDefault="00C51D55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上行终点站英文名称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C51D55" w:rsidRDefault="00C51D55" w:rsidP="00DB4D1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UP_LINE_START_TIME</w:t>
            </w:r>
          </w:p>
        </w:tc>
        <w:tc>
          <w:tcPr>
            <w:tcW w:w="1134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>
              <w:rPr>
                <w:rFonts w:hint="eastAsia"/>
                <w:color w:val="auto"/>
                <w:sz w:val="20"/>
              </w:rPr>
              <w:t>始发站</w:t>
            </w:r>
            <w:r>
              <w:rPr>
                <w:color w:val="auto"/>
                <w:sz w:val="20"/>
              </w:rPr>
              <w:t>首班时间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C51D55" w:rsidRDefault="00C51D55" w:rsidP="00DB4D1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UP_LINE_END_TIME</w:t>
            </w:r>
          </w:p>
        </w:tc>
        <w:tc>
          <w:tcPr>
            <w:tcW w:w="1134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上行始发站末班时间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C51D55" w:rsidRDefault="00C51D55" w:rsidP="00DB4D1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DOWN_LINE_START_TIME</w:t>
            </w:r>
          </w:p>
        </w:tc>
        <w:tc>
          <w:tcPr>
            <w:tcW w:w="1134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下行始发站首班时间</w:t>
            </w:r>
          </w:p>
        </w:tc>
      </w:tr>
      <w:tr w:rsidR="00C51D55">
        <w:tc>
          <w:tcPr>
            <w:tcW w:w="534" w:type="dxa"/>
            <w:vAlign w:val="center"/>
          </w:tcPr>
          <w:p w:rsidR="00C51D55" w:rsidRDefault="00C51D5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C51D55" w:rsidRDefault="00C51D55" w:rsidP="00DB4D1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DOWN_LINE_END_TIME</w:t>
            </w:r>
          </w:p>
        </w:tc>
        <w:tc>
          <w:tcPr>
            <w:tcW w:w="1134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51D55" w:rsidRDefault="00C51D55" w:rsidP="00DB4D1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51D55" w:rsidRDefault="00C51D55" w:rsidP="00DB4D1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下行始发站末班时间</w:t>
            </w:r>
          </w:p>
        </w:tc>
      </w:tr>
    </w:tbl>
    <w:p w:rsidR="000A7364" w:rsidRDefault="00DF32C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2-9</w:t>
      </w:r>
      <w:r>
        <w:rPr>
          <w:rFonts w:hint="eastAsia"/>
          <w:bCs/>
          <w:kern w:val="44"/>
          <w:sz w:val="24"/>
          <w:szCs w:val="44"/>
        </w:rPr>
        <w:t>字段会根据线路支线数量值进行重复。如，</w:t>
      </w:r>
      <w:r>
        <w:rPr>
          <w:rFonts w:hint="eastAsia"/>
          <w:bCs/>
          <w:kern w:val="44"/>
          <w:sz w:val="24"/>
          <w:szCs w:val="44"/>
        </w:rPr>
        <w:t>SUB_LINE_NUM=3</w:t>
      </w:r>
      <w:r>
        <w:rPr>
          <w:rFonts w:hint="eastAsia"/>
          <w:bCs/>
          <w:kern w:val="44"/>
          <w:sz w:val="24"/>
          <w:szCs w:val="44"/>
        </w:rPr>
        <w:t>，则</w:t>
      </w:r>
      <w:r>
        <w:rPr>
          <w:rFonts w:hint="eastAsia"/>
          <w:bCs/>
          <w:kern w:val="44"/>
          <w:sz w:val="24"/>
          <w:szCs w:val="44"/>
        </w:rPr>
        <w:t>2-9</w:t>
      </w:r>
      <w:r>
        <w:rPr>
          <w:rFonts w:hint="eastAsia"/>
          <w:bCs/>
          <w:kern w:val="44"/>
          <w:sz w:val="24"/>
          <w:szCs w:val="44"/>
        </w:rPr>
        <w:t>字段会重复</w:t>
      </w:r>
      <w:r>
        <w:rPr>
          <w:rFonts w:hint="eastAsia"/>
          <w:bCs/>
          <w:kern w:val="44"/>
          <w:sz w:val="24"/>
          <w:szCs w:val="44"/>
        </w:rPr>
        <w:t>3</w:t>
      </w:r>
      <w:r>
        <w:rPr>
          <w:rFonts w:hint="eastAsia"/>
          <w:bCs/>
          <w:kern w:val="44"/>
          <w:sz w:val="24"/>
          <w:szCs w:val="44"/>
        </w:rPr>
        <w:t>次。</w:t>
      </w:r>
      <w:r w:rsidR="00C915DB">
        <w:rPr>
          <w:rFonts w:hint="eastAsia"/>
          <w:bCs/>
          <w:kern w:val="44"/>
          <w:sz w:val="24"/>
          <w:szCs w:val="44"/>
        </w:rPr>
        <w:t>控制器根据数量，定时切换显示各支线的首末班站点及时间。</w:t>
      </w:r>
    </w:p>
    <w:p w:rsidR="000A7364" w:rsidRDefault="00646400">
      <w:pPr>
        <w:pStyle w:val="2"/>
        <w:numPr>
          <w:ilvl w:val="1"/>
          <w:numId w:val="1"/>
        </w:numPr>
      </w:pPr>
      <w:bookmarkStart w:id="107" w:name="_Toc529524292"/>
      <w:r>
        <w:rPr>
          <w:rFonts w:hint="eastAsia"/>
        </w:rPr>
        <w:t>SEND_LINE_INFO _ACK</w:t>
      </w:r>
      <w:r>
        <w:rPr>
          <w:rFonts w:hint="eastAsia"/>
        </w:rPr>
        <w:t>发送地铁运行消息应答消息</w:t>
      </w:r>
      <w:bookmarkEnd w:id="10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8" w:name="_Toc529524293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10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EB03F9" w:rsidTr="00BE0599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EB03F9" w:rsidRDefault="00EB03F9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95D" w:rsidRDefault="00A7495D" w:rsidP="00BC007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TIME_HH</w:t>
            </w:r>
          </w:p>
        </w:tc>
        <w:tc>
          <w:tcPr>
            <w:tcW w:w="11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BC007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 w:rsidR="009F2872">
              <w:rPr>
                <w:rFonts w:hint="eastAsia"/>
                <w:color w:val="auto"/>
                <w:sz w:val="20"/>
              </w:rPr>
              <w:t>小时值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95D" w:rsidRDefault="00A7495D" w:rsidP="00BC007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TIME_MM</w:t>
            </w:r>
          </w:p>
        </w:tc>
        <w:tc>
          <w:tcPr>
            <w:tcW w:w="11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BC007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A7495D" w:rsidRDefault="00A7495D" w:rsidP="00BC007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 w:rsidR="009F2872">
              <w:rPr>
                <w:rFonts w:hint="eastAsia"/>
                <w:color w:val="auto"/>
                <w:sz w:val="20"/>
              </w:rPr>
              <w:t>分钟值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A7495D" w:rsidRDefault="00A7495D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CURRENT_END_STATION_ID</w:t>
            </w:r>
          </w:p>
        </w:tc>
        <w:tc>
          <w:tcPr>
            <w:tcW w:w="11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151C4B"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276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本次列车终点站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A7495D" w:rsidRDefault="00A7495D" w:rsidP="00BC007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BC007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 w:rsidR="009F2872">
              <w:rPr>
                <w:color w:val="auto"/>
                <w:sz w:val="20"/>
              </w:rPr>
              <w:t>小时值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A7495D" w:rsidRDefault="00A7495D" w:rsidP="00BC007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95D" w:rsidRDefault="00A7495D" w:rsidP="00BC007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95D" w:rsidRDefault="00A7495D" w:rsidP="00BC007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A7495D" w:rsidRDefault="00A7495D" w:rsidP="009F287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</w:t>
            </w:r>
            <w:r w:rsidR="009F2872">
              <w:rPr>
                <w:rFonts w:hint="eastAsia"/>
                <w:color w:val="auto"/>
                <w:sz w:val="20"/>
              </w:rPr>
              <w:t>分钟值</w:t>
            </w:r>
          </w:p>
        </w:tc>
      </w:tr>
      <w:tr w:rsidR="00A7495D" w:rsidTr="00BE0599">
        <w:tc>
          <w:tcPr>
            <w:tcW w:w="534" w:type="dxa"/>
            <w:vAlign w:val="center"/>
          </w:tcPr>
          <w:p w:rsidR="00A7495D" w:rsidRDefault="00A7495D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A7495D" w:rsidRDefault="00A7495D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NEXT_END_STATION</w:t>
            </w:r>
          </w:p>
        </w:tc>
        <w:tc>
          <w:tcPr>
            <w:tcW w:w="1134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A7495D" w:rsidRDefault="00151C4B" w:rsidP="00BE059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95D" w:rsidRDefault="00A7495D" w:rsidP="00BE059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下次列车终点站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A7495D" w:rsidP="00A7495D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A7495D">
        <w:rPr>
          <w:bCs/>
          <w:kern w:val="44"/>
          <w:sz w:val="24"/>
          <w:szCs w:val="44"/>
        </w:rPr>
        <w:t>小时值和分钟值为具体数字</w:t>
      </w:r>
      <w:r w:rsidRPr="00A7495D">
        <w:rPr>
          <w:rFonts w:hint="eastAsia"/>
          <w:bCs/>
          <w:kern w:val="44"/>
          <w:sz w:val="24"/>
          <w:szCs w:val="44"/>
        </w:rPr>
        <w:t>，</w:t>
      </w:r>
      <w:r w:rsidRPr="00A7495D">
        <w:rPr>
          <w:bCs/>
          <w:kern w:val="44"/>
          <w:sz w:val="24"/>
          <w:szCs w:val="44"/>
        </w:rPr>
        <w:t>不是指几点几分</w:t>
      </w:r>
      <w:r w:rsidRPr="00A7495D">
        <w:rPr>
          <w:rFonts w:hint="eastAsia"/>
          <w:bCs/>
          <w:kern w:val="44"/>
          <w:sz w:val="24"/>
          <w:szCs w:val="44"/>
        </w:rPr>
        <w:t>。</w:t>
      </w:r>
      <w:r w:rsidRPr="00A7495D">
        <w:rPr>
          <w:bCs/>
          <w:kern w:val="44"/>
          <w:sz w:val="24"/>
          <w:szCs w:val="44"/>
        </w:rPr>
        <w:t>如</w:t>
      </w:r>
      <w:r w:rsidRPr="00A7495D">
        <w:rPr>
          <w:rFonts w:hint="eastAsia"/>
          <w:bCs/>
          <w:kern w:val="44"/>
          <w:sz w:val="24"/>
          <w:szCs w:val="44"/>
        </w:rPr>
        <w:t>，</w:t>
      </w:r>
      <w:r w:rsidRPr="00A7495D">
        <w:rPr>
          <w:bCs/>
          <w:kern w:val="44"/>
          <w:sz w:val="24"/>
          <w:szCs w:val="44"/>
        </w:rPr>
        <w:t>小时值</w:t>
      </w:r>
      <w:r w:rsidRPr="00A7495D">
        <w:rPr>
          <w:rFonts w:hint="eastAsia"/>
          <w:bCs/>
          <w:kern w:val="44"/>
          <w:sz w:val="24"/>
          <w:szCs w:val="44"/>
        </w:rPr>
        <w:t>为</w:t>
      </w:r>
      <w:r w:rsidRPr="00A7495D">
        <w:rPr>
          <w:rFonts w:hint="eastAsia"/>
          <w:bCs/>
          <w:kern w:val="44"/>
          <w:sz w:val="24"/>
          <w:szCs w:val="44"/>
        </w:rPr>
        <w:t>23</w:t>
      </w:r>
      <w:r w:rsidRPr="00A7495D">
        <w:rPr>
          <w:rFonts w:hint="eastAsia"/>
          <w:bCs/>
          <w:kern w:val="44"/>
          <w:sz w:val="24"/>
          <w:szCs w:val="44"/>
        </w:rPr>
        <w:t>，分钟值为</w:t>
      </w:r>
      <w:r w:rsidRPr="00A7495D">
        <w:rPr>
          <w:rFonts w:hint="eastAsia"/>
          <w:bCs/>
          <w:kern w:val="44"/>
          <w:sz w:val="24"/>
          <w:szCs w:val="44"/>
        </w:rPr>
        <w:t>7</w:t>
      </w:r>
      <w:r w:rsidRPr="00A7495D">
        <w:rPr>
          <w:rFonts w:hint="eastAsia"/>
          <w:bCs/>
          <w:kern w:val="44"/>
          <w:sz w:val="24"/>
          <w:szCs w:val="44"/>
        </w:rPr>
        <w:t>，表示还有</w:t>
      </w:r>
      <w:r w:rsidRPr="00A7495D">
        <w:rPr>
          <w:rFonts w:hint="eastAsia"/>
          <w:bCs/>
          <w:kern w:val="44"/>
          <w:sz w:val="24"/>
          <w:szCs w:val="44"/>
        </w:rPr>
        <w:t>23</w:t>
      </w:r>
      <w:r w:rsidRPr="00A7495D">
        <w:rPr>
          <w:rFonts w:hint="eastAsia"/>
          <w:bCs/>
          <w:kern w:val="44"/>
          <w:sz w:val="24"/>
          <w:szCs w:val="44"/>
        </w:rPr>
        <w:t>个小时</w:t>
      </w:r>
      <w:r w:rsidRPr="00A7495D">
        <w:rPr>
          <w:rFonts w:hint="eastAsia"/>
          <w:bCs/>
          <w:kern w:val="44"/>
          <w:sz w:val="24"/>
          <w:szCs w:val="44"/>
        </w:rPr>
        <w:t>7</w:t>
      </w:r>
      <w:r w:rsidRPr="00A7495D">
        <w:rPr>
          <w:rFonts w:hint="eastAsia"/>
          <w:bCs/>
          <w:kern w:val="44"/>
          <w:sz w:val="24"/>
          <w:szCs w:val="44"/>
        </w:rPr>
        <w:t>分钟到达，不是指</w:t>
      </w:r>
      <w:r w:rsidRPr="00A7495D">
        <w:rPr>
          <w:rFonts w:hint="eastAsia"/>
          <w:bCs/>
          <w:kern w:val="44"/>
          <w:sz w:val="24"/>
          <w:szCs w:val="44"/>
        </w:rPr>
        <w:t>23:07</w:t>
      </w:r>
      <w:r w:rsidRPr="00A7495D">
        <w:rPr>
          <w:rFonts w:hint="eastAsia"/>
          <w:bCs/>
          <w:kern w:val="44"/>
          <w:sz w:val="24"/>
          <w:szCs w:val="44"/>
        </w:rPr>
        <w:t>到达。</w:t>
      </w:r>
    </w:p>
    <w:p w:rsidR="000A7364" w:rsidRDefault="00646400">
      <w:pPr>
        <w:pStyle w:val="2"/>
        <w:numPr>
          <w:ilvl w:val="1"/>
          <w:numId w:val="1"/>
        </w:numPr>
      </w:pPr>
      <w:bookmarkStart w:id="109" w:name="_Toc529524294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10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10" w:name="_Toc529524295"/>
      <w:r>
        <w:rPr>
          <w:rFonts w:hint="eastAsia"/>
        </w:rPr>
        <w:t>SEND_FORMAT_FILE</w:t>
      </w:r>
      <w:r w:rsidR="00674A7D">
        <w:rPr>
          <w:rFonts w:hint="eastAsia"/>
        </w:rPr>
        <w:t>发送版式文件</w:t>
      </w:r>
      <w:r>
        <w:rPr>
          <w:rFonts w:hint="eastAsia"/>
        </w:rPr>
        <w:t>消息</w:t>
      </w:r>
      <w:bookmarkEnd w:id="11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</w:t>
            </w:r>
          </w:p>
        </w:tc>
        <w:tc>
          <w:tcPr>
            <w:tcW w:w="1134" w:type="dxa"/>
            <w:vAlign w:val="center"/>
          </w:tcPr>
          <w:p w:rsidR="000A7364" w:rsidRDefault="00646400" w:rsidP="00B0666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B066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646400" w:rsidP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 w:rsidR="00BE0599">
              <w:rPr>
                <w:rFonts w:hint="eastAsia"/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BE059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1" w:name="_Toc529524296"/>
      <w:r>
        <w:rPr>
          <w:rFonts w:hint="eastAsia"/>
        </w:rPr>
        <w:t>SEND_FORMAT_FILE_ACK</w:t>
      </w:r>
      <w:r w:rsidR="00674A7D">
        <w:rPr>
          <w:rFonts w:hint="eastAsia"/>
        </w:rPr>
        <w:t>发送版式文件</w:t>
      </w:r>
      <w:r>
        <w:rPr>
          <w:rFonts w:hint="eastAsia"/>
        </w:rPr>
        <w:t>应答消息</w:t>
      </w:r>
      <w:bookmarkEnd w:id="11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</w:t>
      </w:r>
      <w:r w:rsidR="00674A7D">
        <w:rPr>
          <w:rFonts w:hint="eastAsia"/>
          <w:bCs/>
          <w:kern w:val="44"/>
          <w:sz w:val="24"/>
          <w:szCs w:val="44"/>
        </w:rPr>
        <w:t>及完成状态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12" w:name="_Toc529524297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11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0C611F"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C611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0C61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REBOOT_MODE</w:t>
            </w:r>
          </w:p>
        </w:tc>
        <w:tc>
          <w:tcPr>
            <w:tcW w:w="1134" w:type="dxa"/>
            <w:vAlign w:val="center"/>
          </w:tcPr>
          <w:p w:rsidR="000A7364" w:rsidRDefault="000C61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0C611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0C611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0: </w:t>
            </w:r>
            <w:r>
              <w:rPr>
                <w:rFonts w:hint="eastAsia"/>
                <w:color w:val="auto"/>
                <w:sz w:val="20"/>
              </w:rPr>
              <w:t>重启应用，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：重启服务器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3" w:name="_Toc529524298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11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4" w:name="_Toc529524299"/>
      <w:r>
        <w:rPr>
          <w:rFonts w:hint="eastAsia"/>
        </w:rPr>
        <w:t>RUN_STATUS</w:t>
      </w:r>
      <w:r>
        <w:rPr>
          <w:rFonts w:hint="eastAsia"/>
        </w:rPr>
        <w:t>系统运行消息</w:t>
      </w:r>
      <w:bookmarkEnd w:id="11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5" w:name="_Toc529524300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11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6" w:name="_Toc529524301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11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_DATE</w:t>
            </w:r>
          </w:p>
        </w:tc>
        <w:tc>
          <w:tcPr>
            <w:tcW w:w="1134" w:type="dxa"/>
            <w:vAlign w:val="center"/>
          </w:tcPr>
          <w:p w:rsidR="000A7364" w:rsidRDefault="00F251F6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F251F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日志日期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YYYY</w:t>
            </w:r>
            <w:r>
              <w:rPr>
                <w:rFonts w:hint="eastAsia"/>
                <w:color w:val="auto"/>
                <w:sz w:val="20"/>
              </w:rPr>
              <w:t>:MM:DD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LOG_TIME</w:t>
            </w:r>
          </w:p>
        </w:tc>
        <w:tc>
          <w:tcPr>
            <w:tcW w:w="1134" w:type="dxa"/>
            <w:vAlign w:val="center"/>
          </w:tcPr>
          <w:p w:rsidR="000A7364" w:rsidRDefault="00F251F6" w:rsidP="00C4771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C4771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F251F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日志时间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HH</w:t>
            </w:r>
            <w:r>
              <w:rPr>
                <w:rFonts w:hint="eastAsia"/>
                <w:color w:val="auto"/>
                <w:sz w:val="20"/>
              </w:rPr>
              <w:t>:MM:SS</w:t>
            </w:r>
          </w:p>
        </w:tc>
      </w:tr>
    </w:tbl>
    <w:p w:rsidR="000A7364" w:rsidRDefault="000A7364">
      <w:pPr>
        <w:spacing w:line="360" w:lineRule="auto"/>
        <w:ind w:firstLine="42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7" w:name="_Toc529524302"/>
      <w:r>
        <w:rPr>
          <w:rFonts w:hint="eastAsia"/>
        </w:rPr>
        <w:t>RUN_LOG_ACK</w:t>
      </w:r>
      <w:r>
        <w:rPr>
          <w:rFonts w:hint="eastAsia"/>
        </w:rPr>
        <w:t>日志上报应答消息</w:t>
      </w:r>
      <w:bookmarkEnd w:id="11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8" w:name="_Toc529524303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11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796DF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  <w:tc>
          <w:tcPr>
            <w:tcW w:w="2126" w:type="dxa"/>
            <w:vAlign w:val="center"/>
          </w:tcPr>
          <w:p w:rsidR="000A7364" w:rsidRDefault="00796DF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不含路径</w:t>
            </w:r>
          </w:p>
        </w:tc>
      </w:tr>
      <w:tr w:rsidR="00D643FA">
        <w:tc>
          <w:tcPr>
            <w:tcW w:w="534" w:type="dxa"/>
            <w:vAlign w:val="center"/>
          </w:tcPr>
          <w:p w:rsidR="00D643FA" w:rsidRDefault="00D643F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D643FA" w:rsidRDefault="00D643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UPDATE_MODE</w:t>
            </w:r>
          </w:p>
        </w:tc>
        <w:tc>
          <w:tcPr>
            <w:tcW w:w="1134" w:type="dxa"/>
            <w:vAlign w:val="center"/>
          </w:tcPr>
          <w:p w:rsidR="00D643FA" w:rsidRDefault="00D643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D643FA" w:rsidRDefault="00D643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更新模式</w:t>
            </w:r>
          </w:p>
        </w:tc>
        <w:tc>
          <w:tcPr>
            <w:tcW w:w="2126" w:type="dxa"/>
            <w:vAlign w:val="center"/>
          </w:tcPr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：下次重启时更新</w:t>
            </w:r>
          </w:p>
          <w:p w:rsidR="00D643FA" w:rsidRDefault="00D643F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：立即更新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9" w:name="_Toc529524304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11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0" w:name="_Toc529524305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2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21" w:name="_Toc529524306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2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_INTERVAL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0A7364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B2A48" w:rsidTr="00826425">
        <w:tc>
          <w:tcPr>
            <w:tcW w:w="534" w:type="dxa"/>
            <w:vAlign w:val="center"/>
          </w:tcPr>
          <w:p w:rsidR="000B2A48" w:rsidRDefault="000B2A48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CONTROLLER_TYPE</w:t>
            </w:r>
          </w:p>
        </w:tc>
        <w:tc>
          <w:tcPr>
            <w:tcW w:w="1134" w:type="dxa"/>
            <w:vAlign w:val="center"/>
          </w:tcPr>
          <w:p w:rsidR="000B2A48" w:rsidRDefault="000B2A48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807322"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0B2A48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：站厅控制器</w:t>
            </w:r>
          </w:p>
        </w:tc>
        <w:tc>
          <w:tcPr>
            <w:tcW w:w="2126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控制器类型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891AEC" w:rsidRDefault="00891AEC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134" w:type="dxa"/>
            <w:vAlign w:val="center"/>
          </w:tcPr>
          <w:p w:rsidR="00891AEC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91AEC" w:rsidRDefault="00F251F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891AEC" w:rsidRDefault="00891AEC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134" w:type="dxa"/>
            <w:vAlign w:val="center"/>
          </w:tcPr>
          <w:p w:rsidR="00891AEC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91AEC" w:rsidRDefault="00891AEC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91AEC" w:rsidRDefault="00F251F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  <w:tr w:rsidR="00A470FF" w:rsidTr="00826425">
        <w:tc>
          <w:tcPr>
            <w:tcW w:w="534" w:type="dxa"/>
            <w:vAlign w:val="center"/>
          </w:tcPr>
          <w:p w:rsidR="00A470FF" w:rsidRDefault="00855DD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1984" w:type="dxa"/>
            <w:vAlign w:val="center"/>
          </w:tcPr>
          <w:p w:rsidR="00A470FF" w:rsidRDefault="00401776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UP_LINE_START_TIME</w:t>
            </w:r>
          </w:p>
        </w:tc>
        <w:tc>
          <w:tcPr>
            <w:tcW w:w="1134" w:type="dxa"/>
            <w:vAlign w:val="center"/>
          </w:tcPr>
          <w:p w:rsidR="00A470FF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A470FF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A470FF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A470FF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</w:t>
            </w:r>
            <w:r>
              <w:rPr>
                <w:rFonts w:hint="eastAsia"/>
                <w:color w:val="auto"/>
                <w:sz w:val="20"/>
              </w:rPr>
              <w:t>始发站</w:t>
            </w:r>
            <w:r>
              <w:rPr>
                <w:color w:val="auto"/>
                <w:sz w:val="20"/>
              </w:rPr>
              <w:t>首班时间</w:t>
            </w:r>
          </w:p>
        </w:tc>
      </w:tr>
      <w:tr w:rsidR="00401776" w:rsidTr="00826425">
        <w:tc>
          <w:tcPr>
            <w:tcW w:w="534" w:type="dxa"/>
            <w:vAlign w:val="center"/>
          </w:tcPr>
          <w:p w:rsidR="00401776" w:rsidRDefault="00855DD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1984" w:type="dxa"/>
            <w:vAlign w:val="center"/>
          </w:tcPr>
          <w:p w:rsidR="00401776" w:rsidRDefault="00401776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UP_LINE_END_TIME</w:t>
            </w:r>
          </w:p>
        </w:tc>
        <w:tc>
          <w:tcPr>
            <w:tcW w:w="1134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上行始发站末班时间</w:t>
            </w:r>
          </w:p>
        </w:tc>
      </w:tr>
      <w:tr w:rsidR="00401776" w:rsidTr="00826425">
        <w:tc>
          <w:tcPr>
            <w:tcW w:w="534" w:type="dxa"/>
            <w:vAlign w:val="center"/>
          </w:tcPr>
          <w:p w:rsidR="00401776" w:rsidRDefault="00855DD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1984" w:type="dxa"/>
            <w:vAlign w:val="center"/>
          </w:tcPr>
          <w:p w:rsidR="00401776" w:rsidRDefault="00401776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DOWN_LINE_START_TIME</w:t>
            </w:r>
          </w:p>
        </w:tc>
        <w:tc>
          <w:tcPr>
            <w:tcW w:w="1134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下行始发站首班时间</w:t>
            </w:r>
          </w:p>
        </w:tc>
      </w:tr>
      <w:tr w:rsidR="00401776" w:rsidTr="00826425">
        <w:tc>
          <w:tcPr>
            <w:tcW w:w="534" w:type="dxa"/>
            <w:vAlign w:val="center"/>
          </w:tcPr>
          <w:p w:rsidR="00401776" w:rsidRDefault="00855DD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1984" w:type="dxa"/>
            <w:vAlign w:val="center"/>
          </w:tcPr>
          <w:p w:rsidR="00401776" w:rsidRDefault="00401776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DOWN_LINE_END_TIME</w:t>
            </w:r>
          </w:p>
        </w:tc>
        <w:tc>
          <w:tcPr>
            <w:tcW w:w="1134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401776" w:rsidRDefault="0040177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401776" w:rsidRDefault="00401776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下行始发站末班时间</w:t>
            </w:r>
          </w:p>
        </w:tc>
      </w:tr>
      <w:tr w:rsidR="0086075A" w:rsidTr="00826425">
        <w:tc>
          <w:tcPr>
            <w:tcW w:w="534" w:type="dxa"/>
            <w:vAlign w:val="center"/>
          </w:tcPr>
          <w:p w:rsidR="0086075A" w:rsidRDefault="00856AF3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1984" w:type="dxa"/>
            <w:vAlign w:val="center"/>
          </w:tcPr>
          <w:p w:rsidR="0086075A" w:rsidRDefault="0086075A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UP_STATION_START_TIME</w:t>
            </w:r>
          </w:p>
        </w:tc>
        <w:tc>
          <w:tcPr>
            <w:tcW w:w="1134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6075A" w:rsidRDefault="0086075A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6075A" w:rsidRDefault="0086075A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上行本站首班时间</w:t>
            </w:r>
          </w:p>
        </w:tc>
      </w:tr>
      <w:tr w:rsidR="0086075A" w:rsidTr="00826425">
        <w:tc>
          <w:tcPr>
            <w:tcW w:w="534" w:type="dxa"/>
            <w:vAlign w:val="center"/>
          </w:tcPr>
          <w:p w:rsidR="0086075A" w:rsidRDefault="00856AF3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1984" w:type="dxa"/>
            <w:vAlign w:val="center"/>
          </w:tcPr>
          <w:p w:rsidR="0086075A" w:rsidRDefault="0086075A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UP_STATION_END_TIME</w:t>
            </w:r>
          </w:p>
        </w:tc>
        <w:tc>
          <w:tcPr>
            <w:tcW w:w="1134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6075A" w:rsidRDefault="0086075A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6075A" w:rsidRDefault="0086075A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上行本站末班时间</w:t>
            </w:r>
          </w:p>
        </w:tc>
      </w:tr>
      <w:tr w:rsidR="0086075A" w:rsidTr="00826425">
        <w:tc>
          <w:tcPr>
            <w:tcW w:w="534" w:type="dxa"/>
            <w:vAlign w:val="center"/>
          </w:tcPr>
          <w:p w:rsidR="0086075A" w:rsidRDefault="00856AF3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1984" w:type="dxa"/>
            <w:vAlign w:val="center"/>
          </w:tcPr>
          <w:p w:rsidR="0086075A" w:rsidRDefault="0086075A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DOWN_STATION_START_TIME</w:t>
            </w:r>
          </w:p>
        </w:tc>
        <w:tc>
          <w:tcPr>
            <w:tcW w:w="1134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6075A" w:rsidRDefault="0086075A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6075A" w:rsidRDefault="0086075A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下行本站首班时间</w:t>
            </w:r>
          </w:p>
        </w:tc>
      </w:tr>
      <w:tr w:rsidR="0086075A" w:rsidTr="00826425">
        <w:tc>
          <w:tcPr>
            <w:tcW w:w="534" w:type="dxa"/>
            <w:vAlign w:val="center"/>
          </w:tcPr>
          <w:p w:rsidR="0086075A" w:rsidRDefault="00856AF3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1984" w:type="dxa"/>
            <w:vAlign w:val="center"/>
          </w:tcPr>
          <w:p w:rsidR="0086075A" w:rsidRDefault="0086075A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DOWN_STATION_END_TIME</w:t>
            </w:r>
          </w:p>
        </w:tc>
        <w:tc>
          <w:tcPr>
            <w:tcW w:w="1134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86075A" w:rsidRDefault="0086075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6075A" w:rsidRDefault="0086075A" w:rsidP="0086075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86075A" w:rsidRDefault="0086075A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下行本站末班时间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F743AF" w:rsidRDefault="00F743A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C11C3B" w:rsidRDefault="00C11C3B" w:rsidP="00C11C3B">
      <w:pPr>
        <w:pStyle w:val="2"/>
        <w:numPr>
          <w:ilvl w:val="1"/>
          <w:numId w:val="1"/>
        </w:numPr>
      </w:pPr>
      <w:bookmarkStart w:id="122" w:name="_Toc529524307"/>
      <w:r>
        <w:rPr>
          <w:rFonts w:hint="eastAsia"/>
        </w:rPr>
        <w:t>SEND_WORK_TIME</w:t>
      </w:r>
      <w:r>
        <w:rPr>
          <w:rFonts w:hint="eastAsia"/>
        </w:rPr>
        <w:t>更新控制器休眠时间</w:t>
      </w:r>
      <w:bookmarkEnd w:id="122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11C3B" w:rsidRDefault="00C11C3B" w:rsidP="00F251F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134" w:type="dxa"/>
            <w:vAlign w:val="center"/>
          </w:tcPr>
          <w:p w:rsidR="00C11C3B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F251F6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134" w:type="dxa"/>
            <w:vAlign w:val="center"/>
          </w:tcPr>
          <w:p w:rsidR="00122FAA" w:rsidRDefault="00F251F6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122FAA" w:rsidRDefault="00122FAA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122FAA" w:rsidRDefault="00F251F6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HH:MM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C11C3B" w:rsidRDefault="00C11C3B" w:rsidP="00C11C3B">
      <w:pPr>
        <w:spacing w:line="360" w:lineRule="auto"/>
        <w:rPr>
          <w:bCs/>
          <w:kern w:val="44"/>
          <w:sz w:val="24"/>
          <w:szCs w:val="44"/>
        </w:rPr>
      </w:pPr>
    </w:p>
    <w:p w:rsidR="00C11C3B" w:rsidRDefault="00122FAA" w:rsidP="00C11C3B">
      <w:pPr>
        <w:pStyle w:val="2"/>
        <w:numPr>
          <w:ilvl w:val="1"/>
          <w:numId w:val="1"/>
        </w:numPr>
      </w:pPr>
      <w:bookmarkStart w:id="123" w:name="_Toc529524308"/>
      <w:r>
        <w:rPr>
          <w:rFonts w:hint="eastAsia"/>
        </w:rPr>
        <w:t>SEND_WORK_TIME_ACK</w:t>
      </w:r>
      <w:r>
        <w:rPr>
          <w:rFonts w:hint="eastAsia"/>
        </w:rPr>
        <w:t>更新控制器休眠时间响应</w:t>
      </w:r>
      <w:bookmarkEnd w:id="123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C11C3B" w:rsidRDefault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6C1D68" w:rsidRPr="006C1D68" w:rsidRDefault="006C1D68" w:rsidP="006C1D68">
      <w:pPr>
        <w:pStyle w:val="2"/>
        <w:numPr>
          <w:ilvl w:val="1"/>
          <w:numId w:val="1"/>
        </w:numPr>
      </w:pPr>
      <w:bookmarkStart w:id="124" w:name="_Toc529524309"/>
      <w:r w:rsidRPr="006C1D68">
        <w:rPr>
          <w:rFonts w:hint="eastAsia"/>
        </w:rPr>
        <w:t>VIEW_CONTROLLER_VIDEO</w:t>
      </w:r>
      <w:r w:rsidRPr="006C1D68">
        <w:rPr>
          <w:rFonts w:hint="eastAsia"/>
        </w:rPr>
        <w:t>查看控制器实时视频</w:t>
      </w:r>
      <w:bookmarkEnd w:id="124"/>
    </w:p>
    <w:p w:rsidR="006C1D68" w:rsidRPr="006C1D68" w:rsidRDefault="005F3816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="006C1D68"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="006C1D68"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6C1D68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6C1D68" w:rsidRDefault="006C1D6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START_END_FLAG</w:t>
            </w: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718" w:rsidRDefault="00A470FF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开始结束标志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：结束，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：开始</w:t>
            </w:r>
          </w:p>
        </w:tc>
      </w:tr>
      <w:tr w:rsidR="00A74718" w:rsidTr="00055DE2">
        <w:tc>
          <w:tcPr>
            <w:tcW w:w="534" w:type="dxa"/>
            <w:vAlign w:val="center"/>
          </w:tcPr>
          <w:p w:rsidR="00A74718" w:rsidRDefault="00A74718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718" w:rsidRDefault="00A74718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A74718" w:rsidRDefault="00A74718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6C1D68" w:rsidRDefault="006C1D68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5F3816" w:rsidRPr="006C1D68" w:rsidRDefault="005F3816" w:rsidP="005F3816">
      <w:pPr>
        <w:pStyle w:val="2"/>
        <w:numPr>
          <w:ilvl w:val="1"/>
          <w:numId w:val="1"/>
        </w:numPr>
      </w:pPr>
      <w:bookmarkStart w:id="125" w:name="_Toc529524310"/>
      <w:r w:rsidRPr="006C1D68">
        <w:rPr>
          <w:rFonts w:hint="eastAsia"/>
        </w:rPr>
        <w:t>VIEW_CONTROLLER_VIDEO</w:t>
      </w:r>
      <w:r>
        <w:rPr>
          <w:rFonts w:hint="eastAsia"/>
        </w:rPr>
        <w:t>_ACK</w:t>
      </w:r>
      <w:r w:rsidRPr="006C1D68">
        <w:rPr>
          <w:rFonts w:hint="eastAsia"/>
        </w:rPr>
        <w:t>查看控制器实时视频</w:t>
      </w:r>
      <w:r>
        <w:rPr>
          <w:rFonts w:hint="eastAsia"/>
        </w:rPr>
        <w:t>响应</w:t>
      </w:r>
      <w:bookmarkEnd w:id="125"/>
    </w:p>
    <w:p w:rsidR="005F3816" w:rsidRPr="006C1D68" w:rsidRDefault="005F3816" w:rsidP="005F381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F3816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  <w:tr w:rsidR="005F3816" w:rsidTr="00055DE2">
        <w:tc>
          <w:tcPr>
            <w:tcW w:w="534" w:type="dxa"/>
            <w:vAlign w:val="center"/>
          </w:tcPr>
          <w:p w:rsidR="005F3816" w:rsidRDefault="005F3816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5F3816" w:rsidRDefault="005F3816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055DE2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5F3816" w:rsidRPr="005F3816" w:rsidRDefault="0097346E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控制器将实时视频发给流媒体服务器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用户在浏览器上连接到流媒体服务器查看视频</w:t>
      </w:r>
      <w:r>
        <w:rPr>
          <w:rFonts w:hint="eastAsia"/>
          <w:bCs/>
          <w:kern w:val="44"/>
          <w:sz w:val="24"/>
          <w:szCs w:val="44"/>
        </w:rPr>
        <w:t>。</w:t>
      </w:r>
      <w:r>
        <w:rPr>
          <w:bCs/>
          <w:kern w:val="44"/>
          <w:sz w:val="24"/>
          <w:szCs w:val="44"/>
        </w:rPr>
        <w:t>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根据控制器编号确定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每个控制器的视频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固定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740377" w:rsidRDefault="00740377" w:rsidP="00740377">
      <w:pPr>
        <w:pStyle w:val="2"/>
        <w:numPr>
          <w:ilvl w:val="1"/>
          <w:numId w:val="1"/>
        </w:numPr>
      </w:pPr>
      <w:bookmarkStart w:id="126" w:name="_Toc529524311"/>
      <w:r>
        <w:rPr>
          <w:rFonts w:hint="eastAsia"/>
        </w:rPr>
        <w:t>SEND_SAFE_VIDEO</w:t>
      </w:r>
      <w:r>
        <w:rPr>
          <w:rFonts w:hint="eastAsia"/>
        </w:rPr>
        <w:t>发送安全垫片</w:t>
      </w:r>
      <w:bookmarkEnd w:id="126"/>
    </w:p>
    <w:p w:rsidR="00740377" w:rsidRDefault="00740377" w:rsidP="00740377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740377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740377" w:rsidRDefault="00740377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740377" w:rsidTr="00055DE2">
        <w:tc>
          <w:tcPr>
            <w:tcW w:w="53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40377" w:rsidRDefault="00740377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1C31D1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740377" w:rsidRDefault="00740377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40377" w:rsidRDefault="00740377" w:rsidP="00E33B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视频文件</w:t>
            </w:r>
            <w:r w:rsidR="00E33BB4">
              <w:rPr>
                <w:rFonts w:hint="eastAsia"/>
                <w:color w:val="auto"/>
                <w:sz w:val="20"/>
              </w:rPr>
              <w:t>名</w:t>
            </w:r>
          </w:p>
        </w:tc>
        <w:tc>
          <w:tcPr>
            <w:tcW w:w="2126" w:type="dxa"/>
            <w:vAlign w:val="center"/>
          </w:tcPr>
          <w:p w:rsidR="00740377" w:rsidRDefault="00E33BB4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不含路径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只有文件名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视频文件保存在默认目录中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7F2F0F" w:rsidTr="00055DE2">
        <w:tc>
          <w:tcPr>
            <w:tcW w:w="53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7F2F0F" w:rsidRDefault="007F2F0F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7F2F0F" w:rsidRDefault="007F2F0F" w:rsidP="00E33BB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7F2F0F" w:rsidRDefault="007F2F0F" w:rsidP="00055DE2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A2703" w:rsidRDefault="005A2703" w:rsidP="005A2703">
      <w:pPr>
        <w:pStyle w:val="2"/>
        <w:numPr>
          <w:ilvl w:val="1"/>
          <w:numId w:val="1"/>
        </w:numPr>
      </w:pPr>
      <w:bookmarkStart w:id="127" w:name="_Toc529524312"/>
      <w:r>
        <w:rPr>
          <w:rFonts w:hint="eastAsia"/>
        </w:rPr>
        <w:t>SEND_SAFE_VIDEO_ACK</w:t>
      </w:r>
      <w:r>
        <w:rPr>
          <w:rFonts w:hint="eastAsia"/>
        </w:rPr>
        <w:t>发送安全垫片响应</w:t>
      </w:r>
      <w:bookmarkEnd w:id="127"/>
    </w:p>
    <w:p w:rsidR="005A2703" w:rsidRDefault="005A2703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发送安全垫片响应消息，由控制器发送到中心服务器。</w:t>
      </w:r>
    </w:p>
    <w:p w:rsidR="002B56FA" w:rsidRPr="002B56FA" w:rsidRDefault="002B56FA" w:rsidP="005A2703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控制器接收到发送安全垫片消息后，需要立即发送应答消息，表示接收到请求，此时</w:t>
      </w:r>
      <w:r>
        <w:rPr>
          <w:rFonts w:hint="eastAsia"/>
          <w:bCs/>
          <w:kern w:val="44"/>
          <w:sz w:val="24"/>
          <w:szCs w:val="44"/>
        </w:rPr>
        <w:t>ACK_TYPE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0</w:t>
      </w:r>
      <w:r>
        <w:rPr>
          <w:rFonts w:hint="eastAsia"/>
          <w:bCs/>
          <w:kern w:val="44"/>
          <w:sz w:val="24"/>
          <w:szCs w:val="44"/>
        </w:rPr>
        <w:t>。控制器完成安全垫片下载后，需要再次发送该消息，此时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值为</w:t>
      </w:r>
      <w:r>
        <w:rPr>
          <w:rFonts w:hint="eastAsia"/>
          <w:bCs/>
          <w:kern w:val="44"/>
          <w:sz w:val="24"/>
          <w:szCs w:val="44"/>
        </w:rPr>
        <w:t>2</w:t>
      </w:r>
      <w:r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A2703" w:rsidTr="00055DE2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A2703" w:rsidRDefault="005A2703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ACK_TYPE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B56FA" w:rsidTr="00055DE2">
        <w:tc>
          <w:tcPr>
            <w:tcW w:w="534" w:type="dxa"/>
            <w:vAlign w:val="center"/>
          </w:tcPr>
          <w:p w:rsidR="002B56FA" w:rsidRDefault="002B56FA" w:rsidP="00055DE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2B56FA" w:rsidRDefault="002B56FA" w:rsidP="00055DE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2B56FA" w:rsidRDefault="002B56FA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2B56FA" w:rsidRDefault="002B56FA" w:rsidP="00055DE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D353AC" w:rsidRDefault="00D353A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5F3816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28" w:name="_Toc525372622"/>
      <w:bookmarkStart w:id="129" w:name="_Toc529524313"/>
      <w:r>
        <w:rPr>
          <w:rFonts w:hint="eastAsia"/>
        </w:rPr>
        <w:t>DOWNLOAD_COMPLETE</w:t>
      </w:r>
      <w:r>
        <w:rPr>
          <w:rFonts w:hint="eastAsia"/>
        </w:rPr>
        <w:t>下载完成报告消息</w:t>
      </w:r>
      <w:bookmarkEnd w:id="128"/>
      <w:bookmarkEnd w:id="129"/>
    </w:p>
    <w:p w:rsidR="00837265" w:rsidRPr="006C1D68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REQUEST</w:t>
            </w:r>
            <w:r>
              <w:rPr>
                <w:rFonts w:hint="eastAsia"/>
                <w:color w:val="auto"/>
                <w:sz w:val="20"/>
              </w:rPr>
              <w:t>_TYPE</w:t>
            </w: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完成的请求消息类别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Pr="006C1D68" w:rsidRDefault="00837265" w:rsidP="00837265">
      <w:pPr>
        <w:pStyle w:val="2"/>
        <w:numPr>
          <w:ilvl w:val="1"/>
          <w:numId w:val="1"/>
        </w:numPr>
      </w:pPr>
      <w:bookmarkStart w:id="130" w:name="_Toc525372623"/>
      <w:bookmarkStart w:id="131" w:name="_Toc529524314"/>
      <w:r>
        <w:rPr>
          <w:rFonts w:hint="eastAsia"/>
        </w:rPr>
        <w:t>DOWNLOAD_COMPLETE_ACK</w:t>
      </w:r>
      <w:r>
        <w:rPr>
          <w:rFonts w:hint="eastAsia"/>
        </w:rPr>
        <w:t>下载完成响应消息</w:t>
      </w:r>
      <w:bookmarkEnd w:id="130"/>
      <w:bookmarkEnd w:id="131"/>
    </w:p>
    <w:p w:rsidR="00837265" w:rsidRPr="006C1D68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837265" w:rsidTr="00387486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  <w:tr w:rsidR="00837265" w:rsidTr="00387486">
        <w:tc>
          <w:tcPr>
            <w:tcW w:w="534" w:type="dxa"/>
            <w:vAlign w:val="center"/>
          </w:tcPr>
          <w:p w:rsidR="00837265" w:rsidRDefault="00837265" w:rsidP="00387486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837265" w:rsidRDefault="00837265" w:rsidP="0038748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37265" w:rsidRDefault="00837265" w:rsidP="009D2ED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837265" w:rsidRDefault="00837265" w:rsidP="00387486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837265" w:rsidRDefault="00837265" w:rsidP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837265" w:rsidRDefault="008372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2" w:name="_Toc529524315"/>
      <w:r>
        <w:rPr>
          <w:rFonts w:hint="eastAsia"/>
        </w:rPr>
        <w:t>节目单文件格式</w:t>
      </w:r>
      <w:bookmarkEnd w:id="132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proofErr w:type="spellStart"/>
      <w:r>
        <w:rPr>
          <w:rFonts w:hint="eastAsia"/>
        </w:rPr>
        <w:t>program_list_order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6516CE">
      <w:pPr>
        <w:spacing w:line="360" w:lineRule="auto"/>
        <w:ind w:firstLineChars="200" w:firstLine="420"/>
      </w:pPr>
      <w:r>
        <w:t>LIVE_</w:t>
      </w:r>
      <w:r>
        <w:rPr>
          <w:rFonts w:hint="eastAsia"/>
        </w:rPr>
        <w:t>FLAG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直播标志，</w:t>
      </w:r>
      <w:r>
        <w:rPr>
          <w:rFonts w:hint="eastAsia"/>
        </w:rPr>
        <w:t>1</w:t>
      </w:r>
      <w:r>
        <w:rPr>
          <w:rFonts w:hint="eastAsia"/>
        </w:rPr>
        <w:t>：直播，</w:t>
      </w:r>
      <w:r>
        <w:rPr>
          <w:rFonts w:hint="eastAsia"/>
        </w:rPr>
        <w:t>0</w:t>
      </w:r>
      <w:r>
        <w:rPr>
          <w:rFonts w:hint="eastAsia"/>
        </w:rPr>
        <w:t>：录播</w:t>
      </w:r>
    </w:p>
    <w:p w:rsidR="00C96E80" w:rsidRPr="00C96E80" w:rsidRDefault="00C96E80">
      <w:pPr>
        <w:spacing w:line="360" w:lineRule="auto"/>
        <w:ind w:firstLineChars="200" w:firstLine="420"/>
      </w:pPr>
      <w:r>
        <w:rPr>
          <w:rFonts w:hint="eastAsia"/>
        </w:rPr>
        <w:t xml:space="preserve">LIVE_URL=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F17D2F">
        <w:rPr>
          <w:rFonts w:hint="eastAsia"/>
        </w:rPr>
        <w:t>，</w:t>
      </w:r>
      <w:r w:rsidR="009E0194">
        <w:rPr>
          <w:rFonts w:hint="eastAsia"/>
        </w:rPr>
        <w:t>在</w:t>
      </w:r>
      <w:r w:rsidR="00F17D2F">
        <w:rPr>
          <w:rFonts w:hint="eastAsia"/>
        </w:rPr>
        <w:t>中心服务器配置</w:t>
      </w:r>
    </w:p>
    <w:p w:rsidR="003E2CE6" w:rsidRDefault="003E2CE6" w:rsidP="003E2CE6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6516CE" w:rsidRDefault="006516CE">
      <w:pPr>
        <w:spacing w:line="360" w:lineRule="auto"/>
        <w:ind w:firstLineChars="200" w:firstLine="420"/>
      </w:pPr>
    </w:p>
    <w:p w:rsidR="00650CD5" w:rsidRPr="003E2CE6" w:rsidRDefault="00650CD5">
      <w:pPr>
        <w:spacing w:line="360" w:lineRule="auto"/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如果为直播，则无</w:t>
      </w:r>
      <w:r w:rsidR="000676AF">
        <w:rPr>
          <w:rFonts w:hint="eastAsia"/>
        </w:rPr>
        <w:t>以</w:t>
      </w:r>
      <w:r>
        <w:rPr>
          <w:rFonts w:hint="eastAsia"/>
        </w:rPr>
        <w:t>下内容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节目文件和节目单文件在同一个目录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vob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3" w:name="_Toc529524316"/>
      <w:r>
        <w:rPr>
          <w:rFonts w:hint="eastAsia"/>
        </w:rPr>
        <w:t>版式文件格式</w:t>
      </w:r>
      <w:bookmarkEnd w:id="133"/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代表横纵坐标，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代表宽度和长度，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属性代表字体大小，</w:t>
      </w:r>
      <w:r>
        <w:rPr>
          <w:rFonts w:hint="eastAsia"/>
        </w:rPr>
        <w:t>color</w:t>
      </w:r>
      <w:r>
        <w:rPr>
          <w:rFonts w:hint="eastAsia"/>
        </w:rPr>
        <w:t>属性代表字体颜色，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属性代表背景色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其中颜色文本可以采用单词如“</w:t>
      </w:r>
      <w:r>
        <w:rPr>
          <w:rFonts w:hint="eastAsia"/>
        </w:rPr>
        <w:t>white</w:t>
      </w:r>
      <w:r>
        <w:rPr>
          <w:rFonts w:hint="eastAsia"/>
        </w:rPr>
        <w:t>”这样的格式，也可以采用如“</w:t>
      </w:r>
      <w:r>
        <w:rPr>
          <w:rFonts w:hint="eastAsia"/>
        </w:rPr>
        <w:t>0xffffff</w:t>
      </w:r>
      <w:r>
        <w:rPr>
          <w:rFonts w:hint="eastAsia"/>
        </w:rPr>
        <w:t>”这样的格式来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//Graphic </w:t>
      </w:r>
      <w:r>
        <w:rPr>
          <w:rFonts w:hint="eastAsia"/>
        </w:rPr>
        <w:t>标签代表整个界面的显示，</w:t>
      </w:r>
      <w:r>
        <w:rPr>
          <w:rFonts w:hint="eastAsia"/>
        </w:rPr>
        <w:t>type</w:t>
      </w:r>
      <w:r>
        <w:rPr>
          <w:rFonts w:hint="eastAsia"/>
        </w:rPr>
        <w:t>属性代表显示的界面类型，</w:t>
      </w:r>
      <w:r>
        <w:rPr>
          <w:rFonts w:hint="eastAsia"/>
        </w:rPr>
        <w:t>train</w:t>
      </w:r>
      <w:r>
        <w:rPr>
          <w:rFonts w:hint="eastAsia"/>
        </w:rPr>
        <w:t>表示车载，</w:t>
      </w:r>
      <w:r>
        <w:rPr>
          <w:rFonts w:hint="eastAsia"/>
        </w:rPr>
        <w:t>hall</w:t>
      </w:r>
      <w:r>
        <w:rPr>
          <w:rFonts w:hint="eastAsia"/>
        </w:rPr>
        <w:t>表示站厅，</w:t>
      </w:r>
      <w:r>
        <w:rPr>
          <w:rFonts w:hint="eastAsia"/>
        </w:rPr>
        <w:t>platform</w:t>
      </w:r>
      <w:r>
        <w:rPr>
          <w:rFonts w:hint="eastAsia"/>
        </w:rPr>
        <w:t>表示站台，</w:t>
      </w:r>
      <w:r>
        <w:rPr>
          <w:rFonts w:hint="eastAsia"/>
        </w:rPr>
        <w:t>left/right</w:t>
      </w:r>
      <w:r>
        <w:rPr>
          <w:rFonts w:hint="eastAsia"/>
        </w:rPr>
        <w:t>代表车次线路信息在界面左侧还是右侧，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/en</w:t>
      </w:r>
      <w:r>
        <w:rPr>
          <w:rFonts w:hint="eastAsia"/>
        </w:rPr>
        <w:t>代表中英文界面，文本内容如“</w:t>
      </w:r>
      <w:proofErr w:type="spellStart"/>
      <w:r>
        <w:rPr>
          <w:rFonts w:hint="eastAsia"/>
        </w:rPr>
        <w:t>hall_left_ch</w:t>
      </w:r>
      <w:proofErr w:type="spellEnd"/>
      <w:r>
        <w:rPr>
          <w:rFonts w:hint="eastAsia"/>
        </w:rPr>
        <w:t>”这样的格式，其中车载无中英文和左右区分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//Background </w:t>
      </w:r>
      <w:r>
        <w:rPr>
          <w:rFonts w:hint="eastAsia"/>
        </w:rPr>
        <w:t>标签代表背景图片显示，</w:t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属性代表背景图片在中心服务器上的路径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标签代表视频播放区域显示控制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//Emergency </w:t>
      </w:r>
      <w:r>
        <w:rPr>
          <w:rFonts w:hint="eastAsia"/>
        </w:rPr>
        <w:t>代表紧急消息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//Message </w:t>
      </w:r>
      <w:r>
        <w:rPr>
          <w:rFonts w:hint="eastAsia"/>
        </w:rPr>
        <w:t>代表新闻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//Date </w:t>
      </w:r>
      <w:r>
        <w:rPr>
          <w:rFonts w:hint="eastAsia"/>
        </w:rPr>
        <w:t>标签代表日期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//Time </w:t>
      </w:r>
      <w:r>
        <w:rPr>
          <w:rFonts w:hint="eastAsia"/>
        </w:rPr>
        <w:t>标签代表时间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标签代表本次列车进站时间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34" w:name="_Toc529524317"/>
      <w:r>
        <w:rPr>
          <w:rFonts w:hint="eastAsia"/>
        </w:rPr>
        <w:t>日志文件格式</w:t>
      </w:r>
      <w:bookmarkEnd w:id="134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21D" w:rsidRDefault="005D721D" w:rsidP="000A7364">
      <w:r>
        <w:separator/>
      </w:r>
    </w:p>
  </w:endnote>
  <w:endnote w:type="continuationSeparator" w:id="0">
    <w:p w:rsidR="005D721D" w:rsidRDefault="005D721D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1D" w:rsidRDefault="0054210F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B45343">
        <w:rPr>
          <w:noProof/>
        </w:rPr>
        <w:t>2018-11-10</w:t>
      </w:r>
    </w:fldSimple>
    <w:r w:rsidR="005D721D">
      <w:rPr>
        <w:rFonts w:hint="eastAsia"/>
      </w:rPr>
      <w:tab/>
    </w:r>
    <w:r w:rsidR="005D721D">
      <w:rPr>
        <w:rFonts w:hint="eastAsia"/>
      </w:rPr>
      <w:t>元钧</w:t>
    </w:r>
    <w:r w:rsidR="005D721D">
      <w:t>机密信息，未经允许不得扩散</w:t>
    </w:r>
    <w:r w:rsidR="005D721D">
      <w:rPr>
        <w:lang w:val="zh-CN"/>
      </w:rPr>
      <w:t xml:space="preserve"> </w:t>
    </w:r>
    <w:r w:rsidR="005D721D">
      <w:rPr>
        <w:rFonts w:hint="eastAsia"/>
        <w:lang w:val="zh-CN"/>
      </w:rPr>
      <w:tab/>
    </w:r>
    <w:r>
      <w:rPr>
        <w:b/>
        <w:bCs/>
      </w:rPr>
      <w:fldChar w:fldCharType="begin"/>
    </w:r>
    <w:r w:rsidR="005D721D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0176C" w:rsidRPr="00E0176C">
      <w:rPr>
        <w:b/>
        <w:bCs/>
        <w:noProof/>
        <w:lang w:val="zh-CN"/>
      </w:rPr>
      <w:t>14</w:t>
    </w:r>
    <w:r>
      <w:rPr>
        <w:b/>
        <w:bCs/>
      </w:rPr>
      <w:fldChar w:fldCharType="end"/>
    </w:r>
    <w:r w:rsidR="005D721D">
      <w:rPr>
        <w:lang w:val="zh-CN"/>
      </w:rPr>
      <w:t xml:space="preserve"> / </w:t>
    </w:r>
    <w:fldSimple w:instr="NUMPAGES  \* Arabic  \* MERGEFORMAT">
      <w:r w:rsidR="00E0176C" w:rsidRPr="00E0176C">
        <w:rPr>
          <w:b/>
          <w:bCs/>
          <w:noProof/>
          <w:lang w:val="zh-CN"/>
        </w:rPr>
        <w:t>24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21D" w:rsidRDefault="005D721D" w:rsidP="000A7364">
      <w:r>
        <w:separator/>
      </w:r>
    </w:p>
  </w:footnote>
  <w:footnote w:type="continuationSeparator" w:id="0">
    <w:p w:rsidR="005D721D" w:rsidRDefault="005D721D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21D" w:rsidRDefault="005D721D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18065131"/>
    <w:multiLevelType w:val="hybridMultilevel"/>
    <w:tmpl w:val="344CB6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8694F93"/>
    <w:multiLevelType w:val="hybridMultilevel"/>
    <w:tmpl w:val="EFC857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132D"/>
    <w:rsid w:val="00032E6C"/>
    <w:rsid w:val="00033845"/>
    <w:rsid w:val="00040B0A"/>
    <w:rsid w:val="00040E6F"/>
    <w:rsid w:val="00042637"/>
    <w:rsid w:val="00042693"/>
    <w:rsid w:val="000518B0"/>
    <w:rsid w:val="00052B50"/>
    <w:rsid w:val="00055DE2"/>
    <w:rsid w:val="00056090"/>
    <w:rsid w:val="0005631E"/>
    <w:rsid w:val="00057527"/>
    <w:rsid w:val="00060770"/>
    <w:rsid w:val="00062912"/>
    <w:rsid w:val="00062FAC"/>
    <w:rsid w:val="00064BB4"/>
    <w:rsid w:val="00065ADB"/>
    <w:rsid w:val="0006697E"/>
    <w:rsid w:val="000676AF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A48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11F"/>
    <w:rsid w:val="000C6621"/>
    <w:rsid w:val="000C7C09"/>
    <w:rsid w:val="000D09E3"/>
    <w:rsid w:val="000D2CBE"/>
    <w:rsid w:val="000D52C1"/>
    <w:rsid w:val="000D768A"/>
    <w:rsid w:val="000E00A4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5CDB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22FAA"/>
    <w:rsid w:val="00130B0E"/>
    <w:rsid w:val="00134088"/>
    <w:rsid w:val="00135142"/>
    <w:rsid w:val="00141885"/>
    <w:rsid w:val="00142993"/>
    <w:rsid w:val="001441F0"/>
    <w:rsid w:val="001457EB"/>
    <w:rsid w:val="00150FA0"/>
    <w:rsid w:val="00151C4B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1C64"/>
    <w:rsid w:val="00184144"/>
    <w:rsid w:val="001852EB"/>
    <w:rsid w:val="001858FF"/>
    <w:rsid w:val="00187827"/>
    <w:rsid w:val="0018791C"/>
    <w:rsid w:val="00190D03"/>
    <w:rsid w:val="00192F71"/>
    <w:rsid w:val="00195C94"/>
    <w:rsid w:val="001A4B08"/>
    <w:rsid w:val="001A666B"/>
    <w:rsid w:val="001A7302"/>
    <w:rsid w:val="001A7DCA"/>
    <w:rsid w:val="001B25E7"/>
    <w:rsid w:val="001B3307"/>
    <w:rsid w:val="001B3469"/>
    <w:rsid w:val="001B4D96"/>
    <w:rsid w:val="001B6180"/>
    <w:rsid w:val="001B7B5F"/>
    <w:rsid w:val="001C28A3"/>
    <w:rsid w:val="001C31D1"/>
    <w:rsid w:val="001C34DB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5C31"/>
    <w:rsid w:val="001E70C8"/>
    <w:rsid w:val="001F140D"/>
    <w:rsid w:val="001F21F9"/>
    <w:rsid w:val="001F2327"/>
    <w:rsid w:val="001F3951"/>
    <w:rsid w:val="001F4EC2"/>
    <w:rsid w:val="001F6084"/>
    <w:rsid w:val="001F662F"/>
    <w:rsid w:val="002018C3"/>
    <w:rsid w:val="00203394"/>
    <w:rsid w:val="0020648E"/>
    <w:rsid w:val="00207CA6"/>
    <w:rsid w:val="002109E9"/>
    <w:rsid w:val="00214669"/>
    <w:rsid w:val="00215675"/>
    <w:rsid w:val="002217BC"/>
    <w:rsid w:val="00223CE1"/>
    <w:rsid w:val="002252D2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39CD"/>
    <w:rsid w:val="00254E49"/>
    <w:rsid w:val="00255299"/>
    <w:rsid w:val="00257553"/>
    <w:rsid w:val="002609D5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B56FA"/>
    <w:rsid w:val="002C1C33"/>
    <w:rsid w:val="002C310B"/>
    <w:rsid w:val="002C3A96"/>
    <w:rsid w:val="002C42D8"/>
    <w:rsid w:val="002C69DC"/>
    <w:rsid w:val="002D055D"/>
    <w:rsid w:val="002D2B16"/>
    <w:rsid w:val="002D3BC2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37D6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D6E"/>
    <w:rsid w:val="00375E86"/>
    <w:rsid w:val="00381D68"/>
    <w:rsid w:val="0038257B"/>
    <w:rsid w:val="0038519F"/>
    <w:rsid w:val="00386758"/>
    <w:rsid w:val="0038704B"/>
    <w:rsid w:val="0038724E"/>
    <w:rsid w:val="00387486"/>
    <w:rsid w:val="003918EC"/>
    <w:rsid w:val="00391FD4"/>
    <w:rsid w:val="00392680"/>
    <w:rsid w:val="003944B2"/>
    <w:rsid w:val="00395B0F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2CE6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C47"/>
    <w:rsid w:val="004015E9"/>
    <w:rsid w:val="00401776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4C67"/>
    <w:rsid w:val="00425760"/>
    <w:rsid w:val="00430231"/>
    <w:rsid w:val="00431F95"/>
    <w:rsid w:val="004345D5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0A28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4914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115"/>
    <w:rsid w:val="00506280"/>
    <w:rsid w:val="005068E3"/>
    <w:rsid w:val="00506A53"/>
    <w:rsid w:val="005103D6"/>
    <w:rsid w:val="00510C8B"/>
    <w:rsid w:val="00512DC9"/>
    <w:rsid w:val="00513256"/>
    <w:rsid w:val="0051388A"/>
    <w:rsid w:val="00513906"/>
    <w:rsid w:val="00513C36"/>
    <w:rsid w:val="0051430F"/>
    <w:rsid w:val="00520F86"/>
    <w:rsid w:val="00524039"/>
    <w:rsid w:val="0052538E"/>
    <w:rsid w:val="00530AA8"/>
    <w:rsid w:val="0053109F"/>
    <w:rsid w:val="005324E0"/>
    <w:rsid w:val="005346CF"/>
    <w:rsid w:val="00537D1F"/>
    <w:rsid w:val="0054210F"/>
    <w:rsid w:val="00544C96"/>
    <w:rsid w:val="005450A3"/>
    <w:rsid w:val="005456C3"/>
    <w:rsid w:val="00546EC8"/>
    <w:rsid w:val="0054746B"/>
    <w:rsid w:val="00552865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9481B"/>
    <w:rsid w:val="00595779"/>
    <w:rsid w:val="005A2703"/>
    <w:rsid w:val="005A435A"/>
    <w:rsid w:val="005A766F"/>
    <w:rsid w:val="005A7E7D"/>
    <w:rsid w:val="005B172C"/>
    <w:rsid w:val="005B227A"/>
    <w:rsid w:val="005C176C"/>
    <w:rsid w:val="005C297C"/>
    <w:rsid w:val="005C2FAB"/>
    <w:rsid w:val="005C52B0"/>
    <w:rsid w:val="005C5C3A"/>
    <w:rsid w:val="005C5C63"/>
    <w:rsid w:val="005C7EBF"/>
    <w:rsid w:val="005D2589"/>
    <w:rsid w:val="005D4DAC"/>
    <w:rsid w:val="005D721D"/>
    <w:rsid w:val="005D7C57"/>
    <w:rsid w:val="005E1116"/>
    <w:rsid w:val="005E2AEC"/>
    <w:rsid w:val="005E41F1"/>
    <w:rsid w:val="005F0C90"/>
    <w:rsid w:val="005F2BE7"/>
    <w:rsid w:val="005F3816"/>
    <w:rsid w:val="005F491B"/>
    <w:rsid w:val="005F611E"/>
    <w:rsid w:val="005F6DB1"/>
    <w:rsid w:val="00600869"/>
    <w:rsid w:val="00601EFE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5C2"/>
    <w:rsid w:val="00623979"/>
    <w:rsid w:val="00625763"/>
    <w:rsid w:val="00626D7C"/>
    <w:rsid w:val="00627259"/>
    <w:rsid w:val="00630036"/>
    <w:rsid w:val="0063060F"/>
    <w:rsid w:val="00630F9B"/>
    <w:rsid w:val="00632552"/>
    <w:rsid w:val="00633C5A"/>
    <w:rsid w:val="006347A2"/>
    <w:rsid w:val="00634D99"/>
    <w:rsid w:val="00635E36"/>
    <w:rsid w:val="006432D7"/>
    <w:rsid w:val="006440B4"/>
    <w:rsid w:val="006450DD"/>
    <w:rsid w:val="006461E7"/>
    <w:rsid w:val="00646400"/>
    <w:rsid w:val="0064666C"/>
    <w:rsid w:val="00646962"/>
    <w:rsid w:val="00647BF2"/>
    <w:rsid w:val="00650CD5"/>
    <w:rsid w:val="0065162A"/>
    <w:rsid w:val="006516CE"/>
    <w:rsid w:val="006525D7"/>
    <w:rsid w:val="0065291E"/>
    <w:rsid w:val="0065292A"/>
    <w:rsid w:val="006529E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4A7D"/>
    <w:rsid w:val="00675BBC"/>
    <w:rsid w:val="00676E1D"/>
    <w:rsid w:val="006771A5"/>
    <w:rsid w:val="006809D3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A762B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1D68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4DD8"/>
    <w:rsid w:val="00707EA4"/>
    <w:rsid w:val="007126A3"/>
    <w:rsid w:val="00712724"/>
    <w:rsid w:val="00712E6A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377"/>
    <w:rsid w:val="00740AC7"/>
    <w:rsid w:val="00744E50"/>
    <w:rsid w:val="00744FA9"/>
    <w:rsid w:val="00745C42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1736"/>
    <w:rsid w:val="00792CDB"/>
    <w:rsid w:val="00793979"/>
    <w:rsid w:val="00795B17"/>
    <w:rsid w:val="00796DF9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D03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2F0F"/>
    <w:rsid w:val="007F509D"/>
    <w:rsid w:val="007F5C4F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07322"/>
    <w:rsid w:val="008106D6"/>
    <w:rsid w:val="00812C31"/>
    <w:rsid w:val="00813949"/>
    <w:rsid w:val="008156A0"/>
    <w:rsid w:val="00816CC9"/>
    <w:rsid w:val="0081723C"/>
    <w:rsid w:val="00820778"/>
    <w:rsid w:val="00821758"/>
    <w:rsid w:val="00821BE0"/>
    <w:rsid w:val="00823481"/>
    <w:rsid w:val="008240DE"/>
    <w:rsid w:val="00824AF6"/>
    <w:rsid w:val="00825415"/>
    <w:rsid w:val="00826425"/>
    <w:rsid w:val="00826933"/>
    <w:rsid w:val="0082702C"/>
    <w:rsid w:val="00827260"/>
    <w:rsid w:val="0083685F"/>
    <w:rsid w:val="00837265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DDC"/>
    <w:rsid w:val="00855E44"/>
    <w:rsid w:val="00856593"/>
    <w:rsid w:val="00856AF3"/>
    <w:rsid w:val="0085755A"/>
    <w:rsid w:val="008607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58A1"/>
    <w:rsid w:val="00877394"/>
    <w:rsid w:val="008773C4"/>
    <w:rsid w:val="00877454"/>
    <w:rsid w:val="00880C1C"/>
    <w:rsid w:val="0088111D"/>
    <w:rsid w:val="00884E9D"/>
    <w:rsid w:val="00887246"/>
    <w:rsid w:val="008903CE"/>
    <w:rsid w:val="008915F6"/>
    <w:rsid w:val="00891AEC"/>
    <w:rsid w:val="00896B05"/>
    <w:rsid w:val="00897855"/>
    <w:rsid w:val="00897A0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B70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6228"/>
    <w:rsid w:val="008F7068"/>
    <w:rsid w:val="008F70AC"/>
    <w:rsid w:val="008F711A"/>
    <w:rsid w:val="00900B68"/>
    <w:rsid w:val="00901AEC"/>
    <w:rsid w:val="00902C59"/>
    <w:rsid w:val="009047E1"/>
    <w:rsid w:val="00905DEB"/>
    <w:rsid w:val="0090676E"/>
    <w:rsid w:val="00910591"/>
    <w:rsid w:val="009112DB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7B2D"/>
    <w:rsid w:val="00960888"/>
    <w:rsid w:val="00962C5C"/>
    <w:rsid w:val="00970228"/>
    <w:rsid w:val="009718A3"/>
    <w:rsid w:val="00972024"/>
    <w:rsid w:val="0097233B"/>
    <w:rsid w:val="009731B5"/>
    <w:rsid w:val="00973295"/>
    <w:rsid w:val="0097346E"/>
    <w:rsid w:val="009750DB"/>
    <w:rsid w:val="0097743E"/>
    <w:rsid w:val="009805EA"/>
    <w:rsid w:val="009808D5"/>
    <w:rsid w:val="00982E4A"/>
    <w:rsid w:val="00983A53"/>
    <w:rsid w:val="00984875"/>
    <w:rsid w:val="009849E0"/>
    <w:rsid w:val="009854F9"/>
    <w:rsid w:val="00986735"/>
    <w:rsid w:val="00987A0C"/>
    <w:rsid w:val="00991DB5"/>
    <w:rsid w:val="00993968"/>
    <w:rsid w:val="00995E70"/>
    <w:rsid w:val="009966E1"/>
    <w:rsid w:val="009970F7"/>
    <w:rsid w:val="009A1779"/>
    <w:rsid w:val="009A27D6"/>
    <w:rsid w:val="009A3D68"/>
    <w:rsid w:val="009A4329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2ED2"/>
    <w:rsid w:val="009D4D23"/>
    <w:rsid w:val="009D60FD"/>
    <w:rsid w:val="009D6F66"/>
    <w:rsid w:val="009E0194"/>
    <w:rsid w:val="009E1CE2"/>
    <w:rsid w:val="009E2564"/>
    <w:rsid w:val="009E37F3"/>
    <w:rsid w:val="009E76CD"/>
    <w:rsid w:val="009F1852"/>
    <w:rsid w:val="009F2872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0398"/>
    <w:rsid w:val="00A41E58"/>
    <w:rsid w:val="00A4239C"/>
    <w:rsid w:val="00A45DB4"/>
    <w:rsid w:val="00A470FF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4718"/>
    <w:rsid w:val="00A7495D"/>
    <w:rsid w:val="00A7774D"/>
    <w:rsid w:val="00A77E0D"/>
    <w:rsid w:val="00A80F6B"/>
    <w:rsid w:val="00A8458F"/>
    <w:rsid w:val="00A85D05"/>
    <w:rsid w:val="00A86EC7"/>
    <w:rsid w:val="00A879E1"/>
    <w:rsid w:val="00A91DE7"/>
    <w:rsid w:val="00A9511A"/>
    <w:rsid w:val="00A95ED2"/>
    <w:rsid w:val="00AA1A2B"/>
    <w:rsid w:val="00AA208E"/>
    <w:rsid w:val="00AA3EF5"/>
    <w:rsid w:val="00AB2060"/>
    <w:rsid w:val="00AB2D66"/>
    <w:rsid w:val="00AB45AB"/>
    <w:rsid w:val="00AB715B"/>
    <w:rsid w:val="00AC161E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0666B"/>
    <w:rsid w:val="00B10A77"/>
    <w:rsid w:val="00B10E17"/>
    <w:rsid w:val="00B1191F"/>
    <w:rsid w:val="00B1416D"/>
    <w:rsid w:val="00B15C4E"/>
    <w:rsid w:val="00B16239"/>
    <w:rsid w:val="00B1627B"/>
    <w:rsid w:val="00B16B5E"/>
    <w:rsid w:val="00B2143D"/>
    <w:rsid w:val="00B22DBD"/>
    <w:rsid w:val="00B24EA3"/>
    <w:rsid w:val="00B2796C"/>
    <w:rsid w:val="00B3066B"/>
    <w:rsid w:val="00B30809"/>
    <w:rsid w:val="00B33E87"/>
    <w:rsid w:val="00B34148"/>
    <w:rsid w:val="00B35224"/>
    <w:rsid w:val="00B417DB"/>
    <w:rsid w:val="00B420E0"/>
    <w:rsid w:val="00B43052"/>
    <w:rsid w:val="00B45343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00C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2AD0"/>
    <w:rsid w:val="00BD515A"/>
    <w:rsid w:val="00BD6ACE"/>
    <w:rsid w:val="00BE0599"/>
    <w:rsid w:val="00BE26C9"/>
    <w:rsid w:val="00BE5037"/>
    <w:rsid w:val="00BE60B6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B2E"/>
    <w:rsid w:val="00C0028E"/>
    <w:rsid w:val="00C01DE1"/>
    <w:rsid w:val="00C01F17"/>
    <w:rsid w:val="00C02D92"/>
    <w:rsid w:val="00C02FB6"/>
    <w:rsid w:val="00C04B15"/>
    <w:rsid w:val="00C0503D"/>
    <w:rsid w:val="00C06414"/>
    <w:rsid w:val="00C068B4"/>
    <w:rsid w:val="00C11C3B"/>
    <w:rsid w:val="00C12D71"/>
    <w:rsid w:val="00C13512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4771B"/>
    <w:rsid w:val="00C51339"/>
    <w:rsid w:val="00C51D55"/>
    <w:rsid w:val="00C533BD"/>
    <w:rsid w:val="00C538D3"/>
    <w:rsid w:val="00C5393D"/>
    <w:rsid w:val="00C5663B"/>
    <w:rsid w:val="00C5684D"/>
    <w:rsid w:val="00C57827"/>
    <w:rsid w:val="00C61177"/>
    <w:rsid w:val="00C61D36"/>
    <w:rsid w:val="00C61FD8"/>
    <w:rsid w:val="00C64456"/>
    <w:rsid w:val="00C65931"/>
    <w:rsid w:val="00C65F98"/>
    <w:rsid w:val="00C703D4"/>
    <w:rsid w:val="00C710F3"/>
    <w:rsid w:val="00C715B4"/>
    <w:rsid w:val="00C71A68"/>
    <w:rsid w:val="00C73B50"/>
    <w:rsid w:val="00C7539F"/>
    <w:rsid w:val="00C76C13"/>
    <w:rsid w:val="00C7793A"/>
    <w:rsid w:val="00C77F3A"/>
    <w:rsid w:val="00C805B5"/>
    <w:rsid w:val="00C85BB1"/>
    <w:rsid w:val="00C86919"/>
    <w:rsid w:val="00C87F77"/>
    <w:rsid w:val="00C915DB"/>
    <w:rsid w:val="00C94D1A"/>
    <w:rsid w:val="00C95E92"/>
    <w:rsid w:val="00C96E80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B7304"/>
    <w:rsid w:val="00CC1280"/>
    <w:rsid w:val="00CC1A37"/>
    <w:rsid w:val="00CC1D1F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1371"/>
    <w:rsid w:val="00CF14B4"/>
    <w:rsid w:val="00CF54F2"/>
    <w:rsid w:val="00D009D9"/>
    <w:rsid w:val="00D03470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353AC"/>
    <w:rsid w:val="00D40F42"/>
    <w:rsid w:val="00D413CE"/>
    <w:rsid w:val="00D41C14"/>
    <w:rsid w:val="00D4360B"/>
    <w:rsid w:val="00D44E9A"/>
    <w:rsid w:val="00D45238"/>
    <w:rsid w:val="00D472ED"/>
    <w:rsid w:val="00D47BA6"/>
    <w:rsid w:val="00D50FE7"/>
    <w:rsid w:val="00D5127A"/>
    <w:rsid w:val="00D53145"/>
    <w:rsid w:val="00D53672"/>
    <w:rsid w:val="00D61D77"/>
    <w:rsid w:val="00D62A5E"/>
    <w:rsid w:val="00D6361F"/>
    <w:rsid w:val="00D643FA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4386"/>
    <w:rsid w:val="00D96F54"/>
    <w:rsid w:val="00D97227"/>
    <w:rsid w:val="00DA1C61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67F3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F0DD6"/>
    <w:rsid w:val="00DF32C4"/>
    <w:rsid w:val="00DF3323"/>
    <w:rsid w:val="00DF4F3A"/>
    <w:rsid w:val="00E00220"/>
    <w:rsid w:val="00E01593"/>
    <w:rsid w:val="00E0176C"/>
    <w:rsid w:val="00E01C0E"/>
    <w:rsid w:val="00E02817"/>
    <w:rsid w:val="00E032A5"/>
    <w:rsid w:val="00E04095"/>
    <w:rsid w:val="00E04D53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33BB4"/>
    <w:rsid w:val="00E3624C"/>
    <w:rsid w:val="00E4130F"/>
    <w:rsid w:val="00E4179E"/>
    <w:rsid w:val="00E4232A"/>
    <w:rsid w:val="00E4587A"/>
    <w:rsid w:val="00E4669D"/>
    <w:rsid w:val="00E47401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3DEA"/>
    <w:rsid w:val="00E84134"/>
    <w:rsid w:val="00E853BC"/>
    <w:rsid w:val="00E85DE9"/>
    <w:rsid w:val="00E86114"/>
    <w:rsid w:val="00E86583"/>
    <w:rsid w:val="00E86CD6"/>
    <w:rsid w:val="00E87769"/>
    <w:rsid w:val="00E90757"/>
    <w:rsid w:val="00E91BFA"/>
    <w:rsid w:val="00E91F51"/>
    <w:rsid w:val="00E955E1"/>
    <w:rsid w:val="00EA2D45"/>
    <w:rsid w:val="00EA3F25"/>
    <w:rsid w:val="00EA581A"/>
    <w:rsid w:val="00EB03F9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645B"/>
    <w:rsid w:val="00ED6C8A"/>
    <w:rsid w:val="00EE0039"/>
    <w:rsid w:val="00EE4D68"/>
    <w:rsid w:val="00EF1902"/>
    <w:rsid w:val="00EF6B99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1B9"/>
    <w:rsid w:val="00F06A05"/>
    <w:rsid w:val="00F10298"/>
    <w:rsid w:val="00F10DA1"/>
    <w:rsid w:val="00F13408"/>
    <w:rsid w:val="00F14652"/>
    <w:rsid w:val="00F14C90"/>
    <w:rsid w:val="00F1594E"/>
    <w:rsid w:val="00F15B23"/>
    <w:rsid w:val="00F17D2F"/>
    <w:rsid w:val="00F20D2C"/>
    <w:rsid w:val="00F222DA"/>
    <w:rsid w:val="00F22E9E"/>
    <w:rsid w:val="00F23CBE"/>
    <w:rsid w:val="00F24681"/>
    <w:rsid w:val="00F24D7E"/>
    <w:rsid w:val="00F251F6"/>
    <w:rsid w:val="00F2690E"/>
    <w:rsid w:val="00F31746"/>
    <w:rsid w:val="00F367CF"/>
    <w:rsid w:val="00F3731E"/>
    <w:rsid w:val="00F379A2"/>
    <w:rsid w:val="00F416EB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3F09"/>
    <w:rsid w:val="00F648C1"/>
    <w:rsid w:val="00F65E16"/>
    <w:rsid w:val="00F70DB5"/>
    <w:rsid w:val="00F727CD"/>
    <w:rsid w:val="00F72D8B"/>
    <w:rsid w:val="00F7384A"/>
    <w:rsid w:val="00F743AF"/>
    <w:rsid w:val="00F7524C"/>
    <w:rsid w:val="00F75930"/>
    <w:rsid w:val="00F83F0D"/>
    <w:rsid w:val="00F86995"/>
    <w:rsid w:val="00F91863"/>
    <w:rsid w:val="00F92999"/>
    <w:rsid w:val="00F93814"/>
    <w:rsid w:val="00F938AE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35F9"/>
    <w:rsid w:val="00FC3C47"/>
    <w:rsid w:val="00FC4D28"/>
    <w:rsid w:val="00FC5FDA"/>
    <w:rsid w:val="00FC656F"/>
    <w:rsid w:val="00FD083C"/>
    <w:rsid w:val="00FD08CF"/>
    <w:rsid w:val="00FD1AB9"/>
    <w:rsid w:val="00FD3B66"/>
    <w:rsid w:val="00FD57A2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0FF713E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2B7D44-0DD1-4FEE-AFB3-5632B2D9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3058</TotalTime>
  <Pages>24</Pages>
  <Words>2347</Words>
  <Characters>13382</Characters>
  <Application>Microsoft Office Word</Application>
  <DocSecurity>0</DocSecurity>
  <Lines>111</Lines>
  <Paragraphs>31</Paragraphs>
  <ScaleCrop>false</ScaleCrop>
  <Company>Huawei Technologies Co.,Ltd.</Company>
  <LinksUpToDate>false</LinksUpToDate>
  <CharactersWithSpaces>15698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98</cp:revision>
  <dcterms:created xsi:type="dcterms:W3CDTF">2018-09-13T11:38:00Z</dcterms:created>
  <dcterms:modified xsi:type="dcterms:W3CDTF">2018-11-10T03:31:00Z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