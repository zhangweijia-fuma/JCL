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20" w:rsidRDefault="004D0B20">
      <w:pPr>
        <w:jc w:val="center"/>
        <w:rPr>
          <w:rFonts w:asciiTheme="majorEastAsia" w:eastAsiaTheme="majorEastAsia" w:hAnsiTheme="majorEastAsia"/>
          <w:sz w:val="28"/>
        </w:rPr>
      </w:pPr>
    </w:p>
    <w:p w:rsidR="004D0B20" w:rsidRDefault="004D0B20">
      <w:pPr>
        <w:jc w:val="center"/>
        <w:rPr>
          <w:rFonts w:asciiTheme="majorEastAsia" w:eastAsiaTheme="majorEastAsia" w:hAnsiTheme="majorEastAsia"/>
          <w:sz w:val="28"/>
        </w:rPr>
      </w:pPr>
    </w:p>
    <w:p w:rsidR="004D0B20" w:rsidRDefault="004D0B20">
      <w:pPr>
        <w:jc w:val="center"/>
        <w:rPr>
          <w:rFonts w:asciiTheme="majorEastAsia" w:eastAsiaTheme="majorEastAsia" w:hAnsiTheme="majorEastAsia"/>
          <w:sz w:val="28"/>
        </w:rPr>
      </w:pPr>
    </w:p>
    <w:p w:rsidR="004D0B20" w:rsidRDefault="00102036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  <w:r>
        <w:rPr>
          <w:rFonts w:asciiTheme="majorEastAsia" w:eastAsiaTheme="majorEastAsia" w:hAnsiTheme="majorEastAsia" w:hint="eastAsia"/>
          <w:b/>
          <w:sz w:val="28"/>
        </w:rPr>
        <w:t>成都元钧</w:t>
      </w:r>
      <w:r w:rsidR="00C53BC3">
        <w:rPr>
          <w:rFonts w:asciiTheme="majorEastAsia" w:eastAsiaTheme="majorEastAsia" w:hAnsiTheme="majorEastAsia" w:hint="eastAsia"/>
          <w:b/>
          <w:sz w:val="28"/>
        </w:rPr>
        <w:t>铁路电气设备</w:t>
      </w:r>
      <w:r w:rsidR="003B5CD7">
        <w:rPr>
          <w:rFonts w:asciiTheme="majorEastAsia" w:eastAsiaTheme="majorEastAsia" w:hAnsiTheme="majorEastAsia"/>
          <w:b/>
          <w:sz w:val="28"/>
        </w:rPr>
        <w:t>有限公司</w:t>
      </w:r>
    </w:p>
    <w:p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4D0B20" w:rsidRDefault="00CA4D65">
      <w:pPr>
        <w:spacing w:line="360" w:lineRule="auto"/>
        <w:jc w:val="center"/>
        <w:outlineLvl w:val="0"/>
        <w:rPr>
          <w:rFonts w:asciiTheme="majorEastAsia" w:eastAsiaTheme="majorEastAsia" w:hAnsiTheme="majorEastAsia"/>
          <w:b/>
          <w:sz w:val="40"/>
        </w:rPr>
      </w:pPr>
      <w:bookmarkStart w:id="0" w:name="_Toc524523250"/>
      <w:r>
        <w:rPr>
          <w:rFonts w:asciiTheme="majorEastAsia" w:eastAsiaTheme="majorEastAsia" w:hAnsiTheme="majorEastAsia" w:hint="eastAsia"/>
          <w:b/>
          <w:sz w:val="40"/>
        </w:rPr>
        <w:t>YIMS数据库设计说明</w:t>
      </w:r>
      <w:bookmarkEnd w:id="0"/>
    </w:p>
    <w:p w:rsidR="004D0B20" w:rsidRPr="00102036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4D0B20" w:rsidRDefault="003B5CD7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  <w:r>
        <w:rPr>
          <w:rFonts w:asciiTheme="majorEastAsia" w:eastAsiaTheme="majorEastAsia" w:hAnsiTheme="majorEastAsia" w:hint="eastAsia"/>
          <w:b/>
          <w:sz w:val="40"/>
        </w:rPr>
        <w:t>（仅限内部使用）</w:t>
      </w:r>
    </w:p>
    <w:p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4D0B20" w:rsidRDefault="004D0B2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4D0B20" w:rsidRDefault="00E73F4C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  <w:r w:rsidRPr="00E73F4C">
        <w:rPr>
          <w:rFonts w:asciiTheme="majorEastAsia" w:eastAsiaTheme="majorEastAsia" w:hAnsiTheme="majorEastAsia"/>
          <w:b/>
          <w:noProof/>
          <w:sz w:val="40"/>
        </w:rPr>
        <w:drawing>
          <wp:inline distT="0" distB="0" distL="0" distR="0">
            <wp:extent cx="809486" cy="344396"/>
            <wp:effectExtent l="19050" t="0" r="0" b="0"/>
            <wp:docPr id="14" name="图片 13" descr="C:\Users\James\AppData\Local\Microsoft\Windows\INetCache\Content.Word\成都元钧Logo-中英文-横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ames\AppData\Local\Microsoft\Windows\INetCache\Content.Word\成都元钧Logo-中英文-横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96" cy="34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B20" w:rsidRDefault="00F42D2A">
      <w:pPr>
        <w:spacing w:line="360" w:lineRule="auto"/>
        <w:jc w:val="center"/>
        <w:rPr>
          <w:rFonts w:asciiTheme="majorEastAsia" w:eastAsiaTheme="majorEastAsia" w:hAnsiTheme="majorEastAsia"/>
          <w:b/>
          <w:sz w:val="28"/>
        </w:rPr>
      </w:pPr>
      <w:r>
        <w:rPr>
          <w:rFonts w:asciiTheme="majorEastAsia" w:eastAsiaTheme="majorEastAsia" w:hAnsiTheme="majorEastAsia"/>
          <w:b/>
          <w:sz w:val="28"/>
        </w:rPr>
        <w:fldChar w:fldCharType="begin"/>
      </w:r>
      <w:r w:rsidR="003B5CD7">
        <w:rPr>
          <w:rFonts w:asciiTheme="majorEastAsia" w:eastAsiaTheme="majorEastAsia" w:hAnsiTheme="majorEastAsia"/>
          <w:b/>
          <w:sz w:val="28"/>
        </w:rPr>
        <w:instrText xml:space="preserve"> </w:instrText>
      </w:r>
      <w:r w:rsidR="003B5CD7">
        <w:rPr>
          <w:rFonts w:asciiTheme="majorEastAsia" w:eastAsiaTheme="majorEastAsia" w:hAnsiTheme="majorEastAsia" w:hint="eastAsia"/>
          <w:b/>
          <w:sz w:val="28"/>
        </w:rPr>
        <w:instrText>TIME \@ "yyyy'年'M'月'd'日'"</w:instrText>
      </w:r>
      <w:r w:rsidR="003B5CD7">
        <w:rPr>
          <w:rFonts w:asciiTheme="majorEastAsia" w:eastAsiaTheme="majorEastAsia" w:hAnsiTheme="majorEastAsia"/>
          <w:b/>
          <w:sz w:val="28"/>
        </w:rPr>
        <w:instrText xml:space="preserve"> </w:instrText>
      </w:r>
      <w:r>
        <w:rPr>
          <w:rFonts w:asciiTheme="majorEastAsia" w:eastAsiaTheme="majorEastAsia" w:hAnsiTheme="majorEastAsia"/>
          <w:b/>
          <w:sz w:val="28"/>
        </w:rPr>
        <w:fldChar w:fldCharType="separate"/>
      </w:r>
      <w:r w:rsidR="005804F8">
        <w:rPr>
          <w:rFonts w:asciiTheme="majorEastAsia" w:eastAsiaTheme="majorEastAsia" w:hAnsiTheme="majorEastAsia"/>
          <w:b/>
          <w:noProof/>
          <w:sz w:val="28"/>
        </w:rPr>
        <w:t>2018年11月11日</w:t>
      </w:r>
      <w:r>
        <w:rPr>
          <w:rFonts w:asciiTheme="majorEastAsia" w:eastAsiaTheme="majorEastAsia" w:hAnsiTheme="majorEastAsia"/>
          <w:b/>
          <w:sz w:val="28"/>
        </w:rPr>
        <w:fldChar w:fldCharType="end"/>
      </w:r>
    </w:p>
    <w:p w:rsidR="004D0B20" w:rsidRDefault="004D0B20"/>
    <w:p w:rsidR="004D0B20" w:rsidRDefault="003B5CD7">
      <w:pPr>
        <w:widowControl/>
        <w:jc w:val="left"/>
      </w:pPr>
      <w:r>
        <w:br w:type="page"/>
      </w:r>
    </w:p>
    <w:p w:rsidR="004D0B20" w:rsidRDefault="004D0B20">
      <w:pPr>
        <w:widowControl/>
        <w:jc w:val="left"/>
      </w:pPr>
    </w:p>
    <w:p w:rsidR="004D0B20" w:rsidRDefault="004D0B20">
      <w:pPr>
        <w:widowControl/>
        <w:jc w:val="left"/>
      </w:pPr>
    </w:p>
    <w:p w:rsidR="004D0B20" w:rsidRDefault="003B5CD7">
      <w:pPr>
        <w:pStyle w:val="1"/>
        <w:jc w:val="left"/>
        <w:rPr>
          <w:rFonts w:ascii="黑体" w:eastAsia="黑体" w:hAnsi="黑体"/>
          <w:sz w:val="32"/>
        </w:rPr>
      </w:pPr>
      <w:bookmarkStart w:id="1" w:name="_Toc524523251"/>
      <w:r>
        <w:rPr>
          <w:rFonts w:ascii="黑体" w:eastAsia="黑体" w:hAnsi="黑体" w:hint="eastAsia"/>
          <w:sz w:val="32"/>
        </w:rPr>
        <w:t>声  明</w:t>
      </w:r>
      <w:bookmarkEnd w:id="1"/>
    </w:p>
    <w:p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Copyright</w:t>
      </w:r>
    </w:p>
    <w:p w:rsidR="004D0B20" w:rsidRDefault="004D0B2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4D0B20" w:rsidRDefault="007A456E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成都元钧</w:t>
      </w:r>
      <w:r w:rsidR="00C53BC3">
        <w:rPr>
          <w:rFonts w:ascii="Times New Roman" w:eastAsia="宋体" w:hAnsi="Times New Roman" w:hint="eastAsia"/>
          <w:sz w:val="24"/>
          <w:szCs w:val="24"/>
        </w:rPr>
        <w:t>铁路电气设备</w:t>
      </w:r>
      <w:r w:rsidR="003B5CD7">
        <w:rPr>
          <w:rFonts w:ascii="Times New Roman" w:eastAsia="宋体" w:hAnsi="Times New Roman" w:hint="eastAsia"/>
          <w:sz w:val="24"/>
          <w:szCs w:val="24"/>
        </w:rPr>
        <w:t>有限公司</w:t>
      </w:r>
    </w:p>
    <w:p w:rsidR="004D0B20" w:rsidRDefault="004D0B2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版权所有，保留一切权利。</w:t>
      </w:r>
    </w:p>
    <w:p w:rsidR="004D0B20" w:rsidRDefault="004D0B2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非经本公司书面许可，任何单位和个人不得擅自摘抄、复制本书内容的部分或全部，并不得以任何形式传播。</w:t>
      </w:r>
    </w:p>
    <w:p w:rsidR="004D0B20" w:rsidRDefault="004D0B2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由于产品版本升级或其他原因，本文内容会不定期进行更新。除非另有约定，本文仅作为使用指导，本文中的所有陈述、信息和建议不构成任何明示或暗示的担保。</w:t>
      </w:r>
    </w:p>
    <w:p w:rsidR="004D0B20" w:rsidRDefault="004D0B2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4D0B20" w:rsidRDefault="004D0B2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4D0B20" w:rsidRDefault="003B5CD7">
      <w:pPr>
        <w:tabs>
          <w:tab w:val="left" w:pos="1276"/>
        </w:tabs>
        <w:ind w:leftChars="630" w:left="1323" w:firstLineChars="7" w:firstLine="15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br w:type="page"/>
      </w:r>
    </w:p>
    <w:p w:rsidR="004D0B20" w:rsidRDefault="004D0B20">
      <w:pPr>
        <w:widowControl/>
        <w:jc w:val="left"/>
      </w:pPr>
    </w:p>
    <w:p w:rsidR="004D0B20" w:rsidRDefault="004D0B20">
      <w:pPr>
        <w:widowControl/>
        <w:jc w:val="left"/>
      </w:pPr>
    </w:p>
    <w:p w:rsidR="004D0B20" w:rsidRDefault="004D0B20">
      <w:pPr>
        <w:widowControl/>
        <w:jc w:val="left"/>
      </w:pPr>
    </w:p>
    <w:p w:rsidR="004D0B20" w:rsidRDefault="003B5CD7">
      <w:pPr>
        <w:pStyle w:val="1"/>
        <w:jc w:val="center"/>
        <w:rPr>
          <w:rFonts w:ascii="黑体" w:eastAsia="黑体" w:hAnsi="黑体"/>
        </w:rPr>
      </w:pPr>
      <w:bookmarkStart w:id="2" w:name="_Toc524523252"/>
      <w:r>
        <w:rPr>
          <w:rFonts w:ascii="黑体" w:eastAsia="黑体" w:hAnsi="黑体" w:hint="eastAsia"/>
        </w:rPr>
        <w:t>前   言</w:t>
      </w:r>
      <w:bookmarkEnd w:id="2"/>
    </w:p>
    <w:p w:rsidR="004D0B20" w:rsidRDefault="004D0B20">
      <w:bookmarkStart w:id="3" w:name="_toc280"/>
      <w:bookmarkEnd w:id="3"/>
    </w:p>
    <w:p w:rsidR="004D0B20" w:rsidRDefault="003B5CD7" w:rsidP="005804F8">
      <w:pPr>
        <w:tabs>
          <w:tab w:val="left" w:pos="1276"/>
        </w:tabs>
        <w:spacing w:beforeLines="50" w:afterLines="50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版本说明</w:t>
      </w:r>
    </w:p>
    <w:p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本手册对应产品版本为：</w:t>
      </w:r>
      <w:r>
        <w:rPr>
          <w:rFonts w:ascii="Times New Roman" w:eastAsia="宋体" w:hAnsi="Times New Roman" w:hint="eastAsia"/>
          <w:sz w:val="24"/>
          <w:szCs w:val="24"/>
        </w:rPr>
        <w:t>1.0</w:t>
      </w:r>
      <w:r>
        <w:rPr>
          <w:rFonts w:ascii="Times New Roman" w:eastAsia="宋体" w:hAnsi="Times New Roman" w:hint="eastAsia"/>
          <w:sz w:val="24"/>
          <w:szCs w:val="24"/>
        </w:rPr>
        <w:t>以及以上版本</w:t>
      </w:r>
    </w:p>
    <w:p w:rsidR="004D0B20" w:rsidRDefault="003B5CD7" w:rsidP="005804F8">
      <w:pPr>
        <w:tabs>
          <w:tab w:val="left" w:pos="1276"/>
        </w:tabs>
        <w:spacing w:beforeLines="50" w:afterLines="50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文档简介</w:t>
      </w:r>
    </w:p>
    <w:p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说明</w:t>
      </w:r>
      <w:r w:rsidR="00CC5BB1">
        <w:rPr>
          <w:rFonts w:ascii="宋体" w:eastAsia="宋体" w:hAnsi="宋体" w:hint="eastAsia"/>
          <w:szCs w:val="21"/>
        </w:rPr>
        <w:t xml:space="preserve">PIS </w:t>
      </w:r>
      <w:r>
        <w:rPr>
          <w:rFonts w:ascii="宋体" w:eastAsia="宋体" w:hAnsi="宋体"/>
          <w:szCs w:val="21"/>
        </w:rPr>
        <w:t>数据库的设计及逻辑关系</w:t>
      </w:r>
      <w:r>
        <w:rPr>
          <w:rFonts w:ascii="宋体" w:eastAsia="宋体" w:hAnsi="宋体" w:hint="eastAsia"/>
          <w:szCs w:val="21"/>
        </w:rPr>
        <w:t>。</w:t>
      </w:r>
    </w:p>
    <w:p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宋体" w:eastAsia="宋体" w:hAnsi="宋体"/>
          <w:b/>
          <w:color w:val="FF0000"/>
          <w:sz w:val="28"/>
          <w:szCs w:val="21"/>
        </w:rPr>
      </w:pPr>
      <w:r>
        <w:rPr>
          <w:rFonts w:ascii="宋体" w:eastAsia="宋体" w:hAnsi="宋体" w:hint="eastAsia"/>
          <w:b/>
          <w:color w:val="FF0000"/>
          <w:sz w:val="28"/>
          <w:szCs w:val="21"/>
        </w:rPr>
        <w:t>注意： 所有字段名称必须使用大写。</w:t>
      </w:r>
    </w:p>
    <w:p w:rsidR="004D0B20" w:rsidRDefault="003B5CD7" w:rsidP="005804F8">
      <w:pPr>
        <w:tabs>
          <w:tab w:val="left" w:pos="1276"/>
        </w:tabs>
        <w:spacing w:beforeLines="50" w:afterLines="50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编写目的</w:t>
      </w:r>
    </w:p>
    <w:p w:rsidR="004D0B20" w:rsidRDefault="003B5CD7">
      <w:pPr>
        <w:tabs>
          <w:tab w:val="left" w:pos="1276"/>
        </w:tabs>
        <w:spacing w:line="360" w:lineRule="auto"/>
        <w:ind w:leftChars="607" w:left="127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</w:r>
    </w:p>
    <w:p w:rsidR="004D0B20" w:rsidRDefault="003B5CD7" w:rsidP="005804F8">
      <w:pPr>
        <w:tabs>
          <w:tab w:val="left" w:pos="1276"/>
        </w:tabs>
        <w:spacing w:beforeLines="50" w:afterLines="50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读者对象</w:t>
      </w:r>
    </w:p>
    <w:p w:rsidR="004D0B20" w:rsidRDefault="003B5CD7">
      <w:pPr>
        <w:tabs>
          <w:tab w:val="left" w:pos="1276"/>
        </w:tabs>
        <w:spacing w:line="360" w:lineRule="auto"/>
        <w:ind w:leftChars="607" w:left="1275"/>
      </w:pPr>
      <w:r>
        <w:rPr>
          <w:rFonts w:ascii="黑体" w:eastAsia="黑体" w:hAnsi="宋体" w:hint="eastAsia"/>
          <w:sz w:val="30"/>
          <w:szCs w:val="30"/>
        </w:rPr>
        <w:tab/>
      </w:r>
    </w:p>
    <w:p w:rsidR="004D0B20" w:rsidRDefault="003B5CD7" w:rsidP="005804F8">
      <w:pPr>
        <w:tabs>
          <w:tab w:val="left" w:pos="1276"/>
        </w:tabs>
        <w:spacing w:beforeLines="50" w:afterLines="50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文档修订历史</w:t>
      </w:r>
    </w:p>
    <w:tbl>
      <w:tblPr>
        <w:tblW w:w="86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6195"/>
        <w:gridCol w:w="1113"/>
      </w:tblGrid>
      <w:tr w:rsidR="004D0B20">
        <w:trPr>
          <w:jc w:val="center"/>
        </w:trPr>
        <w:tc>
          <w:tcPr>
            <w:tcW w:w="1384" w:type="dxa"/>
            <w:shd w:val="clear" w:color="auto" w:fill="B3B3B3"/>
            <w:vAlign w:val="center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时间</w:t>
            </w:r>
          </w:p>
        </w:tc>
        <w:tc>
          <w:tcPr>
            <w:tcW w:w="6195" w:type="dxa"/>
            <w:shd w:val="clear" w:color="auto" w:fill="B3B3B3"/>
            <w:vAlign w:val="center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操作</w:t>
            </w:r>
          </w:p>
        </w:tc>
        <w:tc>
          <w:tcPr>
            <w:tcW w:w="1113" w:type="dxa"/>
            <w:shd w:val="clear" w:color="auto" w:fill="B3B3B3"/>
            <w:vAlign w:val="center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人员</w:t>
            </w:r>
          </w:p>
        </w:tc>
      </w:tr>
      <w:tr w:rsidR="004D0B20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B20" w:rsidRDefault="00CC5BB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2017-11-29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B20" w:rsidRDefault="00CC5BB1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建立数据库说明文档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F62A33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A33" w:rsidRDefault="00F62A33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2018-05-03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A33" w:rsidRPr="00F62A33" w:rsidRDefault="00F62A33" w:rsidP="00F62A3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更新</w:t>
            </w:r>
            <w:r>
              <w:rPr>
                <w:rFonts w:hint="eastAsia"/>
                <w:color w:val="auto"/>
                <w:sz w:val="20"/>
              </w:rPr>
              <w:t>CONTROLLER</w:t>
            </w:r>
            <w:r>
              <w:rPr>
                <w:rFonts w:hint="eastAsia"/>
                <w:color w:val="auto"/>
                <w:sz w:val="20"/>
              </w:rPr>
              <w:t>表，新增</w:t>
            </w:r>
            <w:r>
              <w:rPr>
                <w:rFonts w:hint="eastAsia"/>
                <w:color w:val="auto"/>
                <w:sz w:val="20"/>
              </w:rPr>
              <w:t>LINE_ID</w:t>
            </w:r>
            <w:r>
              <w:rPr>
                <w:rFonts w:hint="eastAsia"/>
                <w:color w:val="auto"/>
                <w:sz w:val="20"/>
              </w:rPr>
              <w:t>、</w:t>
            </w:r>
            <w:r>
              <w:rPr>
                <w:rFonts w:hint="eastAsia"/>
                <w:color w:val="auto"/>
                <w:sz w:val="20"/>
              </w:rPr>
              <w:t>STATUS</w:t>
            </w:r>
            <w:r>
              <w:rPr>
                <w:rFonts w:hint="eastAsia"/>
                <w:color w:val="auto"/>
                <w:sz w:val="20"/>
              </w:rPr>
              <w:t>、</w:t>
            </w:r>
            <w:r>
              <w:rPr>
                <w:rFonts w:hint="eastAsia"/>
                <w:color w:val="auto"/>
                <w:sz w:val="20"/>
              </w:rPr>
              <w:t>STATUS_UPDATE_TIME</w:t>
            </w:r>
            <w:r>
              <w:rPr>
                <w:rFonts w:hint="eastAsia"/>
                <w:color w:val="auto"/>
                <w:sz w:val="20"/>
              </w:rPr>
              <w:t>字段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A33" w:rsidRPr="00F62A33" w:rsidRDefault="00F62A3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BE0C77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C77" w:rsidRDefault="00BE0C7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2018-05-04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C77" w:rsidRDefault="00BE0C77" w:rsidP="00F62A3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在</w:t>
            </w:r>
            <w:r>
              <w:rPr>
                <w:color w:val="auto"/>
                <w:sz w:val="20"/>
              </w:rPr>
              <w:t>account</w:t>
            </w:r>
            <w:r>
              <w:rPr>
                <w:color w:val="auto"/>
                <w:sz w:val="20"/>
              </w:rPr>
              <w:t>表中新增字段</w:t>
            </w:r>
            <w:proofErr w:type="spellStart"/>
            <w:r>
              <w:rPr>
                <w:rFonts w:hint="eastAsia"/>
                <w:color w:val="auto"/>
                <w:sz w:val="20"/>
              </w:rPr>
              <w:t>default_language</w:t>
            </w:r>
            <w:proofErr w:type="spellEnd"/>
            <w:r>
              <w:rPr>
                <w:rFonts w:hint="eastAsia"/>
                <w:color w:val="auto"/>
                <w:sz w:val="20"/>
              </w:rPr>
              <w:t>，增加数据字典</w:t>
            </w:r>
            <w:r>
              <w:rPr>
                <w:rFonts w:hint="eastAsia"/>
                <w:color w:val="auto"/>
                <w:sz w:val="20"/>
              </w:rPr>
              <w:t>SYSTEM_LANGUAGE</w:t>
            </w:r>
            <w:r>
              <w:rPr>
                <w:rFonts w:hint="eastAsia"/>
                <w:color w:val="auto"/>
                <w:sz w:val="20"/>
              </w:rPr>
              <w:t>及值：中文</w:t>
            </w:r>
            <w:proofErr w:type="spellStart"/>
            <w:r>
              <w:rPr>
                <w:rFonts w:hint="eastAsia"/>
                <w:color w:val="auto"/>
                <w:sz w:val="20"/>
              </w:rPr>
              <w:t>cn</w:t>
            </w:r>
            <w:proofErr w:type="spellEnd"/>
            <w:r>
              <w:rPr>
                <w:rFonts w:hint="eastAsia"/>
                <w:color w:val="auto"/>
                <w:sz w:val="20"/>
              </w:rPr>
              <w:t>、英文</w:t>
            </w:r>
            <w:r>
              <w:rPr>
                <w:rFonts w:hint="eastAsia"/>
                <w:color w:val="auto"/>
                <w:sz w:val="20"/>
              </w:rPr>
              <w:t>en</w:t>
            </w:r>
            <w:r w:rsidR="008C3784">
              <w:rPr>
                <w:rFonts w:hint="eastAsia"/>
                <w:color w:val="auto"/>
                <w:sz w:val="20"/>
              </w:rPr>
              <w:t>，新增</w:t>
            </w:r>
            <w:r w:rsidR="008C3784">
              <w:rPr>
                <w:rFonts w:hint="eastAsia"/>
                <w:color w:val="auto"/>
                <w:sz w:val="20"/>
              </w:rPr>
              <w:t>SERIVE_TYPE</w:t>
            </w:r>
            <w:r w:rsidR="008C3784">
              <w:rPr>
                <w:rFonts w:hint="eastAsia"/>
                <w:color w:val="auto"/>
                <w:sz w:val="20"/>
              </w:rPr>
              <w:t>字段，指定用户可以使用的业务。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C77" w:rsidRDefault="00BE0C77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AD2B47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B47" w:rsidRDefault="00AD2B4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2018-07-16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B47" w:rsidRDefault="00AD2B47" w:rsidP="00F62A3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在节目单表中增加直播标志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B47" w:rsidRDefault="00E361BF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73430F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30F" w:rsidRDefault="00734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2018-09-12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30F" w:rsidRDefault="0073430F" w:rsidP="00F62A3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新增节目文件表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30F" w:rsidRDefault="0073430F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4076C0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0" w:rsidRDefault="004076C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2018-11-10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0" w:rsidRDefault="004076C0" w:rsidP="00F62A33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新增支线信息表</w:t>
            </w:r>
            <w:r w:rsidR="00CC639B">
              <w:rPr>
                <w:rFonts w:hint="eastAsia"/>
                <w:color w:val="auto"/>
                <w:sz w:val="20"/>
              </w:rPr>
              <w:t>，</w:t>
            </w:r>
            <w:r w:rsidR="00CC639B">
              <w:rPr>
                <w:color w:val="auto"/>
                <w:sz w:val="20"/>
              </w:rPr>
              <w:t>删除运营线路表中的首末班车时间字段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0" w:rsidRDefault="004076C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</w:tbl>
    <w:p w:rsidR="004D0B20" w:rsidRDefault="004D0B20">
      <w:pPr>
        <w:tabs>
          <w:tab w:val="left" w:pos="1276"/>
        </w:tabs>
        <w:rPr>
          <w:rFonts w:ascii="Times New Roman" w:eastAsia="宋体" w:hAnsi="Times New Roman"/>
          <w:szCs w:val="21"/>
        </w:rPr>
      </w:pPr>
    </w:p>
    <w:p w:rsidR="004D0B20" w:rsidRDefault="004D0B20">
      <w:pPr>
        <w:tabs>
          <w:tab w:val="left" w:pos="1276"/>
        </w:tabs>
        <w:rPr>
          <w:rFonts w:ascii="Times New Roman" w:eastAsia="宋体" w:hAnsi="Times New Roman"/>
          <w:szCs w:val="21"/>
        </w:rPr>
      </w:pPr>
    </w:p>
    <w:p w:rsidR="004D0B20" w:rsidRDefault="004D0B20">
      <w:pPr>
        <w:tabs>
          <w:tab w:val="left" w:pos="1276"/>
        </w:tabs>
        <w:rPr>
          <w:rFonts w:ascii="Times New Roman" w:eastAsia="宋体" w:hAnsi="Times New Roman"/>
          <w:szCs w:val="21"/>
        </w:rPr>
      </w:pPr>
    </w:p>
    <w:p w:rsidR="004D0B20" w:rsidRDefault="003B5CD7">
      <w:pPr>
        <w:pStyle w:val="1"/>
        <w:jc w:val="center"/>
        <w:rPr>
          <w:rFonts w:ascii="Times New Roman" w:eastAsia="宋体" w:hAnsi="Times New Roman"/>
          <w:szCs w:val="21"/>
        </w:rPr>
      </w:pPr>
      <w:bookmarkStart w:id="4" w:name="_Toc524523253"/>
      <w:r>
        <w:rPr>
          <w:rFonts w:ascii="Times New Roman" w:eastAsia="宋体" w:hAnsi="Times New Roman"/>
          <w:szCs w:val="21"/>
        </w:rPr>
        <w:t>文档修订历史</w:t>
      </w:r>
      <w:bookmarkEnd w:id="4"/>
    </w:p>
    <w:p w:rsidR="004D0B20" w:rsidRDefault="004D0B20">
      <w:pPr>
        <w:tabs>
          <w:tab w:val="left" w:pos="1276"/>
        </w:tabs>
        <w:ind w:leftChars="607" w:left="1275"/>
        <w:rPr>
          <w:rFonts w:ascii="Times New Roman" w:eastAsia="宋体" w:hAnsi="Times New Roman"/>
          <w:szCs w:val="21"/>
        </w:rPr>
      </w:pPr>
    </w:p>
    <w:p w:rsidR="004D0B20" w:rsidRDefault="003B5CD7">
      <w:pPr>
        <w:tabs>
          <w:tab w:val="left" w:pos="1276"/>
        </w:tabs>
        <w:ind w:leftChars="607" w:left="1275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br w:type="page"/>
      </w:r>
    </w:p>
    <w:p w:rsidR="004D0B20" w:rsidRDefault="004D0B20">
      <w:pPr>
        <w:tabs>
          <w:tab w:val="left" w:pos="1276"/>
        </w:tabs>
        <w:ind w:leftChars="607" w:left="1275"/>
      </w:pPr>
    </w:p>
    <w:p w:rsidR="004D0B20" w:rsidRDefault="004D0B20">
      <w:pPr>
        <w:widowControl/>
        <w:jc w:val="left"/>
      </w:pPr>
    </w:p>
    <w:p w:rsidR="004D0B20" w:rsidRDefault="004D0B20"/>
    <w:p w:rsidR="004D0B20" w:rsidRDefault="004D0B20"/>
    <w:p w:rsidR="004D0B20" w:rsidRDefault="003B5CD7">
      <w:pPr>
        <w:jc w:val="center"/>
        <w:rPr>
          <w:b/>
        </w:rPr>
      </w:pPr>
      <w:r>
        <w:rPr>
          <w:rFonts w:hint="eastAsia"/>
          <w:b/>
          <w:sz w:val="28"/>
        </w:rPr>
        <w:t>目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>录</w:t>
      </w:r>
    </w:p>
    <w:p w:rsidR="004D0B20" w:rsidRDefault="004D0B20">
      <w:pPr>
        <w:jc w:val="left"/>
      </w:pPr>
    </w:p>
    <w:p w:rsidR="0073430F" w:rsidRDefault="00F42D2A">
      <w:pPr>
        <w:pStyle w:val="10"/>
        <w:rPr>
          <w:noProof/>
        </w:rPr>
      </w:pPr>
      <w:r>
        <w:fldChar w:fldCharType="begin"/>
      </w:r>
      <w:r w:rsidR="003B5CD7">
        <w:instrText xml:space="preserve"> TOC \o "1-4" \h \z \u </w:instrText>
      </w:r>
      <w:r>
        <w:fldChar w:fldCharType="separate"/>
      </w:r>
      <w:hyperlink w:anchor="_Toc524523250" w:history="1">
        <w:r w:rsidR="0073430F" w:rsidRPr="0025022B">
          <w:rPr>
            <w:rStyle w:val="a9"/>
            <w:rFonts w:asciiTheme="majorEastAsia" w:eastAsiaTheme="majorEastAsia" w:hAnsiTheme="majorEastAsia"/>
            <w:b/>
            <w:noProof/>
          </w:rPr>
          <w:t>YIMS</w:t>
        </w:r>
        <w:r w:rsidR="0073430F" w:rsidRPr="0025022B">
          <w:rPr>
            <w:rStyle w:val="a9"/>
            <w:rFonts w:asciiTheme="majorEastAsia" w:eastAsiaTheme="majorEastAsia" w:hAnsiTheme="majorEastAsia" w:hint="eastAsia"/>
            <w:b/>
            <w:noProof/>
          </w:rPr>
          <w:t>数据库设计说明</w:t>
        </w:r>
        <w:r w:rsidR="007343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430F">
          <w:rPr>
            <w:noProof/>
            <w:webHidden/>
          </w:rPr>
          <w:instrText xml:space="preserve"> PAGEREF _Toc524523250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430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430F" w:rsidRDefault="00F42D2A">
      <w:pPr>
        <w:pStyle w:val="10"/>
        <w:rPr>
          <w:noProof/>
        </w:rPr>
      </w:pPr>
      <w:hyperlink w:anchor="_Toc524523251" w:history="1">
        <w:r w:rsidR="0073430F" w:rsidRPr="0025022B">
          <w:rPr>
            <w:rStyle w:val="a9"/>
            <w:rFonts w:ascii="黑体" w:eastAsia="黑体" w:hAnsi="黑体" w:hint="eastAsia"/>
            <w:noProof/>
          </w:rPr>
          <w:t>声</w:t>
        </w:r>
        <w:r w:rsidR="0073430F" w:rsidRPr="0025022B">
          <w:rPr>
            <w:rStyle w:val="a9"/>
            <w:rFonts w:ascii="黑体" w:eastAsia="黑体" w:hAnsi="黑体"/>
            <w:noProof/>
          </w:rPr>
          <w:t xml:space="preserve">  </w:t>
        </w:r>
        <w:r w:rsidR="0073430F" w:rsidRPr="0025022B">
          <w:rPr>
            <w:rStyle w:val="a9"/>
            <w:rFonts w:ascii="黑体" w:eastAsia="黑体" w:hAnsi="黑体" w:hint="eastAsia"/>
            <w:noProof/>
          </w:rPr>
          <w:t>明</w:t>
        </w:r>
        <w:r w:rsidR="007343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430F">
          <w:rPr>
            <w:noProof/>
            <w:webHidden/>
          </w:rPr>
          <w:instrText xml:space="preserve"> PAGEREF _Toc524523251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430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3430F" w:rsidRDefault="00F42D2A">
      <w:pPr>
        <w:pStyle w:val="10"/>
        <w:rPr>
          <w:noProof/>
        </w:rPr>
      </w:pPr>
      <w:hyperlink w:anchor="_Toc524523252" w:history="1">
        <w:r w:rsidR="0073430F" w:rsidRPr="0025022B">
          <w:rPr>
            <w:rStyle w:val="a9"/>
            <w:rFonts w:ascii="黑体" w:eastAsia="黑体" w:hAnsi="黑体" w:hint="eastAsia"/>
            <w:noProof/>
          </w:rPr>
          <w:t>前</w:t>
        </w:r>
        <w:r w:rsidR="0073430F" w:rsidRPr="0025022B">
          <w:rPr>
            <w:rStyle w:val="a9"/>
            <w:rFonts w:ascii="黑体" w:eastAsia="黑体" w:hAnsi="黑体"/>
            <w:noProof/>
          </w:rPr>
          <w:t xml:space="preserve">   </w:t>
        </w:r>
        <w:r w:rsidR="0073430F" w:rsidRPr="0025022B">
          <w:rPr>
            <w:rStyle w:val="a9"/>
            <w:rFonts w:ascii="黑体" w:eastAsia="黑体" w:hAnsi="黑体" w:hint="eastAsia"/>
            <w:noProof/>
          </w:rPr>
          <w:t>言</w:t>
        </w:r>
        <w:r w:rsidR="007343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430F">
          <w:rPr>
            <w:noProof/>
            <w:webHidden/>
          </w:rPr>
          <w:instrText xml:space="preserve"> PAGEREF _Toc524523252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430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430F" w:rsidRDefault="00F42D2A">
      <w:pPr>
        <w:pStyle w:val="10"/>
        <w:rPr>
          <w:noProof/>
        </w:rPr>
      </w:pPr>
      <w:hyperlink w:anchor="_Toc524523253" w:history="1">
        <w:r w:rsidR="0073430F" w:rsidRPr="0025022B">
          <w:rPr>
            <w:rStyle w:val="a9"/>
            <w:rFonts w:ascii="Times New Roman" w:eastAsia="宋体" w:hAnsi="Times New Roman" w:hint="eastAsia"/>
            <w:noProof/>
          </w:rPr>
          <w:t>文档修订历史</w:t>
        </w:r>
        <w:r w:rsidR="007343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430F">
          <w:rPr>
            <w:noProof/>
            <w:webHidden/>
          </w:rPr>
          <w:instrText xml:space="preserve"> PAGEREF _Toc524523253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430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430F" w:rsidRDefault="00F42D2A">
      <w:pPr>
        <w:pStyle w:val="10"/>
        <w:rPr>
          <w:noProof/>
        </w:rPr>
      </w:pPr>
      <w:hyperlink w:anchor="_Toc524523254" w:history="1">
        <w:r w:rsidR="0073430F" w:rsidRPr="0025022B">
          <w:rPr>
            <w:rStyle w:val="a9"/>
            <w:noProof/>
          </w:rPr>
          <w:t>1.</w:t>
        </w:r>
        <w:r w:rsidR="0073430F">
          <w:rPr>
            <w:noProof/>
          </w:rPr>
          <w:tab/>
        </w:r>
        <w:r w:rsidR="0073430F" w:rsidRPr="0025022B">
          <w:rPr>
            <w:rStyle w:val="a9"/>
            <w:rFonts w:hint="eastAsia"/>
            <w:noProof/>
          </w:rPr>
          <w:t>数据库设计说明</w:t>
        </w:r>
        <w:r w:rsidR="007343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430F">
          <w:rPr>
            <w:noProof/>
            <w:webHidden/>
          </w:rPr>
          <w:instrText xml:space="preserve"> PAGEREF _Toc524523254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430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430F" w:rsidRDefault="00F42D2A">
      <w:pPr>
        <w:pStyle w:val="10"/>
        <w:rPr>
          <w:noProof/>
        </w:rPr>
      </w:pPr>
      <w:hyperlink w:anchor="_Toc524523255" w:history="1">
        <w:r w:rsidR="0073430F" w:rsidRPr="0025022B">
          <w:rPr>
            <w:rStyle w:val="a9"/>
            <w:noProof/>
          </w:rPr>
          <w:t>2.</w:t>
        </w:r>
        <w:r w:rsidR="0073430F">
          <w:rPr>
            <w:noProof/>
          </w:rPr>
          <w:tab/>
        </w:r>
        <w:r w:rsidR="0073430F" w:rsidRPr="0025022B">
          <w:rPr>
            <w:rStyle w:val="a9"/>
            <w:rFonts w:hint="eastAsia"/>
            <w:noProof/>
          </w:rPr>
          <w:t>数据库表说明</w:t>
        </w:r>
        <w:r w:rsidR="007343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430F">
          <w:rPr>
            <w:noProof/>
            <w:webHidden/>
          </w:rPr>
          <w:instrText xml:space="preserve"> PAGEREF _Toc524523255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430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430F" w:rsidRDefault="00F42D2A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4523258" w:history="1">
        <w:r w:rsidR="0073430F" w:rsidRPr="0025022B">
          <w:rPr>
            <w:rStyle w:val="a9"/>
            <w:noProof/>
          </w:rPr>
          <w:t>2.1.</w:t>
        </w:r>
        <w:r w:rsidR="0073430F">
          <w:rPr>
            <w:noProof/>
          </w:rPr>
          <w:tab/>
        </w:r>
        <w:r w:rsidR="0073430F" w:rsidRPr="0025022B">
          <w:rPr>
            <w:rStyle w:val="a9"/>
            <w:noProof/>
          </w:rPr>
          <w:t xml:space="preserve">System </w:t>
        </w:r>
        <w:r w:rsidR="0073430F" w:rsidRPr="0025022B">
          <w:rPr>
            <w:rStyle w:val="a9"/>
            <w:rFonts w:hint="eastAsia"/>
            <w:noProof/>
          </w:rPr>
          <w:t>系统管理部分</w:t>
        </w:r>
        <w:r w:rsidR="007343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430F">
          <w:rPr>
            <w:noProof/>
            <w:webHidden/>
          </w:rPr>
          <w:instrText xml:space="preserve"> PAGEREF _Toc524523258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430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430F" w:rsidRDefault="00F42D2A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24523262" w:history="1">
        <w:r w:rsidR="0073430F" w:rsidRPr="0025022B">
          <w:rPr>
            <w:rStyle w:val="a9"/>
            <w:noProof/>
          </w:rPr>
          <w:t>2.1.1.</w:t>
        </w:r>
        <w:r w:rsidR="0073430F">
          <w:rPr>
            <w:noProof/>
          </w:rPr>
          <w:tab/>
        </w:r>
        <w:r w:rsidR="0073430F" w:rsidRPr="0025022B">
          <w:rPr>
            <w:rStyle w:val="a9"/>
            <w:noProof/>
          </w:rPr>
          <w:t>ACCOUNT</w:t>
        </w:r>
        <w:r w:rsidR="0073430F" w:rsidRPr="0025022B">
          <w:rPr>
            <w:rStyle w:val="a9"/>
            <w:rFonts w:hint="eastAsia"/>
            <w:noProof/>
          </w:rPr>
          <w:t>（账户表）</w:t>
        </w:r>
        <w:r w:rsidR="007343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430F">
          <w:rPr>
            <w:noProof/>
            <w:webHidden/>
          </w:rPr>
          <w:instrText xml:space="preserve"> PAGEREF _Toc524523262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430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430F" w:rsidRDefault="00F42D2A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24523263" w:history="1">
        <w:r w:rsidR="0073430F" w:rsidRPr="0025022B">
          <w:rPr>
            <w:rStyle w:val="a9"/>
            <w:noProof/>
          </w:rPr>
          <w:t>2.1.2.</w:t>
        </w:r>
        <w:r w:rsidR="0073430F">
          <w:rPr>
            <w:noProof/>
          </w:rPr>
          <w:tab/>
        </w:r>
        <w:r w:rsidR="0073430F" w:rsidRPr="0025022B">
          <w:rPr>
            <w:rStyle w:val="a9"/>
            <w:noProof/>
          </w:rPr>
          <w:t>CODE_TYPE</w:t>
        </w:r>
        <w:r w:rsidR="0073430F" w:rsidRPr="0025022B">
          <w:rPr>
            <w:rStyle w:val="a9"/>
            <w:rFonts w:hint="eastAsia"/>
            <w:noProof/>
          </w:rPr>
          <w:t>（数据字典代码类型表）</w:t>
        </w:r>
        <w:r w:rsidR="007343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430F">
          <w:rPr>
            <w:noProof/>
            <w:webHidden/>
          </w:rPr>
          <w:instrText xml:space="preserve"> PAGEREF _Toc524523263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430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3430F" w:rsidRDefault="00F42D2A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24523264" w:history="1">
        <w:r w:rsidR="0073430F" w:rsidRPr="0025022B">
          <w:rPr>
            <w:rStyle w:val="a9"/>
            <w:noProof/>
          </w:rPr>
          <w:t>2.1.3.</w:t>
        </w:r>
        <w:r w:rsidR="0073430F">
          <w:rPr>
            <w:noProof/>
          </w:rPr>
          <w:tab/>
        </w:r>
        <w:r w:rsidR="0073430F" w:rsidRPr="0025022B">
          <w:rPr>
            <w:rStyle w:val="a9"/>
            <w:noProof/>
          </w:rPr>
          <w:t>CODE_VALUE</w:t>
        </w:r>
        <w:r w:rsidR="0073430F" w:rsidRPr="0025022B">
          <w:rPr>
            <w:rStyle w:val="a9"/>
            <w:rFonts w:hint="eastAsia"/>
            <w:noProof/>
          </w:rPr>
          <w:t>（数据字典代码值表）</w:t>
        </w:r>
        <w:r w:rsidR="007343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430F">
          <w:rPr>
            <w:noProof/>
            <w:webHidden/>
          </w:rPr>
          <w:instrText xml:space="preserve"> PAGEREF _Toc524523264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430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3430F" w:rsidRDefault="00F42D2A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24523265" w:history="1">
        <w:r w:rsidR="0073430F" w:rsidRPr="0025022B">
          <w:rPr>
            <w:rStyle w:val="a9"/>
            <w:noProof/>
          </w:rPr>
          <w:t>2.1.4.</w:t>
        </w:r>
        <w:r w:rsidR="0073430F">
          <w:rPr>
            <w:noProof/>
          </w:rPr>
          <w:tab/>
        </w:r>
        <w:r w:rsidR="0073430F" w:rsidRPr="0025022B">
          <w:rPr>
            <w:rStyle w:val="a9"/>
            <w:noProof/>
          </w:rPr>
          <w:t>MENU</w:t>
        </w:r>
        <w:r w:rsidR="0073430F" w:rsidRPr="0025022B">
          <w:rPr>
            <w:rStyle w:val="a9"/>
            <w:rFonts w:hint="eastAsia"/>
            <w:noProof/>
          </w:rPr>
          <w:t>（菜单表）</w:t>
        </w:r>
        <w:r w:rsidR="007343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430F">
          <w:rPr>
            <w:noProof/>
            <w:webHidden/>
          </w:rPr>
          <w:instrText xml:space="preserve"> PAGEREF _Toc524523265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430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3430F" w:rsidRDefault="00F42D2A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24523266" w:history="1">
        <w:r w:rsidR="0073430F" w:rsidRPr="0025022B">
          <w:rPr>
            <w:rStyle w:val="a9"/>
            <w:noProof/>
          </w:rPr>
          <w:t>2.1.5.</w:t>
        </w:r>
        <w:r w:rsidR="0073430F">
          <w:rPr>
            <w:noProof/>
          </w:rPr>
          <w:tab/>
        </w:r>
        <w:r w:rsidR="0073430F" w:rsidRPr="0025022B">
          <w:rPr>
            <w:rStyle w:val="a9"/>
            <w:noProof/>
          </w:rPr>
          <w:t>MENU_ITEM</w:t>
        </w:r>
        <w:r w:rsidR="0073430F" w:rsidRPr="0025022B">
          <w:rPr>
            <w:rStyle w:val="a9"/>
            <w:rFonts w:hint="eastAsia"/>
            <w:noProof/>
          </w:rPr>
          <w:t>（菜单项表）</w:t>
        </w:r>
        <w:r w:rsidR="007343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430F">
          <w:rPr>
            <w:noProof/>
            <w:webHidden/>
          </w:rPr>
          <w:instrText xml:space="preserve"> PAGEREF _Toc524523266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430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3430F" w:rsidRDefault="00F42D2A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24523267" w:history="1">
        <w:r w:rsidR="0073430F" w:rsidRPr="0025022B">
          <w:rPr>
            <w:rStyle w:val="a9"/>
            <w:noProof/>
          </w:rPr>
          <w:t>2.1.6.</w:t>
        </w:r>
        <w:r w:rsidR="0073430F">
          <w:rPr>
            <w:noProof/>
          </w:rPr>
          <w:tab/>
        </w:r>
        <w:r w:rsidR="0073430F" w:rsidRPr="0025022B">
          <w:rPr>
            <w:rStyle w:val="a9"/>
            <w:noProof/>
          </w:rPr>
          <w:t>USER_GROUP</w:t>
        </w:r>
        <w:r w:rsidR="0073430F" w:rsidRPr="0025022B">
          <w:rPr>
            <w:rStyle w:val="a9"/>
            <w:rFonts w:hint="eastAsia"/>
            <w:noProof/>
          </w:rPr>
          <w:t>（用户组表）</w:t>
        </w:r>
        <w:r w:rsidR="007343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430F">
          <w:rPr>
            <w:noProof/>
            <w:webHidden/>
          </w:rPr>
          <w:instrText xml:space="preserve"> PAGEREF _Toc524523267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430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3430F" w:rsidRDefault="00F42D2A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24523268" w:history="1">
        <w:r w:rsidR="0073430F" w:rsidRPr="0025022B">
          <w:rPr>
            <w:rStyle w:val="a9"/>
            <w:noProof/>
          </w:rPr>
          <w:t>2.1.7.</w:t>
        </w:r>
        <w:r w:rsidR="0073430F">
          <w:rPr>
            <w:noProof/>
          </w:rPr>
          <w:tab/>
        </w:r>
        <w:r w:rsidR="0073430F" w:rsidRPr="0025022B">
          <w:rPr>
            <w:rStyle w:val="a9"/>
            <w:noProof/>
          </w:rPr>
          <w:t>USER_GROUP_MEMBER</w:t>
        </w:r>
        <w:r w:rsidR="0073430F" w:rsidRPr="0025022B">
          <w:rPr>
            <w:rStyle w:val="a9"/>
            <w:rFonts w:hint="eastAsia"/>
            <w:noProof/>
          </w:rPr>
          <w:t>（用户组成员）</w:t>
        </w:r>
        <w:r w:rsidR="007343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430F">
          <w:rPr>
            <w:noProof/>
            <w:webHidden/>
          </w:rPr>
          <w:instrText xml:space="preserve"> PAGEREF _Toc524523268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430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3430F" w:rsidRDefault="00F42D2A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24523269" w:history="1">
        <w:r w:rsidR="0073430F" w:rsidRPr="0025022B">
          <w:rPr>
            <w:rStyle w:val="a9"/>
            <w:noProof/>
          </w:rPr>
          <w:t>2.1.8.</w:t>
        </w:r>
        <w:r w:rsidR="0073430F">
          <w:rPr>
            <w:noProof/>
          </w:rPr>
          <w:tab/>
        </w:r>
        <w:r w:rsidR="0073430F" w:rsidRPr="0025022B">
          <w:rPr>
            <w:rStyle w:val="a9"/>
            <w:noProof/>
          </w:rPr>
          <w:t>USER_GROUP_MENU</w:t>
        </w:r>
        <w:r w:rsidR="0073430F" w:rsidRPr="0025022B">
          <w:rPr>
            <w:rStyle w:val="a9"/>
            <w:rFonts w:hint="eastAsia"/>
            <w:noProof/>
          </w:rPr>
          <w:t>（用户组菜单权限关系表）</w:t>
        </w:r>
        <w:r w:rsidR="007343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430F">
          <w:rPr>
            <w:noProof/>
            <w:webHidden/>
          </w:rPr>
          <w:instrText xml:space="preserve"> PAGEREF _Toc524523269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430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3430F" w:rsidRDefault="00F42D2A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24523270" w:history="1">
        <w:r w:rsidR="0073430F" w:rsidRPr="0025022B">
          <w:rPr>
            <w:rStyle w:val="a9"/>
            <w:noProof/>
          </w:rPr>
          <w:t>2.1.9.</w:t>
        </w:r>
        <w:r w:rsidR="0073430F">
          <w:rPr>
            <w:noProof/>
          </w:rPr>
          <w:tab/>
        </w:r>
        <w:r w:rsidR="0073430F" w:rsidRPr="0025022B">
          <w:rPr>
            <w:rStyle w:val="a9"/>
            <w:noProof/>
          </w:rPr>
          <w:t>OPERATION_LOG</w:t>
        </w:r>
        <w:r w:rsidR="0073430F" w:rsidRPr="0025022B">
          <w:rPr>
            <w:rStyle w:val="a9"/>
            <w:rFonts w:hint="eastAsia"/>
            <w:noProof/>
          </w:rPr>
          <w:t>（操作日志表）</w:t>
        </w:r>
        <w:r w:rsidR="007343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430F">
          <w:rPr>
            <w:noProof/>
            <w:webHidden/>
          </w:rPr>
          <w:instrText xml:space="preserve"> PAGEREF _Toc524523270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430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3430F" w:rsidRDefault="00F42D2A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24523271" w:history="1">
        <w:r w:rsidR="0073430F" w:rsidRPr="0025022B">
          <w:rPr>
            <w:rStyle w:val="a9"/>
            <w:noProof/>
          </w:rPr>
          <w:t>2.1.10.</w:t>
        </w:r>
        <w:r w:rsidR="0073430F">
          <w:rPr>
            <w:noProof/>
          </w:rPr>
          <w:tab/>
        </w:r>
        <w:r w:rsidR="0073430F" w:rsidRPr="0025022B">
          <w:rPr>
            <w:rStyle w:val="a9"/>
            <w:noProof/>
          </w:rPr>
          <w:t>LOGIN_RECORD</w:t>
        </w:r>
        <w:r w:rsidR="0073430F" w:rsidRPr="0025022B">
          <w:rPr>
            <w:rStyle w:val="a9"/>
            <w:rFonts w:hint="eastAsia"/>
            <w:noProof/>
          </w:rPr>
          <w:t>（用户登录记录）</w:t>
        </w:r>
        <w:r w:rsidR="007343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430F">
          <w:rPr>
            <w:noProof/>
            <w:webHidden/>
          </w:rPr>
          <w:instrText xml:space="preserve"> PAGEREF _Toc524523271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430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3430F" w:rsidRDefault="00F42D2A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4523272" w:history="1">
        <w:r w:rsidR="0073430F" w:rsidRPr="0025022B">
          <w:rPr>
            <w:rStyle w:val="a9"/>
            <w:noProof/>
          </w:rPr>
          <w:t>2.2.</w:t>
        </w:r>
        <w:r w:rsidR="0073430F">
          <w:rPr>
            <w:noProof/>
          </w:rPr>
          <w:tab/>
        </w:r>
        <w:r w:rsidR="0073430F" w:rsidRPr="0025022B">
          <w:rPr>
            <w:rStyle w:val="a9"/>
            <w:noProof/>
          </w:rPr>
          <w:t>Public</w:t>
        </w:r>
        <w:r w:rsidR="0073430F" w:rsidRPr="0025022B">
          <w:rPr>
            <w:rStyle w:val="a9"/>
            <w:rFonts w:hint="eastAsia"/>
            <w:noProof/>
          </w:rPr>
          <w:t>部分</w:t>
        </w:r>
        <w:r w:rsidR="007343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430F">
          <w:rPr>
            <w:noProof/>
            <w:webHidden/>
          </w:rPr>
          <w:instrText xml:space="preserve"> PAGEREF _Toc524523272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430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3430F" w:rsidRDefault="00F42D2A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24523273" w:history="1">
        <w:r w:rsidR="0073430F" w:rsidRPr="0025022B">
          <w:rPr>
            <w:rStyle w:val="a9"/>
            <w:noProof/>
          </w:rPr>
          <w:t>2.2.1.</w:t>
        </w:r>
        <w:r w:rsidR="0073430F">
          <w:rPr>
            <w:noProof/>
          </w:rPr>
          <w:tab/>
        </w:r>
        <w:r w:rsidR="0073430F" w:rsidRPr="0025022B">
          <w:rPr>
            <w:rStyle w:val="a9"/>
            <w:noProof/>
          </w:rPr>
          <w:t>FILE</w:t>
        </w:r>
        <w:r w:rsidR="0073430F" w:rsidRPr="0025022B">
          <w:rPr>
            <w:rStyle w:val="a9"/>
            <w:rFonts w:hint="eastAsia"/>
            <w:noProof/>
          </w:rPr>
          <w:t>（文件）</w:t>
        </w:r>
        <w:r w:rsidR="007343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430F">
          <w:rPr>
            <w:noProof/>
            <w:webHidden/>
          </w:rPr>
          <w:instrText xml:space="preserve"> PAGEREF _Toc524523273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430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3430F" w:rsidRDefault="00F42D2A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4523274" w:history="1">
        <w:r w:rsidR="0073430F" w:rsidRPr="0025022B">
          <w:rPr>
            <w:rStyle w:val="a9"/>
            <w:noProof/>
          </w:rPr>
          <w:t>2.3.</w:t>
        </w:r>
        <w:r w:rsidR="0073430F">
          <w:rPr>
            <w:noProof/>
          </w:rPr>
          <w:tab/>
        </w:r>
        <w:r w:rsidR="0073430F" w:rsidRPr="0025022B">
          <w:rPr>
            <w:rStyle w:val="a9"/>
            <w:noProof/>
          </w:rPr>
          <w:t>PIS</w:t>
        </w:r>
        <w:r w:rsidR="0073430F" w:rsidRPr="0025022B">
          <w:rPr>
            <w:rStyle w:val="a9"/>
            <w:rFonts w:hint="eastAsia"/>
            <w:noProof/>
          </w:rPr>
          <w:t>部分</w:t>
        </w:r>
        <w:r w:rsidR="007343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430F">
          <w:rPr>
            <w:noProof/>
            <w:webHidden/>
          </w:rPr>
          <w:instrText xml:space="preserve"> PAGEREF _Toc524523274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430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3430F" w:rsidRDefault="00F42D2A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24523275" w:history="1">
        <w:r w:rsidR="0073430F" w:rsidRPr="0025022B">
          <w:rPr>
            <w:rStyle w:val="a9"/>
            <w:noProof/>
          </w:rPr>
          <w:t>2.3.1.</w:t>
        </w:r>
        <w:r w:rsidR="0073430F">
          <w:rPr>
            <w:noProof/>
          </w:rPr>
          <w:tab/>
        </w:r>
        <w:r w:rsidR="0073430F" w:rsidRPr="0025022B">
          <w:rPr>
            <w:rStyle w:val="a9"/>
            <w:noProof/>
          </w:rPr>
          <w:t>OPERATION_LINE</w:t>
        </w:r>
        <w:r w:rsidR="0073430F" w:rsidRPr="0025022B">
          <w:rPr>
            <w:rStyle w:val="a9"/>
            <w:rFonts w:hint="eastAsia"/>
            <w:noProof/>
          </w:rPr>
          <w:t>（运营线路信息表）</w:t>
        </w:r>
        <w:r w:rsidR="007343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430F">
          <w:rPr>
            <w:noProof/>
            <w:webHidden/>
          </w:rPr>
          <w:instrText xml:space="preserve"> PAGEREF _Toc524523275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430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3430F" w:rsidRDefault="00F42D2A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24523276" w:history="1">
        <w:r w:rsidR="0073430F" w:rsidRPr="0025022B">
          <w:rPr>
            <w:rStyle w:val="a9"/>
            <w:noProof/>
          </w:rPr>
          <w:t>2.3.2.</w:t>
        </w:r>
        <w:r w:rsidR="0073430F">
          <w:rPr>
            <w:noProof/>
          </w:rPr>
          <w:tab/>
        </w:r>
        <w:r w:rsidR="0073430F" w:rsidRPr="0025022B">
          <w:rPr>
            <w:rStyle w:val="a9"/>
            <w:noProof/>
          </w:rPr>
          <w:t>STATION</w:t>
        </w:r>
        <w:r w:rsidR="0073430F" w:rsidRPr="0025022B">
          <w:rPr>
            <w:rStyle w:val="a9"/>
            <w:rFonts w:hint="eastAsia"/>
            <w:noProof/>
          </w:rPr>
          <w:t>（车站信息表）</w:t>
        </w:r>
        <w:r w:rsidR="007343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430F">
          <w:rPr>
            <w:noProof/>
            <w:webHidden/>
          </w:rPr>
          <w:instrText xml:space="preserve"> PAGEREF _Toc524523276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430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3430F" w:rsidRDefault="00F42D2A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24523277" w:history="1">
        <w:r w:rsidR="0073430F" w:rsidRPr="0025022B">
          <w:rPr>
            <w:rStyle w:val="a9"/>
            <w:noProof/>
          </w:rPr>
          <w:t>2.3.3.</w:t>
        </w:r>
        <w:r w:rsidR="0073430F">
          <w:rPr>
            <w:noProof/>
          </w:rPr>
          <w:tab/>
        </w:r>
        <w:r w:rsidR="0073430F" w:rsidRPr="0025022B">
          <w:rPr>
            <w:rStyle w:val="a9"/>
            <w:noProof/>
          </w:rPr>
          <w:t>STATION_LINE</w:t>
        </w:r>
        <w:r w:rsidR="0073430F" w:rsidRPr="0025022B">
          <w:rPr>
            <w:rStyle w:val="a9"/>
            <w:rFonts w:hint="eastAsia"/>
            <w:noProof/>
          </w:rPr>
          <w:t>（车站归属线路表）</w:t>
        </w:r>
        <w:r w:rsidR="007343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430F">
          <w:rPr>
            <w:noProof/>
            <w:webHidden/>
          </w:rPr>
          <w:instrText xml:space="preserve"> PAGEREF _Toc524523277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430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3430F" w:rsidRDefault="00F42D2A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24523278" w:history="1">
        <w:r w:rsidR="0073430F" w:rsidRPr="0025022B">
          <w:rPr>
            <w:rStyle w:val="a9"/>
            <w:noProof/>
          </w:rPr>
          <w:t>2.3.4.</w:t>
        </w:r>
        <w:r w:rsidR="0073430F">
          <w:rPr>
            <w:noProof/>
          </w:rPr>
          <w:tab/>
        </w:r>
        <w:r w:rsidR="0073430F" w:rsidRPr="0025022B">
          <w:rPr>
            <w:rStyle w:val="a9"/>
            <w:noProof/>
          </w:rPr>
          <w:t>TRAIN</w:t>
        </w:r>
        <w:r w:rsidR="0073430F" w:rsidRPr="0025022B">
          <w:rPr>
            <w:rStyle w:val="a9"/>
            <w:rFonts w:hint="eastAsia"/>
            <w:noProof/>
          </w:rPr>
          <w:t>（列车信息表）</w:t>
        </w:r>
        <w:r w:rsidR="007343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430F">
          <w:rPr>
            <w:noProof/>
            <w:webHidden/>
          </w:rPr>
          <w:instrText xml:space="preserve"> PAGEREF _Toc524523278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430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3430F" w:rsidRDefault="00F42D2A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24523279" w:history="1">
        <w:r w:rsidR="0073430F" w:rsidRPr="0025022B">
          <w:rPr>
            <w:rStyle w:val="a9"/>
            <w:noProof/>
          </w:rPr>
          <w:t>2.3.5.</w:t>
        </w:r>
        <w:r w:rsidR="0073430F">
          <w:rPr>
            <w:noProof/>
          </w:rPr>
          <w:tab/>
        </w:r>
        <w:r w:rsidR="0073430F" w:rsidRPr="0025022B">
          <w:rPr>
            <w:rStyle w:val="a9"/>
            <w:noProof/>
          </w:rPr>
          <w:t>VEHICLE</w:t>
        </w:r>
        <w:r w:rsidR="0073430F" w:rsidRPr="0025022B">
          <w:rPr>
            <w:rStyle w:val="a9"/>
            <w:rFonts w:hint="eastAsia"/>
            <w:noProof/>
          </w:rPr>
          <w:t>（列车车辆信息表）</w:t>
        </w:r>
        <w:r w:rsidR="007343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430F">
          <w:rPr>
            <w:noProof/>
            <w:webHidden/>
          </w:rPr>
          <w:instrText xml:space="preserve"> PAGEREF _Toc524523279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430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3430F" w:rsidRDefault="00F42D2A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24523280" w:history="1">
        <w:r w:rsidR="0073430F" w:rsidRPr="0025022B">
          <w:rPr>
            <w:rStyle w:val="a9"/>
            <w:noProof/>
          </w:rPr>
          <w:t>2.3.6.</w:t>
        </w:r>
        <w:r w:rsidR="0073430F">
          <w:rPr>
            <w:noProof/>
          </w:rPr>
          <w:tab/>
        </w:r>
        <w:r w:rsidR="0073430F" w:rsidRPr="0025022B">
          <w:rPr>
            <w:rStyle w:val="a9"/>
            <w:noProof/>
          </w:rPr>
          <w:t>CONTROLLER</w:t>
        </w:r>
        <w:r w:rsidR="0073430F" w:rsidRPr="0025022B">
          <w:rPr>
            <w:rStyle w:val="a9"/>
            <w:rFonts w:hint="eastAsia"/>
            <w:noProof/>
          </w:rPr>
          <w:t>（控制器信息表）</w:t>
        </w:r>
        <w:r w:rsidR="007343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430F">
          <w:rPr>
            <w:noProof/>
            <w:webHidden/>
          </w:rPr>
          <w:instrText xml:space="preserve"> PAGEREF _Toc524523280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430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3430F" w:rsidRDefault="00F42D2A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24523281" w:history="1">
        <w:r w:rsidR="0073430F" w:rsidRPr="0025022B">
          <w:rPr>
            <w:rStyle w:val="a9"/>
            <w:noProof/>
          </w:rPr>
          <w:t>2.3.7.</w:t>
        </w:r>
        <w:r w:rsidR="0073430F">
          <w:rPr>
            <w:noProof/>
          </w:rPr>
          <w:tab/>
        </w:r>
        <w:r w:rsidR="0073430F" w:rsidRPr="0025022B">
          <w:rPr>
            <w:rStyle w:val="a9"/>
            <w:noProof/>
          </w:rPr>
          <w:t>CONTROLLER_STATUS</w:t>
        </w:r>
        <w:r w:rsidR="0073430F" w:rsidRPr="0025022B">
          <w:rPr>
            <w:rStyle w:val="a9"/>
            <w:rFonts w:hint="eastAsia"/>
            <w:noProof/>
          </w:rPr>
          <w:t>（控制器状态记录表）</w:t>
        </w:r>
        <w:r w:rsidR="007343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430F">
          <w:rPr>
            <w:noProof/>
            <w:webHidden/>
          </w:rPr>
          <w:instrText xml:space="preserve"> PAGEREF _Toc524523281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430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3430F" w:rsidRDefault="00F42D2A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24523282" w:history="1">
        <w:r w:rsidR="0073430F" w:rsidRPr="0025022B">
          <w:rPr>
            <w:rStyle w:val="a9"/>
            <w:noProof/>
          </w:rPr>
          <w:t>2.3.8.</w:t>
        </w:r>
        <w:r w:rsidR="0073430F">
          <w:rPr>
            <w:noProof/>
          </w:rPr>
          <w:tab/>
        </w:r>
        <w:r w:rsidR="0073430F" w:rsidRPr="0025022B">
          <w:rPr>
            <w:rStyle w:val="a9"/>
            <w:noProof/>
          </w:rPr>
          <w:t>CONTROLLER_LOG</w:t>
        </w:r>
        <w:r w:rsidR="0073430F" w:rsidRPr="0025022B">
          <w:rPr>
            <w:rStyle w:val="a9"/>
            <w:rFonts w:hint="eastAsia"/>
            <w:noProof/>
          </w:rPr>
          <w:t>（控制器日志记录表）</w:t>
        </w:r>
        <w:r w:rsidR="007343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430F">
          <w:rPr>
            <w:noProof/>
            <w:webHidden/>
          </w:rPr>
          <w:instrText xml:space="preserve"> PAGEREF _Toc524523282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430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3430F" w:rsidRDefault="00F42D2A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24523283" w:history="1">
        <w:r w:rsidR="0073430F" w:rsidRPr="0025022B">
          <w:rPr>
            <w:rStyle w:val="a9"/>
            <w:noProof/>
          </w:rPr>
          <w:t>2.3.9.</w:t>
        </w:r>
        <w:r w:rsidR="0073430F">
          <w:rPr>
            <w:noProof/>
          </w:rPr>
          <w:tab/>
        </w:r>
        <w:r w:rsidR="0073430F" w:rsidRPr="0025022B">
          <w:rPr>
            <w:rStyle w:val="a9"/>
            <w:noProof/>
          </w:rPr>
          <w:t>PROGRAM_INFO</w:t>
        </w:r>
        <w:r w:rsidR="0073430F" w:rsidRPr="0025022B">
          <w:rPr>
            <w:rStyle w:val="a9"/>
            <w:rFonts w:hint="eastAsia"/>
            <w:noProof/>
          </w:rPr>
          <w:t>（节目信息表）</w:t>
        </w:r>
        <w:r w:rsidR="007343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430F">
          <w:rPr>
            <w:noProof/>
            <w:webHidden/>
          </w:rPr>
          <w:instrText xml:space="preserve"> PAGEREF _Toc524523283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430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3430F" w:rsidRDefault="00F42D2A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24523284" w:history="1">
        <w:r w:rsidR="0073430F" w:rsidRPr="0025022B">
          <w:rPr>
            <w:rStyle w:val="a9"/>
            <w:noProof/>
          </w:rPr>
          <w:t>2.3.10.</w:t>
        </w:r>
        <w:r w:rsidR="0073430F">
          <w:rPr>
            <w:noProof/>
          </w:rPr>
          <w:tab/>
        </w:r>
        <w:r w:rsidR="0073430F" w:rsidRPr="0025022B">
          <w:rPr>
            <w:rStyle w:val="a9"/>
            <w:noProof/>
          </w:rPr>
          <w:t>PROGRAM_UNIT</w:t>
        </w:r>
        <w:r w:rsidR="0073430F" w:rsidRPr="0025022B">
          <w:rPr>
            <w:rStyle w:val="a9"/>
            <w:rFonts w:hint="eastAsia"/>
            <w:noProof/>
          </w:rPr>
          <w:t>（节目栏表）</w:t>
        </w:r>
        <w:r w:rsidR="007343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430F">
          <w:rPr>
            <w:noProof/>
            <w:webHidden/>
          </w:rPr>
          <w:instrText xml:space="preserve"> PAGEREF _Toc524523284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430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3430F" w:rsidRDefault="00F42D2A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24523285" w:history="1">
        <w:r w:rsidR="0073430F" w:rsidRPr="0025022B">
          <w:rPr>
            <w:rStyle w:val="a9"/>
            <w:noProof/>
          </w:rPr>
          <w:t>2.3.11.</w:t>
        </w:r>
        <w:r w:rsidR="0073430F">
          <w:rPr>
            <w:noProof/>
          </w:rPr>
          <w:tab/>
        </w:r>
        <w:r w:rsidR="0073430F" w:rsidRPr="0025022B">
          <w:rPr>
            <w:rStyle w:val="a9"/>
            <w:noProof/>
          </w:rPr>
          <w:t>PROGRAM_LIST</w:t>
        </w:r>
        <w:r w:rsidR="0073430F" w:rsidRPr="0025022B">
          <w:rPr>
            <w:rStyle w:val="a9"/>
            <w:rFonts w:hint="eastAsia"/>
            <w:noProof/>
          </w:rPr>
          <w:t>（节目单表）</w:t>
        </w:r>
        <w:r w:rsidR="007343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430F">
          <w:rPr>
            <w:noProof/>
            <w:webHidden/>
          </w:rPr>
          <w:instrText xml:space="preserve"> PAGEREF _Toc524523285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430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3430F" w:rsidRDefault="00F42D2A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24523286" w:history="1">
        <w:r w:rsidR="0073430F" w:rsidRPr="0025022B">
          <w:rPr>
            <w:rStyle w:val="a9"/>
            <w:noProof/>
          </w:rPr>
          <w:t>2.3.12.</w:t>
        </w:r>
        <w:r w:rsidR="0073430F">
          <w:rPr>
            <w:noProof/>
          </w:rPr>
          <w:tab/>
        </w:r>
        <w:r w:rsidR="0073430F" w:rsidRPr="0025022B">
          <w:rPr>
            <w:rStyle w:val="a9"/>
            <w:noProof/>
          </w:rPr>
          <w:t>PROGRAM_CHECK_HISTORY</w:t>
        </w:r>
        <w:r w:rsidR="0073430F" w:rsidRPr="0025022B">
          <w:rPr>
            <w:rStyle w:val="a9"/>
            <w:rFonts w:hint="eastAsia"/>
            <w:noProof/>
          </w:rPr>
          <w:t>（节目单审批记录）</w:t>
        </w:r>
        <w:r w:rsidR="007343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430F">
          <w:rPr>
            <w:noProof/>
            <w:webHidden/>
          </w:rPr>
          <w:instrText xml:space="preserve"> PAGEREF _Toc524523286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430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3430F" w:rsidRDefault="00F42D2A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24523287" w:history="1">
        <w:r w:rsidR="0073430F" w:rsidRPr="0025022B">
          <w:rPr>
            <w:rStyle w:val="a9"/>
            <w:noProof/>
          </w:rPr>
          <w:t>2.3.13.</w:t>
        </w:r>
        <w:r w:rsidR="0073430F">
          <w:rPr>
            <w:noProof/>
          </w:rPr>
          <w:tab/>
        </w:r>
        <w:r w:rsidR="0073430F" w:rsidRPr="0025022B">
          <w:rPr>
            <w:rStyle w:val="a9"/>
            <w:noProof/>
          </w:rPr>
          <w:t>FORMAT_FILE</w:t>
        </w:r>
        <w:r w:rsidR="0073430F" w:rsidRPr="0025022B">
          <w:rPr>
            <w:rStyle w:val="a9"/>
            <w:rFonts w:hint="eastAsia"/>
            <w:noProof/>
          </w:rPr>
          <w:t>（版式文件表）</w:t>
        </w:r>
        <w:r w:rsidR="007343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430F">
          <w:rPr>
            <w:noProof/>
            <w:webHidden/>
          </w:rPr>
          <w:instrText xml:space="preserve"> PAGEREF _Toc524523287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430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3430F" w:rsidRDefault="00F42D2A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24523288" w:history="1">
        <w:r w:rsidR="0073430F" w:rsidRPr="0025022B">
          <w:rPr>
            <w:rStyle w:val="a9"/>
            <w:noProof/>
          </w:rPr>
          <w:t>2.3.14.</w:t>
        </w:r>
        <w:r w:rsidR="0073430F">
          <w:rPr>
            <w:noProof/>
          </w:rPr>
          <w:tab/>
        </w:r>
        <w:r w:rsidR="0073430F" w:rsidRPr="0025022B">
          <w:rPr>
            <w:rStyle w:val="a9"/>
            <w:noProof/>
          </w:rPr>
          <w:t>MESSAGE_LIST</w:t>
        </w:r>
        <w:r w:rsidR="0073430F" w:rsidRPr="0025022B">
          <w:rPr>
            <w:rStyle w:val="a9"/>
            <w:rFonts w:hint="eastAsia"/>
            <w:noProof/>
          </w:rPr>
          <w:t>（消息发送记录）</w:t>
        </w:r>
        <w:r w:rsidR="007343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430F">
          <w:rPr>
            <w:noProof/>
            <w:webHidden/>
          </w:rPr>
          <w:instrText xml:space="preserve"> PAGEREF _Toc524523288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430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3430F" w:rsidRDefault="00F42D2A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24523289" w:history="1">
        <w:r w:rsidR="0073430F" w:rsidRPr="0025022B">
          <w:rPr>
            <w:rStyle w:val="a9"/>
            <w:noProof/>
          </w:rPr>
          <w:t>2.3.15.</w:t>
        </w:r>
        <w:r w:rsidR="0073430F">
          <w:rPr>
            <w:noProof/>
          </w:rPr>
          <w:tab/>
        </w:r>
        <w:r w:rsidR="0073430F" w:rsidRPr="0025022B">
          <w:rPr>
            <w:rStyle w:val="a9"/>
            <w:noProof/>
          </w:rPr>
          <w:t>MESSAGE_LOG</w:t>
        </w:r>
        <w:r w:rsidR="0073430F" w:rsidRPr="0025022B">
          <w:rPr>
            <w:rStyle w:val="a9"/>
            <w:rFonts w:hint="eastAsia"/>
            <w:noProof/>
          </w:rPr>
          <w:t>（接口消息表）</w:t>
        </w:r>
        <w:r w:rsidR="007343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430F">
          <w:rPr>
            <w:noProof/>
            <w:webHidden/>
          </w:rPr>
          <w:instrText xml:space="preserve"> PAGEREF _Toc524523289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430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3430F" w:rsidRDefault="00F42D2A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24523290" w:history="1">
        <w:r w:rsidR="0073430F" w:rsidRPr="0025022B">
          <w:rPr>
            <w:rStyle w:val="a9"/>
            <w:noProof/>
          </w:rPr>
          <w:t>2.3.16.</w:t>
        </w:r>
        <w:r w:rsidR="0073430F">
          <w:rPr>
            <w:noProof/>
          </w:rPr>
          <w:tab/>
        </w:r>
        <w:r w:rsidR="0073430F" w:rsidRPr="0025022B">
          <w:rPr>
            <w:rStyle w:val="a9"/>
            <w:noProof/>
          </w:rPr>
          <w:t>PROGRAM_FILE</w:t>
        </w:r>
        <w:r w:rsidR="0073430F" w:rsidRPr="0025022B">
          <w:rPr>
            <w:rStyle w:val="a9"/>
            <w:rFonts w:hint="eastAsia"/>
            <w:noProof/>
          </w:rPr>
          <w:t>（节目文件表）</w:t>
        </w:r>
        <w:r w:rsidR="007343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430F">
          <w:rPr>
            <w:noProof/>
            <w:webHidden/>
          </w:rPr>
          <w:instrText xml:space="preserve"> PAGEREF _Toc524523290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430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3430F" w:rsidRDefault="00F42D2A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4523291" w:history="1">
        <w:r w:rsidR="0073430F" w:rsidRPr="0025022B">
          <w:rPr>
            <w:rStyle w:val="a9"/>
            <w:noProof/>
          </w:rPr>
          <w:t>2.4.</w:t>
        </w:r>
        <w:r w:rsidR="0073430F">
          <w:rPr>
            <w:noProof/>
          </w:rPr>
          <w:tab/>
        </w:r>
        <w:r w:rsidR="0073430F" w:rsidRPr="0025022B">
          <w:rPr>
            <w:rStyle w:val="a9"/>
            <w:noProof/>
          </w:rPr>
          <w:t>IOT</w:t>
        </w:r>
        <w:r w:rsidR="0073430F" w:rsidRPr="0025022B">
          <w:rPr>
            <w:rStyle w:val="a9"/>
            <w:rFonts w:hint="eastAsia"/>
            <w:noProof/>
          </w:rPr>
          <w:t>部分</w:t>
        </w:r>
        <w:r w:rsidR="007343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430F">
          <w:rPr>
            <w:noProof/>
            <w:webHidden/>
          </w:rPr>
          <w:instrText xml:space="preserve"> PAGEREF _Toc524523291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430F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3430F" w:rsidRDefault="00F42D2A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24523292" w:history="1">
        <w:r w:rsidR="0073430F" w:rsidRPr="0025022B">
          <w:rPr>
            <w:rStyle w:val="a9"/>
            <w:noProof/>
          </w:rPr>
          <w:t>2.4.1.</w:t>
        </w:r>
        <w:r w:rsidR="0073430F">
          <w:rPr>
            <w:noProof/>
          </w:rPr>
          <w:tab/>
        </w:r>
        <w:r w:rsidR="0073430F" w:rsidRPr="0025022B">
          <w:rPr>
            <w:rStyle w:val="a9"/>
            <w:noProof/>
          </w:rPr>
          <w:t>GPS_MODULE</w:t>
        </w:r>
        <w:r w:rsidR="0073430F" w:rsidRPr="0025022B">
          <w:rPr>
            <w:rStyle w:val="a9"/>
            <w:rFonts w:hint="eastAsia"/>
            <w:noProof/>
          </w:rPr>
          <w:t>（定位模块信息表）</w:t>
        </w:r>
        <w:r w:rsidR="007343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430F">
          <w:rPr>
            <w:noProof/>
            <w:webHidden/>
          </w:rPr>
          <w:instrText xml:space="preserve"> PAGEREF _Toc524523292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430F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3430F" w:rsidRDefault="00F42D2A">
      <w:pPr>
        <w:pStyle w:val="30"/>
        <w:tabs>
          <w:tab w:val="left" w:pos="1680"/>
          <w:tab w:val="right" w:leader="dot" w:pos="8680"/>
        </w:tabs>
        <w:rPr>
          <w:noProof/>
        </w:rPr>
      </w:pPr>
      <w:hyperlink w:anchor="_Toc524523293" w:history="1">
        <w:r w:rsidR="0073430F" w:rsidRPr="0025022B">
          <w:rPr>
            <w:rStyle w:val="a9"/>
            <w:noProof/>
          </w:rPr>
          <w:t>2.4.2.</w:t>
        </w:r>
        <w:r w:rsidR="0073430F">
          <w:rPr>
            <w:noProof/>
          </w:rPr>
          <w:tab/>
        </w:r>
        <w:r w:rsidR="0073430F" w:rsidRPr="0025022B">
          <w:rPr>
            <w:rStyle w:val="a9"/>
            <w:noProof/>
          </w:rPr>
          <w:t>GPS_MODULE_TRACE</w:t>
        </w:r>
        <w:r w:rsidR="0073430F" w:rsidRPr="0025022B">
          <w:rPr>
            <w:rStyle w:val="a9"/>
            <w:rFonts w:hint="eastAsia"/>
            <w:noProof/>
          </w:rPr>
          <w:t>（控制器位置表）</w:t>
        </w:r>
        <w:r w:rsidR="007343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430F">
          <w:rPr>
            <w:noProof/>
            <w:webHidden/>
          </w:rPr>
          <w:instrText xml:space="preserve"> PAGEREF _Toc524523293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430F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D0B20" w:rsidRDefault="00F42D2A">
      <w:pPr>
        <w:jc w:val="left"/>
      </w:pPr>
      <w:r>
        <w:fldChar w:fldCharType="end"/>
      </w:r>
      <w:r w:rsidR="003B5CD7">
        <w:br w:type="page"/>
      </w:r>
    </w:p>
    <w:p w:rsidR="004D0B20" w:rsidRDefault="004D0B20">
      <w:pPr>
        <w:widowControl/>
        <w:jc w:val="left"/>
      </w:pPr>
    </w:p>
    <w:p w:rsidR="004D0B20" w:rsidRDefault="004D0B20"/>
    <w:p w:rsidR="004D0B20" w:rsidRDefault="007D5C8B" w:rsidP="005804F8">
      <w:pPr>
        <w:spacing w:beforeLines="50" w:afterLines="50" w:line="360" w:lineRule="auto"/>
        <w:jc w:val="center"/>
        <w:rPr>
          <w:rFonts w:asciiTheme="majorEastAsia" w:eastAsiaTheme="majorEastAsia" w:hAnsiTheme="majorEastAsia"/>
          <w:b/>
          <w:sz w:val="32"/>
          <w:szCs w:val="44"/>
        </w:rPr>
      </w:pPr>
      <w:r>
        <w:rPr>
          <w:rFonts w:asciiTheme="majorEastAsia" w:eastAsiaTheme="majorEastAsia" w:hAnsiTheme="majorEastAsia" w:hint="eastAsia"/>
          <w:b/>
          <w:sz w:val="32"/>
          <w:szCs w:val="44"/>
        </w:rPr>
        <w:t>成都</w:t>
      </w:r>
      <w:r w:rsidR="00CC5BB1">
        <w:rPr>
          <w:rFonts w:asciiTheme="majorEastAsia" w:eastAsiaTheme="majorEastAsia" w:hAnsiTheme="majorEastAsia" w:hint="eastAsia"/>
          <w:b/>
          <w:sz w:val="32"/>
          <w:szCs w:val="44"/>
        </w:rPr>
        <w:t>元均</w:t>
      </w:r>
      <w:r>
        <w:rPr>
          <w:rFonts w:asciiTheme="majorEastAsia" w:eastAsiaTheme="majorEastAsia" w:hAnsiTheme="majorEastAsia" w:hint="eastAsia"/>
          <w:b/>
          <w:sz w:val="32"/>
          <w:szCs w:val="44"/>
        </w:rPr>
        <w:t>铁路电气设备</w:t>
      </w:r>
      <w:r w:rsidR="003B5CD7">
        <w:rPr>
          <w:rFonts w:asciiTheme="majorEastAsia" w:eastAsiaTheme="majorEastAsia" w:hAnsiTheme="majorEastAsia" w:hint="eastAsia"/>
          <w:b/>
          <w:sz w:val="32"/>
          <w:szCs w:val="44"/>
        </w:rPr>
        <w:t>有限公司</w:t>
      </w:r>
    </w:p>
    <w:p w:rsidR="004D0B20" w:rsidRDefault="00CA4D65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YIMS</w:t>
      </w:r>
      <w:r w:rsidR="003B5CD7">
        <w:rPr>
          <w:rFonts w:asciiTheme="majorEastAsia" w:eastAsiaTheme="majorEastAsia" w:hAnsiTheme="majorEastAsia"/>
          <w:b/>
          <w:sz w:val="44"/>
          <w:szCs w:val="44"/>
        </w:rPr>
        <w:t>数据库设计说明</w:t>
      </w:r>
    </w:p>
    <w:p w:rsidR="004D0B20" w:rsidRDefault="004D0B2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4D0B20" w:rsidRDefault="003B5CD7">
      <w:pPr>
        <w:pStyle w:val="1"/>
        <w:numPr>
          <w:ilvl w:val="0"/>
          <w:numId w:val="1"/>
        </w:numPr>
      </w:pPr>
      <w:bookmarkStart w:id="5" w:name="_Toc524523254"/>
      <w:r>
        <w:rPr>
          <w:rFonts w:hint="eastAsia"/>
        </w:rPr>
        <w:t>数据库设计说明</w:t>
      </w:r>
      <w:bookmarkEnd w:id="5"/>
    </w:p>
    <w:p w:rsidR="004D0B20" w:rsidRDefault="00CA4D65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YIMS</w:t>
      </w:r>
      <w:r w:rsidR="003B5CD7">
        <w:rPr>
          <w:bCs/>
          <w:kern w:val="44"/>
          <w:sz w:val="24"/>
          <w:szCs w:val="44"/>
        </w:rPr>
        <w:t>数据库包括如下架构</w:t>
      </w:r>
      <w:r w:rsidR="003B5CD7">
        <w:rPr>
          <w:rFonts w:hint="eastAsia"/>
          <w:bCs/>
          <w:kern w:val="44"/>
          <w:sz w:val="24"/>
          <w:szCs w:val="44"/>
        </w:rPr>
        <w:t>：</w:t>
      </w:r>
    </w:p>
    <w:p w:rsidR="004D0B20" w:rsidRDefault="003B5CD7">
      <w:pPr>
        <w:pStyle w:val="41"/>
        <w:numPr>
          <w:ilvl w:val="0"/>
          <w:numId w:val="2"/>
        </w:numPr>
        <w:spacing w:line="360" w:lineRule="auto"/>
        <w:ind w:firstLineChars="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System</w:t>
      </w:r>
      <w:r>
        <w:rPr>
          <w:bCs/>
          <w:kern w:val="44"/>
          <w:sz w:val="24"/>
          <w:szCs w:val="44"/>
        </w:rPr>
        <w:t>架构</w:t>
      </w:r>
      <w:r>
        <w:rPr>
          <w:rFonts w:hint="eastAsia"/>
          <w:bCs/>
          <w:kern w:val="44"/>
          <w:sz w:val="24"/>
          <w:szCs w:val="44"/>
        </w:rPr>
        <w:t>：</w:t>
      </w:r>
      <w:r>
        <w:rPr>
          <w:bCs/>
          <w:kern w:val="44"/>
          <w:sz w:val="24"/>
          <w:szCs w:val="44"/>
        </w:rPr>
        <w:t>S</w:t>
      </w:r>
      <w:r>
        <w:rPr>
          <w:rFonts w:hint="eastAsia"/>
          <w:bCs/>
          <w:kern w:val="44"/>
          <w:sz w:val="24"/>
          <w:szCs w:val="44"/>
        </w:rPr>
        <w:t>ystem</w:t>
      </w:r>
      <w:r>
        <w:rPr>
          <w:rFonts w:hint="eastAsia"/>
          <w:bCs/>
          <w:kern w:val="44"/>
          <w:sz w:val="24"/>
          <w:szCs w:val="44"/>
        </w:rPr>
        <w:t>架构</w:t>
      </w:r>
      <w:r>
        <w:rPr>
          <w:bCs/>
          <w:kern w:val="44"/>
          <w:sz w:val="24"/>
          <w:szCs w:val="44"/>
        </w:rPr>
        <w:t>下的表均为系统</w:t>
      </w:r>
      <w:r>
        <w:rPr>
          <w:rFonts w:hint="eastAsia"/>
          <w:bCs/>
          <w:kern w:val="44"/>
          <w:sz w:val="24"/>
          <w:szCs w:val="44"/>
        </w:rPr>
        <w:t>管理</w:t>
      </w:r>
      <w:r>
        <w:rPr>
          <w:bCs/>
          <w:kern w:val="44"/>
          <w:sz w:val="24"/>
          <w:szCs w:val="44"/>
        </w:rPr>
        <w:t>表，与系统开发管理有关。</w:t>
      </w:r>
    </w:p>
    <w:p w:rsidR="004D0B20" w:rsidRDefault="003B5CD7">
      <w:pPr>
        <w:pStyle w:val="41"/>
        <w:numPr>
          <w:ilvl w:val="0"/>
          <w:numId w:val="2"/>
        </w:numPr>
        <w:spacing w:line="360" w:lineRule="auto"/>
        <w:ind w:firstLineChars="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Public</w:t>
      </w:r>
      <w:r>
        <w:rPr>
          <w:rFonts w:hint="eastAsia"/>
          <w:bCs/>
          <w:kern w:val="44"/>
          <w:sz w:val="24"/>
          <w:szCs w:val="44"/>
        </w:rPr>
        <w:t>架构：</w:t>
      </w:r>
      <w:r>
        <w:rPr>
          <w:bCs/>
          <w:kern w:val="44"/>
          <w:sz w:val="24"/>
          <w:szCs w:val="44"/>
        </w:rPr>
        <w:t>Public</w:t>
      </w:r>
      <w:r>
        <w:rPr>
          <w:bCs/>
          <w:kern w:val="44"/>
          <w:sz w:val="24"/>
          <w:szCs w:val="44"/>
        </w:rPr>
        <w:t>架构下的表均为公共表格表，与具体业务无关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4D0B20" w:rsidRDefault="00386758">
      <w:pPr>
        <w:pStyle w:val="41"/>
        <w:numPr>
          <w:ilvl w:val="0"/>
          <w:numId w:val="2"/>
        </w:numPr>
        <w:spacing w:line="360" w:lineRule="auto"/>
        <w:ind w:firstLineChars="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PIS</w:t>
      </w:r>
      <w:r>
        <w:rPr>
          <w:rFonts w:hint="eastAsia"/>
          <w:bCs/>
          <w:kern w:val="44"/>
          <w:sz w:val="24"/>
          <w:szCs w:val="44"/>
        </w:rPr>
        <w:t>架构：</w:t>
      </w:r>
      <w:r>
        <w:rPr>
          <w:rFonts w:hint="eastAsia"/>
          <w:bCs/>
          <w:kern w:val="44"/>
          <w:sz w:val="24"/>
          <w:szCs w:val="44"/>
        </w:rPr>
        <w:t>PIS</w:t>
      </w:r>
      <w:r>
        <w:rPr>
          <w:rFonts w:hint="eastAsia"/>
          <w:bCs/>
          <w:kern w:val="44"/>
          <w:sz w:val="24"/>
          <w:szCs w:val="44"/>
        </w:rPr>
        <w:t>业务表格</w:t>
      </w:r>
    </w:p>
    <w:p w:rsidR="00CA4D65" w:rsidRDefault="00CA4D65">
      <w:pPr>
        <w:pStyle w:val="41"/>
        <w:numPr>
          <w:ilvl w:val="0"/>
          <w:numId w:val="2"/>
        </w:numPr>
        <w:spacing w:line="360" w:lineRule="auto"/>
        <w:ind w:firstLineChars="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IOT</w:t>
      </w:r>
      <w:r>
        <w:rPr>
          <w:rFonts w:hint="eastAsia"/>
          <w:bCs/>
          <w:kern w:val="44"/>
          <w:sz w:val="24"/>
          <w:szCs w:val="44"/>
        </w:rPr>
        <w:t>架构：物联网管理模块</w:t>
      </w:r>
    </w:p>
    <w:p w:rsidR="004D0B20" w:rsidRDefault="004D0B2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4D0B20" w:rsidRDefault="004D0B2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4D0B20" w:rsidRDefault="003B5CD7">
      <w:pPr>
        <w:pStyle w:val="1"/>
        <w:numPr>
          <w:ilvl w:val="0"/>
          <w:numId w:val="1"/>
        </w:numPr>
      </w:pPr>
      <w:bookmarkStart w:id="6" w:name="_Toc524523255"/>
      <w:r>
        <w:rPr>
          <w:rFonts w:hint="eastAsia"/>
        </w:rPr>
        <w:t>数据库表说明</w:t>
      </w:r>
      <w:bookmarkEnd w:id="6"/>
    </w:p>
    <w:p w:rsidR="004D0B20" w:rsidRDefault="004D0B20">
      <w:pPr>
        <w:pStyle w:val="41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7" w:name="_Toc470157330"/>
      <w:bookmarkStart w:id="8" w:name="_Toc470889510"/>
      <w:bookmarkStart w:id="9" w:name="_Toc471557720"/>
      <w:bookmarkStart w:id="10" w:name="_Toc471571238"/>
      <w:bookmarkStart w:id="11" w:name="_Toc474479383"/>
      <w:bookmarkStart w:id="12" w:name="_Toc476853249"/>
      <w:bookmarkStart w:id="13" w:name="_Toc476818487"/>
      <w:bookmarkStart w:id="14" w:name="_Toc476818710"/>
      <w:bookmarkStart w:id="15" w:name="_Toc499964357"/>
      <w:bookmarkStart w:id="16" w:name="_Toc501996456"/>
      <w:bookmarkStart w:id="17" w:name="_Toc502390730"/>
      <w:bookmarkStart w:id="18" w:name="_Toc503970470"/>
      <w:bookmarkStart w:id="19" w:name="_Toc505439220"/>
      <w:bookmarkStart w:id="20" w:name="_Toc506882294"/>
      <w:bookmarkStart w:id="21" w:name="_Toc507228542"/>
      <w:bookmarkStart w:id="22" w:name="_Toc507228586"/>
      <w:bookmarkStart w:id="23" w:name="_Toc513109454"/>
      <w:bookmarkStart w:id="24" w:name="_Toc52452325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4D0B20" w:rsidRDefault="004D0B20">
      <w:pPr>
        <w:pStyle w:val="41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5" w:name="_Toc470157331"/>
      <w:bookmarkStart w:id="26" w:name="_Toc470889511"/>
      <w:bookmarkStart w:id="27" w:name="_Toc471557721"/>
      <w:bookmarkStart w:id="28" w:name="_Toc471571239"/>
      <w:bookmarkStart w:id="29" w:name="_Toc474479384"/>
      <w:bookmarkStart w:id="30" w:name="_Toc476818711"/>
      <w:bookmarkStart w:id="31" w:name="_Toc476853250"/>
      <w:bookmarkStart w:id="32" w:name="_Toc476818488"/>
      <w:bookmarkStart w:id="33" w:name="_Toc499964358"/>
      <w:bookmarkStart w:id="34" w:name="_Toc501996457"/>
      <w:bookmarkStart w:id="35" w:name="_Toc502390731"/>
      <w:bookmarkStart w:id="36" w:name="_Toc503970471"/>
      <w:bookmarkStart w:id="37" w:name="_Toc505439221"/>
      <w:bookmarkStart w:id="38" w:name="_Toc506882295"/>
      <w:bookmarkStart w:id="39" w:name="_Toc507228543"/>
      <w:bookmarkStart w:id="40" w:name="_Toc507228587"/>
      <w:bookmarkStart w:id="41" w:name="_Toc513109455"/>
      <w:bookmarkStart w:id="42" w:name="_Toc524523257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4D0B20" w:rsidRDefault="003B5CD7">
      <w:pPr>
        <w:pStyle w:val="2"/>
        <w:numPr>
          <w:ilvl w:val="1"/>
          <w:numId w:val="1"/>
        </w:numPr>
      </w:pPr>
      <w:bookmarkStart w:id="43" w:name="_Toc524523258"/>
      <w:r>
        <w:t>System</w:t>
      </w:r>
      <w:r>
        <w:rPr>
          <w:rFonts w:hint="eastAsia"/>
        </w:rPr>
        <w:t xml:space="preserve"> </w:t>
      </w:r>
      <w:r>
        <w:t>系统管理部分</w:t>
      </w:r>
      <w:bookmarkEnd w:id="43"/>
    </w:p>
    <w:p w:rsidR="004D0B20" w:rsidRDefault="004D0B20">
      <w:pPr>
        <w:pStyle w:val="41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32"/>
        </w:rPr>
      </w:pPr>
      <w:bookmarkStart w:id="44" w:name="_Toc471557723"/>
      <w:bookmarkStart w:id="45" w:name="_Toc471571241"/>
      <w:bookmarkStart w:id="46" w:name="_Toc474479386"/>
      <w:bookmarkStart w:id="47" w:name="_Toc476818490"/>
      <w:bookmarkStart w:id="48" w:name="_Toc476818713"/>
      <w:bookmarkStart w:id="49" w:name="_Toc476853252"/>
      <w:bookmarkStart w:id="50" w:name="_Toc470889513"/>
      <w:bookmarkStart w:id="51" w:name="_Toc470157333"/>
      <w:bookmarkStart w:id="52" w:name="_Toc499964360"/>
      <w:bookmarkStart w:id="53" w:name="_Toc501996459"/>
      <w:bookmarkStart w:id="54" w:name="_Toc502390733"/>
      <w:bookmarkStart w:id="55" w:name="_Toc503970473"/>
      <w:bookmarkStart w:id="56" w:name="_Toc505439223"/>
      <w:bookmarkStart w:id="57" w:name="_Toc506882297"/>
      <w:bookmarkStart w:id="58" w:name="_Toc507228545"/>
      <w:bookmarkStart w:id="59" w:name="_Toc507228589"/>
      <w:bookmarkStart w:id="60" w:name="_Toc513109457"/>
      <w:bookmarkStart w:id="61" w:name="_Toc524523259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4D0B20" w:rsidRDefault="004D0B20">
      <w:pPr>
        <w:pStyle w:val="41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32"/>
        </w:rPr>
      </w:pPr>
      <w:bookmarkStart w:id="62" w:name="_Toc476853253"/>
      <w:bookmarkStart w:id="63" w:name="_Toc476818714"/>
      <w:bookmarkStart w:id="64" w:name="_Toc476818491"/>
      <w:bookmarkStart w:id="65" w:name="_Toc474479387"/>
      <w:bookmarkStart w:id="66" w:name="_Toc471571242"/>
      <w:bookmarkStart w:id="67" w:name="_Toc471557724"/>
      <w:bookmarkStart w:id="68" w:name="_Toc470889514"/>
      <w:bookmarkStart w:id="69" w:name="_Toc470157334"/>
      <w:bookmarkStart w:id="70" w:name="_Toc499964361"/>
      <w:bookmarkStart w:id="71" w:name="_Toc501996460"/>
      <w:bookmarkStart w:id="72" w:name="_Toc502390734"/>
      <w:bookmarkStart w:id="73" w:name="_Toc503970474"/>
      <w:bookmarkStart w:id="74" w:name="_Toc505439224"/>
      <w:bookmarkStart w:id="75" w:name="_Toc506882298"/>
      <w:bookmarkStart w:id="76" w:name="_Toc507228546"/>
      <w:bookmarkStart w:id="77" w:name="_Toc507228590"/>
      <w:bookmarkStart w:id="78" w:name="_Toc513109458"/>
      <w:bookmarkStart w:id="79" w:name="_Toc524523260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4D0B20" w:rsidRDefault="004D0B20">
      <w:pPr>
        <w:pStyle w:val="41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32"/>
        </w:rPr>
      </w:pPr>
      <w:bookmarkStart w:id="80" w:name="_Toc476818492"/>
      <w:bookmarkStart w:id="81" w:name="_Toc474479388"/>
      <w:bookmarkStart w:id="82" w:name="_Toc471571243"/>
      <w:bookmarkStart w:id="83" w:name="_Toc471557725"/>
      <w:bookmarkStart w:id="84" w:name="_Toc470889515"/>
      <w:bookmarkStart w:id="85" w:name="_Toc470157335"/>
      <w:bookmarkStart w:id="86" w:name="_Toc476818715"/>
      <w:bookmarkStart w:id="87" w:name="_Toc476853254"/>
      <w:bookmarkStart w:id="88" w:name="_Toc499964362"/>
      <w:bookmarkStart w:id="89" w:name="_Toc501996461"/>
      <w:bookmarkStart w:id="90" w:name="_Toc502390735"/>
      <w:bookmarkStart w:id="91" w:name="_Toc503970475"/>
      <w:bookmarkStart w:id="92" w:name="_Toc505439225"/>
      <w:bookmarkStart w:id="93" w:name="_Toc506882299"/>
      <w:bookmarkStart w:id="94" w:name="_Toc507228547"/>
      <w:bookmarkStart w:id="95" w:name="_Toc507228591"/>
      <w:bookmarkStart w:id="96" w:name="_Toc513109459"/>
      <w:bookmarkStart w:id="97" w:name="_Toc524523261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98" w:name="_Toc524523262"/>
      <w:r>
        <w:rPr>
          <w:sz w:val="28"/>
        </w:rPr>
        <w:t>ACCOUNT</w:t>
      </w:r>
      <w:r w:rsidR="006920C1">
        <w:rPr>
          <w:rFonts w:hint="eastAsia"/>
          <w:sz w:val="28"/>
        </w:rPr>
        <w:t>（账户</w:t>
      </w:r>
      <w:r>
        <w:rPr>
          <w:sz w:val="28"/>
        </w:rPr>
        <w:t>表</w:t>
      </w:r>
      <w:r>
        <w:rPr>
          <w:rFonts w:hint="eastAsia"/>
          <w:sz w:val="28"/>
        </w:rPr>
        <w:t>）</w:t>
      </w:r>
      <w:bookmarkEnd w:id="98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1701"/>
        <w:gridCol w:w="1134"/>
        <w:gridCol w:w="1134"/>
        <w:gridCol w:w="2835"/>
      </w:tblGrid>
      <w:tr w:rsidR="004D0B20">
        <w:trPr>
          <w:trHeight w:val="360"/>
        </w:trPr>
        <w:tc>
          <w:tcPr>
            <w:tcW w:w="2518" w:type="dxa"/>
            <w:shd w:val="clear" w:color="auto" w:fill="B3B3B3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shd w:val="clear" w:color="auto" w:fill="B3B3B3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>
        <w:tc>
          <w:tcPr>
            <w:tcW w:w="2518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bookmarkStart w:id="99" w:name="_Hlk433299462"/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1134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，自增</w:t>
            </w:r>
          </w:p>
        </w:tc>
      </w:tr>
      <w:bookmarkEnd w:id="99"/>
      <w:tr w:rsidR="006920C1">
        <w:tc>
          <w:tcPr>
            <w:tcW w:w="2518" w:type="dxa"/>
            <w:vAlign w:val="center"/>
          </w:tcPr>
          <w:p w:rsidR="006920C1" w:rsidRDefault="006920C1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6920C1" w:rsidRDefault="006920C1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134" w:type="dxa"/>
            <w:vAlign w:val="center"/>
          </w:tcPr>
          <w:p w:rsidR="006920C1" w:rsidRDefault="006920C1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920C1" w:rsidRDefault="006920C1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920C1" w:rsidRDefault="006920C1" w:rsidP="0028161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6920C1" w:rsidRDefault="006920C1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134" w:type="dxa"/>
            <w:vAlign w:val="center"/>
          </w:tcPr>
          <w:p w:rsidR="006920C1" w:rsidRDefault="006920C1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920C1" w:rsidRDefault="006920C1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920C1" w:rsidRDefault="006920C1" w:rsidP="0028161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 w:rsidP="0028161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6920C1" w:rsidRDefault="006920C1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6920C1" w:rsidRDefault="006920C1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920C1" w:rsidRDefault="006920C1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920C1" w:rsidRDefault="006920C1" w:rsidP="0028161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 w:rsidP="0028161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6920C1" w:rsidRDefault="006920C1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6920C1" w:rsidRDefault="006920C1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920C1" w:rsidRDefault="006920C1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920C1" w:rsidRDefault="006920C1" w:rsidP="0028161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USER_NAME</w:t>
            </w:r>
          </w:p>
        </w:tc>
        <w:tc>
          <w:tcPr>
            <w:tcW w:w="1701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920C1" w:rsidRDefault="006920C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用户名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PASS</w:t>
            </w:r>
          </w:p>
        </w:tc>
        <w:tc>
          <w:tcPr>
            <w:tcW w:w="1701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920C1" w:rsidRDefault="006920C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密码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USER</w:t>
            </w:r>
            <w:r>
              <w:rPr>
                <w:rFonts w:hint="eastAsia"/>
                <w:color w:val="auto"/>
                <w:sz w:val="20"/>
              </w:rPr>
              <w:t>_</w:t>
            </w:r>
            <w:r>
              <w:rPr>
                <w:color w:val="auto"/>
                <w:sz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1</w:t>
            </w:r>
          </w:p>
        </w:tc>
        <w:tc>
          <w:tcPr>
            <w:tcW w:w="2835" w:type="dxa"/>
            <w:vAlign w:val="center"/>
          </w:tcPr>
          <w:p w:rsidR="006920C1" w:rsidRDefault="006920C1" w:rsidP="006920C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用户类型，</w:t>
            </w:r>
            <w:r>
              <w:rPr>
                <w:color w:val="auto"/>
                <w:sz w:val="20"/>
              </w:rPr>
              <w:t>编码为</w:t>
            </w:r>
            <w:r>
              <w:rPr>
                <w:rFonts w:hint="eastAsia"/>
                <w:color w:val="auto"/>
                <w:sz w:val="20"/>
              </w:rPr>
              <w:t>ACCOUNT_TYPE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  <w:p w:rsidR="006920C1" w:rsidRDefault="00B45684" w:rsidP="006920C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  <w:r w:rsidR="006920C1">
              <w:rPr>
                <w:rFonts w:hint="eastAsia"/>
                <w:color w:val="auto"/>
                <w:sz w:val="20"/>
              </w:rPr>
              <w:t>：本单位用户</w:t>
            </w:r>
          </w:p>
          <w:p w:rsidR="006920C1" w:rsidRDefault="00B45684" w:rsidP="006920C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 w:rsidR="006920C1">
              <w:rPr>
                <w:rFonts w:hint="eastAsia"/>
                <w:color w:val="auto"/>
                <w:sz w:val="20"/>
              </w:rPr>
              <w:t>：第三方用户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</w:p>
        </w:tc>
        <w:tc>
          <w:tcPr>
            <w:tcW w:w="2835" w:type="dxa"/>
            <w:vAlign w:val="center"/>
          </w:tcPr>
          <w:p w:rsidR="006920C1" w:rsidRDefault="006920C1" w:rsidP="006920C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账户状态</w:t>
            </w:r>
            <w:r>
              <w:rPr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为</w:t>
            </w:r>
            <w:r>
              <w:rPr>
                <w:color w:val="auto"/>
                <w:sz w:val="20"/>
              </w:rPr>
              <w:t>生效，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为</w:t>
            </w:r>
            <w:r>
              <w:rPr>
                <w:color w:val="auto"/>
                <w:sz w:val="20"/>
              </w:rPr>
              <w:t>失效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编码为</w:t>
            </w:r>
            <w:r>
              <w:rPr>
                <w:rFonts w:hint="eastAsia"/>
                <w:color w:val="auto"/>
                <w:sz w:val="20"/>
              </w:rPr>
              <w:t>ACCOUNT_STATUS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920C1" w:rsidRDefault="006920C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用户姓名</w:t>
            </w:r>
          </w:p>
        </w:tc>
      </w:tr>
      <w:tr w:rsidR="0049367B">
        <w:tc>
          <w:tcPr>
            <w:tcW w:w="2518" w:type="dxa"/>
            <w:vAlign w:val="center"/>
          </w:tcPr>
          <w:p w:rsidR="0049367B" w:rsidRDefault="0049367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SEX</w:t>
            </w:r>
          </w:p>
        </w:tc>
        <w:tc>
          <w:tcPr>
            <w:tcW w:w="1701" w:type="dxa"/>
            <w:vAlign w:val="center"/>
          </w:tcPr>
          <w:p w:rsidR="0049367B" w:rsidRDefault="0049367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9367B" w:rsidRDefault="0049367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9367B" w:rsidRDefault="0049367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9367B" w:rsidRDefault="00924FAD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 w:rsidR="0049367B">
              <w:rPr>
                <w:rFonts w:hint="eastAsia"/>
                <w:color w:val="auto"/>
                <w:sz w:val="20"/>
              </w:rPr>
              <w:t>：男，</w:t>
            </w:r>
            <w:r>
              <w:rPr>
                <w:rFonts w:hint="eastAsia"/>
                <w:color w:val="auto"/>
                <w:sz w:val="20"/>
              </w:rPr>
              <w:t>2</w:t>
            </w:r>
            <w:r w:rsidR="0049367B">
              <w:rPr>
                <w:rFonts w:hint="eastAsia"/>
                <w:color w:val="auto"/>
                <w:sz w:val="20"/>
              </w:rPr>
              <w:t>：女，</w:t>
            </w:r>
            <w:r>
              <w:rPr>
                <w:rFonts w:hint="eastAsia"/>
                <w:color w:val="auto"/>
                <w:sz w:val="20"/>
              </w:rPr>
              <w:t>3</w:t>
            </w:r>
            <w:r w:rsidR="0049367B">
              <w:rPr>
                <w:rFonts w:hint="eastAsia"/>
                <w:color w:val="auto"/>
                <w:sz w:val="20"/>
              </w:rPr>
              <w:t>：未知</w:t>
            </w:r>
          </w:p>
        </w:tc>
      </w:tr>
      <w:tr w:rsidR="0049367B">
        <w:tc>
          <w:tcPr>
            <w:tcW w:w="2518" w:type="dxa"/>
            <w:vAlign w:val="center"/>
          </w:tcPr>
          <w:p w:rsidR="0049367B" w:rsidRDefault="0049367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BIRTHDAY</w:t>
            </w:r>
          </w:p>
        </w:tc>
        <w:tc>
          <w:tcPr>
            <w:tcW w:w="1701" w:type="dxa"/>
            <w:vAlign w:val="center"/>
          </w:tcPr>
          <w:p w:rsidR="0049367B" w:rsidRDefault="0049367B" w:rsidP="0049367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DATE</w:t>
            </w:r>
          </w:p>
        </w:tc>
        <w:tc>
          <w:tcPr>
            <w:tcW w:w="1134" w:type="dxa"/>
            <w:vAlign w:val="center"/>
          </w:tcPr>
          <w:p w:rsidR="0049367B" w:rsidRDefault="0049367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9367B" w:rsidRDefault="0049367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9367B" w:rsidRDefault="0049367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出生日期</w:t>
            </w:r>
          </w:p>
        </w:tc>
      </w:tr>
      <w:tr w:rsidR="004D642E">
        <w:tc>
          <w:tcPr>
            <w:tcW w:w="2518" w:type="dxa"/>
            <w:vAlign w:val="center"/>
          </w:tcPr>
          <w:p w:rsidR="004D642E" w:rsidRDefault="004D642E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COUNT</w:t>
            </w:r>
            <w:r w:rsidR="006B79B7">
              <w:rPr>
                <w:rFonts w:hint="eastAsia"/>
                <w:color w:val="auto"/>
                <w:sz w:val="20"/>
              </w:rPr>
              <w:t>R</w:t>
            </w:r>
            <w:r>
              <w:rPr>
                <w:rFonts w:hint="eastAsia"/>
                <w:color w:val="auto"/>
                <w:sz w:val="20"/>
              </w:rPr>
              <w:t>Y</w:t>
            </w:r>
          </w:p>
        </w:tc>
        <w:tc>
          <w:tcPr>
            <w:tcW w:w="1701" w:type="dxa"/>
            <w:vAlign w:val="center"/>
          </w:tcPr>
          <w:p w:rsidR="004D642E" w:rsidRDefault="004D642E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D642E" w:rsidRDefault="004D642E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D642E" w:rsidRDefault="004D642E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D642E" w:rsidRDefault="004D642E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国籍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编码为</w:t>
            </w:r>
            <w:r>
              <w:rPr>
                <w:rFonts w:hint="eastAsia"/>
                <w:color w:val="auto"/>
                <w:sz w:val="20"/>
              </w:rPr>
              <w:t>NATION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COMPANY</w:t>
            </w:r>
          </w:p>
        </w:tc>
        <w:tc>
          <w:tcPr>
            <w:tcW w:w="1701" w:type="dxa"/>
            <w:vAlign w:val="center"/>
          </w:tcPr>
          <w:p w:rsidR="006920C1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920C1" w:rsidRDefault="006920C1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用户所在单位名称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DEPT_NAME</w:t>
            </w:r>
          </w:p>
        </w:tc>
        <w:tc>
          <w:tcPr>
            <w:tcW w:w="1701" w:type="dxa"/>
            <w:vAlign w:val="center"/>
          </w:tcPr>
          <w:p w:rsidR="006920C1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920C1" w:rsidRDefault="006920C1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用户所在部门名称</w:t>
            </w:r>
          </w:p>
        </w:tc>
      </w:tr>
      <w:tr w:rsidR="006920C1">
        <w:tc>
          <w:tcPr>
            <w:tcW w:w="2518" w:type="dxa"/>
            <w:vAlign w:val="center"/>
          </w:tcPr>
          <w:p w:rsidR="006920C1" w:rsidRDefault="006920C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DESCRIPTION</w:t>
            </w:r>
          </w:p>
        </w:tc>
        <w:tc>
          <w:tcPr>
            <w:tcW w:w="1701" w:type="dxa"/>
            <w:vAlign w:val="center"/>
          </w:tcPr>
          <w:p w:rsidR="006920C1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6920C1" w:rsidRDefault="006920C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920C1" w:rsidRDefault="006920C1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用户个人描述</w:t>
            </w:r>
          </w:p>
        </w:tc>
      </w:tr>
      <w:tr w:rsidR="00447132">
        <w:tc>
          <w:tcPr>
            <w:tcW w:w="2518" w:type="dxa"/>
            <w:vAlign w:val="center"/>
          </w:tcPr>
          <w:p w:rsidR="00447132" w:rsidRDefault="0044713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MOBILE_PHONE</w:t>
            </w:r>
            <w:r w:rsidR="004C0CC4"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447132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47132" w:rsidRDefault="0044713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47132" w:rsidRDefault="00447132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47132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</w:t>
            </w:r>
            <w:r>
              <w:rPr>
                <w:rFonts w:hint="eastAsia"/>
                <w:color w:val="auto"/>
                <w:sz w:val="20"/>
              </w:rPr>
              <w:t>移动电话</w:t>
            </w:r>
            <w:r>
              <w:rPr>
                <w:rFonts w:hint="eastAsia"/>
                <w:color w:val="auto"/>
                <w:sz w:val="20"/>
              </w:rPr>
              <w:t>1</w:t>
            </w:r>
          </w:p>
        </w:tc>
      </w:tr>
      <w:tr w:rsidR="004C0CC4">
        <w:tc>
          <w:tcPr>
            <w:tcW w:w="2518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MOBILE_PHONE2</w:t>
            </w:r>
          </w:p>
        </w:tc>
        <w:tc>
          <w:tcPr>
            <w:tcW w:w="1701" w:type="dxa"/>
            <w:vAlign w:val="center"/>
          </w:tcPr>
          <w:p w:rsidR="004C0CC4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用户移动电话</w:t>
            </w:r>
            <w:r>
              <w:rPr>
                <w:rFonts w:hint="eastAsia"/>
                <w:color w:val="auto"/>
                <w:sz w:val="20"/>
              </w:rPr>
              <w:t>2</w:t>
            </w:r>
          </w:p>
        </w:tc>
      </w:tr>
      <w:tr w:rsidR="004C0CC4">
        <w:tc>
          <w:tcPr>
            <w:tcW w:w="2518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MAILBOX</w:t>
            </w:r>
          </w:p>
        </w:tc>
        <w:tc>
          <w:tcPr>
            <w:tcW w:w="1701" w:type="dxa"/>
            <w:vAlign w:val="center"/>
          </w:tcPr>
          <w:p w:rsidR="004C0CC4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用户电子邮件邮箱</w:t>
            </w:r>
          </w:p>
        </w:tc>
      </w:tr>
      <w:tr w:rsidR="004C0CC4">
        <w:tc>
          <w:tcPr>
            <w:tcW w:w="2518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ID_NO</w:t>
            </w:r>
          </w:p>
        </w:tc>
        <w:tc>
          <w:tcPr>
            <w:tcW w:w="1701" w:type="dxa"/>
            <w:vAlign w:val="center"/>
          </w:tcPr>
          <w:p w:rsidR="004C0CC4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用户身份证号码</w:t>
            </w:r>
          </w:p>
        </w:tc>
      </w:tr>
      <w:tr w:rsidR="002A6330">
        <w:tc>
          <w:tcPr>
            <w:tcW w:w="2518" w:type="dxa"/>
            <w:vAlign w:val="center"/>
          </w:tcPr>
          <w:p w:rsidR="002A6330" w:rsidRDefault="002A633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ADDRESS1</w:t>
            </w:r>
          </w:p>
        </w:tc>
        <w:tc>
          <w:tcPr>
            <w:tcW w:w="1701" w:type="dxa"/>
            <w:vAlign w:val="center"/>
          </w:tcPr>
          <w:p w:rsidR="002A6330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2A6330" w:rsidRDefault="002A633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2A6330" w:rsidRDefault="002A633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2A6330" w:rsidRDefault="002A633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用户地址</w:t>
            </w:r>
            <w:r>
              <w:rPr>
                <w:rFonts w:hint="eastAsia"/>
                <w:color w:val="auto"/>
                <w:sz w:val="20"/>
              </w:rPr>
              <w:t>1</w:t>
            </w:r>
          </w:p>
        </w:tc>
      </w:tr>
      <w:tr w:rsidR="002A6330">
        <w:tc>
          <w:tcPr>
            <w:tcW w:w="2518" w:type="dxa"/>
            <w:vAlign w:val="center"/>
          </w:tcPr>
          <w:p w:rsidR="002A6330" w:rsidRDefault="002A633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ADDRESS2</w:t>
            </w:r>
          </w:p>
        </w:tc>
        <w:tc>
          <w:tcPr>
            <w:tcW w:w="1701" w:type="dxa"/>
            <w:vAlign w:val="center"/>
          </w:tcPr>
          <w:p w:rsidR="002A6330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2A6330" w:rsidRDefault="002A633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2A6330" w:rsidRDefault="002A633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2A6330" w:rsidRDefault="002A633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用户地址</w:t>
            </w:r>
            <w:r>
              <w:rPr>
                <w:rFonts w:hint="eastAsia"/>
                <w:color w:val="auto"/>
                <w:sz w:val="20"/>
              </w:rPr>
              <w:t>2</w:t>
            </w:r>
          </w:p>
        </w:tc>
      </w:tr>
      <w:tr w:rsidR="00C61D36">
        <w:tc>
          <w:tcPr>
            <w:tcW w:w="2518" w:type="dxa"/>
            <w:vAlign w:val="center"/>
          </w:tcPr>
          <w:p w:rsidR="00C61D36" w:rsidRDefault="00C61D3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PHOTO_</w:t>
            </w:r>
            <w:r w:rsidR="008D2B34">
              <w:rPr>
                <w:rFonts w:hint="eastAsia"/>
                <w:color w:val="auto"/>
                <w:sz w:val="20"/>
              </w:rPr>
              <w:t>PATH</w:t>
            </w:r>
          </w:p>
        </w:tc>
        <w:tc>
          <w:tcPr>
            <w:tcW w:w="1701" w:type="dxa"/>
            <w:vAlign w:val="center"/>
          </w:tcPr>
          <w:p w:rsidR="00C61D36" w:rsidRDefault="00DD114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C61D36" w:rsidRDefault="00C61D3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C61D36" w:rsidRDefault="00C61D36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C61D36" w:rsidRDefault="00C61D3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用户头像文件</w:t>
            </w:r>
            <w:r w:rsidR="008D2B34">
              <w:rPr>
                <w:color w:val="auto"/>
                <w:sz w:val="20"/>
              </w:rPr>
              <w:t>路径</w:t>
            </w:r>
          </w:p>
        </w:tc>
      </w:tr>
      <w:tr w:rsidR="00E73F4C">
        <w:tc>
          <w:tcPr>
            <w:tcW w:w="2518" w:type="dxa"/>
            <w:vAlign w:val="center"/>
          </w:tcPr>
          <w:p w:rsidR="00E73F4C" w:rsidRDefault="00E73F4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DEFAULT_LANGUAGE</w:t>
            </w:r>
          </w:p>
        </w:tc>
        <w:tc>
          <w:tcPr>
            <w:tcW w:w="1701" w:type="dxa"/>
            <w:vAlign w:val="center"/>
          </w:tcPr>
          <w:p w:rsidR="00E73F4C" w:rsidRDefault="00E73F4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E73F4C" w:rsidRDefault="00E73F4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E73F4C" w:rsidRDefault="00E73F4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E73F4C" w:rsidRDefault="00E73F4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缺省用户使用的语言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中文</w:t>
            </w:r>
            <w:r>
              <w:rPr>
                <w:rFonts w:hint="eastAsia"/>
                <w:color w:val="auto"/>
                <w:sz w:val="20"/>
              </w:rPr>
              <w:t>：</w:t>
            </w:r>
            <w:proofErr w:type="spellStart"/>
            <w:r>
              <w:rPr>
                <w:color w:val="auto"/>
                <w:sz w:val="20"/>
              </w:rPr>
              <w:t>cn</w:t>
            </w:r>
            <w:proofErr w:type="spellEnd"/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英文</w:t>
            </w:r>
            <w:r>
              <w:rPr>
                <w:rFonts w:hint="eastAsia"/>
                <w:color w:val="auto"/>
                <w:sz w:val="20"/>
              </w:rPr>
              <w:t>：</w:t>
            </w:r>
            <w:r>
              <w:rPr>
                <w:color w:val="auto"/>
                <w:sz w:val="20"/>
              </w:rPr>
              <w:t>en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见数据字典</w:t>
            </w:r>
            <w:r>
              <w:rPr>
                <w:rFonts w:hint="eastAsia"/>
                <w:color w:val="auto"/>
                <w:sz w:val="20"/>
              </w:rPr>
              <w:t>：</w:t>
            </w:r>
            <w:r>
              <w:rPr>
                <w:rFonts w:hint="eastAsia"/>
                <w:color w:val="auto"/>
                <w:sz w:val="20"/>
              </w:rPr>
              <w:t>SYSTEM_LANGUAGE</w:t>
            </w:r>
          </w:p>
        </w:tc>
      </w:tr>
      <w:tr w:rsidR="007829AD">
        <w:tc>
          <w:tcPr>
            <w:tcW w:w="2518" w:type="dxa"/>
            <w:vAlign w:val="center"/>
          </w:tcPr>
          <w:p w:rsidR="007829AD" w:rsidRDefault="007829A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SERVICE_TYPE</w:t>
            </w:r>
          </w:p>
        </w:tc>
        <w:tc>
          <w:tcPr>
            <w:tcW w:w="1701" w:type="dxa"/>
            <w:vAlign w:val="center"/>
          </w:tcPr>
          <w:p w:rsidR="007829AD" w:rsidRDefault="007829A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7829AD" w:rsidRDefault="007829AD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7829AD" w:rsidRDefault="007829AD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7829AD" w:rsidRPr="007829AD" w:rsidRDefault="007829AD" w:rsidP="00716FBF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用户归属的业务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在</w:t>
            </w:r>
            <w:proofErr w:type="spellStart"/>
            <w:r>
              <w:rPr>
                <w:color w:val="auto"/>
                <w:sz w:val="20"/>
              </w:rPr>
              <w:t>config</w:t>
            </w:r>
            <w:proofErr w:type="spellEnd"/>
            <w:r>
              <w:rPr>
                <w:color w:val="auto"/>
                <w:sz w:val="20"/>
              </w:rPr>
              <w:t>文件配置具体的业务属性</w:t>
            </w:r>
            <w:r>
              <w:rPr>
                <w:rFonts w:hint="eastAsia"/>
                <w:color w:val="auto"/>
                <w:sz w:val="20"/>
              </w:rPr>
              <w:t>。</w:t>
            </w:r>
            <w:r>
              <w:rPr>
                <w:color w:val="auto"/>
                <w:sz w:val="20"/>
              </w:rPr>
              <w:t>每个用户必须有指定的业务类型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如</w:t>
            </w:r>
            <w:r>
              <w:rPr>
                <w:color w:val="auto"/>
                <w:sz w:val="20"/>
              </w:rPr>
              <w:t>PIS</w:t>
            </w:r>
            <w:r>
              <w:rPr>
                <w:rFonts w:hint="eastAsia"/>
                <w:color w:val="auto"/>
                <w:sz w:val="20"/>
              </w:rPr>
              <w:t>、</w:t>
            </w:r>
            <w:r>
              <w:rPr>
                <w:color w:val="auto"/>
                <w:sz w:val="20"/>
              </w:rPr>
              <w:t>IOT</w:t>
            </w:r>
            <w:r>
              <w:rPr>
                <w:color w:val="auto"/>
                <w:sz w:val="20"/>
              </w:rPr>
              <w:t>等</w:t>
            </w:r>
            <w:r>
              <w:rPr>
                <w:rFonts w:hint="eastAsia"/>
                <w:color w:val="auto"/>
                <w:sz w:val="20"/>
              </w:rPr>
              <w:t>。</w:t>
            </w:r>
            <w:r w:rsidR="00716FBF">
              <w:rPr>
                <w:color w:val="auto"/>
                <w:sz w:val="20"/>
              </w:rPr>
              <w:t>每个用户只能属于一个业务</w:t>
            </w:r>
            <w:r w:rsidR="00716FBF">
              <w:rPr>
                <w:rFonts w:hint="eastAsia"/>
                <w:color w:val="auto"/>
                <w:sz w:val="20"/>
              </w:rPr>
              <w:t>。管理员账户</w:t>
            </w:r>
            <w:r w:rsidR="00716FBF">
              <w:rPr>
                <w:rFonts w:hint="eastAsia"/>
                <w:color w:val="auto"/>
                <w:sz w:val="20"/>
              </w:rPr>
              <w:t>admin</w:t>
            </w:r>
            <w:r w:rsidR="00716FBF">
              <w:rPr>
                <w:rFonts w:hint="eastAsia"/>
                <w:color w:val="auto"/>
                <w:sz w:val="20"/>
              </w:rPr>
              <w:t>默认为</w:t>
            </w:r>
            <w:r w:rsidR="00716FBF">
              <w:rPr>
                <w:rFonts w:hint="eastAsia"/>
                <w:color w:val="auto"/>
                <w:sz w:val="20"/>
              </w:rPr>
              <w:t>SYSTEM</w:t>
            </w:r>
            <w:r w:rsidR="00716FBF">
              <w:rPr>
                <w:rFonts w:hint="eastAsia"/>
                <w:color w:val="auto"/>
                <w:sz w:val="20"/>
              </w:rPr>
              <w:t>。</w:t>
            </w:r>
          </w:p>
        </w:tc>
      </w:tr>
    </w:tbl>
    <w:p w:rsidR="004D0B20" w:rsidRDefault="004D0B20">
      <w:pPr>
        <w:spacing w:line="360" w:lineRule="auto"/>
        <w:ind w:firstLineChars="200" w:firstLine="420"/>
      </w:pPr>
    </w:p>
    <w:p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00" w:name="_Toc524523263"/>
      <w:r>
        <w:rPr>
          <w:sz w:val="28"/>
        </w:rPr>
        <w:t>CODE_TYPE</w:t>
      </w:r>
      <w:r>
        <w:rPr>
          <w:rFonts w:hint="eastAsia"/>
          <w:sz w:val="28"/>
        </w:rPr>
        <w:t>（</w:t>
      </w:r>
      <w:r w:rsidR="004C0CC4">
        <w:rPr>
          <w:rFonts w:hint="eastAsia"/>
          <w:sz w:val="28"/>
        </w:rPr>
        <w:t>数据字典</w:t>
      </w:r>
      <w:r>
        <w:rPr>
          <w:rFonts w:hint="eastAsia"/>
          <w:sz w:val="28"/>
        </w:rPr>
        <w:t>代码类型</w:t>
      </w:r>
      <w:r>
        <w:rPr>
          <w:sz w:val="28"/>
        </w:rPr>
        <w:t>表</w:t>
      </w:r>
      <w:r>
        <w:rPr>
          <w:rFonts w:hint="eastAsia"/>
          <w:sz w:val="28"/>
        </w:rPr>
        <w:t>）</w:t>
      </w:r>
      <w:bookmarkEnd w:id="100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799"/>
        <w:gridCol w:w="1640"/>
        <w:gridCol w:w="1056"/>
        <w:gridCol w:w="992"/>
        <w:gridCol w:w="2835"/>
      </w:tblGrid>
      <w:tr w:rsidR="004D0B20">
        <w:trPr>
          <w:trHeight w:val="360"/>
        </w:trPr>
        <w:tc>
          <w:tcPr>
            <w:tcW w:w="2799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640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056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992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>
        <w:tc>
          <w:tcPr>
            <w:tcW w:w="2799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640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56" w:type="dxa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992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4C0CC4" w:rsidTr="00281619">
        <w:tc>
          <w:tcPr>
            <w:tcW w:w="2799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640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056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92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C0CC4" w:rsidTr="00281619">
        <w:tc>
          <w:tcPr>
            <w:tcW w:w="2799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640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056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92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C0CC4" w:rsidTr="00281619">
        <w:tc>
          <w:tcPr>
            <w:tcW w:w="2799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640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56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92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C0CC4" w:rsidTr="00281619">
        <w:tc>
          <w:tcPr>
            <w:tcW w:w="2799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640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56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92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C0CC4">
        <w:tc>
          <w:tcPr>
            <w:tcW w:w="2799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640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056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92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代码</w:t>
            </w:r>
          </w:p>
        </w:tc>
      </w:tr>
      <w:tr w:rsidR="004C0CC4">
        <w:tc>
          <w:tcPr>
            <w:tcW w:w="2799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640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056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92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名字</w:t>
            </w:r>
          </w:p>
        </w:tc>
      </w:tr>
      <w:tr w:rsidR="004C0CC4">
        <w:tc>
          <w:tcPr>
            <w:tcW w:w="2799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</w:t>
            </w:r>
            <w:r>
              <w:rPr>
                <w:color w:val="auto"/>
                <w:sz w:val="20"/>
              </w:rPr>
              <w:t>RIPTION</w:t>
            </w:r>
          </w:p>
        </w:tc>
        <w:tc>
          <w:tcPr>
            <w:tcW w:w="1640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VARCHAR(100)</w:t>
            </w:r>
          </w:p>
        </w:tc>
        <w:tc>
          <w:tcPr>
            <w:tcW w:w="1056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92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描述</w:t>
            </w:r>
          </w:p>
        </w:tc>
      </w:tr>
      <w:tr w:rsidR="004C0CC4">
        <w:tc>
          <w:tcPr>
            <w:tcW w:w="2799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640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VARCHAR(50)</w:t>
            </w:r>
          </w:p>
        </w:tc>
        <w:tc>
          <w:tcPr>
            <w:tcW w:w="1056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92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835" w:type="dxa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状态</w:t>
            </w:r>
            <w:r>
              <w:rPr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为停用</w:t>
            </w:r>
            <w:r>
              <w:rPr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为</w:t>
            </w:r>
            <w:r>
              <w:rPr>
                <w:color w:val="auto"/>
                <w:sz w:val="20"/>
              </w:rPr>
              <w:t>启用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编码为</w:t>
            </w:r>
            <w:r>
              <w:rPr>
                <w:rFonts w:hint="eastAsia"/>
                <w:color w:val="auto"/>
                <w:sz w:val="20"/>
              </w:rPr>
              <w:t>CODE_TYPE_STATUS</w:t>
            </w:r>
          </w:p>
        </w:tc>
      </w:tr>
    </w:tbl>
    <w:p w:rsidR="004D0B20" w:rsidRDefault="004D0B20">
      <w:pPr>
        <w:spacing w:line="360" w:lineRule="auto"/>
        <w:ind w:firstLineChars="200" w:firstLine="420"/>
      </w:pPr>
    </w:p>
    <w:p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01" w:name="_Toc524523264"/>
      <w:r>
        <w:rPr>
          <w:sz w:val="28"/>
        </w:rPr>
        <w:t>CODE_VALUE</w:t>
      </w:r>
      <w:r>
        <w:rPr>
          <w:rFonts w:hint="eastAsia"/>
          <w:sz w:val="28"/>
        </w:rPr>
        <w:t>（</w:t>
      </w:r>
      <w:r w:rsidR="004C0CC4">
        <w:rPr>
          <w:rFonts w:hint="eastAsia"/>
          <w:sz w:val="28"/>
        </w:rPr>
        <w:t>数据字典</w:t>
      </w:r>
      <w:r>
        <w:rPr>
          <w:rFonts w:hint="eastAsia"/>
          <w:sz w:val="28"/>
        </w:rPr>
        <w:t>代码值</w:t>
      </w:r>
      <w:r>
        <w:rPr>
          <w:sz w:val="28"/>
        </w:rPr>
        <w:t>表</w:t>
      </w:r>
      <w:r>
        <w:rPr>
          <w:rFonts w:hint="eastAsia"/>
          <w:sz w:val="28"/>
        </w:rPr>
        <w:t>）</w:t>
      </w:r>
      <w:bookmarkEnd w:id="101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134"/>
        <w:gridCol w:w="850"/>
        <w:gridCol w:w="2835"/>
      </w:tblGrid>
      <w:tr w:rsidR="004D0B20">
        <w:trPr>
          <w:trHeight w:val="360"/>
        </w:trPr>
        <w:tc>
          <w:tcPr>
            <w:tcW w:w="2802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0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0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</w:p>
        </w:tc>
      </w:tr>
      <w:tr w:rsidR="004C0CC4" w:rsidTr="00281619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134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C0CC4" w:rsidTr="00281619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TIMESTAMP</w:t>
            </w:r>
          </w:p>
        </w:tc>
        <w:tc>
          <w:tcPr>
            <w:tcW w:w="1134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C0CC4" w:rsidTr="00281619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C0CC4" w:rsidTr="00281619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rFonts w:ascii="Verdana" w:hAnsi="Verdana"/>
                <w:color w:val="auto"/>
                <w:sz w:val="21"/>
                <w:szCs w:val="21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rPr>
                <w:rFonts w:ascii="Verdana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TYPE_ID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类型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编码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名字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</w:t>
            </w:r>
            <w:r>
              <w:rPr>
                <w:color w:val="auto"/>
                <w:sz w:val="20"/>
              </w:rPr>
              <w:t>RIPTION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VARCHAR(100)</w:t>
            </w: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描述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TYPE_CODE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类型编码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SORT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</w:t>
            </w:r>
            <w:r>
              <w:rPr>
                <w:color w:val="auto"/>
                <w:sz w:val="20"/>
              </w:rPr>
              <w:t>MALLINT</w:t>
            </w: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顺序，</w:t>
            </w:r>
            <w:r>
              <w:rPr>
                <w:color w:val="auto"/>
                <w:sz w:val="20"/>
              </w:rPr>
              <w:t>从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开始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835" w:type="dxa"/>
          </w:tcPr>
          <w:p w:rsidR="004C0CC4" w:rsidRDefault="004C0CC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状态</w:t>
            </w:r>
            <w:r>
              <w:rPr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为停用</w:t>
            </w:r>
            <w:r>
              <w:rPr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为</w:t>
            </w:r>
            <w:r>
              <w:rPr>
                <w:color w:val="auto"/>
                <w:sz w:val="20"/>
              </w:rPr>
              <w:t>启用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编码为</w:t>
            </w:r>
            <w:r>
              <w:rPr>
                <w:rFonts w:hint="eastAsia"/>
                <w:color w:val="auto"/>
                <w:sz w:val="20"/>
              </w:rPr>
              <w:t>CODE_</w:t>
            </w:r>
            <w:r>
              <w:rPr>
                <w:color w:val="auto"/>
                <w:sz w:val="20"/>
              </w:rPr>
              <w:t>VALUE</w:t>
            </w:r>
            <w:r>
              <w:rPr>
                <w:rFonts w:hint="eastAsia"/>
                <w:color w:val="auto"/>
                <w:sz w:val="20"/>
              </w:rPr>
              <w:t>_STATUS</w:t>
            </w:r>
          </w:p>
        </w:tc>
      </w:tr>
    </w:tbl>
    <w:p w:rsidR="004D0B20" w:rsidRDefault="006F4BA8">
      <w:pPr>
        <w:spacing w:line="360" w:lineRule="auto"/>
        <w:ind w:firstLineChars="200" w:firstLine="420"/>
      </w:pPr>
      <w:r>
        <w:rPr>
          <w:rFonts w:hint="eastAsia"/>
        </w:rPr>
        <w:t xml:space="preserve"> </w:t>
      </w:r>
    </w:p>
    <w:p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02" w:name="_Toc524523265"/>
      <w:r>
        <w:rPr>
          <w:sz w:val="28"/>
        </w:rPr>
        <w:t>MENU</w:t>
      </w:r>
      <w:r>
        <w:rPr>
          <w:rFonts w:hint="eastAsia"/>
          <w:sz w:val="28"/>
        </w:rPr>
        <w:t>（菜单</w:t>
      </w:r>
      <w:r>
        <w:rPr>
          <w:sz w:val="28"/>
        </w:rPr>
        <w:t>表</w:t>
      </w:r>
      <w:r>
        <w:rPr>
          <w:rFonts w:hint="eastAsia"/>
          <w:sz w:val="28"/>
        </w:rPr>
        <w:t>）</w:t>
      </w:r>
      <w:bookmarkEnd w:id="102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033"/>
        <w:gridCol w:w="951"/>
        <w:gridCol w:w="2835"/>
      </w:tblGrid>
      <w:tr w:rsidR="004D0B20">
        <w:trPr>
          <w:trHeight w:val="360"/>
        </w:trPr>
        <w:tc>
          <w:tcPr>
            <w:tcW w:w="2802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95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951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033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033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033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菜单</w:t>
            </w:r>
            <w:r>
              <w:rPr>
                <w:rFonts w:hint="eastAsia"/>
                <w:color w:val="auto"/>
                <w:sz w:val="20"/>
              </w:rPr>
              <w:t>CODE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033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菜单名字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SORT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</w:t>
            </w:r>
            <w:r>
              <w:rPr>
                <w:color w:val="auto"/>
                <w:sz w:val="20"/>
              </w:rPr>
              <w:t>MALLINT</w:t>
            </w:r>
          </w:p>
        </w:tc>
        <w:tc>
          <w:tcPr>
            <w:tcW w:w="1033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排序，</w:t>
            </w:r>
            <w:r>
              <w:rPr>
                <w:color w:val="auto"/>
                <w:sz w:val="20"/>
              </w:rPr>
              <w:t>从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开始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TIER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</w:t>
            </w:r>
            <w:r>
              <w:rPr>
                <w:color w:val="auto"/>
                <w:sz w:val="20"/>
              </w:rPr>
              <w:t>MALLINT</w:t>
            </w:r>
          </w:p>
        </w:tc>
        <w:tc>
          <w:tcPr>
            <w:tcW w:w="1033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</w:p>
        </w:tc>
        <w:tc>
          <w:tcPr>
            <w:tcW w:w="2835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层级，</w:t>
            </w:r>
            <w:r>
              <w:rPr>
                <w:color w:val="auto"/>
                <w:sz w:val="20"/>
              </w:rPr>
              <w:t>顶层菜单是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，依次</w:t>
            </w:r>
            <w:r>
              <w:rPr>
                <w:color w:val="auto"/>
                <w:sz w:val="20"/>
              </w:rPr>
              <w:t>类推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PARENT_ID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</w:p>
        </w:tc>
        <w:tc>
          <w:tcPr>
            <w:tcW w:w="2835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父</w:t>
            </w:r>
            <w:r>
              <w:rPr>
                <w:color w:val="auto"/>
                <w:sz w:val="20"/>
              </w:rPr>
              <w:t>菜单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PARENT_</w:t>
            </w:r>
            <w:r>
              <w:rPr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033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父</w:t>
            </w:r>
            <w:r>
              <w:rPr>
                <w:color w:val="auto"/>
                <w:sz w:val="20"/>
              </w:rPr>
              <w:t>菜单</w:t>
            </w:r>
            <w:r>
              <w:rPr>
                <w:color w:val="auto"/>
                <w:sz w:val="20"/>
              </w:rPr>
              <w:t>CODE</w:t>
            </w:r>
          </w:p>
        </w:tc>
      </w:tr>
      <w:tr w:rsidR="00FF3A00">
        <w:tc>
          <w:tcPr>
            <w:tcW w:w="2802" w:type="dxa"/>
            <w:vAlign w:val="center"/>
          </w:tcPr>
          <w:p w:rsidR="00FF3A00" w:rsidRDefault="00FF3A00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FF3A00" w:rsidRDefault="00FF3A00" w:rsidP="00405881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033" w:type="dxa"/>
            <w:vAlign w:val="center"/>
          </w:tcPr>
          <w:p w:rsidR="00FF3A00" w:rsidRDefault="00FF3A0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951" w:type="dxa"/>
            <w:vAlign w:val="center"/>
          </w:tcPr>
          <w:p w:rsidR="00FF3A00" w:rsidRDefault="00FF3A0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FF3A00" w:rsidRDefault="00FF3A00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</w:tbl>
    <w:p w:rsidR="004D0B20" w:rsidRDefault="004D0B20">
      <w:pPr>
        <w:spacing w:line="360" w:lineRule="auto"/>
        <w:ind w:firstLineChars="200" w:firstLine="420"/>
      </w:pPr>
    </w:p>
    <w:p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03" w:name="_Toc524523266"/>
      <w:r>
        <w:rPr>
          <w:sz w:val="28"/>
        </w:rPr>
        <w:t>MENU</w:t>
      </w:r>
      <w:r>
        <w:rPr>
          <w:rFonts w:hint="eastAsia"/>
          <w:sz w:val="28"/>
        </w:rPr>
        <w:t>_ITEM</w:t>
      </w:r>
      <w:r>
        <w:rPr>
          <w:rFonts w:hint="eastAsia"/>
          <w:sz w:val="28"/>
        </w:rPr>
        <w:t>（菜单项</w:t>
      </w:r>
      <w:r>
        <w:rPr>
          <w:sz w:val="28"/>
        </w:rPr>
        <w:t>表</w:t>
      </w:r>
      <w:r>
        <w:rPr>
          <w:rFonts w:hint="eastAsia"/>
          <w:sz w:val="28"/>
        </w:rPr>
        <w:t>）</w:t>
      </w:r>
      <w:bookmarkEnd w:id="103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4D0B20">
        <w:trPr>
          <w:trHeight w:val="360"/>
        </w:trPr>
        <w:tc>
          <w:tcPr>
            <w:tcW w:w="2802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MENU_</w:t>
            </w: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菜单</w:t>
            </w:r>
            <w:r>
              <w:rPr>
                <w:rFonts w:hint="eastAsia"/>
                <w:color w:val="auto"/>
                <w:sz w:val="20"/>
              </w:rPr>
              <w:t>CODE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MENU_ID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菜单</w:t>
            </w:r>
            <w:r>
              <w:rPr>
                <w:rFonts w:hint="eastAsia"/>
                <w:color w:val="auto"/>
                <w:sz w:val="20"/>
              </w:rPr>
              <w:t>I</w:t>
            </w:r>
            <w:r>
              <w:rPr>
                <w:color w:val="auto"/>
                <w:sz w:val="20"/>
              </w:rPr>
              <w:t>D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PATH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VARCHAR(100)</w:t>
            </w:r>
          </w:p>
        </w:tc>
        <w:tc>
          <w:tcPr>
            <w:tcW w:w="1275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路径</w:t>
            </w:r>
          </w:p>
        </w:tc>
      </w:tr>
    </w:tbl>
    <w:p w:rsidR="004D0B20" w:rsidRDefault="004D0B20">
      <w:pPr>
        <w:spacing w:line="360" w:lineRule="auto"/>
        <w:ind w:firstLineChars="200" w:firstLine="420"/>
      </w:pPr>
    </w:p>
    <w:p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04" w:name="_Toc524523267"/>
      <w:r>
        <w:rPr>
          <w:rFonts w:hint="eastAsia"/>
          <w:sz w:val="28"/>
        </w:rPr>
        <w:t>USER</w:t>
      </w:r>
      <w:r>
        <w:rPr>
          <w:sz w:val="28"/>
        </w:rPr>
        <w:t>_GROUP</w:t>
      </w:r>
      <w:r>
        <w:rPr>
          <w:rFonts w:hint="eastAsia"/>
          <w:sz w:val="28"/>
        </w:rPr>
        <w:t>（用户组表）</w:t>
      </w:r>
      <w:bookmarkEnd w:id="104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134"/>
        <w:gridCol w:w="850"/>
        <w:gridCol w:w="2835"/>
      </w:tblGrid>
      <w:tr w:rsidR="004D0B20">
        <w:trPr>
          <w:trHeight w:val="360"/>
        </w:trPr>
        <w:tc>
          <w:tcPr>
            <w:tcW w:w="2802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0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35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0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名字</w:t>
            </w:r>
            <w:r w:rsidR="0057791F">
              <w:rPr>
                <w:rFonts w:hint="eastAsia"/>
                <w:color w:val="auto"/>
                <w:sz w:val="20"/>
              </w:rPr>
              <w:t>，英文，不能重复</w:t>
            </w:r>
          </w:p>
        </w:tc>
      </w:tr>
      <w:tr w:rsidR="0057791F">
        <w:tc>
          <w:tcPr>
            <w:tcW w:w="2802" w:type="dxa"/>
            <w:vAlign w:val="center"/>
          </w:tcPr>
          <w:p w:rsidR="0057791F" w:rsidRDefault="0057791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C</w:t>
            </w:r>
            <w:r>
              <w:rPr>
                <w:rFonts w:hint="eastAsia"/>
                <w:color w:val="auto"/>
                <w:sz w:val="20"/>
              </w:rPr>
              <w:t>_NAME</w:t>
            </w:r>
          </w:p>
        </w:tc>
        <w:tc>
          <w:tcPr>
            <w:tcW w:w="1701" w:type="dxa"/>
            <w:vAlign w:val="center"/>
          </w:tcPr>
          <w:p w:rsidR="0057791F" w:rsidRDefault="0057791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57791F" w:rsidRDefault="0057791F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57791F" w:rsidRDefault="0057791F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57791F" w:rsidRDefault="0057791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用户组名称，</w:t>
            </w:r>
            <w:r w:rsidR="007766E9">
              <w:rPr>
                <w:rFonts w:hint="eastAsia"/>
                <w:color w:val="auto"/>
                <w:sz w:val="20"/>
              </w:rPr>
              <w:t>中文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DESCRIPTION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VARCHAR(100)</w:t>
            </w:r>
          </w:p>
        </w:tc>
        <w:tc>
          <w:tcPr>
            <w:tcW w:w="1134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4D0B20" w:rsidRDefault="00021A8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用户组</w:t>
            </w:r>
            <w:r w:rsidR="003B5CD7">
              <w:rPr>
                <w:rFonts w:hint="eastAsia"/>
                <w:color w:val="auto"/>
                <w:sz w:val="20"/>
              </w:rPr>
              <w:t>描述</w:t>
            </w:r>
          </w:p>
        </w:tc>
      </w:tr>
      <w:tr w:rsidR="00AF1BCE">
        <w:tc>
          <w:tcPr>
            <w:tcW w:w="2802" w:type="dxa"/>
            <w:vAlign w:val="center"/>
          </w:tcPr>
          <w:p w:rsidR="00AF1BCE" w:rsidRDefault="00AF1BCE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GROUP_TYPE</w:t>
            </w:r>
          </w:p>
        </w:tc>
        <w:tc>
          <w:tcPr>
            <w:tcW w:w="1701" w:type="dxa"/>
            <w:vAlign w:val="center"/>
          </w:tcPr>
          <w:p w:rsidR="00AF1BCE" w:rsidRDefault="00AF1BCE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AF1BCE" w:rsidRDefault="00AF1BCE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F1BCE" w:rsidRDefault="00AF1BCE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AF1BCE" w:rsidRDefault="00AF1BCE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用户组类型，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</w:t>
            </w:r>
            <w:r w:rsidR="00BF7B2E">
              <w:rPr>
                <w:rFonts w:hint="eastAsia"/>
                <w:color w:val="auto"/>
                <w:sz w:val="20"/>
              </w:rPr>
              <w:t>系统用户组，不显示，</w:t>
            </w:r>
            <w:r w:rsidR="00BF7B2E">
              <w:rPr>
                <w:rFonts w:hint="eastAsia"/>
                <w:color w:val="auto"/>
                <w:sz w:val="20"/>
              </w:rPr>
              <w:t>1</w:t>
            </w:r>
            <w:r w:rsidR="00BF7B2E">
              <w:rPr>
                <w:rFonts w:hint="eastAsia"/>
                <w:color w:val="auto"/>
                <w:sz w:val="20"/>
              </w:rPr>
              <w:t>：</w:t>
            </w:r>
            <w:r w:rsidR="00DE2B98">
              <w:rPr>
                <w:rFonts w:hint="eastAsia"/>
                <w:color w:val="auto"/>
                <w:sz w:val="20"/>
              </w:rPr>
              <w:t>系统用户组</w:t>
            </w:r>
            <w:r>
              <w:rPr>
                <w:rFonts w:hint="eastAsia"/>
                <w:color w:val="auto"/>
                <w:sz w:val="20"/>
              </w:rPr>
              <w:t>不可删除，</w:t>
            </w:r>
            <w:r w:rsidR="00BF7B2E"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：</w:t>
            </w:r>
            <w:r w:rsidR="00DE2B98">
              <w:rPr>
                <w:rFonts w:hint="eastAsia"/>
                <w:color w:val="auto"/>
                <w:sz w:val="20"/>
              </w:rPr>
              <w:t>普通用户组，可显示，</w:t>
            </w:r>
            <w:r>
              <w:rPr>
                <w:rFonts w:hint="eastAsia"/>
                <w:color w:val="auto"/>
                <w:sz w:val="20"/>
              </w:rPr>
              <w:t>可删除</w:t>
            </w:r>
            <w:r w:rsidR="00BF7B2E">
              <w:rPr>
                <w:rFonts w:hint="eastAsia"/>
                <w:color w:val="auto"/>
                <w:sz w:val="20"/>
              </w:rPr>
              <w:t>；</w:t>
            </w:r>
          </w:p>
        </w:tc>
      </w:tr>
    </w:tbl>
    <w:p w:rsidR="004D0B20" w:rsidRDefault="004D0B20">
      <w:pPr>
        <w:spacing w:line="360" w:lineRule="auto"/>
        <w:ind w:firstLineChars="200" w:firstLine="420"/>
      </w:pPr>
    </w:p>
    <w:p w:rsidR="00DD3B5A" w:rsidRDefault="00DD3B5A">
      <w:pPr>
        <w:spacing w:line="360" w:lineRule="auto"/>
        <w:ind w:firstLineChars="200" w:firstLine="420"/>
      </w:pPr>
    </w:p>
    <w:p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05" w:name="_Toc524523268"/>
      <w:r>
        <w:rPr>
          <w:rFonts w:hint="eastAsia"/>
          <w:sz w:val="28"/>
        </w:rPr>
        <w:t>USER_</w:t>
      </w:r>
      <w:r>
        <w:rPr>
          <w:sz w:val="28"/>
        </w:rPr>
        <w:t>GROUP_</w:t>
      </w:r>
      <w:r>
        <w:rPr>
          <w:rFonts w:hint="eastAsia"/>
          <w:sz w:val="28"/>
        </w:rPr>
        <w:t>MEMBER</w:t>
      </w:r>
      <w:r>
        <w:rPr>
          <w:rFonts w:hint="eastAsia"/>
          <w:sz w:val="28"/>
        </w:rPr>
        <w:t>（用户组</w:t>
      </w:r>
      <w:r>
        <w:rPr>
          <w:sz w:val="28"/>
        </w:rPr>
        <w:t>成员</w:t>
      </w:r>
      <w:r>
        <w:rPr>
          <w:rFonts w:hint="eastAsia"/>
          <w:sz w:val="28"/>
        </w:rPr>
        <w:t>）</w:t>
      </w:r>
      <w:bookmarkEnd w:id="105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033"/>
        <w:gridCol w:w="889"/>
        <w:gridCol w:w="2897"/>
      </w:tblGrid>
      <w:tr w:rsidR="004D0B20">
        <w:trPr>
          <w:trHeight w:val="360"/>
        </w:trPr>
        <w:tc>
          <w:tcPr>
            <w:tcW w:w="2802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89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897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89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97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033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89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97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033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89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97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89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97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89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97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GROUP_ID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89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97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菜单</w:t>
            </w:r>
            <w:r>
              <w:rPr>
                <w:color w:val="auto"/>
                <w:sz w:val="20"/>
              </w:rPr>
              <w:t>权限组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USER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033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89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97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用户组成员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</w:tbl>
    <w:p w:rsidR="004D0B20" w:rsidRDefault="004D0B20">
      <w:pPr>
        <w:spacing w:line="360" w:lineRule="auto"/>
        <w:ind w:firstLineChars="200" w:firstLine="420"/>
      </w:pPr>
    </w:p>
    <w:p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06" w:name="OLE_LINK9"/>
      <w:bookmarkStart w:id="107" w:name="OLE_LINK10"/>
      <w:bookmarkStart w:id="108" w:name="_Toc524523269"/>
      <w:r>
        <w:rPr>
          <w:rFonts w:hint="eastAsia"/>
          <w:sz w:val="28"/>
        </w:rPr>
        <w:t>USER</w:t>
      </w:r>
      <w:r>
        <w:rPr>
          <w:sz w:val="28"/>
        </w:rPr>
        <w:t>_GROUP</w:t>
      </w:r>
      <w:bookmarkEnd w:id="106"/>
      <w:bookmarkEnd w:id="107"/>
      <w:r>
        <w:rPr>
          <w:rFonts w:hint="eastAsia"/>
          <w:sz w:val="28"/>
        </w:rPr>
        <w:t>_MENU</w:t>
      </w:r>
      <w:r>
        <w:rPr>
          <w:rFonts w:hint="eastAsia"/>
          <w:sz w:val="28"/>
        </w:rPr>
        <w:t>（用户组菜单权限</w:t>
      </w:r>
      <w:r>
        <w:rPr>
          <w:sz w:val="28"/>
        </w:rPr>
        <w:t>关系表</w:t>
      </w:r>
      <w:r>
        <w:rPr>
          <w:rFonts w:hint="eastAsia"/>
          <w:sz w:val="28"/>
        </w:rPr>
        <w:t>）</w:t>
      </w:r>
      <w:bookmarkEnd w:id="108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4D0B20">
        <w:trPr>
          <w:trHeight w:val="360"/>
        </w:trPr>
        <w:tc>
          <w:tcPr>
            <w:tcW w:w="2802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GROUP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C0CC4" w:rsidRDefault="004C0CC4" w:rsidP="0028161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C0CC4" w:rsidRDefault="004C0CC4" w:rsidP="0028161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用户组</w:t>
            </w:r>
            <w:r>
              <w:rPr>
                <w:rFonts w:hint="eastAsia"/>
                <w:color w:val="auto"/>
                <w:sz w:val="20"/>
              </w:rPr>
              <w:t>I</w:t>
            </w:r>
            <w:r>
              <w:rPr>
                <w:color w:val="auto"/>
                <w:sz w:val="20"/>
              </w:rPr>
              <w:t>D</w:t>
            </w:r>
          </w:p>
        </w:tc>
      </w:tr>
      <w:tr w:rsidR="004C0CC4">
        <w:tc>
          <w:tcPr>
            <w:tcW w:w="2802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MENU_</w:t>
            </w:r>
            <w:r>
              <w:rPr>
                <w:color w:val="auto"/>
                <w:sz w:val="20"/>
              </w:rPr>
              <w:t>ITEM_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  <w:tc>
          <w:tcPr>
            <w:tcW w:w="1701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C0CC4" w:rsidRDefault="004C0CC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C0CC4" w:rsidRDefault="004C0CC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菜单项</w:t>
            </w:r>
            <w:r>
              <w:rPr>
                <w:rFonts w:hint="eastAsia"/>
                <w:color w:val="auto"/>
                <w:sz w:val="20"/>
              </w:rPr>
              <w:t>I</w:t>
            </w:r>
            <w:r>
              <w:rPr>
                <w:color w:val="auto"/>
                <w:sz w:val="20"/>
              </w:rPr>
              <w:t>D</w:t>
            </w:r>
          </w:p>
        </w:tc>
      </w:tr>
    </w:tbl>
    <w:p w:rsidR="004D0B20" w:rsidRDefault="003B5CD7">
      <w:pPr>
        <w:pStyle w:val="3"/>
        <w:numPr>
          <w:ilvl w:val="2"/>
          <w:numId w:val="1"/>
        </w:numPr>
        <w:rPr>
          <w:sz w:val="28"/>
        </w:rPr>
      </w:pPr>
      <w:bookmarkStart w:id="109" w:name="_Toc524523270"/>
      <w:r>
        <w:rPr>
          <w:rFonts w:hint="eastAsia"/>
          <w:sz w:val="28"/>
        </w:rPr>
        <w:t>OPERATION_LOG</w:t>
      </w:r>
      <w:r>
        <w:rPr>
          <w:rFonts w:hint="eastAsia"/>
          <w:sz w:val="28"/>
        </w:rPr>
        <w:t>（操作</w:t>
      </w:r>
      <w:r>
        <w:rPr>
          <w:sz w:val="28"/>
        </w:rPr>
        <w:t>日志表</w:t>
      </w:r>
      <w:r>
        <w:rPr>
          <w:rFonts w:hint="eastAsia"/>
          <w:sz w:val="28"/>
        </w:rPr>
        <w:t>）</w:t>
      </w:r>
      <w:bookmarkEnd w:id="109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4D0B20">
        <w:trPr>
          <w:trHeight w:val="360"/>
        </w:trPr>
        <w:tc>
          <w:tcPr>
            <w:tcW w:w="2802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4D0B20" w:rsidRDefault="003B5CD7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D0B20">
        <w:tc>
          <w:tcPr>
            <w:tcW w:w="2802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D0B20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4D0B20" w:rsidRDefault="004D0B20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D0B20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3B5CD7">
        <w:tc>
          <w:tcPr>
            <w:tcW w:w="2802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3B5CD7" w:rsidRDefault="003B5CD7" w:rsidP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B5CD7" w:rsidRDefault="003B5CD7" w:rsidP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3B5CD7">
        <w:tc>
          <w:tcPr>
            <w:tcW w:w="2802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3B5CD7" w:rsidRDefault="003B5CD7" w:rsidP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B5CD7" w:rsidRDefault="003B5CD7" w:rsidP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3B5CD7">
        <w:tc>
          <w:tcPr>
            <w:tcW w:w="2802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3B5CD7" w:rsidRDefault="003B5CD7" w:rsidP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B5CD7" w:rsidRDefault="003B5CD7" w:rsidP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3B5CD7">
        <w:tc>
          <w:tcPr>
            <w:tcW w:w="2802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3B5CD7" w:rsidRDefault="003B5CD7" w:rsidP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B5CD7" w:rsidRDefault="003B5CD7" w:rsidP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B5CD7" w:rsidRDefault="003B5CD7" w:rsidP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3B5CD7">
        <w:tc>
          <w:tcPr>
            <w:tcW w:w="2802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OPERAT</w:t>
            </w:r>
            <w:r>
              <w:rPr>
                <w:rFonts w:hint="eastAsia"/>
                <w:color w:val="auto"/>
                <w:sz w:val="20"/>
              </w:rPr>
              <w:t>O</w:t>
            </w:r>
            <w:r>
              <w:rPr>
                <w:color w:val="auto"/>
                <w:sz w:val="20"/>
              </w:rPr>
              <w:t>R_ID</w:t>
            </w:r>
          </w:p>
        </w:tc>
        <w:tc>
          <w:tcPr>
            <w:tcW w:w="1701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操作者</w:t>
            </w:r>
            <w:r w:rsidR="0083685F">
              <w:rPr>
                <w:color w:val="auto"/>
                <w:sz w:val="20"/>
              </w:rPr>
              <w:t>ID</w:t>
            </w:r>
          </w:p>
        </w:tc>
      </w:tr>
      <w:tr w:rsidR="003B5CD7">
        <w:tc>
          <w:tcPr>
            <w:tcW w:w="2802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MENU_CODE</w:t>
            </w:r>
          </w:p>
        </w:tc>
        <w:tc>
          <w:tcPr>
            <w:tcW w:w="1701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操作</w:t>
            </w:r>
            <w:r>
              <w:rPr>
                <w:color w:val="auto"/>
                <w:sz w:val="20"/>
              </w:rPr>
              <w:t>项</w:t>
            </w:r>
          </w:p>
        </w:tc>
      </w:tr>
      <w:tr w:rsidR="003B5CD7">
        <w:tc>
          <w:tcPr>
            <w:tcW w:w="2802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OPERATION_CONTEXT</w:t>
            </w:r>
          </w:p>
        </w:tc>
        <w:tc>
          <w:tcPr>
            <w:tcW w:w="1701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VARCHAR(255)</w:t>
            </w:r>
          </w:p>
        </w:tc>
        <w:tc>
          <w:tcPr>
            <w:tcW w:w="1275" w:type="dxa"/>
            <w:vAlign w:val="center"/>
          </w:tcPr>
          <w:p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操作内容</w:t>
            </w:r>
          </w:p>
        </w:tc>
      </w:tr>
      <w:tr w:rsidR="003B5CD7">
        <w:tc>
          <w:tcPr>
            <w:tcW w:w="2802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OPERATION_</w:t>
            </w:r>
            <w:r>
              <w:rPr>
                <w:color w:val="auto"/>
                <w:sz w:val="20"/>
              </w:rPr>
              <w:t>ID</w:t>
            </w:r>
          </w:p>
        </w:tc>
        <w:tc>
          <w:tcPr>
            <w:tcW w:w="1701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操作记录</w:t>
            </w:r>
            <w:r w:rsidR="002A4097">
              <w:rPr>
                <w:color w:val="auto"/>
                <w:sz w:val="20"/>
              </w:rPr>
              <w:t>ID</w:t>
            </w:r>
          </w:p>
        </w:tc>
      </w:tr>
      <w:tr w:rsidR="003B5CD7">
        <w:tc>
          <w:tcPr>
            <w:tcW w:w="2802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OPERATION_</w:t>
            </w:r>
            <w:r>
              <w:rPr>
                <w:color w:val="auto"/>
                <w:sz w:val="20"/>
              </w:rPr>
              <w:t>NO</w:t>
            </w:r>
          </w:p>
        </w:tc>
        <w:tc>
          <w:tcPr>
            <w:tcW w:w="1701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B5CD7" w:rsidRDefault="003B5CD7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B5CD7" w:rsidRDefault="003B5CD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操作</w:t>
            </w:r>
            <w:r>
              <w:rPr>
                <w:color w:val="auto"/>
                <w:sz w:val="20"/>
              </w:rPr>
              <w:t>単号</w:t>
            </w:r>
          </w:p>
        </w:tc>
      </w:tr>
    </w:tbl>
    <w:p w:rsidR="00CC5BB1" w:rsidRDefault="00CC5BB1" w:rsidP="00CC5BB1">
      <w:pPr>
        <w:spacing w:line="360" w:lineRule="auto"/>
        <w:ind w:firstLineChars="200" w:firstLine="420"/>
      </w:pPr>
    </w:p>
    <w:p w:rsidR="005C176C" w:rsidRDefault="005C176C" w:rsidP="005C176C">
      <w:pPr>
        <w:pStyle w:val="3"/>
        <w:numPr>
          <w:ilvl w:val="2"/>
          <w:numId w:val="1"/>
        </w:numPr>
      </w:pPr>
      <w:bookmarkStart w:id="110" w:name="_Toc524523271"/>
      <w:r>
        <w:rPr>
          <w:rFonts w:hint="eastAsia"/>
        </w:rPr>
        <w:t>LOGIN_RECORD</w:t>
      </w:r>
      <w:r>
        <w:rPr>
          <w:rFonts w:hint="eastAsia"/>
        </w:rPr>
        <w:t>（用户登录记录）</w:t>
      </w:r>
      <w:bookmarkEnd w:id="110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5C176C" w:rsidTr="00405881">
        <w:trPr>
          <w:trHeight w:val="360"/>
        </w:trPr>
        <w:tc>
          <w:tcPr>
            <w:tcW w:w="2802" w:type="dxa"/>
            <w:shd w:val="clear" w:color="auto" w:fill="B3B3B3"/>
          </w:tcPr>
          <w:p w:rsidR="005C176C" w:rsidRDefault="005C176C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5C176C" w:rsidRDefault="005C176C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5C176C" w:rsidRDefault="005C176C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5C176C" w:rsidRDefault="005C176C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5C176C" w:rsidRDefault="005C176C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5C176C" w:rsidTr="00405881">
        <w:tc>
          <w:tcPr>
            <w:tcW w:w="2802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5C176C" w:rsidTr="00405881">
        <w:tc>
          <w:tcPr>
            <w:tcW w:w="2802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5C176C" w:rsidTr="00405881">
        <w:tc>
          <w:tcPr>
            <w:tcW w:w="2802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5C176C" w:rsidTr="00405881">
        <w:tc>
          <w:tcPr>
            <w:tcW w:w="2802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5C176C" w:rsidTr="00405881">
        <w:tc>
          <w:tcPr>
            <w:tcW w:w="2802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5C176C" w:rsidTr="00405881">
        <w:tc>
          <w:tcPr>
            <w:tcW w:w="2802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USER</w:t>
            </w:r>
            <w:r>
              <w:rPr>
                <w:color w:val="auto"/>
                <w:sz w:val="20"/>
              </w:rPr>
              <w:t>_</w:t>
            </w:r>
            <w:r w:rsidR="00A201F5"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用户</w:t>
            </w:r>
            <w:r w:rsidR="00A201F5">
              <w:rPr>
                <w:rFonts w:hint="eastAsia"/>
                <w:color w:val="auto"/>
                <w:sz w:val="20"/>
              </w:rPr>
              <w:t>名</w:t>
            </w:r>
          </w:p>
        </w:tc>
      </w:tr>
      <w:tr w:rsidR="005C176C" w:rsidTr="00405881">
        <w:tc>
          <w:tcPr>
            <w:tcW w:w="2802" w:type="dxa"/>
            <w:vAlign w:val="center"/>
          </w:tcPr>
          <w:p w:rsidR="005C176C" w:rsidRDefault="005C176C" w:rsidP="005C17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IP</w:t>
            </w:r>
            <w:r>
              <w:rPr>
                <w:rFonts w:hint="eastAsia"/>
                <w:color w:val="auto"/>
                <w:sz w:val="20"/>
              </w:rPr>
              <w:t>_ADDRESS</w:t>
            </w:r>
          </w:p>
        </w:tc>
        <w:tc>
          <w:tcPr>
            <w:tcW w:w="1701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5C176C" w:rsidRDefault="005C176C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5C176C" w:rsidRDefault="005C176C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IP</w:t>
            </w:r>
            <w:r>
              <w:rPr>
                <w:rFonts w:hint="eastAsia"/>
                <w:color w:val="auto"/>
                <w:sz w:val="20"/>
              </w:rPr>
              <w:t>地址</w:t>
            </w:r>
          </w:p>
        </w:tc>
      </w:tr>
      <w:tr w:rsidR="00A201F5" w:rsidTr="00405881">
        <w:tc>
          <w:tcPr>
            <w:tcW w:w="2802" w:type="dxa"/>
            <w:vAlign w:val="center"/>
          </w:tcPr>
          <w:p w:rsidR="00A201F5" w:rsidRDefault="0000176F" w:rsidP="005C17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RESULT</w:t>
            </w:r>
          </w:p>
        </w:tc>
        <w:tc>
          <w:tcPr>
            <w:tcW w:w="1701" w:type="dxa"/>
            <w:vAlign w:val="center"/>
          </w:tcPr>
          <w:p w:rsidR="00A201F5" w:rsidRDefault="00A201F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201F5" w:rsidRDefault="00A201F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201F5" w:rsidRDefault="00A201F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201F5" w:rsidRDefault="00A201F5" w:rsidP="0000176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登录</w:t>
            </w:r>
            <w:r w:rsidR="0000176F">
              <w:rPr>
                <w:rFonts w:hint="eastAsia"/>
                <w:color w:val="auto"/>
                <w:sz w:val="20"/>
              </w:rPr>
              <w:t>结果，成功或失败原因</w:t>
            </w:r>
          </w:p>
        </w:tc>
      </w:tr>
      <w:tr w:rsidR="00A201F5" w:rsidTr="00405881">
        <w:tc>
          <w:tcPr>
            <w:tcW w:w="2802" w:type="dxa"/>
            <w:vAlign w:val="center"/>
          </w:tcPr>
          <w:p w:rsidR="00A201F5" w:rsidRDefault="00A201F5" w:rsidP="005C17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A201F5" w:rsidRDefault="00A201F5" w:rsidP="00405881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5" w:type="dxa"/>
            <w:vAlign w:val="center"/>
          </w:tcPr>
          <w:p w:rsidR="00A201F5" w:rsidRDefault="00A201F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201F5" w:rsidRDefault="00A201F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201F5" w:rsidRDefault="00A201F5" w:rsidP="00405881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</w:tbl>
    <w:p w:rsidR="005C176C" w:rsidRDefault="005C176C" w:rsidP="00CC5BB1">
      <w:pPr>
        <w:spacing w:line="360" w:lineRule="auto"/>
        <w:ind w:firstLineChars="200" w:firstLine="420"/>
      </w:pPr>
    </w:p>
    <w:p w:rsidR="004D0B20" w:rsidRDefault="003B5CD7">
      <w:pPr>
        <w:pStyle w:val="2"/>
        <w:numPr>
          <w:ilvl w:val="1"/>
          <w:numId w:val="1"/>
        </w:numPr>
      </w:pPr>
      <w:bookmarkStart w:id="111" w:name="_Toc524523272"/>
      <w:r>
        <w:rPr>
          <w:rFonts w:hint="eastAsia"/>
        </w:rPr>
        <w:t>Public</w:t>
      </w:r>
      <w:r>
        <w:rPr>
          <w:rFonts w:hint="eastAsia"/>
        </w:rPr>
        <w:t>部分</w:t>
      </w:r>
      <w:bookmarkEnd w:id="111"/>
    </w:p>
    <w:p w:rsidR="00CC5BB1" w:rsidRPr="00AF237C" w:rsidRDefault="00AF237C" w:rsidP="00AF237C">
      <w:pPr>
        <w:pStyle w:val="3"/>
        <w:numPr>
          <w:ilvl w:val="2"/>
          <w:numId w:val="1"/>
        </w:numPr>
        <w:rPr>
          <w:sz w:val="28"/>
        </w:rPr>
      </w:pPr>
      <w:bookmarkStart w:id="112" w:name="_Toc524523273"/>
      <w:r w:rsidRPr="00AF237C">
        <w:rPr>
          <w:rFonts w:hint="eastAsia"/>
          <w:sz w:val="28"/>
        </w:rPr>
        <w:t>FILE</w:t>
      </w:r>
      <w:r w:rsidRPr="00AF237C">
        <w:rPr>
          <w:rFonts w:hint="eastAsia"/>
          <w:sz w:val="28"/>
        </w:rPr>
        <w:t>（文件）</w:t>
      </w:r>
      <w:bookmarkEnd w:id="112"/>
    </w:p>
    <w:p w:rsidR="00AF237C" w:rsidRDefault="00AF237C" w:rsidP="00CC5BB1">
      <w:pPr>
        <w:spacing w:line="360" w:lineRule="auto"/>
        <w:ind w:firstLineChars="200" w:firstLine="420"/>
      </w:pPr>
      <w:r>
        <w:rPr>
          <w:rFonts w:hint="eastAsia"/>
        </w:rPr>
        <w:t>上传文件信息。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1985"/>
        <w:gridCol w:w="1134"/>
        <w:gridCol w:w="850"/>
        <w:gridCol w:w="2835"/>
      </w:tblGrid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FILE_NAME</w:t>
            </w: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VARCHAR(100)</w:t>
            </w: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文件名</w:t>
            </w:r>
          </w:p>
        </w:tc>
      </w:tr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PATH</w:t>
            </w: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VARCHAR(255)</w:t>
            </w: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文件相对</w:t>
            </w:r>
            <w:r>
              <w:rPr>
                <w:color w:val="auto"/>
                <w:sz w:val="20"/>
              </w:rPr>
              <w:t>路径</w:t>
            </w:r>
          </w:p>
        </w:tc>
      </w:tr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FILE_SIZE</w:t>
            </w: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INT8</w:t>
            </w: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文件长度</w:t>
            </w:r>
          </w:p>
        </w:tc>
      </w:tr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FILE_TYPE</w:t>
            </w: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VARCHAR(32)</w:t>
            </w: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b/>
                <w:color w:val="FF0000"/>
                <w:sz w:val="20"/>
              </w:rPr>
            </w:pPr>
            <w:r>
              <w:rPr>
                <w:color w:val="auto"/>
                <w:sz w:val="20"/>
              </w:rPr>
              <w:t>文件格式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如</w:t>
            </w:r>
            <w:r>
              <w:rPr>
                <w:color w:val="auto"/>
                <w:sz w:val="20"/>
              </w:rPr>
              <w:t>JPG</w:t>
            </w:r>
            <w:r>
              <w:rPr>
                <w:color w:val="auto"/>
                <w:sz w:val="20"/>
              </w:rPr>
              <w:t>等</w:t>
            </w:r>
          </w:p>
        </w:tc>
      </w:tr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STORE_PATH</w:t>
            </w: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255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b/>
                <w:color w:val="FF0000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文件绝对路径</w:t>
            </w:r>
          </w:p>
        </w:tc>
      </w:tr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</w:p>
        </w:tc>
      </w:tr>
      <w:tr w:rsidR="00040E6F" w:rsidTr="003554D8">
        <w:tc>
          <w:tcPr>
            <w:tcW w:w="2518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198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40E6F" w:rsidRDefault="00040E6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40E6F" w:rsidRDefault="00040E6F" w:rsidP="003554D8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AF237C" w:rsidRPr="00040E6F" w:rsidRDefault="00AF237C" w:rsidP="00CC5BB1">
      <w:pPr>
        <w:spacing w:line="360" w:lineRule="auto"/>
        <w:ind w:firstLineChars="200" w:firstLine="420"/>
      </w:pPr>
    </w:p>
    <w:p w:rsidR="00C152FA" w:rsidRDefault="00C152FA" w:rsidP="00C152FA">
      <w:pPr>
        <w:pStyle w:val="2"/>
        <w:numPr>
          <w:ilvl w:val="1"/>
          <w:numId w:val="1"/>
        </w:numPr>
      </w:pPr>
      <w:bookmarkStart w:id="113" w:name="_Toc524523274"/>
      <w:r>
        <w:t>PIS</w:t>
      </w:r>
      <w:r>
        <w:t>部分</w:t>
      </w:r>
      <w:bookmarkEnd w:id="113"/>
    </w:p>
    <w:p w:rsidR="00C152FA" w:rsidRPr="00405881" w:rsidRDefault="006F568B" w:rsidP="00405881">
      <w:pPr>
        <w:pStyle w:val="3"/>
        <w:numPr>
          <w:ilvl w:val="2"/>
          <w:numId w:val="1"/>
        </w:numPr>
        <w:rPr>
          <w:sz w:val="28"/>
        </w:rPr>
      </w:pPr>
      <w:bookmarkStart w:id="114" w:name="_Toc524523275"/>
      <w:r>
        <w:rPr>
          <w:rFonts w:hint="eastAsia"/>
          <w:sz w:val="28"/>
        </w:rPr>
        <w:t>OPERATION</w:t>
      </w:r>
      <w:r w:rsidR="00405881" w:rsidRPr="00405881">
        <w:rPr>
          <w:rFonts w:hint="eastAsia"/>
          <w:sz w:val="28"/>
        </w:rPr>
        <w:t>_LINE</w:t>
      </w:r>
      <w:r w:rsidR="00405881">
        <w:rPr>
          <w:rFonts w:hint="eastAsia"/>
          <w:sz w:val="28"/>
        </w:rPr>
        <w:t>（运营线路</w:t>
      </w:r>
      <w:r w:rsidR="00EC4C4C">
        <w:rPr>
          <w:rFonts w:hint="eastAsia"/>
          <w:sz w:val="28"/>
        </w:rPr>
        <w:t>信息</w:t>
      </w:r>
      <w:r w:rsidR="00405881">
        <w:rPr>
          <w:rFonts w:hint="eastAsia"/>
          <w:sz w:val="28"/>
        </w:rPr>
        <w:t>表）</w:t>
      </w:r>
      <w:bookmarkEnd w:id="114"/>
    </w:p>
    <w:p w:rsidR="00405881" w:rsidRDefault="00405881" w:rsidP="00CC5BB1">
      <w:pPr>
        <w:spacing w:line="360" w:lineRule="auto"/>
        <w:ind w:firstLineChars="200" w:firstLine="420"/>
      </w:pPr>
      <w:r>
        <w:rPr>
          <w:rFonts w:hint="eastAsia"/>
        </w:rPr>
        <w:t>运营线路表包含了地铁运营的线路信息，当</w:t>
      </w:r>
      <w:r>
        <w:rPr>
          <w:rFonts w:hint="eastAsia"/>
        </w:rPr>
        <w:t>PIS</w:t>
      </w:r>
      <w:r>
        <w:rPr>
          <w:rFonts w:hint="eastAsia"/>
        </w:rPr>
        <w:t>同时管理多条运营线路时使用。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405881" w:rsidTr="00405881">
        <w:trPr>
          <w:trHeight w:val="360"/>
        </w:trPr>
        <w:tc>
          <w:tcPr>
            <w:tcW w:w="2802" w:type="dxa"/>
            <w:shd w:val="clear" w:color="auto" w:fill="B3B3B3"/>
          </w:tcPr>
          <w:p w:rsidR="00405881" w:rsidRDefault="00405881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405881" w:rsidRDefault="00405881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405881" w:rsidRDefault="00405881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405881" w:rsidRDefault="00405881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405881" w:rsidRDefault="00405881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05881" w:rsidTr="00405881">
        <w:tc>
          <w:tcPr>
            <w:tcW w:w="2802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405881" w:rsidTr="00405881">
        <w:tc>
          <w:tcPr>
            <w:tcW w:w="2802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05881" w:rsidTr="00405881">
        <w:tc>
          <w:tcPr>
            <w:tcW w:w="2802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05881" w:rsidTr="00405881">
        <w:tc>
          <w:tcPr>
            <w:tcW w:w="2802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05881" w:rsidTr="00405881">
        <w:tc>
          <w:tcPr>
            <w:tcW w:w="2802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405881" w:rsidTr="00405881">
        <w:tc>
          <w:tcPr>
            <w:tcW w:w="2802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  <w:r w:rsidR="001B1750">
              <w:rPr>
                <w:rFonts w:hint="eastAsia"/>
                <w:color w:val="auto"/>
                <w:sz w:val="20"/>
              </w:rPr>
              <w:t>_CN</w:t>
            </w:r>
          </w:p>
        </w:tc>
        <w:tc>
          <w:tcPr>
            <w:tcW w:w="1701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05881" w:rsidRDefault="00405881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5881" w:rsidRDefault="00405881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线路</w:t>
            </w:r>
            <w:r w:rsidR="001B1750">
              <w:rPr>
                <w:color w:val="auto"/>
                <w:sz w:val="20"/>
              </w:rPr>
              <w:t>中文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1B1750" w:rsidTr="00405881">
        <w:tc>
          <w:tcPr>
            <w:tcW w:w="2802" w:type="dxa"/>
            <w:vAlign w:val="center"/>
          </w:tcPr>
          <w:p w:rsidR="001B1750" w:rsidRDefault="001B1750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NAME_EN</w:t>
            </w:r>
          </w:p>
        </w:tc>
        <w:tc>
          <w:tcPr>
            <w:tcW w:w="1701" w:type="dxa"/>
            <w:vAlign w:val="center"/>
          </w:tcPr>
          <w:p w:rsidR="001B1750" w:rsidRDefault="001B1750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1B1750" w:rsidRDefault="001B1750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1B1750" w:rsidRDefault="001B1750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B1750" w:rsidRDefault="001B1750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线路</w:t>
            </w:r>
            <w:r>
              <w:rPr>
                <w:rFonts w:hint="eastAsia"/>
                <w:color w:val="auto"/>
                <w:sz w:val="20"/>
              </w:rPr>
              <w:t>英文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1B1750" w:rsidTr="00405881">
        <w:tc>
          <w:tcPr>
            <w:tcW w:w="2802" w:type="dxa"/>
            <w:vAlign w:val="center"/>
          </w:tcPr>
          <w:p w:rsidR="001B1750" w:rsidRDefault="001B1750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1B1750" w:rsidRDefault="001B1750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1B1750" w:rsidRDefault="001B1750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1B1750" w:rsidRDefault="001B1750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B1750" w:rsidRDefault="001B1750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线路编号</w:t>
            </w:r>
          </w:p>
        </w:tc>
      </w:tr>
      <w:tr w:rsidR="001B1750" w:rsidTr="00405881">
        <w:tc>
          <w:tcPr>
            <w:tcW w:w="2802" w:type="dxa"/>
            <w:vAlign w:val="center"/>
          </w:tcPr>
          <w:p w:rsidR="001B1750" w:rsidRDefault="001B1750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MEMO</w:t>
            </w:r>
          </w:p>
        </w:tc>
        <w:tc>
          <w:tcPr>
            <w:tcW w:w="1701" w:type="dxa"/>
            <w:vAlign w:val="center"/>
          </w:tcPr>
          <w:p w:rsidR="001B1750" w:rsidRDefault="001B1750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275" w:type="dxa"/>
            <w:vAlign w:val="center"/>
          </w:tcPr>
          <w:p w:rsidR="001B1750" w:rsidRDefault="001B1750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1B1750" w:rsidRDefault="001B1750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1B1750" w:rsidRDefault="001B1750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备注说明</w:t>
            </w:r>
          </w:p>
        </w:tc>
      </w:tr>
    </w:tbl>
    <w:p w:rsidR="00405881" w:rsidRDefault="00405881" w:rsidP="00CC5BB1">
      <w:pPr>
        <w:spacing w:line="360" w:lineRule="auto"/>
        <w:ind w:firstLineChars="200" w:firstLine="420"/>
      </w:pPr>
    </w:p>
    <w:p w:rsidR="004076C0" w:rsidRPr="004076C0" w:rsidRDefault="004076C0" w:rsidP="004076C0">
      <w:pPr>
        <w:pStyle w:val="3"/>
        <w:numPr>
          <w:ilvl w:val="2"/>
          <w:numId w:val="1"/>
        </w:numPr>
        <w:rPr>
          <w:sz w:val="28"/>
        </w:rPr>
      </w:pPr>
      <w:r w:rsidRPr="004076C0">
        <w:rPr>
          <w:rFonts w:hint="eastAsia"/>
          <w:sz w:val="28"/>
        </w:rPr>
        <w:t>SUB_LINE_INFO</w:t>
      </w:r>
      <w:r w:rsidRPr="004076C0">
        <w:rPr>
          <w:rFonts w:hint="eastAsia"/>
          <w:sz w:val="28"/>
        </w:rPr>
        <w:t>（支线信息表）</w:t>
      </w:r>
    </w:p>
    <w:p w:rsidR="004076C0" w:rsidRDefault="004076C0" w:rsidP="004076C0">
      <w:pPr>
        <w:spacing w:line="360" w:lineRule="auto"/>
        <w:ind w:firstLineChars="200" w:firstLine="420"/>
      </w:pPr>
      <w:r>
        <w:rPr>
          <w:rFonts w:hint="eastAsia"/>
        </w:rPr>
        <w:t>一条线路可能包含有多条支线。默认支线数量为</w:t>
      </w:r>
      <w:r>
        <w:rPr>
          <w:rFonts w:hint="eastAsia"/>
        </w:rPr>
        <w:t>1</w:t>
      </w:r>
      <w:r>
        <w:rPr>
          <w:rFonts w:hint="eastAsia"/>
        </w:rPr>
        <w:t>，即该线路的主线就是唯一支线。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4076C0" w:rsidTr="00E93F9C">
        <w:trPr>
          <w:trHeight w:val="360"/>
        </w:trPr>
        <w:tc>
          <w:tcPr>
            <w:tcW w:w="2802" w:type="dxa"/>
            <w:shd w:val="clear" w:color="auto" w:fill="B3B3B3"/>
          </w:tcPr>
          <w:p w:rsidR="004076C0" w:rsidRDefault="004076C0" w:rsidP="00E93F9C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4076C0" w:rsidRDefault="004076C0" w:rsidP="00E93F9C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4076C0" w:rsidRDefault="004076C0" w:rsidP="00E93F9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4076C0" w:rsidRDefault="004076C0" w:rsidP="00E93F9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4076C0" w:rsidRDefault="004076C0" w:rsidP="00E93F9C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076C0" w:rsidTr="00E93F9C">
        <w:tc>
          <w:tcPr>
            <w:tcW w:w="2802" w:type="dxa"/>
            <w:vAlign w:val="center"/>
          </w:tcPr>
          <w:p w:rsidR="004076C0" w:rsidRDefault="004076C0" w:rsidP="00E93F9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076C0" w:rsidRDefault="004076C0" w:rsidP="00E93F9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076C0" w:rsidRDefault="004076C0" w:rsidP="00E93F9C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4076C0" w:rsidRDefault="004076C0" w:rsidP="00E93F9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76C0" w:rsidRDefault="004076C0" w:rsidP="00E93F9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4076C0" w:rsidTr="00E93F9C">
        <w:tc>
          <w:tcPr>
            <w:tcW w:w="2802" w:type="dxa"/>
            <w:vAlign w:val="center"/>
          </w:tcPr>
          <w:p w:rsidR="004076C0" w:rsidRDefault="004076C0" w:rsidP="00E93F9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4076C0" w:rsidRDefault="004076C0" w:rsidP="00E93F9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4076C0" w:rsidRDefault="004076C0" w:rsidP="00E93F9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076C0" w:rsidRDefault="004076C0" w:rsidP="00E93F9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76C0" w:rsidRDefault="004076C0" w:rsidP="00E93F9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076C0" w:rsidTr="00E93F9C">
        <w:tc>
          <w:tcPr>
            <w:tcW w:w="2802" w:type="dxa"/>
            <w:vAlign w:val="center"/>
          </w:tcPr>
          <w:p w:rsidR="004076C0" w:rsidRDefault="004076C0" w:rsidP="00E93F9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4076C0" w:rsidRDefault="004076C0" w:rsidP="00E93F9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4076C0" w:rsidRDefault="004076C0" w:rsidP="00E93F9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076C0" w:rsidRDefault="004076C0" w:rsidP="00E93F9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76C0" w:rsidRDefault="004076C0" w:rsidP="00E93F9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076C0" w:rsidTr="00E93F9C">
        <w:tc>
          <w:tcPr>
            <w:tcW w:w="2802" w:type="dxa"/>
            <w:vAlign w:val="center"/>
          </w:tcPr>
          <w:p w:rsidR="004076C0" w:rsidRDefault="004076C0" w:rsidP="00E93F9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4076C0" w:rsidRDefault="004076C0" w:rsidP="00E93F9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076C0" w:rsidRDefault="004076C0" w:rsidP="00E93F9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076C0" w:rsidRDefault="004076C0" w:rsidP="00E93F9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76C0" w:rsidRDefault="004076C0" w:rsidP="00E93F9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076C0" w:rsidTr="00E93F9C">
        <w:tc>
          <w:tcPr>
            <w:tcW w:w="2802" w:type="dxa"/>
            <w:vAlign w:val="center"/>
          </w:tcPr>
          <w:p w:rsidR="004076C0" w:rsidRDefault="004076C0" w:rsidP="00E93F9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076C0" w:rsidRDefault="004076C0" w:rsidP="00E93F9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076C0" w:rsidRDefault="004076C0" w:rsidP="00E93F9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076C0" w:rsidRDefault="004076C0" w:rsidP="00E93F9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076C0" w:rsidRDefault="004076C0" w:rsidP="00E93F9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C21F1E" w:rsidTr="00E93F9C">
        <w:tc>
          <w:tcPr>
            <w:tcW w:w="2802" w:type="dxa"/>
            <w:vAlign w:val="center"/>
          </w:tcPr>
          <w:p w:rsidR="00C21F1E" w:rsidRDefault="00C21F1E" w:rsidP="00E93F9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LINE_ID</w:t>
            </w:r>
          </w:p>
        </w:tc>
        <w:tc>
          <w:tcPr>
            <w:tcW w:w="1701" w:type="dxa"/>
            <w:vAlign w:val="center"/>
          </w:tcPr>
          <w:p w:rsidR="00C21F1E" w:rsidRDefault="00C21F1E" w:rsidP="00E93F9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C21F1E" w:rsidRDefault="00C21F1E" w:rsidP="00E93F9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C21F1E" w:rsidRDefault="00C21F1E" w:rsidP="00E93F9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C21F1E" w:rsidRDefault="00C21F1E" w:rsidP="00E93F9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运行线路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5804F8" w:rsidTr="00E93F9C">
        <w:tc>
          <w:tcPr>
            <w:tcW w:w="2802" w:type="dxa"/>
            <w:vAlign w:val="center"/>
          </w:tcPr>
          <w:p w:rsidR="005804F8" w:rsidRDefault="005804F8" w:rsidP="00E93F9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SUB</w:t>
            </w:r>
            <w:r>
              <w:rPr>
                <w:rFonts w:hint="eastAsia"/>
                <w:color w:val="auto"/>
                <w:sz w:val="20"/>
              </w:rPr>
              <w:t>_LINE_NAME</w:t>
            </w:r>
          </w:p>
        </w:tc>
        <w:tc>
          <w:tcPr>
            <w:tcW w:w="1701" w:type="dxa"/>
            <w:vAlign w:val="center"/>
          </w:tcPr>
          <w:p w:rsidR="005804F8" w:rsidRDefault="005804F8" w:rsidP="00E93F9C">
            <w:pPr>
              <w:pStyle w:val="Default"/>
              <w:jc w:val="both"/>
              <w:rPr>
                <w:rFonts w:hint="eastAsia"/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5804F8" w:rsidRDefault="005804F8" w:rsidP="00E93F9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5804F8" w:rsidRDefault="005804F8" w:rsidP="00E93F9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5804F8" w:rsidRDefault="005804F8" w:rsidP="00E93F9C">
            <w:pPr>
              <w:pStyle w:val="Default"/>
              <w:jc w:val="both"/>
              <w:rPr>
                <w:rFonts w:hint="eastAsia"/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支线中文名称</w:t>
            </w:r>
          </w:p>
        </w:tc>
      </w:tr>
      <w:tr w:rsidR="005804F8" w:rsidTr="00E93F9C">
        <w:tc>
          <w:tcPr>
            <w:tcW w:w="2802" w:type="dxa"/>
            <w:vAlign w:val="center"/>
          </w:tcPr>
          <w:p w:rsidR="005804F8" w:rsidRDefault="005804F8" w:rsidP="00E93F9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SUB</w:t>
            </w:r>
            <w:r>
              <w:rPr>
                <w:rFonts w:hint="eastAsia"/>
                <w:color w:val="auto"/>
                <w:sz w:val="20"/>
              </w:rPr>
              <w:t>_LINE_NAME_EN</w:t>
            </w:r>
          </w:p>
        </w:tc>
        <w:tc>
          <w:tcPr>
            <w:tcW w:w="1701" w:type="dxa"/>
            <w:vAlign w:val="center"/>
          </w:tcPr>
          <w:p w:rsidR="005804F8" w:rsidRDefault="005804F8" w:rsidP="00E93F9C">
            <w:pPr>
              <w:pStyle w:val="Default"/>
              <w:jc w:val="both"/>
              <w:rPr>
                <w:rFonts w:hint="eastAsia"/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5804F8" w:rsidRDefault="005804F8" w:rsidP="00E93F9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5804F8" w:rsidRDefault="005804F8" w:rsidP="00E93F9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5804F8" w:rsidRDefault="005804F8" w:rsidP="00E93F9C">
            <w:pPr>
              <w:pStyle w:val="Default"/>
              <w:jc w:val="both"/>
              <w:rPr>
                <w:rFonts w:hint="eastAsia"/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支线英文名称</w:t>
            </w:r>
          </w:p>
        </w:tc>
      </w:tr>
      <w:tr w:rsidR="002E0C42" w:rsidTr="00E93F9C">
        <w:tc>
          <w:tcPr>
            <w:tcW w:w="2802" w:type="dxa"/>
            <w:vAlign w:val="center"/>
          </w:tcPr>
          <w:p w:rsidR="002E0C42" w:rsidRDefault="002E0C42" w:rsidP="0028729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UP_</w:t>
            </w:r>
            <w:r>
              <w:rPr>
                <w:rFonts w:hint="eastAsia"/>
                <w:color w:val="auto"/>
                <w:sz w:val="20"/>
              </w:rPr>
              <w:t>START_STATION</w:t>
            </w:r>
          </w:p>
        </w:tc>
        <w:tc>
          <w:tcPr>
            <w:tcW w:w="1701" w:type="dxa"/>
            <w:vAlign w:val="center"/>
          </w:tcPr>
          <w:p w:rsidR="002E0C42" w:rsidRDefault="0028729F" w:rsidP="00E93F9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2E0C42" w:rsidRDefault="002E0C42" w:rsidP="00E93F9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E0C42" w:rsidRDefault="002E0C42" w:rsidP="00E93F9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E0C42" w:rsidRDefault="002E0C42" w:rsidP="00E93F9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上行起点站</w:t>
            </w:r>
            <w:r w:rsidR="0028729F"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2E0C42" w:rsidTr="00E93F9C">
        <w:tc>
          <w:tcPr>
            <w:tcW w:w="2802" w:type="dxa"/>
            <w:vAlign w:val="center"/>
          </w:tcPr>
          <w:p w:rsidR="002E0C42" w:rsidRDefault="002E0C42" w:rsidP="00E93F9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UP_END</w:t>
            </w:r>
            <w:r>
              <w:rPr>
                <w:rFonts w:hint="eastAsia"/>
                <w:color w:val="auto"/>
                <w:sz w:val="20"/>
              </w:rPr>
              <w:t>_STATION</w:t>
            </w:r>
          </w:p>
        </w:tc>
        <w:tc>
          <w:tcPr>
            <w:tcW w:w="1701" w:type="dxa"/>
            <w:vAlign w:val="center"/>
          </w:tcPr>
          <w:p w:rsidR="002E0C42" w:rsidRDefault="0028729F" w:rsidP="00E93F9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2E0C42" w:rsidRDefault="002E0C42" w:rsidP="00E93F9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E0C42" w:rsidRDefault="002E0C42" w:rsidP="00E93F9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E0C42" w:rsidRDefault="002E0C42" w:rsidP="0028729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上行终点站</w:t>
            </w:r>
            <w:r w:rsidR="0028729F"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A456C2" w:rsidTr="00E93F9C">
        <w:tc>
          <w:tcPr>
            <w:tcW w:w="2802" w:type="dxa"/>
            <w:vAlign w:val="center"/>
          </w:tcPr>
          <w:p w:rsidR="00A456C2" w:rsidRDefault="00A456C2" w:rsidP="0028729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DOWN</w:t>
            </w:r>
            <w:r>
              <w:rPr>
                <w:rFonts w:hint="eastAsia"/>
                <w:color w:val="auto"/>
                <w:sz w:val="20"/>
              </w:rPr>
              <w:t>_START_STATION</w:t>
            </w:r>
          </w:p>
        </w:tc>
        <w:tc>
          <w:tcPr>
            <w:tcW w:w="1701" w:type="dxa"/>
            <w:vAlign w:val="center"/>
          </w:tcPr>
          <w:p w:rsidR="00A456C2" w:rsidRDefault="0028729F" w:rsidP="00E93F9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456C2" w:rsidRDefault="00A456C2" w:rsidP="00E93F9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456C2" w:rsidRDefault="00A456C2" w:rsidP="00E93F9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456C2" w:rsidRDefault="00A456C2" w:rsidP="0028729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下行起点站</w:t>
            </w:r>
            <w:r w:rsidR="0028729F"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A456C2" w:rsidTr="00E93F9C">
        <w:tc>
          <w:tcPr>
            <w:tcW w:w="2802" w:type="dxa"/>
            <w:vAlign w:val="center"/>
          </w:tcPr>
          <w:p w:rsidR="00A456C2" w:rsidRDefault="00A456C2" w:rsidP="00A456C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DOWN</w:t>
            </w:r>
            <w:r>
              <w:rPr>
                <w:rFonts w:hint="eastAsia"/>
                <w:color w:val="auto"/>
                <w:sz w:val="20"/>
              </w:rPr>
              <w:t>_END_STATION</w:t>
            </w:r>
          </w:p>
        </w:tc>
        <w:tc>
          <w:tcPr>
            <w:tcW w:w="1701" w:type="dxa"/>
            <w:vAlign w:val="center"/>
          </w:tcPr>
          <w:p w:rsidR="00A456C2" w:rsidRDefault="0028729F" w:rsidP="0028729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456C2" w:rsidRDefault="00A456C2" w:rsidP="00E93F9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456C2" w:rsidRDefault="00A456C2" w:rsidP="00E93F9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456C2" w:rsidRDefault="00A456C2" w:rsidP="00E93F9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下行终点站</w:t>
            </w:r>
            <w:r w:rsidR="0028729F"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BF7333" w:rsidTr="00E93F9C">
        <w:tc>
          <w:tcPr>
            <w:tcW w:w="2802" w:type="dxa"/>
            <w:vAlign w:val="center"/>
          </w:tcPr>
          <w:p w:rsidR="00BF7333" w:rsidRDefault="00BF7333" w:rsidP="00E93F9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UP_START_TIME</w:t>
            </w:r>
          </w:p>
        </w:tc>
        <w:tc>
          <w:tcPr>
            <w:tcW w:w="1701" w:type="dxa"/>
            <w:vAlign w:val="center"/>
          </w:tcPr>
          <w:p w:rsidR="00BF7333" w:rsidRDefault="00BF7333" w:rsidP="00E93F9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F7333" w:rsidRDefault="00BF7333" w:rsidP="00E93F9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F7333" w:rsidRDefault="00BF7333" w:rsidP="00E93F9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F7333" w:rsidRDefault="00BF7333" w:rsidP="00BF7333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上行首班车时间</w:t>
            </w:r>
          </w:p>
        </w:tc>
      </w:tr>
      <w:tr w:rsidR="00BF7333" w:rsidTr="00E93F9C">
        <w:tc>
          <w:tcPr>
            <w:tcW w:w="2802" w:type="dxa"/>
            <w:vAlign w:val="center"/>
          </w:tcPr>
          <w:p w:rsidR="00BF7333" w:rsidRDefault="00BF7333" w:rsidP="00E93F9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UP_END_TIME</w:t>
            </w:r>
          </w:p>
        </w:tc>
        <w:tc>
          <w:tcPr>
            <w:tcW w:w="1701" w:type="dxa"/>
            <w:vAlign w:val="center"/>
          </w:tcPr>
          <w:p w:rsidR="00BF7333" w:rsidRDefault="00BF7333" w:rsidP="00E93F9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F7333" w:rsidRDefault="00BF7333" w:rsidP="00E93F9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F7333" w:rsidRDefault="00BF7333" w:rsidP="00E93F9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F7333" w:rsidRDefault="00BF7333" w:rsidP="00E93F9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上行末班车时间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BF7333" w:rsidTr="00E93F9C">
        <w:tc>
          <w:tcPr>
            <w:tcW w:w="2802" w:type="dxa"/>
            <w:vAlign w:val="center"/>
          </w:tcPr>
          <w:p w:rsidR="00BF7333" w:rsidRDefault="00BF7333" w:rsidP="00E93F9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DOWN_START_TIME</w:t>
            </w:r>
          </w:p>
        </w:tc>
        <w:tc>
          <w:tcPr>
            <w:tcW w:w="1701" w:type="dxa"/>
            <w:vAlign w:val="center"/>
          </w:tcPr>
          <w:p w:rsidR="00BF7333" w:rsidRDefault="00BF7333" w:rsidP="00E93F9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F7333" w:rsidRDefault="00BF7333" w:rsidP="00E93F9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F7333" w:rsidRDefault="00BF7333" w:rsidP="00E93F9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F7333" w:rsidRDefault="00BF7333" w:rsidP="00E93F9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下行首班车时间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BF7333" w:rsidTr="00E93F9C">
        <w:tc>
          <w:tcPr>
            <w:tcW w:w="2802" w:type="dxa"/>
            <w:vAlign w:val="center"/>
          </w:tcPr>
          <w:p w:rsidR="00BF7333" w:rsidRDefault="00BF7333" w:rsidP="00E93F9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DOWN_END_TIME</w:t>
            </w:r>
          </w:p>
        </w:tc>
        <w:tc>
          <w:tcPr>
            <w:tcW w:w="1701" w:type="dxa"/>
            <w:vAlign w:val="center"/>
          </w:tcPr>
          <w:p w:rsidR="00BF7333" w:rsidRDefault="00BF7333" w:rsidP="00E93F9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F7333" w:rsidRDefault="00BF7333" w:rsidP="00E93F9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F7333" w:rsidRDefault="00BF7333" w:rsidP="00E93F9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F7333" w:rsidRDefault="00BF7333" w:rsidP="00E93F9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下行末班车时间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</w:tbl>
    <w:p w:rsidR="004076C0" w:rsidRDefault="004076C0" w:rsidP="00CC5BB1">
      <w:pPr>
        <w:spacing w:line="360" w:lineRule="auto"/>
        <w:ind w:firstLineChars="200" w:firstLine="420"/>
      </w:pPr>
    </w:p>
    <w:p w:rsidR="00405881" w:rsidRDefault="00405881" w:rsidP="00CC5BB1">
      <w:pPr>
        <w:spacing w:line="360" w:lineRule="auto"/>
        <w:ind w:firstLineChars="200" w:firstLine="420"/>
      </w:pPr>
    </w:p>
    <w:p w:rsidR="00C152FA" w:rsidRPr="00C152FA" w:rsidRDefault="00C152FA" w:rsidP="00C152FA">
      <w:pPr>
        <w:pStyle w:val="3"/>
        <w:numPr>
          <w:ilvl w:val="2"/>
          <w:numId w:val="1"/>
        </w:numPr>
        <w:rPr>
          <w:sz w:val="28"/>
        </w:rPr>
      </w:pPr>
      <w:bookmarkStart w:id="115" w:name="_Toc524523276"/>
      <w:r w:rsidRPr="00C152FA">
        <w:rPr>
          <w:sz w:val="28"/>
        </w:rPr>
        <w:t>STATION</w:t>
      </w:r>
      <w:r w:rsidR="00EC4C4C">
        <w:rPr>
          <w:rFonts w:hint="eastAsia"/>
          <w:sz w:val="28"/>
        </w:rPr>
        <w:t>（车站信息</w:t>
      </w:r>
      <w:r>
        <w:rPr>
          <w:rFonts w:hint="eastAsia"/>
          <w:sz w:val="28"/>
        </w:rPr>
        <w:t>表）</w:t>
      </w:r>
      <w:bookmarkEnd w:id="115"/>
    </w:p>
    <w:p w:rsidR="007F2D30" w:rsidRDefault="007F2D30" w:rsidP="00CC5BB1">
      <w:pPr>
        <w:spacing w:line="360" w:lineRule="auto"/>
        <w:ind w:firstLineChars="200" w:firstLine="420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C152FA" w:rsidTr="00405881">
        <w:trPr>
          <w:trHeight w:val="360"/>
        </w:trPr>
        <w:tc>
          <w:tcPr>
            <w:tcW w:w="2802" w:type="dxa"/>
            <w:shd w:val="clear" w:color="auto" w:fill="B3B3B3"/>
          </w:tcPr>
          <w:p w:rsidR="00C152FA" w:rsidRDefault="00C152FA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C152FA" w:rsidRDefault="00C152FA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C152FA" w:rsidRDefault="00C152FA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C152FA" w:rsidRDefault="00C152FA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C152FA" w:rsidRDefault="00C152FA" w:rsidP="00405881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C152FA" w:rsidTr="00405881">
        <w:tc>
          <w:tcPr>
            <w:tcW w:w="2802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C152FA" w:rsidTr="00405881">
        <w:tc>
          <w:tcPr>
            <w:tcW w:w="2802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C152FA" w:rsidTr="00405881">
        <w:tc>
          <w:tcPr>
            <w:tcW w:w="2802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C152FA" w:rsidTr="00405881">
        <w:tc>
          <w:tcPr>
            <w:tcW w:w="2802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C152FA" w:rsidTr="00405881">
        <w:tc>
          <w:tcPr>
            <w:tcW w:w="2802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C152FA" w:rsidTr="00405881">
        <w:tc>
          <w:tcPr>
            <w:tcW w:w="2802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C152FA" w:rsidRDefault="00C152FA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C152FA" w:rsidRDefault="00C152FA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</w:t>
            </w:r>
            <w:r w:rsidR="002B3255">
              <w:rPr>
                <w:color w:val="auto"/>
                <w:sz w:val="20"/>
              </w:rPr>
              <w:t>中文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2B3255" w:rsidTr="00405881">
        <w:tc>
          <w:tcPr>
            <w:tcW w:w="2802" w:type="dxa"/>
            <w:vAlign w:val="center"/>
          </w:tcPr>
          <w:p w:rsidR="002B3255" w:rsidRDefault="002B3255" w:rsidP="002B3255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NAME_EN</w:t>
            </w:r>
          </w:p>
        </w:tc>
        <w:tc>
          <w:tcPr>
            <w:tcW w:w="1701" w:type="dxa"/>
            <w:vAlign w:val="center"/>
          </w:tcPr>
          <w:p w:rsidR="002B3255" w:rsidRDefault="002B3255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B3255" w:rsidRDefault="002B3255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B3255" w:rsidRDefault="002B3255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B3255" w:rsidRDefault="002B3255" w:rsidP="002B3255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车站英文名称</w:t>
            </w:r>
          </w:p>
        </w:tc>
      </w:tr>
      <w:tr w:rsidR="002B3255" w:rsidTr="00405881">
        <w:tc>
          <w:tcPr>
            <w:tcW w:w="2802" w:type="dxa"/>
            <w:vAlign w:val="center"/>
          </w:tcPr>
          <w:p w:rsidR="002B3255" w:rsidRDefault="002B325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2B3255" w:rsidRDefault="002B325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B3255" w:rsidRDefault="002B325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B3255" w:rsidRDefault="002B325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B3255" w:rsidRDefault="002B3255" w:rsidP="0056479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车站编号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规则</w:t>
            </w:r>
            <w:r>
              <w:rPr>
                <w:rFonts w:hint="eastAsia"/>
                <w:color w:val="auto"/>
                <w:sz w:val="20"/>
              </w:rPr>
              <w:t>：</w:t>
            </w:r>
            <w:r>
              <w:rPr>
                <w:rFonts w:hint="eastAsia"/>
                <w:color w:val="auto"/>
                <w:sz w:val="20"/>
              </w:rPr>
              <w:t>T- AAAAAA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AAAAAA</w:t>
            </w:r>
            <w:r>
              <w:rPr>
                <w:rFonts w:hint="eastAsia"/>
                <w:color w:val="auto"/>
                <w:sz w:val="20"/>
              </w:rPr>
              <w:t>为记录的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值，</w:t>
            </w:r>
            <w:r>
              <w:rPr>
                <w:rFonts w:hint="eastAsia"/>
                <w:color w:val="auto"/>
                <w:sz w:val="20"/>
              </w:rPr>
              <w:t>T</w:t>
            </w:r>
            <w:r>
              <w:rPr>
                <w:rFonts w:hint="eastAsia"/>
                <w:color w:val="auto"/>
                <w:sz w:val="20"/>
              </w:rPr>
              <w:t>为站点类型，运营站点为</w:t>
            </w:r>
            <w:r>
              <w:rPr>
                <w:rFonts w:hint="eastAsia"/>
                <w:color w:val="auto"/>
                <w:sz w:val="20"/>
              </w:rPr>
              <w:t>N</w:t>
            </w:r>
            <w:r>
              <w:rPr>
                <w:rFonts w:hint="eastAsia"/>
                <w:color w:val="auto"/>
                <w:sz w:val="20"/>
              </w:rPr>
              <w:t>，特殊站点为</w:t>
            </w:r>
            <w:r>
              <w:rPr>
                <w:rFonts w:hint="eastAsia"/>
                <w:color w:val="auto"/>
                <w:sz w:val="20"/>
              </w:rPr>
              <w:t>S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2B3255" w:rsidTr="00405881">
        <w:tc>
          <w:tcPr>
            <w:tcW w:w="2802" w:type="dxa"/>
            <w:vAlign w:val="center"/>
          </w:tcPr>
          <w:p w:rsidR="002B3255" w:rsidRDefault="002B325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2B3255" w:rsidRDefault="002B325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B3255" w:rsidRDefault="002B325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B3255" w:rsidRDefault="002B325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B3255" w:rsidRDefault="002B3255" w:rsidP="00C6693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车站类型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是否为特殊车站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如维修站等</w:t>
            </w:r>
            <w:r>
              <w:rPr>
                <w:rFonts w:hint="eastAsia"/>
                <w:color w:val="auto"/>
                <w:sz w:val="20"/>
              </w:rPr>
              <w:t>。特殊车站不在运营线路中，常规运营车站为</w:t>
            </w:r>
            <w:r>
              <w:rPr>
                <w:rFonts w:hint="eastAsia"/>
                <w:color w:val="auto"/>
                <w:sz w:val="20"/>
              </w:rPr>
              <w:t>N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 xml:space="preserve"> </w:t>
            </w:r>
            <w:r>
              <w:rPr>
                <w:rFonts w:hint="eastAsia"/>
                <w:color w:val="auto"/>
                <w:sz w:val="20"/>
              </w:rPr>
              <w:t>特殊车站为</w:t>
            </w:r>
            <w:r>
              <w:rPr>
                <w:rFonts w:hint="eastAsia"/>
                <w:color w:val="auto"/>
                <w:sz w:val="20"/>
              </w:rPr>
              <w:t>S</w:t>
            </w:r>
            <w:r>
              <w:rPr>
                <w:rFonts w:hint="eastAsia"/>
                <w:color w:val="auto"/>
                <w:sz w:val="20"/>
              </w:rPr>
              <w:t>。字典编码为：</w:t>
            </w:r>
            <w:r>
              <w:rPr>
                <w:rFonts w:hint="eastAsia"/>
                <w:color w:val="auto"/>
                <w:sz w:val="20"/>
              </w:rPr>
              <w:t>STATION_TYPE</w:t>
            </w:r>
            <w:r>
              <w:rPr>
                <w:rFonts w:hint="eastAsia"/>
                <w:color w:val="auto"/>
                <w:sz w:val="20"/>
              </w:rPr>
              <w:t>；</w:t>
            </w:r>
          </w:p>
        </w:tc>
      </w:tr>
      <w:tr w:rsidR="002B3255" w:rsidTr="00405881">
        <w:tc>
          <w:tcPr>
            <w:tcW w:w="2802" w:type="dxa"/>
            <w:vAlign w:val="center"/>
          </w:tcPr>
          <w:p w:rsidR="002B3255" w:rsidRDefault="002B325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IP_ADDRESS</w:t>
            </w:r>
          </w:p>
        </w:tc>
        <w:tc>
          <w:tcPr>
            <w:tcW w:w="1701" w:type="dxa"/>
            <w:vAlign w:val="center"/>
          </w:tcPr>
          <w:p w:rsidR="002B3255" w:rsidRDefault="002B325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B3255" w:rsidRDefault="002B325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B3255" w:rsidRDefault="002B325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B3255" w:rsidRDefault="002B3255" w:rsidP="0081394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车站服务器</w:t>
            </w:r>
            <w:r>
              <w:rPr>
                <w:color w:val="auto"/>
                <w:sz w:val="20"/>
              </w:rPr>
              <w:t>IP</w:t>
            </w:r>
            <w:r>
              <w:rPr>
                <w:color w:val="auto"/>
                <w:sz w:val="20"/>
              </w:rPr>
              <w:t>地址</w:t>
            </w:r>
          </w:p>
        </w:tc>
      </w:tr>
      <w:tr w:rsidR="002B3255" w:rsidTr="00405881">
        <w:tc>
          <w:tcPr>
            <w:tcW w:w="2802" w:type="dxa"/>
            <w:vAlign w:val="center"/>
          </w:tcPr>
          <w:p w:rsidR="002B3255" w:rsidRDefault="002B325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DESCRIPTION</w:t>
            </w:r>
          </w:p>
        </w:tc>
        <w:tc>
          <w:tcPr>
            <w:tcW w:w="1701" w:type="dxa"/>
            <w:vAlign w:val="center"/>
          </w:tcPr>
          <w:p w:rsidR="002B3255" w:rsidRDefault="002B3255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B3255" w:rsidRDefault="002B325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B3255" w:rsidRDefault="002B3255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B3255" w:rsidRDefault="002B3255" w:rsidP="0081394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车站描述</w:t>
            </w:r>
          </w:p>
        </w:tc>
      </w:tr>
      <w:tr w:rsidR="00474B27" w:rsidTr="00405881">
        <w:tc>
          <w:tcPr>
            <w:tcW w:w="2802" w:type="dxa"/>
            <w:vAlign w:val="center"/>
          </w:tcPr>
          <w:p w:rsidR="00474B27" w:rsidRDefault="00474B27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474B27" w:rsidRDefault="00474B27" w:rsidP="0040588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474B27" w:rsidRDefault="00474B27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74B27" w:rsidRDefault="00474B27" w:rsidP="0040588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74B27" w:rsidRDefault="00474B27" w:rsidP="0081394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车站服务器状态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：在线，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：离线</w:t>
            </w:r>
          </w:p>
        </w:tc>
      </w:tr>
    </w:tbl>
    <w:p w:rsidR="00C152FA" w:rsidRDefault="0088111D" w:rsidP="00CC5BB1">
      <w:pPr>
        <w:spacing w:line="360" w:lineRule="auto"/>
        <w:ind w:firstLineChars="200" w:firstLine="420"/>
      </w:pPr>
      <w:r>
        <w:rPr>
          <w:rFonts w:hint="eastAsia"/>
        </w:rPr>
        <w:t>车站归属于哪一个运营线路记录在</w:t>
      </w:r>
      <w:r>
        <w:rPr>
          <w:rFonts w:hint="eastAsia"/>
        </w:rPr>
        <w:t>STATION_LINE</w:t>
      </w:r>
      <w:r>
        <w:rPr>
          <w:rFonts w:hint="eastAsia"/>
        </w:rPr>
        <w:t>表中。如果车站是换乘站，则会有多条记录。</w:t>
      </w:r>
    </w:p>
    <w:p w:rsidR="00E82B80" w:rsidRPr="00E82B80" w:rsidRDefault="00E82B80" w:rsidP="00E82B80">
      <w:pPr>
        <w:pStyle w:val="3"/>
        <w:numPr>
          <w:ilvl w:val="2"/>
          <w:numId w:val="1"/>
        </w:numPr>
        <w:rPr>
          <w:sz w:val="28"/>
        </w:rPr>
      </w:pPr>
      <w:bookmarkStart w:id="116" w:name="_Toc524523277"/>
      <w:r w:rsidRPr="00E82B80">
        <w:rPr>
          <w:rFonts w:hint="eastAsia"/>
          <w:sz w:val="28"/>
        </w:rPr>
        <w:t>STATION_LINE</w:t>
      </w:r>
      <w:r w:rsidRPr="00E82B80">
        <w:rPr>
          <w:rFonts w:hint="eastAsia"/>
          <w:sz w:val="28"/>
        </w:rPr>
        <w:t>（车站归属线路表）</w:t>
      </w:r>
      <w:bookmarkEnd w:id="116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E82B80" w:rsidTr="003554D8">
        <w:trPr>
          <w:trHeight w:val="360"/>
        </w:trPr>
        <w:tc>
          <w:tcPr>
            <w:tcW w:w="2802" w:type="dxa"/>
            <w:shd w:val="clear" w:color="auto" w:fill="B3B3B3"/>
          </w:tcPr>
          <w:p w:rsidR="00E82B80" w:rsidRDefault="00E82B8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E82B80" w:rsidRDefault="00E82B8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E82B80" w:rsidRDefault="00E82B8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E82B80" w:rsidRDefault="00E82B8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E82B80" w:rsidRDefault="00E82B8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E82B80" w:rsidTr="003554D8">
        <w:tc>
          <w:tcPr>
            <w:tcW w:w="2802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E82B80" w:rsidTr="003554D8">
        <w:tc>
          <w:tcPr>
            <w:tcW w:w="2802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E82B80" w:rsidTr="003554D8">
        <w:tc>
          <w:tcPr>
            <w:tcW w:w="2802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E82B80" w:rsidTr="003554D8">
        <w:tc>
          <w:tcPr>
            <w:tcW w:w="2802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E82B80" w:rsidTr="003554D8">
        <w:tc>
          <w:tcPr>
            <w:tcW w:w="2802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E82B80" w:rsidTr="003554D8">
        <w:tc>
          <w:tcPr>
            <w:tcW w:w="2802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STATION_ID</w:t>
            </w:r>
          </w:p>
        </w:tc>
        <w:tc>
          <w:tcPr>
            <w:tcW w:w="1701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E82B80" w:rsidTr="003554D8">
        <w:tc>
          <w:tcPr>
            <w:tcW w:w="2802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LINE_ID</w:t>
            </w:r>
          </w:p>
        </w:tc>
        <w:tc>
          <w:tcPr>
            <w:tcW w:w="1701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82B80" w:rsidRDefault="00E82B8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82B80" w:rsidRDefault="00E82B8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运营线路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813949" w:rsidTr="003554D8">
        <w:tc>
          <w:tcPr>
            <w:tcW w:w="2802" w:type="dxa"/>
            <w:vAlign w:val="center"/>
          </w:tcPr>
          <w:p w:rsidR="00813949" w:rsidRDefault="00813949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SORT</w:t>
            </w:r>
          </w:p>
        </w:tc>
        <w:tc>
          <w:tcPr>
            <w:tcW w:w="1701" w:type="dxa"/>
            <w:vAlign w:val="center"/>
          </w:tcPr>
          <w:p w:rsidR="00813949" w:rsidRDefault="00813949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813949" w:rsidRDefault="00813949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13949" w:rsidRDefault="00813949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13949" w:rsidRDefault="00813949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车站在整个线路中的排序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从</w:t>
            </w:r>
            <w:r>
              <w:rPr>
                <w:rFonts w:hint="eastAsia"/>
                <w:color w:val="auto"/>
                <w:sz w:val="20"/>
              </w:rPr>
              <w:t>1</w:t>
            </w:r>
            <w:r w:rsidR="00317DD7">
              <w:rPr>
                <w:rFonts w:hint="eastAsia"/>
                <w:color w:val="auto"/>
                <w:sz w:val="20"/>
              </w:rPr>
              <w:t>00</w:t>
            </w:r>
            <w:r>
              <w:rPr>
                <w:rFonts w:hint="eastAsia"/>
                <w:color w:val="auto"/>
                <w:sz w:val="20"/>
              </w:rPr>
              <w:t>开始。</w:t>
            </w:r>
            <w:r w:rsidR="00317DD7">
              <w:rPr>
                <w:rFonts w:hint="eastAsia"/>
                <w:color w:val="auto"/>
                <w:sz w:val="20"/>
              </w:rPr>
              <w:t>以便于后续延长线地铁车站加入后排序。</w:t>
            </w:r>
            <w:r w:rsidR="00942D44">
              <w:rPr>
                <w:rFonts w:hint="eastAsia"/>
                <w:color w:val="auto"/>
                <w:sz w:val="20"/>
              </w:rPr>
              <w:t>每个序号一旦使用就不能更改，也不能被重新使用。</w:t>
            </w:r>
          </w:p>
        </w:tc>
      </w:tr>
      <w:tr w:rsidR="00ED2E74" w:rsidTr="003554D8">
        <w:tc>
          <w:tcPr>
            <w:tcW w:w="2802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UP_START_TIME</w:t>
            </w:r>
          </w:p>
        </w:tc>
        <w:tc>
          <w:tcPr>
            <w:tcW w:w="1701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D2E74" w:rsidRDefault="00ED2E74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D2E74" w:rsidRDefault="00ED2E74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上行线发车时间</w:t>
            </w:r>
            <w:r>
              <w:rPr>
                <w:rFonts w:hint="eastAsia"/>
                <w:color w:val="auto"/>
                <w:sz w:val="20"/>
              </w:rPr>
              <w:t>。</w:t>
            </w:r>
            <w:r>
              <w:rPr>
                <w:color w:val="auto"/>
                <w:sz w:val="20"/>
              </w:rPr>
              <w:t>此时间为本站台的时间</w:t>
            </w:r>
            <w:r>
              <w:rPr>
                <w:rFonts w:hint="eastAsia"/>
                <w:color w:val="auto"/>
                <w:sz w:val="20"/>
              </w:rPr>
              <w:t>。</w:t>
            </w:r>
            <w:r>
              <w:rPr>
                <w:color w:val="auto"/>
                <w:sz w:val="20"/>
              </w:rPr>
              <w:t>上行是指此排序低此排序高车站为上行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ED2E74" w:rsidTr="003554D8">
        <w:tc>
          <w:tcPr>
            <w:tcW w:w="2802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UP_END_TIME</w:t>
            </w:r>
          </w:p>
        </w:tc>
        <w:tc>
          <w:tcPr>
            <w:tcW w:w="1701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D2E74" w:rsidRDefault="00ED2E74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D2E74" w:rsidRDefault="00ED2E74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上行线收车时间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ED2E74" w:rsidTr="003554D8">
        <w:tc>
          <w:tcPr>
            <w:tcW w:w="2802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DOWN_START_TIME</w:t>
            </w:r>
          </w:p>
        </w:tc>
        <w:tc>
          <w:tcPr>
            <w:tcW w:w="1701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D2E74" w:rsidRDefault="00ED2E74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D2E74" w:rsidRDefault="00ED2E74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下行线发车时间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ED2E74" w:rsidTr="003554D8">
        <w:tc>
          <w:tcPr>
            <w:tcW w:w="2802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DOWN_END_TIME</w:t>
            </w:r>
          </w:p>
        </w:tc>
        <w:tc>
          <w:tcPr>
            <w:tcW w:w="1701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D2E74" w:rsidRDefault="00ED2E74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D2E74" w:rsidRDefault="00ED2E74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D2E74" w:rsidRDefault="00ED2E7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下行线收车时间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</w:tbl>
    <w:p w:rsidR="00E82B80" w:rsidRDefault="00E82B80" w:rsidP="00CC5BB1">
      <w:pPr>
        <w:spacing w:line="360" w:lineRule="auto"/>
        <w:ind w:firstLineChars="200" w:firstLine="420"/>
      </w:pPr>
    </w:p>
    <w:p w:rsidR="00322B6A" w:rsidRPr="00322B6A" w:rsidRDefault="00322B6A" w:rsidP="00322B6A">
      <w:pPr>
        <w:pStyle w:val="3"/>
        <w:numPr>
          <w:ilvl w:val="2"/>
          <w:numId w:val="1"/>
        </w:numPr>
        <w:rPr>
          <w:sz w:val="28"/>
        </w:rPr>
      </w:pPr>
      <w:bookmarkStart w:id="117" w:name="_Toc524523278"/>
      <w:r w:rsidRPr="00322B6A">
        <w:rPr>
          <w:rFonts w:hint="eastAsia"/>
          <w:sz w:val="28"/>
        </w:rPr>
        <w:t>TRAIN</w:t>
      </w:r>
      <w:r w:rsidR="00EC4C4C">
        <w:rPr>
          <w:rFonts w:hint="eastAsia"/>
          <w:sz w:val="28"/>
        </w:rPr>
        <w:t>（列车信息</w:t>
      </w:r>
      <w:r w:rsidRPr="00322B6A">
        <w:rPr>
          <w:rFonts w:hint="eastAsia"/>
          <w:sz w:val="28"/>
        </w:rPr>
        <w:t>表）</w:t>
      </w:r>
      <w:bookmarkEnd w:id="117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EC4C4C" w:rsidTr="003554D8">
        <w:trPr>
          <w:trHeight w:val="360"/>
        </w:trPr>
        <w:tc>
          <w:tcPr>
            <w:tcW w:w="2802" w:type="dxa"/>
            <w:shd w:val="clear" w:color="auto" w:fill="B3B3B3"/>
          </w:tcPr>
          <w:p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列车</w:t>
            </w:r>
            <w:r w:rsidR="009966E1">
              <w:rPr>
                <w:color w:val="auto"/>
                <w:sz w:val="20"/>
              </w:rPr>
              <w:t>编组</w:t>
            </w:r>
            <w:r w:rsidR="00075713">
              <w:rPr>
                <w:color w:val="auto"/>
                <w:sz w:val="20"/>
              </w:rPr>
              <w:t>中文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075713" w:rsidTr="003554D8">
        <w:tc>
          <w:tcPr>
            <w:tcW w:w="2802" w:type="dxa"/>
            <w:vAlign w:val="center"/>
          </w:tcPr>
          <w:p w:rsidR="00075713" w:rsidRDefault="00075713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NAME_EN</w:t>
            </w:r>
          </w:p>
        </w:tc>
        <w:tc>
          <w:tcPr>
            <w:tcW w:w="1701" w:type="dxa"/>
            <w:vAlign w:val="center"/>
          </w:tcPr>
          <w:p w:rsidR="00075713" w:rsidRDefault="00075713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075713" w:rsidRDefault="00075713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075713" w:rsidRDefault="00075713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075713" w:rsidRDefault="00075713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列车编组英文名称</w:t>
            </w:r>
          </w:p>
        </w:tc>
      </w:tr>
      <w:tr w:rsidR="00075713" w:rsidTr="003554D8">
        <w:tc>
          <w:tcPr>
            <w:tcW w:w="2802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075713" w:rsidRDefault="0007571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075713" w:rsidRDefault="0007571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列车编组编号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LC-</w:t>
            </w:r>
            <w:r>
              <w:rPr>
                <w:color w:val="auto"/>
                <w:sz w:val="20"/>
              </w:rPr>
              <w:t>LLL</w:t>
            </w:r>
            <w:r>
              <w:rPr>
                <w:rFonts w:hint="eastAsia"/>
                <w:color w:val="auto"/>
                <w:sz w:val="20"/>
              </w:rPr>
              <w:t>-</w:t>
            </w:r>
            <w:r>
              <w:rPr>
                <w:color w:val="auto"/>
                <w:sz w:val="20"/>
              </w:rPr>
              <w:t>AAAA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其中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LLL</w:t>
            </w:r>
            <w:r>
              <w:rPr>
                <w:color w:val="auto"/>
                <w:sz w:val="20"/>
              </w:rPr>
              <w:t>为线路编号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AAAA</w:t>
            </w:r>
            <w:r>
              <w:rPr>
                <w:color w:val="auto"/>
                <w:sz w:val="20"/>
              </w:rPr>
              <w:t>为记录序号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不足位数补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075713" w:rsidTr="003554D8">
        <w:tc>
          <w:tcPr>
            <w:tcW w:w="2802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DESCRITION</w:t>
            </w:r>
          </w:p>
        </w:tc>
        <w:tc>
          <w:tcPr>
            <w:tcW w:w="1701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275" w:type="dxa"/>
            <w:vAlign w:val="center"/>
          </w:tcPr>
          <w:p w:rsidR="00075713" w:rsidRDefault="0007571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075713" w:rsidRDefault="0007571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列车说明</w:t>
            </w:r>
          </w:p>
        </w:tc>
      </w:tr>
      <w:tr w:rsidR="00075713" w:rsidTr="003554D8">
        <w:tc>
          <w:tcPr>
            <w:tcW w:w="2802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LINE_ID</w:t>
            </w:r>
          </w:p>
        </w:tc>
        <w:tc>
          <w:tcPr>
            <w:tcW w:w="1701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075713" w:rsidRDefault="0007571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075713" w:rsidRDefault="0007571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列车归属线路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075713" w:rsidTr="003554D8">
        <w:tc>
          <w:tcPr>
            <w:tcW w:w="2802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SORT</w:t>
            </w:r>
          </w:p>
        </w:tc>
        <w:tc>
          <w:tcPr>
            <w:tcW w:w="1701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075713" w:rsidRDefault="0007571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075713" w:rsidRDefault="0007571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075713" w:rsidRDefault="0007571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列车序号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值为</w:t>
            </w: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值</w:t>
            </w:r>
          </w:p>
        </w:tc>
      </w:tr>
    </w:tbl>
    <w:p w:rsidR="007F2D30" w:rsidRDefault="007F2D30" w:rsidP="00CC5BB1">
      <w:pPr>
        <w:spacing w:line="360" w:lineRule="auto"/>
        <w:ind w:firstLineChars="200" w:firstLine="420"/>
      </w:pPr>
    </w:p>
    <w:p w:rsidR="00EC4C4C" w:rsidRPr="00EC4C4C" w:rsidRDefault="00EC4C4C" w:rsidP="00EC4C4C">
      <w:pPr>
        <w:pStyle w:val="3"/>
        <w:numPr>
          <w:ilvl w:val="2"/>
          <w:numId w:val="1"/>
        </w:numPr>
        <w:rPr>
          <w:sz w:val="28"/>
        </w:rPr>
      </w:pPr>
      <w:bookmarkStart w:id="118" w:name="_Toc524523279"/>
      <w:r w:rsidRPr="00EC4C4C">
        <w:rPr>
          <w:sz w:val="28"/>
        </w:rPr>
        <w:t>VEHICLE</w:t>
      </w:r>
      <w:r>
        <w:rPr>
          <w:rFonts w:hint="eastAsia"/>
          <w:sz w:val="28"/>
        </w:rPr>
        <w:t>（列车车辆信息表）</w:t>
      </w:r>
      <w:bookmarkEnd w:id="118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EC4C4C" w:rsidTr="003554D8">
        <w:trPr>
          <w:trHeight w:val="360"/>
        </w:trPr>
        <w:tc>
          <w:tcPr>
            <w:tcW w:w="2802" w:type="dxa"/>
            <w:shd w:val="clear" w:color="auto" w:fill="B3B3B3"/>
          </w:tcPr>
          <w:p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EC4C4C" w:rsidRDefault="00EC4C4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SERIAL_NO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车辆的出厂序列号</w:t>
            </w:r>
          </w:p>
        </w:tc>
      </w:tr>
      <w:tr w:rsidR="00E91BFA" w:rsidTr="003554D8">
        <w:tc>
          <w:tcPr>
            <w:tcW w:w="2802" w:type="dxa"/>
            <w:vAlign w:val="center"/>
          </w:tcPr>
          <w:p w:rsidR="00E91BFA" w:rsidRDefault="00E91BF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E91BFA" w:rsidRDefault="00E91BF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91BFA" w:rsidRDefault="00E91BF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91BFA" w:rsidRDefault="00E91BF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91BFA" w:rsidRDefault="00E91BF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车辆名称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车辆</w:t>
            </w:r>
            <w:r>
              <w:rPr>
                <w:color w:val="auto"/>
                <w:sz w:val="20"/>
              </w:rPr>
              <w:t>编号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EC4C4C" w:rsidP="003554D8">
            <w:pPr>
              <w:pStyle w:val="Default"/>
              <w:jc w:val="both"/>
              <w:rPr>
                <w:b/>
                <w:color w:val="FF0000"/>
                <w:sz w:val="20"/>
              </w:rPr>
            </w:pPr>
            <w:r w:rsidRPr="009D6F66">
              <w:rPr>
                <w:b/>
                <w:color w:val="FF0000"/>
                <w:sz w:val="20"/>
              </w:rPr>
              <w:t>车辆类型</w:t>
            </w:r>
            <w:r w:rsidR="009D6F66" w:rsidRPr="009D6F66">
              <w:rPr>
                <w:rFonts w:hint="eastAsia"/>
                <w:b/>
                <w:color w:val="FF0000"/>
                <w:sz w:val="20"/>
              </w:rPr>
              <w:t>，</w:t>
            </w:r>
            <w:r w:rsidR="009D6F66" w:rsidRPr="009D6F66">
              <w:rPr>
                <w:b/>
                <w:color w:val="FF0000"/>
                <w:sz w:val="20"/>
              </w:rPr>
              <w:t>待定</w:t>
            </w:r>
            <w:r w:rsidR="003554D8">
              <w:rPr>
                <w:rFonts w:hint="eastAsia"/>
                <w:b/>
                <w:color w:val="FF0000"/>
                <w:sz w:val="20"/>
              </w:rPr>
              <w:t>，数据字典编码：</w:t>
            </w:r>
            <w:r w:rsidR="003554D8">
              <w:rPr>
                <w:rFonts w:hint="eastAsia"/>
                <w:b/>
                <w:color w:val="FF0000"/>
                <w:sz w:val="20"/>
              </w:rPr>
              <w:t>VEHICLE_TYPE</w:t>
            </w:r>
          </w:p>
          <w:p w:rsidR="003554D8" w:rsidRPr="009D6F66" w:rsidRDefault="00DE02EB" w:rsidP="003554D8">
            <w:pPr>
              <w:pStyle w:val="Default"/>
              <w:jc w:val="both"/>
              <w:rPr>
                <w:b/>
                <w:color w:val="FF0000"/>
                <w:sz w:val="20"/>
              </w:rPr>
            </w:pPr>
            <w:r>
              <w:rPr>
                <w:rFonts w:hint="eastAsia"/>
                <w:b/>
                <w:color w:val="FF0000"/>
                <w:sz w:val="20"/>
              </w:rPr>
              <w:t>T</w:t>
            </w:r>
            <w:r>
              <w:rPr>
                <w:rFonts w:hint="eastAsia"/>
                <w:b/>
                <w:color w:val="FF0000"/>
                <w:sz w:val="20"/>
              </w:rPr>
              <w:t>：拖车，</w:t>
            </w:r>
            <w:r>
              <w:rPr>
                <w:rFonts w:hint="eastAsia"/>
                <w:b/>
                <w:color w:val="FF0000"/>
                <w:sz w:val="20"/>
              </w:rPr>
              <w:t>M</w:t>
            </w:r>
            <w:r>
              <w:rPr>
                <w:rFonts w:hint="eastAsia"/>
                <w:b/>
                <w:color w:val="FF0000"/>
                <w:sz w:val="20"/>
              </w:rPr>
              <w:t>：动车，</w:t>
            </w:r>
            <w:r>
              <w:rPr>
                <w:rFonts w:hint="eastAsia"/>
                <w:b/>
                <w:color w:val="FF0000"/>
                <w:sz w:val="20"/>
              </w:rPr>
              <w:t>D</w:t>
            </w:r>
            <w:r>
              <w:rPr>
                <w:rFonts w:hint="eastAsia"/>
                <w:b/>
                <w:color w:val="FF0000"/>
                <w:sz w:val="20"/>
              </w:rPr>
              <w:t>：司机室，</w:t>
            </w:r>
            <w:r>
              <w:rPr>
                <w:rFonts w:hint="eastAsia"/>
                <w:b/>
                <w:color w:val="FF0000"/>
                <w:sz w:val="20"/>
              </w:rPr>
              <w:t>P</w:t>
            </w:r>
            <w:r>
              <w:rPr>
                <w:rFonts w:hint="eastAsia"/>
                <w:b/>
                <w:color w:val="FF0000"/>
                <w:sz w:val="20"/>
              </w:rPr>
              <w:t>：受电弓，</w:t>
            </w:r>
            <w:r>
              <w:rPr>
                <w:rFonts w:hint="eastAsia"/>
                <w:b/>
                <w:color w:val="FF0000"/>
                <w:sz w:val="20"/>
              </w:rPr>
              <w:t>1</w:t>
            </w:r>
            <w:r>
              <w:rPr>
                <w:rFonts w:hint="eastAsia"/>
                <w:b/>
                <w:color w:val="FF0000"/>
                <w:sz w:val="20"/>
              </w:rPr>
              <w:t>、</w:t>
            </w:r>
            <w:r>
              <w:rPr>
                <w:rFonts w:hint="eastAsia"/>
                <w:b/>
                <w:color w:val="FF0000"/>
                <w:sz w:val="20"/>
              </w:rPr>
              <w:t>2</w:t>
            </w:r>
            <w:r>
              <w:rPr>
                <w:rFonts w:hint="eastAsia"/>
                <w:b/>
                <w:color w:val="FF0000"/>
                <w:sz w:val="20"/>
              </w:rPr>
              <w:t>：一等车或</w:t>
            </w:r>
            <w:r>
              <w:rPr>
                <w:rFonts w:hint="eastAsia"/>
                <w:b/>
                <w:color w:val="FF0000"/>
                <w:sz w:val="20"/>
              </w:rPr>
              <w:t>2</w:t>
            </w:r>
            <w:r>
              <w:rPr>
                <w:rFonts w:hint="eastAsia"/>
                <w:b/>
                <w:color w:val="FF0000"/>
                <w:sz w:val="20"/>
              </w:rPr>
              <w:t>等车</w:t>
            </w:r>
          </w:p>
        </w:tc>
      </w:tr>
      <w:tr w:rsidR="00EC4C4C" w:rsidTr="003554D8">
        <w:tc>
          <w:tcPr>
            <w:tcW w:w="2802" w:type="dxa"/>
            <w:vAlign w:val="center"/>
          </w:tcPr>
          <w:p w:rsidR="00EC4C4C" w:rsidRDefault="00371612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DEFAULT</w:t>
            </w:r>
            <w:r w:rsidR="009D6F66">
              <w:rPr>
                <w:rFonts w:hint="eastAsia"/>
                <w:color w:val="auto"/>
                <w:sz w:val="20"/>
              </w:rPr>
              <w:t>_COUNT</w:t>
            </w:r>
          </w:p>
        </w:tc>
        <w:tc>
          <w:tcPr>
            <w:tcW w:w="1701" w:type="dxa"/>
            <w:vAlign w:val="center"/>
          </w:tcPr>
          <w:p w:rsidR="00EC4C4C" w:rsidRDefault="009D6F66" w:rsidP="009D6F6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C4C4C" w:rsidRDefault="00EC4C4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C4C4C" w:rsidRDefault="009D6F66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默认配置的控制器数量</w:t>
            </w:r>
            <w:r w:rsidR="00D757CF">
              <w:rPr>
                <w:rFonts w:hint="eastAsia"/>
                <w:color w:val="auto"/>
                <w:sz w:val="20"/>
              </w:rPr>
              <w:t>，有可能配置了</w:t>
            </w:r>
            <w:r w:rsidR="00D757CF">
              <w:rPr>
                <w:rFonts w:hint="eastAsia"/>
                <w:color w:val="auto"/>
                <w:sz w:val="20"/>
              </w:rPr>
              <w:t>4</w:t>
            </w:r>
            <w:r w:rsidR="00D757CF">
              <w:rPr>
                <w:rFonts w:hint="eastAsia"/>
                <w:color w:val="auto"/>
                <w:sz w:val="20"/>
              </w:rPr>
              <w:t>个控制器，但实际上只使用了</w:t>
            </w:r>
            <w:r w:rsidR="00D757CF">
              <w:rPr>
                <w:rFonts w:hint="eastAsia"/>
                <w:color w:val="auto"/>
                <w:sz w:val="20"/>
              </w:rPr>
              <w:t>3</w:t>
            </w:r>
            <w:r w:rsidR="00D757CF">
              <w:rPr>
                <w:rFonts w:hint="eastAsia"/>
                <w:color w:val="auto"/>
                <w:sz w:val="20"/>
              </w:rPr>
              <w:t>个。</w:t>
            </w:r>
          </w:p>
        </w:tc>
      </w:tr>
      <w:tr w:rsidR="009D6F66" w:rsidTr="003554D8">
        <w:tc>
          <w:tcPr>
            <w:tcW w:w="2802" w:type="dxa"/>
            <w:vAlign w:val="center"/>
          </w:tcPr>
          <w:p w:rsidR="009D6F66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TRAIN_ID</w:t>
            </w:r>
          </w:p>
        </w:tc>
        <w:tc>
          <w:tcPr>
            <w:tcW w:w="1701" w:type="dxa"/>
            <w:vAlign w:val="center"/>
          </w:tcPr>
          <w:p w:rsidR="009D6F66" w:rsidRDefault="0085755A" w:rsidP="009D6F6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9D6F66" w:rsidRDefault="009D6F66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D6F66" w:rsidRDefault="009D6F66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D6F66" w:rsidRDefault="002018C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车辆归属的编组列车的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。如果为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或为空值，则表示该车辆未被编入列车。</w:t>
            </w:r>
          </w:p>
        </w:tc>
      </w:tr>
      <w:tr w:rsidR="00902C59" w:rsidTr="003554D8">
        <w:tc>
          <w:tcPr>
            <w:tcW w:w="2802" w:type="dxa"/>
            <w:vAlign w:val="center"/>
          </w:tcPr>
          <w:p w:rsidR="00902C59" w:rsidRDefault="00902C59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DESCRIPTION</w:t>
            </w:r>
          </w:p>
        </w:tc>
        <w:tc>
          <w:tcPr>
            <w:tcW w:w="1701" w:type="dxa"/>
            <w:vAlign w:val="center"/>
          </w:tcPr>
          <w:p w:rsidR="00902C59" w:rsidRDefault="00902C59" w:rsidP="009D6F66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275" w:type="dxa"/>
            <w:vAlign w:val="center"/>
          </w:tcPr>
          <w:p w:rsidR="00902C59" w:rsidRDefault="00902C59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02C59" w:rsidRDefault="00902C59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02C59" w:rsidRDefault="00902C59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车辆说明</w:t>
            </w:r>
          </w:p>
        </w:tc>
      </w:tr>
    </w:tbl>
    <w:p w:rsidR="00EC4C4C" w:rsidRDefault="00EC4C4C" w:rsidP="00CC5BB1">
      <w:pPr>
        <w:spacing w:line="360" w:lineRule="auto"/>
        <w:ind w:firstLineChars="200" w:firstLine="420"/>
      </w:pPr>
    </w:p>
    <w:p w:rsidR="003A364C" w:rsidRPr="003A364C" w:rsidRDefault="003A364C" w:rsidP="003A364C">
      <w:pPr>
        <w:pStyle w:val="3"/>
        <w:numPr>
          <w:ilvl w:val="2"/>
          <w:numId w:val="1"/>
        </w:numPr>
        <w:rPr>
          <w:sz w:val="28"/>
        </w:rPr>
      </w:pPr>
      <w:bookmarkStart w:id="119" w:name="_Toc524523280"/>
      <w:r w:rsidRPr="003A364C">
        <w:rPr>
          <w:rFonts w:hint="eastAsia"/>
          <w:sz w:val="28"/>
        </w:rPr>
        <w:t>CONTROLLER</w:t>
      </w:r>
      <w:r w:rsidRPr="003A364C">
        <w:rPr>
          <w:rFonts w:hint="eastAsia"/>
          <w:sz w:val="28"/>
        </w:rPr>
        <w:t>（控制器信息表）</w:t>
      </w:r>
      <w:bookmarkEnd w:id="119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85755A" w:rsidTr="003554D8">
        <w:trPr>
          <w:trHeight w:val="360"/>
        </w:trPr>
        <w:tc>
          <w:tcPr>
            <w:tcW w:w="2802" w:type="dxa"/>
            <w:shd w:val="clear" w:color="auto" w:fill="B3B3B3"/>
          </w:tcPr>
          <w:p w:rsidR="0085755A" w:rsidRDefault="0085755A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85755A" w:rsidRDefault="0085755A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85755A" w:rsidRDefault="0085755A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85755A" w:rsidRDefault="0085755A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85755A" w:rsidRDefault="0085755A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85755A" w:rsidTr="003554D8">
        <w:tc>
          <w:tcPr>
            <w:tcW w:w="2802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85755A" w:rsidTr="003554D8">
        <w:tc>
          <w:tcPr>
            <w:tcW w:w="2802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85755A" w:rsidTr="003554D8">
        <w:tc>
          <w:tcPr>
            <w:tcW w:w="2802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85755A" w:rsidTr="003554D8">
        <w:tc>
          <w:tcPr>
            <w:tcW w:w="2802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85755A" w:rsidTr="003554D8">
        <w:tc>
          <w:tcPr>
            <w:tcW w:w="2802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85755A" w:rsidTr="003554D8">
        <w:tc>
          <w:tcPr>
            <w:tcW w:w="2802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SERIAL_NO</w:t>
            </w:r>
          </w:p>
        </w:tc>
        <w:tc>
          <w:tcPr>
            <w:tcW w:w="1701" w:type="dxa"/>
            <w:vAlign w:val="center"/>
          </w:tcPr>
          <w:p w:rsidR="0085755A" w:rsidRDefault="0085755A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5755A" w:rsidRDefault="0085755A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5755A" w:rsidRDefault="002018C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</w:t>
            </w:r>
            <w:r w:rsidR="0085755A">
              <w:rPr>
                <w:color w:val="auto"/>
                <w:sz w:val="20"/>
              </w:rPr>
              <w:t>出厂序列号</w:t>
            </w:r>
          </w:p>
        </w:tc>
      </w:tr>
      <w:tr w:rsidR="002018C3" w:rsidTr="003554D8">
        <w:tc>
          <w:tcPr>
            <w:tcW w:w="2802" w:type="dxa"/>
            <w:vAlign w:val="center"/>
          </w:tcPr>
          <w:p w:rsidR="002018C3" w:rsidRDefault="002018C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2018C3" w:rsidRDefault="002018C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018C3" w:rsidRDefault="002018C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018C3" w:rsidRDefault="002018C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0C1E26" w:rsidRPr="000C1E26" w:rsidRDefault="002018C3" w:rsidP="000C1E26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控制器编号</w:t>
            </w:r>
            <w:r>
              <w:rPr>
                <w:rFonts w:hint="eastAsia"/>
                <w:color w:val="auto"/>
                <w:sz w:val="20"/>
              </w:rPr>
              <w:t>，</w:t>
            </w:r>
            <w:r w:rsidR="0090646C">
              <w:rPr>
                <w:rFonts w:hint="eastAsia"/>
                <w:color w:val="auto"/>
                <w:sz w:val="20"/>
              </w:rPr>
              <w:t>控</w:t>
            </w:r>
            <w:r w:rsidR="000C1E26" w:rsidRPr="000C1E26">
              <w:rPr>
                <w:rFonts w:hint="eastAsia"/>
                <w:color w:val="auto"/>
                <w:sz w:val="20"/>
              </w:rPr>
              <w:t>制器编号格式为：</w:t>
            </w:r>
            <w:r w:rsidR="000C1E26">
              <w:rPr>
                <w:rFonts w:hint="eastAsia"/>
                <w:color w:val="auto"/>
                <w:sz w:val="20"/>
              </w:rPr>
              <w:t xml:space="preserve"> X-AAAAAA-T</w:t>
            </w:r>
          </w:p>
          <w:p w:rsidR="000C1E26" w:rsidRPr="000C1E26" w:rsidRDefault="000C1E26" w:rsidP="000C1E26">
            <w:pPr>
              <w:pStyle w:val="Default"/>
              <w:rPr>
                <w:color w:val="auto"/>
                <w:sz w:val="20"/>
              </w:rPr>
            </w:pPr>
            <w:r w:rsidRPr="000C1E26">
              <w:rPr>
                <w:color w:val="auto"/>
                <w:sz w:val="20"/>
              </w:rPr>
              <w:t>X</w:t>
            </w:r>
            <w:r w:rsidRPr="000C1E26">
              <w:rPr>
                <w:rFonts w:hint="eastAsia"/>
                <w:color w:val="auto"/>
                <w:sz w:val="20"/>
              </w:rPr>
              <w:t>：为</w:t>
            </w:r>
            <w:r w:rsidRPr="000C1E26">
              <w:rPr>
                <w:color w:val="auto"/>
                <w:sz w:val="20"/>
              </w:rPr>
              <w:t>T</w:t>
            </w:r>
            <w:r w:rsidRPr="000C1E26">
              <w:rPr>
                <w:rFonts w:hint="eastAsia"/>
                <w:color w:val="auto"/>
                <w:sz w:val="20"/>
              </w:rPr>
              <w:t>、</w:t>
            </w:r>
            <w:r w:rsidRPr="000C1E26">
              <w:rPr>
                <w:color w:val="auto"/>
                <w:sz w:val="20"/>
              </w:rPr>
              <w:t>S</w:t>
            </w:r>
            <w:r w:rsidRPr="000C1E26">
              <w:rPr>
                <w:rFonts w:hint="eastAsia"/>
                <w:color w:val="auto"/>
                <w:sz w:val="20"/>
              </w:rPr>
              <w:t>或其他，</w:t>
            </w:r>
            <w:r w:rsidRPr="000C1E26">
              <w:rPr>
                <w:color w:val="auto"/>
                <w:sz w:val="20"/>
              </w:rPr>
              <w:t>T</w:t>
            </w:r>
            <w:r w:rsidRPr="000C1E26">
              <w:rPr>
                <w:rFonts w:hint="eastAsia"/>
                <w:color w:val="auto"/>
                <w:sz w:val="20"/>
              </w:rPr>
              <w:t>表示安装在列车上的控制器，</w:t>
            </w:r>
            <w:r w:rsidRPr="000C1E26">
              <w:rPr>
                <w:color w:val="auto"/>
                <w:sz w:val="20"/>
              </w:rPr>
              <w:t>X</w:t>
            </w:r>
            <w:r w:rsidRPr="000C1E26">
              <w:rPr>
                <w:rFonts w:hint="eastAsia"/>
                <w:color w:val="auto"/>
                <w:sz w:val="20"/>
              </w:rPr>
              <w:t>值为</w:t>
            </w:r>
            <w:r w:rsidR="003827EC">
              <w:rPr>
                <w:color w:val="auto"/>
                <w:sz w:val="20"/>
              </w:rPr>
              <w:t>A</w:t>
            </w:r>
            <w:r w:rsidRPr="000C1E26">
              <w:rPr>
                <w:rFonts w:hint="eastAsia"/>
                <w:color w:val="auto"/>
                <w:sz w:val="20"/>
              </w:rPr>
              <w:t>表示安装在车站的控制器，</w:t>
            </w:r>
            <w:r w:rsidRPr="000C1E26">
              <w:rPr>
                <w:color w:val="auto"/>
                <w:sz w:val="20"/>
              </w:rPr>
              <w:t>X</w:t>
            </w:r>
            <w:r w:rsidRPr="000C1E26">
              <w:rPr>
                <w:rFonts w:hint="eastAsia"/>
                <w:color w:val="auto"/>
                <w:sz w:val="20"/>
              </w:rPr>
              <w:t>值为其他，表示安装在其他地方的控制器。</w:t>
            </w:r>
          </w:p>
          <w:p w:rsidR="000C1E26" w:rsidRPr="000C1E26" w:rsidRDefault="000C1E26" w:rsidP="000C1E26">
            <w:pPr>
              <w:pStyle w:val="Default"/>
              <w:rPr>
                <w:color w:val="auto"/>
                <w:sz w:val="20"/>
              </w:rPr>
            </w:pPr>
            <w:r w:rsidRPr="000C1E26">
              <w:rPr>
                <w:color w:val="auto"/>
                <w:sz w:val="20"/>
              </w:rPr>
              <w:t>AAAAAA</w:t>
            </w:r>
            <w:r w:rsidRPr="000C1E26">
              <w:rPr>
                <w:rFonts w:hint="eastAsia"/>
                <w:color w:val="auto"/>
                <w:sz w:val="20"/>
              </w:rPr>
              <w:t>：为序号，列车序号或车站序号。每新编组一辆列车，其序号为一新增值，不能是以前曾经使用过的值。车站序号也是如此。并且车站、列车序号一旦产生就不可修改。</w:t>
            </w:r>
          </w:p>
          <w:p w:rsidR="002018C3" w:rsidRDefault="000C1E26" w:rsidP="000C1E26">
            <w:pPr>
              <w:pStyle w:val="Default"/>
              <w:jc w:val="both"/>
              <w:rPr>
                <w:color w:val="auto"/>
                <w:sz w:val="20"/>
              </w:rPr>
            </w:pPr>
            <w:r w:rsidRPr="000C1E26">
              <w:rPr>
                <w:color w:val="auto"/>
                <w:sz w:val="20"/>
              </w:rPr>
              <w:t>T</w:t>
            </w:r>
            <w:r w:rsidRPr="000C1E26">
              <w:rPr>
                <w:rFonts w:hint="eastAsia"/>
                <w:color w:val="auto"/>
                <w:sz w:val="20"/>
              </w:rPr>
              <w:t>：表示类别，车辆控制器值为</w:t>
            </w:r>
            <w:r w:rsidRPr="000C1E26">
              <w:rPr>
                <w:color w:val="auto"/>
                <w:sz w:val="20"/>
              </w:rPr>
              <w:t>0</w:t>
            </w:r>
            <w:r w:rsidRPr="000C1E26">
              <w:rPr>
                <w:rFonts w:hint="eastAsia"/>
                <w:color w:val="auto"/>
                <w:sz w:val="20"/>
              </w:rPr>
              <w:t>或</w:t>
            </w:r>
            <w:r w:rsidRPr="000C1E26">
              <w:rPr>
                <w:color w:val="auto"/>
                <w:sz w:val="20"/>
              </w:rPr>
              <w:t>1</w:t>
            </w:r>
            <w:r w:rsidRPr="000C1E26">
              <w:rPr>
                <w:rFonts w:hint="eastAsia"/>
                <w:color w:val="auto"/>
                <w:sz w:val="20"/>
              </w:rPr>
              <w:t>，表示车头或车车尾；车站控制器值为</w:t>
            </w:r>
            <w:r w:rsidR="003827EC">
              <w:rPr>
                <w:rFonts w:hint="eastAsia"/>
                <w:color w:val="auto"/>
                <w:sz w:val="20"/>
              </w:rPr>
              <w:t>2</w:t>
            </w:r>
            <w:r w:rsidRPr="000C1E26">
              <w:rPr>
                <w:rFonts w:hint="eastAsia"/>
                <w:color w:val="auto"/>
                <w:sz w:val="20"/>
              </w:rPr>
              <w:t>，</w:t>
            </w:r>
            <w:r w:rsidR="003827EC">
              <w:rPr>
                <w:rFonts w:hint="eastAsia"/>
                <w:color w:val="auto"/>
                <w:sz w:val="20"/>
              </w:rPr>
              <w:t>3</w:t>
            </w:r>
            <w:r w:rsidRPr="000C1E26">
              <w:rPr>
                <w:rFonts w:hint="eastAsia"/>
                <w:color w:val="auto"/>
                <w:sz w:val="20"/>
              </w:rPr>
              <w:t>，</w:t>
            </w:r>
            <w:r w:rsidR="003827EC">
              <w:rPr>
                <w:rFonts w:hint="eastAsia"/>
                <w:color w:val="auto"/>
                <w:sz w:val="20"/>
              </w:rPr>
              <w:t>4</w:t>
            </w:r>
            <w:r w:rsidR="003827EC">
              <w:rPr>
                <w:rFonts w:hint="eastAsia"/>
                <w:color w:val="auto"/>
                <w:sz w:val="20"/>
              </w:rPr>
              <w:t>，表示站厅控制器、上行控制器及下行控制器，</w:t>
            </w:r>
            <w:r w:rsidR="003827EC">
              <w:rPr>
                <w:rFonts w:hint="eastAsia"/>
                <w:color w:val="auto"/>
                <w:sz w:val="20"/>
              </w:rPr>
              <w:t>5</w:t>
            </w:r>
            <w:r w:rsidR="003827EC">
              <w:rPr>
                <w:rFonts w:hint="eastAsia"/>
                <w:color w:val="auto"/>
                <w:sz w:val="20"/>
              </w:rPr>
              <w:t>：其他控制器</w:t>
            </w:r>
          </w:p>
          <w:p w:rsidR="003827EC" w:rsidRPr="003827EC" w:rsidRDefault="003827EC" w:rsidP="000C1E26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9966E1" w:rsidTr="003554D8">
        <w:tc>
          <w:tcPr>
            <w:tcW w:w="2802" w:type="dxa"/>
            <w:vAlign w:val="center"/>
          </w:tcPr>
          <w:p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966E1" w:rsidRPr="0002732A" w:rsidRDefault="009966E1" w:rsidP="002018C3">
            <w:pPr>
              <w:pStyle w:val="Default"/>
              <w:jc w:val="both"/>
              <w:rPr>
                <w:color w:val="auto"/>
                <w:sz w:val="20"/>
              </w:rPr>
            </w:pPr>
            <w:r w:rsidRPr="009966E1">
              <w:rPr>
                <w:color w:val="auto"/>
                <w:sz w:val="20"/>
              </w:rPr>
              <w:t>控制器名称</w:t>
            </w:r>
            <w:r w:rsidRPr="009966E1">
              <w:rPr>
                <w:rFonts w:hint="eastAsia"/>
                <w:color w:val="auto"/>
                <w:sz w:val="20"/>
              </w:rPr>
              <w:t>，</w:t>
            </w:r>
          </w:p>
        </w:tc>
      </w:tr>
      <w:tr w:rsidR="002018C3" w:rsidTr="003554D8">
        <w:tc>
          <w:tcPr>
            <w:tcW w:w="2802" w:type="dxa"/>
            <w:vAlign w:val="center"/>
          </w:tcPr>
          <w:p w:rsidR="002018C3" w:rsidRPr="002018C3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DEVICE_</w:t>
            </w:r>
            <w:r w:rsidR="002018C3">
              <w:rPr>
                <w:rFonts w:hint="eastAsia"/>
                <w:color w:val="auto"/>
                <w:sz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2018C3" w:rsidRDefault="002018C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018C3" w:rsidRDefault="002018C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018C3" w:rsidRDefault="002018C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018C3" w:rsidRPr="0002732A" w:rsidRDefault="002018C3" w:rsidP="002018C3">
            <w:pPr>
              <w:pStyle w:val="Default"/>
              <w:jc w:val="both"/>
              <w:rPr>
                <w:color w:val="auto"/>
                <w:sz w:val="20"/>
              </w:rPr>
            </w:pPr>
            <w:r w:rsidRPr="0002732A">
              <w:rPr>
                <w:color w:val="auto"/>
                <w:sz w:val="20"/>
              </w:rPr>
              <w:t>控制器</w:t>
            </w:r>
            <w:r w:rsidR="009966E1" w:rsidRPr="0002732A">
              <w:rPr>
                <w:color w:val="auto"/>
                <w:sz w:val="20"/>
              </w:rPr>
              <w:t>设备</w:t>
            </w:r>
            <w:r w:rsidRPr="0002732A">
              <w:rPr>
                <w:color w:val="auto"/>
                <w:sz w:val="20"/>
              </w:rPr>
              <w:t>类型</w:t>
            </w:r>
            <w:r w:rsidRPr="0002732A">
              <w:rPr>
                <w:rFonts w:hint="eastAsia"/>
                <w:color w:val="auto"/>
                <w:sz w:val="20"/>
              </w:rPr>
              <w:t>，</w:t>
            </w:r>
            <w:r w:rsidRPr="0002732A">
              <w:rPr>
                <w:color w:val="auto"/>
                <w:sz w:val="20"/>
              </w:rPr>
              <w:t>值待定</w:t>
            </w:r>
            <w:r w:rsidR="00C71A68" w:rsidRPr="0002732A">
              <w:rPr>
                <w:rFonts w:hint="eastAsia"/>
                <w:color w:val="auto"/>
                <w:sz w:val="20"/>
              </w:rPr>
              <w:t>，</w:t>
            </w:r>
            <w:r w:rsidR="00C71A68" w:rsidRPr="0002732A">
              <w:rPr>
                <w:color w:val="auto"/>
                <w:sz w:val="20"/>
              </w:rPr>
              <w:t>数据字典</w:t>
            </w:r>
            <w:r w:rsidR="00C71A68" w:rsidRPr="0002732A">
              <w:rPr>
                <w:rFonts w:hint="eastAsia"/>
                <w:color w:val="auto"/>
                <w:sz w:val="20"/>
              </w:rPr>
              <w:t>：</w:t>
            </w:r>
            <w:r w:rsidR="001A666B" w:rsidRPr="0002732A">
              <w:rPr>
                <w:rFonts w:hint="eastAsia"/>
                <w:color w:val="auto"/>
                <w:sz w:val="20"/>
              </w:rPr>
              <w:t>CONTROLLER</w:t>
            </w:r>
            <w:r w:rsidR="00C71A68" w:rsidRPr="0002732A">
              <w:rPr>
                <w:rFonts w:hint="eastAsia"/>
                <w:color w:val="auto"/>
                <w:sz w:val="20"/>
              </w:rPr>
              <w:t>_DEVICE_TYPE</w:t>
            </w:r>
          </w:p>
        </w:tc>
      </w:tr>
      <w:tr w:rsidR="009966E1" w:rsidRPr="009966E1" w:rsidTr="003554D8">
        <w:tc>
          <w:tcPr>
            <w:tcW w:w="2802" w:type="dxa"/>
            <w:vAlign w:val="center"/>
          </w:tcPr>
          <w:p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INSTALL_TYPE</w:t>
            </w:r>
          </w:p>
        </w:tc>
        <w:tc>
          <w:tcPr>
            <w:tcW w:w="1701" w:type="dxa"/>
            <w:vAlign w:val="center"/>
          </w:tcPr>
          <w:p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A5AA2" w:rsidRDefault="009966E1" w:rsidP="001A66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安装类型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</w:t>
            </w:r>
            <w:r w:rsidR="009A5AA2">
              <w:rPr>
                <w:rFonts w:hint="eastAsia"/>
                <w:color w:val="auto"/>
                <w:sz w:val="20"/>
              </w:rPr>
              <w:t>车头</w:t>
            </w:r>
            <w:r>
              <w:rPr>
                <w:rFonts w:hint="eastAsia"/>
                <w:color w:val="auto"/>
                <w:sz w:val="20"/>
              </w:rPr>
              <w:t>控制器，</w:t>
            </w:r>
          </w:p>
          <w:p w:rsidR="009966E1" w:rsidRDefault="009A5AA2" w:rsidP="009A5AA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：车尾控制器，</w:t>
            </w:r>
            <w:r>
              <w:rPr>
                <w:rFonts w:hint="eastAsia"/>
                <w:color w:val="auto"/>
                <w:sz w:val="20"/>
              </w:rPr>
              <w:t>2</w:t>
            </w:r>
            <w:r w:rsidR="009966E1">
              <w:rPr>
                <w:rFonts w:hint="eastAsia"/>
                <w:color w:val="auto"/>
                <w:sz w:val="20"/>
              </w:rPr>
              <w:t>：站台上行控制器，</w:t>
            </w:r>
            <w:r>
              <w:rPr>
                <w:rFonts w:hint="eastAsia"/>
                <w:color w:val="auto"/>
                <w:sz w:val="20"/>
              </w:rPr>
              <w:t>3</w:t>
            </w:r>
            <w:r w:rsidR="009966E1">
              <w:rPr>
                <w:rFonts w:hint="eastAsia"/>
                <w:color w:val="auto"/>
                <w:sz w:val="20"/>
              </w:rPr>
              <w:t>：站台下行控制器</w:t>
            </w:r>
            <w:r w:rsidR="00C71A68"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4</w:t>
            </w:r>
            <w:r w:rsidR="000F56EA">
              <w:rPr>
                <w:rFonts w:hint="eastAsia"/>
                <w:color w:val="auto"/>
                <w:sz w:val="20"/>
              </w:rPr>
              <w:t>：站厅控制器，</w:t>
            </w:r>
            <w:r w:rsidR="00C71A68">
              <w:rPr>
                <w:rFonts w:hint="eastAsia"/>
                <w:color w:val="auto"/>
                <w:sz w:val="20"/>
              </w:rPr>
              <w:t>数据字典：</w:t>
            </w:r>
            <w:r w:rsidR="001A666B">
              <w:rPr>
                <w:rFonts w:hint="eastAsia"/>
                <w:color w:val="auto"/>
                <w:sz w:val="20"/>
              </w:rPr>
              <w:t xml:space="preserve">CONTROLLER </w:t>
            </w:r>
            <w:r w:rsidR="00C71A68">
              <w:rPr>
                <w:rFonts w:hint="eastAsia"/>
                <w:color w:val="auto"/>
                <w:sz w:val="20"/>
              </w:rPr>
              <w:t xml:space="preserve">_INSTALL_TYPE </w:t>
            </w:r>
          </w:p>
        </w:tc>
      </w:tr>
      <w:tr w:rsidR="009966E1" w:rsidTr="003554D8">
        <w:tc>
          <w:tcPr>
            <w:tcW w:w="2802" w:type="dxa"/>
            <w:vAlign w:val="center"/>
          </w:tcPr>
          <w:p w:rsidR="009966E1" w:rsidRDefault="007F65E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INSTALL</w:t>
            </w:r>
            <w:r w:rsidR="009966E1"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966E1" w:rsidRDefault="00BB5D32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控制器归属的列车</w:t>
            </w:r>
            <w:r w:rsidR="009966E1">
              <w:rPr>
                <w:color w:val="auto"/>
                <w:sz w:val="20"/>
              </w:rPr>
              <w:t>或站台</w:t>
            </w:r>
            <w:r w:rsidR="009966E1"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B16198" w:rsidTr="003554D8">
        <w:tc>
          <w:tcPr>
            <w:tcW w:w="2802" w:type="dxa"/>
            <w:vAlign w:val="center"/>
          </w:tcPr>
          <w:p w:rsidR="00B16198" w:rsidRDefault="00B16198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LINE_ID</w:t>
            </w:r>
          </w:p>
        </w:tc>
        <w:tc>
          <w:tcPr>
            <w:tcW w:w="1701" w:type="dxa"/>
            <w:vAlign w:val="center"/>
          </w:tcPr>
          <w:p w:rsidR="00B16198" w:rsidRDefault="00B16198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B16198" w:rsidRDefault="00B16198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16198" w:rsidRDefault="00B16198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16198" w:rsidRDefault="00B16198" w:rsidP="008F1D3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车站控制器</w:t>
            </w:r>
            <w:r w:rsidR="008F1D30">
              <w:rPr>
                <w:rFonts w:hint="eastAsia"/>
                <w:color w:val="auto"/>
                <w:sz w:val="20"/>
              </w:rPr>
              <w:t>归属的运营线路</w:t>
            </w:r>
            <w:r w:rsidR="008F1D30">
              <w:rPr>
                <w:rFonts w:hint="eastAsia"/>
                <w:color w:val="auto"/>
                <w:sz w:val="20"/>
              </w:rPr>
              <w:t>ID</w:t>
            </w:r>
            <w:r w:rsidR="00C25F92"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9966E1" w:rsidTr="003554D8">
        <w:tc>
          <w:tcPr>
            <w:tcW w:w="2802" w:type="dxa"/>
            <w:vAlign w:val="center"/>
          </w:tcPr>
          <w:p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IP_ADDRESS</w:t>
            </w:r>
          </w:p>
        </w:tc>
        <w:tc>
          <w:tcPr>
            <w:tcW w:w="1701" w:type="dxa"/>
            <w:vAlign w:val="center"/>
          </w:tcPr>
          <w:p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966E1" w:rsidRDefault="009966E1" w:rsidP="002018C3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</w:t>
            </w:r>
            <w:r>
              <w:rPr>
                <w:color w:val="auto"/>
                <w:sz w:val="20"/>
              </w:rPr>
              <w:t>IP</w:t>
            </w:r>
            <w:r>
              <w:rPr>
                <w:color w:val="auto"/>
                <w:sz w:val="20"/>
              </w:rPr>
              <w:t>地址</w:t>
            </w:r>
          </w:p>
        </w:tc>
      </w:tr>
      <w:tr w:rsidR="009966E1" w:rsidTr="003554D8">
        <w:tc>
          <w:tcPr>
            <w:tcW w:w="2802" w:type="dxa"/>
            <w:vAlign w:val="center"/>
          </w:tcPr>
          <w:p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OPEN_TIME</w:t>
            </w:r>
          </w:p>
        </w:tc>
        <w:tc>
          <w:tcPr>
            <w:tcW w:w="1701" w:type="dxa"/>
            <w:vAlign w:val="center"/>
          </w:tcPr>
          <w:p w:rsidR="009966E1" w:rsidRDefault="002857C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966E1" w:rsidRDefault="009966E1" w:rsidP="002018C3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控制器每天开机时间</w:t>
            </w:r>
          </w:p>
        </w:tc>
      </w:tr>
      <w:tr w:rsidR="009966E1" w:rsidTr="003554D8">
        <w:tc>
          <w:tcPr>
            <w:tcW w:w="2802" w:type="dxa"/>
            <w:vAlign w:val="center"/>
          </w:tcPr>
          <w:p w:rsidR="009966E1" w:rsidRDefault="009966E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CLOSE_TIME</w:t>
            </w:r>
          </w:p>
        </w:tc>
        <w:tc>
          <w:tcPr>
            <w:tcW w:w="1701" w:type="dxa"/>
            <w:vAlign w:val="center"/>
          </w:tcPr>
          <w:p w:rsidR="009966E1" w:rsidRDefault="002857C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966E1" w:rsidRDefault="009966E1" w:rsidP="002018C3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控制器每天休眠时间</w:t>
            </w:r>
          </w:p>
        </w:tc>
      </w:tr>
      <w:tr w:rsidR="009966E1" w:rsidTr="003554D8">
        <w:tc>
          <w:tcPr>
            <w:tcW w:w="2802" w:type="dxa"/>
            <w:vAlign w:val="center"/>
          </w:tcPr>
          <w:p w:rsidR="009966E1" w:rsidRDefault="00462EAD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SORT</w:t>
            </w:r>
          </w:p>
        </w:tc>
        <w:tc>
          <w:tcPr>
            <w:tcW w:w="1701" w:type="dxa"/>
            <w:vAlign w:val="center"/>
          </w:tcPr>
          <w:p w:rsidR="009966E1" w:rsidRDefault="00462EAD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966E1" w:rsidRDefault="009966E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966E1" w:rsidRDefault="00462EAD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控制器在车站的排序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用于显示顺序</w:t>
            </w:r>
            <w:r w:rsidR="0035710A"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2E6265" w:rsidTr="003554D8">
        <w:tc>
          <w:tcPr>
            <w:tcW w:w="2802" w:type="dxa"/>
            <w:vAlign w:val="center"/>
          </w:tcPr>
          <w:p w:rsidR="002E6265" w:rsidRDefault="002E6265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LINE_ID</w:t>
            </w:r>
          </w:p>
        </w:tc>
        <w:tc>
          <w:tcPr>
            <w:tcW w:w="1701" w:type="dxa"/>
            <w:vAlign w:val="center"/>
          </w:tcPr>
          <w:p w:rsidR="002E6265" w:rsidRDefault="002E6265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2E6265" w:rsidRDefault="002E6265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E6265" w:rsidRDefault="002E6265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E6265" w:rsidRDefault="002E6265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控制器归属的运营线路</w:t>
            </w:r>
          </w:p>
        </w:tc>
      </w:tr>
      <w:tr w:rsidR="002E6265" w:rsidTr="003554D8">
        <w:tc>
          <w:tcPr>
            <w:tcW w:w="2802" w:type="dxa"/>
            <w:vAlign w:val="center"/>
          </w:tcPr>
          <w:p w:rsidR="002E6265" w:rsidRDefault="002E6265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2E6265" w:rsidRDefault="002E6265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E6265" w:rsidRDefault="002E6265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E6265" w:rsidRDefault="002E6265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E6265" w:rsidRDefault="002E6265" w:rsidP="00ED3AB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在接收到</w:t>
            </w:r>
            <w:r w:rsidR="00ED3AB0">
              <w:rPr>
                <w:color w:val="auto"/>
                <w:sz w:val="20"/>
              </w:rPr>
              <w:t>初始化请求</w:t>
            </w:r>
            <w:r>
              <w:rPr>
                <w:color w:val="auto"/>
                <w:sz w:val="20"/>
              </w:rPr>
              <w:t>或失去联系时自动更新</w:t>
            </w:r>
          </w:p>
        </w:tc>
      </w:tr>
      <w:tr w:rsidR="002E6265" w:rsidTr="003554D8">
        <w:tc>
          <w:tcPr>
            <w:tcW w:w="2802" w:type="dxa"/>
            <w:vAlign w:val="center"/>
          </w:tcPr>
          <w:p w:rsidR="002E6265" w:rsidRDefault="002E6265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STATUS_UPDATE_TIME</w:t>
            </w:r>
          </w:p>
        </w:tc>
        <w:tc>
          <w:tcPr>
            <w:tcW w:w="1701" w:type="dxa"/>
            <w:vAlign w:val="center"/>
          </w:tcPr>
          <w:p w:rsidR="002E6265" w:rsidRDefault="002E6265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E6265" w:rsidRDefault="002E6265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E6265" w:rsidRDefault="002E6265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E6265" w:rsidRDefault="002E6265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状态更新时间</w:t>
            </w:r>
          </w:p>
        </w:tc>
      </w:tr>
    </w:tbl>
    <w:p w:rsidR="003A364C" w:rsidRDefault="003A364C" w:rsidP="00CC5BB1">
      <w:pPr>
        <w:spacing w:line="360" w:lineRule="auto"/>
        <w:ind w:firstLineChars="200" w:firstLine="420"/>
      </w:pPr>
    </w:p>
    <w:p w:rsidR="002A0B0C" w:rsidRDefault="002A0B0C" w:rsidP="002A0B0C">
      <w:pPr>
        <w:pStyle w:val="3"/>
        <w:numPr>
          <w:ilvl w:val="2"/>
          <w:numId w:val="1"/>
        </w:numPr>
      </w:pPr>
      <w:bookmarkStart w:id="120" w:name="_Toc524523281"/>
      <w:r w:rsidRPr="002A0B0C">
        <w:rPr>
          <w:rFonts w:hint="eastAsia"/>
          <w:sz w:val="28"/>
        </w:rPr>
        <w:t>CONTROLLER_STATUS</w:t>
      </w:r>
      <w:r w:rsidRPr="002A0B0C">
        <w:rPr>
          <w:rFonts w:hint="eastAsia"/>
          <w:sz w:val="28"/>
        </w:rPr>
        <w:t>（控制器状态记录表）</w:t>
      </w:r>
      <w:bookmarkEnd w:id="120"/>
    </w:p>
    <w:p w:rsidR="002A0B0C" w:rsidRDefault="002A0B0C" w:rsidP="00CC5BB1">
      <w:pPr>
        <w:spacing w:line="360" w:lineRule="auto"/>
        <w:ind w:firstLineChars="200" w:firstLine="420"/>
      </w:pPr>
      <w:r>
        <w:rPr>
          <w:rFonts w:hint="eastAsia"/>
        </w:rPr>
        <w:t>记录控制器历史状态数据。数据由控制器发送给中心服务器并存入到数据库中。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2A0B0C" w:rsidTr="00685089">
        <w:trPr>
          <w:trHeight w:val="360"/>
        </w:trPr>
        <w:tc>
          <w:tcPr>
            <w:tcW w:w="2802" w:type="dxa"/>
            <w:shd w:val="clear" w:color="auto" w:fill="B3B3B3"/>
          </w:tcPr>
          <w:p w:rsidR="002A0B0C" w:rsidRDefault="002A0B0C" w:rsidP="0068508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2A0B0C" w:rsidRDefault="002A0B0C" w:rsidP="0068508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2A0B0C" w:rsidRDefault="002A0B0C" w:rsidP="0068508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2A0B0C" w:rsidRDefault="002A0B0C" w:rsidP="00685089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2A0B0C" w:rsidRDefault="002A0B0C" w:rsidP="00685089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CONTROLLER</w:t>
            </w:r>
          </w:p>
        </w:tc>
        <w:tc>
          <w:tcPr>
            <w:tcW w:w="1701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F91E07" w:rsidTr="00685089">
        <w:tc>
          <w:tcPr>
            <w:tcW w:w="2802" w:type="dxa"/>
            <w:vAlign w:val="center"/>
          </w:tcPr>
          <w:p w:rsidR="00F91E07" w:rsidRDefault="00F91E07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IP_ADDRESS</w:t>
            </w:r>
          </w:p>
        </w:tc>
        <w:tc>
          <w:tcPr>
            <w:tcW w:w="1701" w:type="dxa"/>
            <w:vAlign w:val="center"/>
          </w:tcPr>
          <w:p w:rsidR="00F91E07" w:rsidRDefault="00F91E07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F91E07" w:rsidRDefault="00F91E07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F91E07" w:rsidRDefault="00F91E07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F91E07" w:rsidRDefault="00F91E07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</w:t>
            </w:r>
            <w:r>
              <w:rPr>
                <w:color w:val="auto"/>
                <w:sz w:val="20"/>
              </w:rPr>
              <w:t>IP</w:t>
            </w:r>
            <w:r>
              <w:rPr>
                <w:color w:val="auto"/>
                <w:sz w:val="20"/>
              </w:rPr>
              <w:t>地址</w:t>
            </w:r>
          </w:p>
        </w:tc>
      </w:tr>
      <w:tr w:rsidR="00A929B4" w:rsidTr="00685089">
        <w:tc>
          <w:tcPr>
            <w:tcW w:w="2802" w:type="dxa"/>
            <w:vAlign w:val="center"/>
          </w:tcPr>
          <w:p w:rsidR="00A929B4" w:rsidRDefault="00A929B4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DATE</w:t>
            </w:r>
          </w:p>
        </w:tc>
        <w:tc>
          <w:tcPr>
            <w:tcW w:w="1701" w:type="dxa"/>
            <w:vAlign w:val="center"/>
          </w:tcPr>
          <w:p w:rsidR="00A929B4" w:rsidRDefault="00A929B4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929B4" w:rsidRDefault="00A929B4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929B4" w:rsidRDefault="00A929B4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929B4" w:rsidRDefault="00A929B4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日期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</w:p>
        </w:tc>
        <w:tc>
          <w:tcPr>
            <w:tcW w:w="1701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时间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CPU</w:t>
            </w:r>
          </w:p>
        </w:tc>
        <w:tc>
          <w:tcPr>
            <w:tcW w:w="1701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CPU</w:t>
            </w:r>
            <w:r>
              <w:rPr>
                <w:color w:val="auto"/>
                <w:sz w:val="20"/>
              </w:rPr>
              <w:t>占有率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为一个</w:t>
            </w:r>
            <w:r>
              <w:rPr>
                <w:rFonts w:hint="eastAsia"/>
                <w:color w:val="auto"/>
                <w:sz w:val="20"/>
              </w:rPr>
              <w:t>4</w:t>
            </w:r>
            <w:r>
              <w:rPr>
                <w:rFonts w:hint="eastAsia"/>
                <w:color w:val="auto"/>
                <w:sz w:val="20"/>
              </w:rPr>
              <w:t>位整数，如：</w:t>
            </w:r>
            <w:r>
              <w:rPr>
                <w:rFonts w:hint="eastAsia"/>
                <w:color w:val="auto"/>
                <w:sz w:val="20"/>
              </w:rPr>
              <w:t>2345</w:t>
            </w:r>
            <w:r>
              <w:rPr>
                <w:rFonts w:hint="eastAsia"/>
                <w:color w:val="auto"/>
                <w:sz w:val="20"/>
              </w:rPr>
              <w:t>，表示为当前占有率为</w:t>
            </w:r>
            <w:r>
              <w:rPr>
                <w:rFonts w:hint="eastAsia"/>
                <w:color w:val="auto"/>
                <w:sz w:val="20"/>
              </w:rPr>
              <w:t>23.45%</w:t>
            </w:r>
            <w:r>
              <w:rPr>
                <w:rFonts w:hint="eastAsia"/>
                <w:color w:val="auto"/>
                <w:sz w:val="20"/>
              </w:rPr>
              <w:t>。下同。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MEMORY</w:t>
            </w:r>
          </w:p>
        </w:tc>
        <w:tc>
          <w:tcPr>
            <w:tcW w:w="1701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内存占有率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HARDDISK</w:t>
            </w:r>
          </w:p>
        </w:tc>
        <w:tc>
          <w:tcPr>
            <w:tcW w:w="1701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2A0B0C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硬盘空间占有率</w:t>
            </w:r>
          </w:p>
        </w:tc>
      </w:tr>
      <w:tr w:rsidR="002A0B0C" w:rsidTr="00685089">
        <w:tc>
          <w:tcPr>
            <w:tcW w:w="2802" w:type="dxa"/>
            <w:vAlign w:val="center"/>
          </w:tcPr>
          <w:p w:rsidR="002A0B0C" w:rsidRDefault="00D64225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701" w:type="dxa"/>
            <w:vAlign w:val="center"/>
          </w:tcPr>
          <w:p w:rsidR="002A0B0C" w:rsidRDefault="00D64225" w:rsidP="0068508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2A0B0C" w:rsidRDefault="002A0B0C" w:rsidP="00685089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2A0B0C" w:rsidRDefault="00D64225" w:rsidP="0007302E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控制器状态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：正常，</w:t>
            </w:r>
            <w:r w:rsidR="001055BE">
              <w:rPr>
                <w:rFonts w:hint="eastAsia"/>
                <w:color w:val="auto"/>
                <w:sz w:val="20"/>
              </w:rPr>
              <w:t>5</w:t>
            </w:r>
            <w:r>
              <w:rPr>
                <w:rFonts w:hint="eastAsia"/>
                <w:color w:val="auto"/>
                <w:sz w:val="20"/>
              </w:rPr>
              <w:t>：未连接，数据字典：</w:t>
            </w:r>
            <w:r w:rsidR="0007302E">
              <w:rPr>
                <w:rFonts w:hint="eastAsia"/>
                <w:color w:val="auto"/>
                <w:sz w:val="20"/>
              </w:rPr>
              <w:t>ERROR_COLOR</w:t>
            </w:r>
            <w:r w:rsidR="004B5F77">
              <w:rPr>
                <w:rFonts w:hint="eastAsia"/>
                <w:color w:val="auto"/>
                <w:sz w:val="20"/>
              </w:rPr>
              <w:t>。</w:t>
            </w:r>
          </w:p>
          <w:p w:rsidR="004B5F77" w:rsidRPr="00A62712" w:rsidRDefault="004B5F77" w:rsidP="0007302E">
            <w:pPr>
              <w:pStyle w:val="Default"/>
              <w:jc w:val="both"/>
              <w:rPr>
                <w:b/>
                <w:color w:val="FF0000"/>
                <w:sz w:val="20"/>
              </w:rPr>
            </w:pPr>
            <w:r w:rsidRPr="00A62712">
              <w:rPr>
                <w:rFonts w:hint="eastAsia"/>
                <w:b/>
                <w:color w:val="FF0000"/>
                <w:sz w:val="20"/>
              </w:rPr>
              <w:t>注：该值由后端自动更新，但未使用。状态在</w:t>
            </w:r>
            <w:r w:rsidRPr="00A62712">
              <w:rPr>
                <w:rFonts w:hint="eastAsia"/>
                <w:b/>
                <w:color w:val="FF0000"/>
                <w:sz w:val="20"/>
              </w:rPr>
              <w:t>CONTROLLER</w:t>
            </w:r>
            <w:r w:rsidRPr="00A62712">
              <w:rPr>
                <w:rFonts w:hint="eastAsia"/>
                <w:b/>
                <w:color w:val="FF0000"/>
                <w:sz w:val="20"/>
              </w:rPr>
              <w:t>表中。</w:t>
            </w:r>
          </w:p>
        </w:tc>
      </w:tr>
    </w:tbl>
    <w:p w:rsidR="002A0B0C" w:rsidRDefault="002A0B0C" w:rsidP="00CC5BB1">
      <w:pPr>
        <w:spacing w:line="360" w:lineRule="auto"/>
        <w:ind w:firstLineChars="200" w:firstLine="420"/>
      </w:pPr>
    </w:p>
    <w:p w:rsidR="002A0B0C" w:rsidRDefault="002A0B0C" w:rsidP="00CC5BB1">
      <w:pPr>
        <w:spacing w:line="360" w:lineRule="auto"/>
        <w:ind w:firstLineChars="200" w:firstLine="420"/>
      </w:pPr>
    </w:p>
    <w:p w:rsidR="0085755A" w:rsidRPr="00AF237C" w:rsidRDefault="00A516FA" w:rsidP="00AF237C">
      <w:pPr>
        <w:pStyle w:val="3"/>
        <w:numPr>
          <w:ilvl w:val="2"/>
          <w:numId w:val="1"/>
        </w:numPr>
        <w:rPr>
          <w:sz w:val="28"/>
        </w:rPr>
      </w:pPr>
      <w:bookmarkStart w:id="121" w:name="_Toc524523282"/>
      <w:r>
        <w:rPr>
          <w:rFonts w:hint="eastAsia"/>
          <w:sz w:val="28"/>
        </w:rPr>
        <w:t>CONTROLLER</w:t>
      </w:r>
      <w:r w:rsidR="00AF237C" w:rsidRPr="00AF237C">
        <w:rPr>
          <w:rFonts w:hint="eastAsia"/>
          <w:sz w:val="28"/>
        </w:rPr>
        <w:t>_LOG</w:t>
      </w:r>
      <w:r w:rsidR="00AF237C" w:rsidRPr="00AF237C">
        <w:rPr>
          <w:rFonts w:hint="eastAsia"/>
          <w:sz w:val="28"/>
        </w:rPr>
        <w:t>（</w:t>
      </w:r>
      <w:r w:rsidR="007847B6">
        <w:rPr>
          <w:rFonts w:hint="eastAsia"/>
          <w:sz w:val="28"/>
        </w:rPr>
        <w:t>控制器</w:t>
      </w:r>
      <w:r w:rsidR="00AF237C" w:rsidRPr="00AF237C">
        <w:rPr>
          <w:rFonts w:hint="eastAsia"/>
          <w:sz w:val="28"/>
        </w:rPr>
        <w:t>日志记录表）</w:t>
      </w:r>
      <w:bookmarkEnd w:id="121"/>
    </w:p>
    <w:p w:rsidR="00AF237C" w:rsidRDefault="00AF237C" w:rsidP="00CC5BB1">
      <w:pPr>
        <w:spacing w:line="360" w:lineRule="auto"/>
        <w:ind w:firstLineChars="200" w:firstLine="420"/>
      </w:pPr>
      <w:r>
        <w:rPr>
          <w:rFonts w:hint="eastAsia"/>
        </w:rPr>
        <w:t>记录所有</w:t>
      </w:r>
      <w:r w:rsidR="007847B6">
        <w:rPr>
          <w:rFonts w:hint="eastAsia"/>
        </w:rPr>
        <w:t>控制器日志等内容</w:t>
      </w:r>
      <w:r>
        <w:rPr>
          <w:rFonts w:hint="eastAsia"/>
        </w:rPr>
        <w:t>。</w:t>
      </w:r>
      <w:r w:rsidR="000213ED">
        <w:rPr>
          <w:rFonts w:hint="eastAsia"/>
        </w:rPr>
        <w:t>具体内容待协商。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AF237C" w:rsidTr="003554D8">
        <w:trPr>
          <w:trHeight w:val="360"/>
        </w:trPr>
        <w:tc>
          <w:tcPr>
            <w:tcW w:w="2802" w:type="dxa"/>
            <w:shd w:val="clear" w:color="auto" w:fill="B3B3B3"/>
          </w:tcPr>
          <w:p w:rsidR="00AF237C" w:rsidRDefault="00AF237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AF237C" w:rsidRDefault="00AF237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AF237C" w:rsidRDefault="00AF237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AF237C" w:rsidRDefault="00AF237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AF237C" w:rsidRDefault="00AF237C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AF237C" w:rsidTr="003554D8">
        <w:tc>
          <w:tcPr>
            <w:tcW w:w="2802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AF237C" w:rsidTr="003554D8">
        <w:tc>
          <w:tcPr>
            <w:tcW w:w="2802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AF237C" w:rsidTr="003554D8">
        <w:tc>
          <w:tcPr>
            <w:tcW w:w="2802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AF237C" w:rsidTr="003554D8">
        <w:tc>
          <w:tcPr>
            <w:tcW w:w="2802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AF237C" w:rsidTr="003554D8">
        <w:tc>
          <w:tcPr>
            <w:tcW w:w="2802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237C" w:rsidRDefault="00AF237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237C" w:rsidRDefault="00AF237C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565C75" w:rsidTr="003554D8">
        <w:tc>
          <w:tcPr>
            <w:tcW w:w="2802" w:type="dxa"/>
            <w:vAlign w:val="center"/>
          </w:tcPr>
          <w:p w:rsidR="00565C75" w:rsidRDefault="00024A72" w:rsidP="00B732D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CONTROLLER</w:t>
            </w:r>
          </w:p>
        </w:tc>
        <w:tc>
          <w:tcPr>
            <w:tcW w:w="1701" w:type="dxa"/>
            <w:vAlign w:val="center"/>
          </w:tcPr>
          <w:p w:rsidR="00565C75" w:rsidRDefault="00024A72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565C75" w:rsidRDefault="00565C75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565C75" w:rsidRDefault="00565C75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732D4" w:rsidRDefault="00024A72" w:rsidP="00B732D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9A1267" w:rsidTr="003554D8">
        <w:tc>
          <w:tcPr>
            <w:tcW w:w="2802" w:type="dxa"/>
            <w:vAlign w:val="center"/>
          </w:tcPr>
          <w:p w:rsidR="009A1267" w:rsidRDefault="009A126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LOG_ID</w:t>
            </w:r>
          </w:p>
        </w:tc>
        <w:tc>
          <w:tcPr>
            <w:tcW w:w="1701" w:type="dxa"/>
            <w:vAlign w:val="center"/>
          </w:tcPr>
          <w:p w:rsidR="009A1267" w:rsidRDefault="009A126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9A1267" w:rsidRDefault="009A126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A1267" w:rsidRDefault="009A126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A1267" w:rsidRDefault="009A126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控制器产生的日志</w:t>
            </w:r>
            <w:r>
              <w:rPr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每天从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开始递增。</w:t>
            </w:r>
          </w:p>
        </w:tc>
      </w:tr>
      <w:tr w:rsidR="00D57071" w:rsidTr="003554D8">
        <w:tc>
          <w:tcPr>
            <w:tcW w:w="2802" w:type="dxa"/>
            <w:vAlign w:val="center"/>
          </w:tcPr>
          <w:p w:rsidR="00D57071" w:rsidRDefault="00D57071" w:rsidP="00283E7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DATE</w:t>
            </w:r>
          </w:p>
        </w:tc>
        <w:tc>
          <w:tcPr>
            <w:tcW w:w="1701" w:type="dxa"/>
            <w:vAlign w:val="center"/>
          </w:tcPr>
          <w:p w:rsidR="00D57071" w:rsidRDefault="00D57071" w:rsidP="00283E7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D57071" w:rsidRDefault="00D57071" w:rsidP="00283E7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D57071" w:rsidRDefault="00D57071" w:rsidP="00283E7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57071" w:rsidRDefault="00D57071" w:rsidP="00283E7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日志产生日期</w:t>
            </w:r>
          </w:p>
        </w:tc>
      </w:tr>
      <w:tr w:rsidR="00D57071" w:rsidTr="003554D8">
        <w:tc>
          <w:tcPr>
            <w:tcW w:w="2802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</w:p>
        </w:tc>
        <w:tc>
          <w:tcPr>
            <w:tcW w:w="1701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日志产生时间</w:t>
            </w:r>
          </w:p>
        </w:tc>
      </w:tr>
      <w:tr w:rsidR="00D57071" w:rsidTr="003554D8">
        <w:tc>
          <w:tcPr>
            <w:tcW w:w="2802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日志类型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数据字典</w:t>
            </w:r>
            <w:r>
              <w:rPr>
                <w:rFonts w:hint="eastAsia"/>
                <w:color w:val="auto"/>
                <w:sz w:val="20"/>
              </w:rPr>
              <w:t>：</w:t>
            </w:r>
            <w:r>
              <w:rPr>
                <w:rFonts w:hint="eastAsia"/>
                <w:color w:val="auto"/>
                <w:sz w:val="20"/>
              </w:rPr>
              <w:t>CTRL_LOG_TYPE</w:t>
            </w:r>
          </w:p>
        </w:tc>
      </w:tr>
      <w:tr w:rsidR="00D57071" w:rsidTr="003554D8">
        <w:tc>
          <w:tcPr>
            <w:tcW w:w="2802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LEVEL</w:t>
            </w:r>
          </w:p>
        </w:tc>
        <w:tc>
          <w:tcPr>
            <w:tcW w:w="1701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日志级别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数据字典</w:t>
            </w:r>
            <w:r>
              <w:rPr>
                <w:rFonts w:hint="eastAsia"/>
                <w:color w:val="auto"/>
                <w:sz w:val="20"/>
              </w:rPr>
              <w:t>：</w:t>
            </w:r>
            <w:r>
              <w:rPr>
                <w:rFonts w:hint="eastAsia"/>
                <w:color w:val="auto"/>
                <w:sz w:val="20"/>
              </w:rPr>
              <w:t>CTRL_LOG_LEVEL</w:t>
            </w:r>
          </w:p>
        </w:tc>
      </w:tr>
      <w:tr w:rsidR="00D57071" w:rsidTr="003554D8">
        <w:tc>
          <w:tcPr>
            <w:tcW w:w="2802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CONTENT</w:t>
            </w:r>
          </w:p>
        </w:tc>
        <w:tc>
          <w:tcPr>
            <w:tcW w:w="1701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275" w:type="dxa"/>
            <w:vAlign w:val="center"/>
          </w:tcPr>
          <w:p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日志文本</w:t>
            </w:r>
          </w:p>
        </w:tc>
      </w:tr>
      <w:tr w:rsidR="00D57071" w:rsidTr="003554D8">
        <w:tc>
          <w:tcPr>
            <w:tcW w:w="2802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TITLE</w:t>
            </w:r>
          </w:p>
        </w:tc>
        <w:tc>
          <w:tcPr>
            <w:tcW w:w="1701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D57071" w:rsidRDefault="00D5707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D57071" w:rsidRDefault="00D5707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日志标题</w:t>
            </w:r>
          </w:p>
        </w:tc>
      </w:tr>
    </w:tbl>
    <w:p w:rsidR="00AF237C" w:rsidRDefault="00AF237C" w:rsidP="00CC5BB1">
      <w:pPr>
        <w:spacing w:line="360" w:lineRule="auto"/>
        <w:ind w:firstLineChars="200" w:firstLine="420"/>
      </w:pPr>
    </w:p>
    <w:p w:rsidR="0085755A" w:rsidRDefault="00847CD1" w:rsidP="00847CD1">
      <w:pPr>
        <w:pStyle w:val="3"/>
        <w:numPr>
          <w:ilvl w:val="2"/>
          <w:numId w:val="1"/>
        </w:numPr>
      </w:pPr>
      <w:bookmarkStart w:id="122" w:name="_Toc524523283"/>
      <w:r w:rsidRPr="00847CD1">
        <w:rPr>
          <w:rFonts w:hint="eastAsia"/>
          <w:sz w:val="28"/>
        </w:rPr>
        <w:t>PROGRAM_INFO</w:t>
      </w:r>
      <w:r w:rsidRPr="00847CD1">
        <w:rPr>
          <w:rFonts w:hint="eastAsia"/>
          <w:sz w:val="28"/>
        </w:rPr>
        <w:t>（节目信息表）</w:t>
      </w:r>
      <w:bookmarkEnd w:id="122"/>
    </w:p>
    <w:p w:rsidR="00847CD1" w:rsidRPr="00B732D4" w:rsidRDefault="00847CD1" w:rsidP="00CC5BB1">
      <w:pPr>
        <w:spacing w:line="360" w:lineRule="auto"/>
        <w:ind w:firstLineChars="200" w:firstLine="420"/>
      </w:pPr>
      <w:r>
        <w:rPr>
          <w:rFonts w:hint="eastAsia"/>
        </w:rPr>
        <w:t>单个节目的信息记录</w:t>
      </w:r>
      <w:r w:rsidR="00AF3CB7">
        <w:rPr>
          <w:rFonts w:hint="eastAsia"/>
        </w:rPr>
        <w:t>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847CD1" w:rsidTr="003554D8">
        <w:trPr>
          <w:trHeight w:val="360"/>
        </w:trPr>
        <w:tc>
          <w:tcPr>
            <w:tcW w:w="2802" w:type="dxa"/>
            <w:shd w:val="clear" w:color="auto" w:fill="B3B3B3"/>
          </w:tcPr>
          <w:p w:rsidR="00847CD1" w:rsidRDefault="00847CD1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847CD1" w:rsidRDefault="00847CD1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847CD1" w:rsidRDefault="00847CD1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847CD1" w:rsidRDefault="00847CD1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847CD1" w:rsidRDefault="00847CD1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节目名称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节目编号</w:t>
            </w:r>
            <w:r w:rsidR="00662F90">
              <w:rPr>
                <w:rFonts w:hint="eastAsia"/>
                <w:color w:val="auto"/>
                <w:sz w:val="20"/>
              </w:rPr>
              <w:t>，值等同于</w:t>
            </w:r>
            <w:r w:rsidR="00662F90"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UNIT_ID</w:t>
            </w:r>
          </w:p>
        </w:tc>
        <w:tc>
          <w:tcPr>
            <w:tcW w:w="1701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节目栏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LIST_ID</w:t>
            </w:r>
          </w:p>
        </w:tc>
        <w:tc>
          <w:tcPr>
            <w:tcW w:w="1701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节目单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PROGRAM_TYPE</w:t>
            </w:r>
          </w:p>
        </w:tc>
        <w:tc>
          <w:tcPr>
            <w:tcW w:w="1701" w:type="dxa"/>
            <w:vAlign w:val="center"/>
          </w:tcPr>
          <w:p w:rsidR="00847CD1" w:rsidRDefault="00847CD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节目类型</w:t>
            </w:r>
          </w:p>
        </w:tc>
      </w:tr>
      <w:tr w:rsidR="00847CD1" w:rsidTr="003554D8">
        <w:tc>
          <w:tcPr>
            <w:tcW w:w="2802" w:type="dxa"/>
            <w:vAlign w:val="center"/>
          </w:tcPr>
          <w:p w:rsidR="00847CD1" w:rsidRDefault="00C7638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DURATION</w:t>
            </w:r>
          </w:p>
        </w:tc>
        <w:tc>
          <w:tcPr>
            <w:tcW w:w="1701" w:type="dxa"/>
            <w:vAlign w:val="center"/>
          </w:tcPr>
          <w:p w:rsidR="00847CD1" w:rsidRDefault="00772FB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47CD1" w:rsidRDefault="00847CD1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47CD1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节目时长</w:t>
            </w:r>
          </w:p>
        </w:tc>
      </w:tr>
      <w:tr w:rsidR="00772FB3" w:rsidTr="003554D8">
        <w:tc>
          <w:tcPr>
            <w:tcW w:w="2802" w:type="dxa"/>
            <w:vAlign w:val="center"/>
          </w:tcPr>
          <w:p w:rsidR="00772FB3" w:rsidRDefault="00772FB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FILE_NAME</w:t>
            </w:r>
          </w:p>
        </w:tc>
        <w:tc>
          <w:tcPr>
            <w:tcW w:w="1701" w:type="dxa"/>
            <w:vAlign w:val="center"/>
          </w:tcPr>
          <w:p w:rsidR="00772FB3" w:rsidRDefault="00772FB3" w:rsidP="00772FB3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772FB3" w:rsidRDefault="00772FB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72FB3" w:rsidRDefault="00772FB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72FB3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文件名称</w:t>
            </w:r>
          </w:p>
        </w:tc>
      </w:tr>
      <w:tr w:rsidR="00772FB3" w:rsidTr="003554D8">
        <w:tc>
          <w:tcPr>
            <w:tcW w:w="2802" w:type="dxa"/>
            <w:vAlign w:val="center"/>
          </w:tcPr>
          <w:p w:rsidR="00772FB3" w:rsidRDefault="00772FB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FILE_PATH</w:t>
            </w:r>
          </w:p>
        </w:tc>
        <w:tc>
          <w:tcPr>
            <w:tcW w:w="1701" w:type="dxa"/>
            <w:vAlign w:val="center"/>
          </w:tcPr>
          <w:p w:rsidR="00772FB3" w:rsidRDefault="00772FB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772FB3" w:rsidRDefault="00772FB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72FB3" w:rsidRDefault="00772FB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72FB3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文件路径</w:t>
            </w:r>
          </w:p>
        </w:tc>
      </w:tr>
      <w:tr w:rsidR="00772FB3" w:rsidTr="003554D8">
        <w:tc>
          <w:tcPr>
            <w:tcW w:w="2802" w:type="dxa"/>
            <w:vAlign w:val="center"/>
          </w:tcPr>
          <w:p w:rsidR="00772FB3" w:rsidRDefault="00772FB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PROGRAM_SOURCE</w:t>
            </w:r>
          </w:p>
        </w:tc>
        <w:tc>
          <w:tcPr>
            <w:tcW w:w="1701" w:type="dxa"/>
            <w:vAlign w:val="center"/>
          </w:tcPr>
          <w:p w:rsidR="00772FB3" w:rsidRDefault="00772FB3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772FB3" w:rsidRDefault="00772FB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72FB3" w:rsidRDefault="00772FB3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72FB3" w:rsidRDefault="0085340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节目来源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SORT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在节目栏中的序号</w:t>
            </w:r>
          </w:p>
        </w:tc>
      </w:tr>
      <w:tr w:rsidR="00E67D03" w:rsidTr="003554D8">
        <w:tc>
          <w:tcPr>
            <w:tcW w:w="2802" w:type="dxa"/>
            <w:vAlign w:val="center"/>
          </w:tcPr>
          <w:p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UPLOADER_ID</w:t>
            </w:r>
          </w:p>
        </w:tc>
        <w:tc>
          <w:tcPr>
            <w:tcW w:w="1701" w:type="dxa"/>
            <w:vAlign w:val="center"/>
          </w:tcPr>
          <w:p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67D03" w:rsidRDefault="00E67D03" w:rsidP="003827E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67D03" w:rsidRDefault="00E67D03" w:rsidP="003827E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上传者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E67D03" w:rsidTr="003554D8">
        <w:tc>
          <w:tcPr>
            <w:tcW w:w="2802" w:type="dxa"/>
            <w:vAlign w:val="center"/>
          </w:tcPr>
          <w:p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UPLOADER_NAME</w:t>
            </w:r>
          </w:p>
        </w:tc>
        <w:tc>
          <w:tcPr>
            <w:tcW w:w="1701" w:type="dxa"/>
            <w:vAlign w:val="center"/>
          </w:tcPr>
          <w:p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67D03" w:rsidRDefault="00E67D03" w:rsidP="003827E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67D03" w:rsidRDefault="00E67D03" w:rsidP="003827E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上传者姓名</w:t>
            </w:r>
          </w:p>
        </w:tc>
      </w:tr>
      <w:tr w:rsidR="00E67D03" w:rsidTr="003554D8">
        <w:tc>
          <w:tcPr>
            <w:tcW w:w="2802" w:type="dxa"/>
            <w:vAlign w:val="center"/>
          </w:tcPr>
          <w:p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UPLOAD_DATE</w:t>
            </w:r>
          </w:p>
        </w:tc>
        <w:tc>
          <w:tcPr>
            <w:tcW w:w="1701" w:type="dxa"/>
            <w:vAlign w:val="center"/>
          </w:tcPr>
          <w:p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E67D03" w:rsidRDefault="00E67D03" w:rsidP="003827E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E67D03" w:rsidRDefault="00E67D03" w:rsidP="003827E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67D03" w:rsidRDefault="00E67D03" w:rsidP="003827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上传时间</w:t>
            </w:r>
          </w:p>
        </w:tc>
      </w:tr>
    </w:tbl>
    <w:p w:rsidR="0085755A" w:rsidRDefault="0085755A" w:rsidP="00CC5BB1">
      <w:pPr>
        <w:spacing w:line="360" w:lineRule="auto"/>
        <w:ind w:firstLineChars="200" w:firstLine="420"/>
      </w:pPr>
    </w:p>
    <w:p w:rsidR="00AF3CB7" w:rsidRPr="00AF3CB7" w:rsidRDefault="00AF3CB7" w:rsidP="00AF3CB7">
      <w:pPr>
        <w:pStyle w:val="3"/>
        <w:numPr>
          <w:ilvl w:val="2"/>
          <w:numId w:val="1"/>
        </w:numPr>
        <w:rPr>
          <w:sz w:val="28"/>
        </w:rPr>
      </w:pPr>
      <w:bookmarkStart w:id="123" w:name="_Toc524523284"/>
      <w:r w:rsidRPr="00AF3CB7">
        <w:rPr>
          <w:rFonts w:hint="eastAsia"/>
          <w:sz w:val="28"/>
        </w:rPr>
        <w:t>PROGRAM_UNIT</w:t>
      </w:r>
      <w:r w:rsidRPr="00AF3CB7">
        <w:rPr>
          <w:rFonts w:hint="eastAsia"/>
          <w:sz w:val="28"/>
        </w:rPr>
        <w:t>（节目栏表）</w:t>
      </w:r>
      <w:bookmarkEnd w:id="123"/>
    </w:p>
    <w:p w:rsidR="00AF3CB7" w:rsidRDefault="00AF3CB7" w:rsidP="00CC5BB1">
      <w:pPr>
        <w:spacing w:line="360" w:lineRule="auto"/>
        <w:ind w:firstLineChars="200" w:firstLine="420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AF3CB7" w:rsidTr="003554D8">
        <w:trPr>
          <w:trHeight w:val="360"/>
        </w:trPr>
        <w:tc>
          <w:tcPr>
            <w:tcW w:w="2802" w:type="dxa"/>
            <w:shd w:val="clear" w:color="auto" w:fill="B3B3B3"/>
          </w:tcPr>
          <w:p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AF3CB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节目栏名称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AF3CB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节目栏编号</w:t>
            </w:r>
            <w:r w:rsidR="00340485">
              <w:rPr>
                <w:rFonts w:hint="eastAsia"/>
                <w:color w:val="auto"/>
                <w:sz w:val="20"/>
              </w:rPr>
              <w:t>，等同</w:t>
            </w:r>
            <w:r w:rsidR="00340485"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AF3CB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START_TIME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开始时间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AF3CB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END_TIME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结束时间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AF3CB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LIST_ID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节目单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D16DA2" w:rsidP="00AF3CB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SORT</w:t>
            </w:r>
          </w:p>
        </w:tc>
        <w:tc>
          <w:tcPr>
            <w:tcW w:w="1701" w:type="dxa"/>
            <w:vAlign w:val="center"/>
          </w:tcPr>
          <w:p w:rsidR="00AF3CB7" w:rsidRDefault="00D16DA2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D16DA2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节目栏在节目单中的序号</w:t>
            </w:r>
          </w:p>
        </w:tc>
      </w:tr>
    </w:tbl>
    <w:p w:rsidR="0085755A" w:rsidRDefault="0085755A" w:rsidP="00CC5BB1">
      <w:pPr>
        <w:spacing w:line="360" w:lineRule="auto"/>
        <w:ind w:firstLineChars="200" w:firstLine="420"/>
      </w:pPr>
    </w:p>
    <w:p w:rsidR="00AF3CB7" w:rsidRPr="00AF3CB7" w:rsidRDefault="00AF3CB7" w:rsidP="00AF3CB7">
      <w:pPr>
        <w:pStyle w:val="3"/>
        <w:numPr>
          <w:ilvl w:val="2"/>
          <w:numId w:val="1"/>
        </w:numPr>
        <w:rPr>
          <w:sz w:val="28"/>
        </w:rPr>
      </w:pPr>
      <w:bookmarkStart w:id="124" w:name="_Toc524523285"/>
      <w:r w:rsidRPr="00AF3CB7">
        <w:rPr>
          <w:rFonts w:hint="eastAsia"/>
          <w:sz w:val="28"/>
        </w:rPr>
        <w:t>PROGRAM_LIST</w:t>
      </w:r>
      <w:r w:rsidRPr="00AF3CB7">
        <w:rPr>
          <w:rFonts w:hint="eastAsia"/>
          <w:sz w:val="28"/>
        </w:rPr>
        <w:t>（节目单表）</w:t>
      </w:r>
      <w:bookmarkEnd w:id="124"/>
    </w:p>
    <w:p w:rsidR="00AF3CB7" w:rsidRDefault="003A4396" w:rsidP="00CC5BB1">
      <w:pPr>
        <w:spacing w:line="360" w:lineRule="auto"/>
        <w:ind w:firstLineChars="200" w:firstLine="420"/>
      </w:pPr>
      <w:r>
        <w:rPr>
          <w:rFonts w:hint="eastAsia"/>
        </w:rPr>
        <w:t>节目单信息表，记录节目单审批、发送状态。可以多选、单选所有控制器（车辆、车站），也可以指定某一些控制器。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AF3CB7" w:rsidTr="003554D8">
        <w:trPr>
          <w:trHeight w:val="360"/>
        </w:trPr>
        <w:tc>
          <w:tcPr>
            <w:tcW w:w="2802" w:type="dxa"/>
            <w:shd w:val="clear" w:color="auto" w:fill="B3B3B3"/>
          </w:tcPr>
          <w:p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AF3CB7" w:rsidRDefault="00AF3CB7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节目单名称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节目单编号</w:t>
            </w:r>
            <w:r w:rsidR="00987331">
              <w:rPr>
                <w:rFonts w:hint="eastAsia"/>
                <w:color w:val="auto"/>
                <w:sz w:val="20"/>
              </w:rPr>
              <w:t>，值同</w:t>
            </w:r>
            <w:r w:rsidR="00987331"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AF3CB7" w:rsidP="00AF3CB7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VALID_DATE</w:t>
            </w:r>
          </w:p>
        </w:tc>
        <w:tc>
          <w:tcPr>
            <w:tcW w:w="1701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AF3CB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节目单生效时间，包含时分秒。</w:t>
            </w:r>
          </w:p>
        </w:tc>
      </w:tr>
      <w:tr w:rsidR="00BB295F" w:rsidTr="003554D8">
        <w:tc>
          <w:tcPr>
            <w:tcW w:w="2802" w:type="dxa"/>
            <w:vAlign w:val="center"/>
          </w:tcPr>
          <w:p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APPLY_ID</w:t>
            </w:r>
          </w:p>
        </w:tc>
        <w:tc>
          <w:tcPr>
            <w:tcW w:w="1701" w:type="dxa"/>
            <w:vAlign w:val="center"/>
          </w:tcPr>
          <w:p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BB295F" w:rsidRDefault="00BB295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B295F" w:rsidRDefault="00BB295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申请人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BB295F" w:rsidTr="003554D8">
        <w:tc>
          <w:tcPr>
            <w:tcW w:w="2802" w:type="dxa"/>
            <w:vAlign w:val="center"/>
          </w:tcPr>
          <w:p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APPLY_NAME</w:t>
            </w:r>
          </w:p>
        </w:tc>
        <w:tc>
          <w:tcPr>
            <w:tcW w:w="1701" w:type="dxa"/>
            <w:vAlign w:val="center"/>
          </w:tcPr>
          <w:p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B295F" w:rsidRDefault="00BB295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B295F" w:rsidRDefault="00BB295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申请人姓名</w:t>
            </w:r>
          </w:p>
        </w:tc>
      </w:tr>
      <w:tr w:rsidR="00BB295F" w:rsidTr="003554D8">
        <w:tc>
          <w:tcPr>
            <w:tcW w:w="2802" w:type="dxa"/>
            <w:vAlign w:val="center"/>
          </w:tcPr>
          <w:p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APPLY_DATE</w:t>
            </w:r>
          </w:p>
        </w:tc>
        <w:tc>
          <w:tcPr>
            <w:tcW w:w="1701" w:type="dxa"/>
            <w:vAlign w:val="center"/>
          </w:tcPr>
          <w:p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B295F" w:rsidRDefault="00BB295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B295F" w:rsidRDefault="00BB295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B295F" w:rsidRDefault="00BB295F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申请日期，含时分秒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CHECKER_ID</w:t>
            </w:r>
          </w:p>
        </w:tc>
        <w:tc>
          <w:tcPr>
            <w:tcW w:w="1701" w:type="dxa"/>
            <w:vAlign w:val="center"/>
          </w:tcPr>
          <w:p w:rsidR="00AF3CB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审批人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AF3CB7" w:rsidTr="003554D8">
        <w:tc>
          <w:tcPr>
            <w:tcW w:w="2802" w:type="dxa"/>
            <w:vAlign w:val="center"/>
          </w:tcPr>
          <w:p w:rsidR="00AF3CB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CHECKER_NAME</w:t>
            </w:r>
          </w:p>
        </w:tc>
        <w:tc>
          <w:tcPr>
            <w:tcW w:w="1701" w:type="dxa"/>
            <w:vAlign w:val="center"/>
          </w:tcPr>
          <w:p w:rsidR="00AF3CB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F3CB7" w:rsidRDefault="00AF3CB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F3CB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审批人姓名</w:t>
            </w:r>
          </w:p>
        </w:tc>
      </w:tr>
      <w:tr w:rsidR="003E5F57" w:rsidTr="003554D8">
        <w:tc>
          <w:tcPr>
            <w:tcW w:w="2802" w:type="dxa"/>
            <w:vAlign w:val="center"/>
          </w:tcPr>
          <w:p w:rsidR="003E5F5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APPLY_STATUS</w:t>
            </w:r>
          </w:p>
        </w:tc>
        <w:tc>
          <w:tcPr>
            <w:tcW w:w="1701" w:type="dxa"/>
            <w:vAlign w:val="center"/>
          </w:tcPr>
          <w:p w:rsidR="003E5F5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3E5F57" w:rsidRDefault="003E5F5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E5F57" w:rsidRDefault="003E5F5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E5F57" w:rsidRDefault="003E5F57" w:rsidP="00FC130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审批状态，</w:t>
            </w:r>
            <w:r w:rsidR="00FC130A"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</w:t>
            </w:r>
            <w:r w:rsidR="00B06DC2">
              <w:rPr>
                <w:rFonts w:hint="eastAsia"/>
                <w:color w:val="auto"/>
                <w:sz w:val="20"/>
              </w:rPr>
              <w:t>未提交</w:t>
            </w:r>
            <w:r>
              <w:rPr>
                <w:rFonts w:hint="eastAsia"/>
                <w:color w:val="auto"/>
                <w:sz w:val="20"/>
              </w:rPr>
              <w:t>，</w:t>
            </w:r>
            <w:r w:rsidR="00FC130A">
              <w:rPr>
                <w:rFonts w:hint="eastAsia"/>
                <w:color w:val="auto"/>
                <w:sz w:val="20"/>
              </w:rPr>
              <w:t>2</w:t>
            </w:r>
            <w:r w:rsidR="00B06DC2">
              <w:rPr>
                <w:rFonts w:hint="eastAsia"/>
                <w:color w:val="auto"/>
                <w:sz w:val="20"/>
              </w:rPr>
              <w:t>：</w:t>
            </w:r>
            <w:r w:rsidR="001E1906">
              <w:rPr>
                <w:rFonts w:hint="eastAsia"/>
                <w:color w:val="auto"/>
                <w:sz w:val="20"/>
              </w:rPr>
              <w:t>待审核，</w:t>
            </w:r>
            <w:r w:rsidR="001E1906">
              <w:rPr>
                <w:rFonts w:hint="eastAsia"/>
                <w:color w:val="auto"/>
                <w:sz w:val="20"/>
              </w:rPr>
              <w:t>3</w:t>
            </w:r>
            <w:r w:rsidR="001E1906">
              <w:rPr>
                <w:rFonts w:hint="eastAsia"/>
                <w:color w:val="auto"/>
                <w:sz w:val="20"/>
              </w:rPr>
              <w:t>：</w:t>
            </w:r>
            <w:r w:rsidR="00B06DC2">
              <w:rPr>
                <w:rFonts w:hint="eastAsia"/>
                <w:color w:val="auto"/>
                <w:sz w:val="20"/>
              </w:rPr>
              <w:t>通过</w:t>
            </w:r>
            <w:r>
              <w:rPr>
                <w:rFonts w:hint="eastAsia"/>
                <w:color w:val="auto"/>
                <w:sz w:val="20"/>
              </w:rPr>
              <w:t>，</w:t>
            </w:r>
            <w:r w:rsidR="001E1906">
              <w:rPr>
                <w:rFonts w:hint="eastAsia"/>
                <w:color w:val="auto"/>
                <w:sz w:val="20"/>
              </w:rPr>
              <w:t>4</w:t>
            </w:r>
            <w:r w:rsidR="00B06DC2">
              <w:rPr>
                <w:rFonts w:hint="eastAsia"/>
                <w:color w:val="auto"/>
                <w:sz w:val="20"/>
              </w:rPr>
              <w:t>：驳回</w:t>
            </w:r>
            <w:r w:rsidR="00792137">
              <w:rPr>
                <w:rFonts w:hint="eastAsia"/>
                <w:color w:val="auto"/>
                <w:sz w:val="20"/>
              </w:rPr>
              <w:t>，数据字典编码：</w:t>
            </w:r>
            <w:r w:rsidR="00792137">
              <w:rPr>
                <w:rFonts w:hint="eastAsia"/>
                <w:color w:val="auto"/>
                <w:sz w:val="20"/>
              </w:rPr>
              <w:t>PROGRAM_APPLY_STATUS</w:t>
            </w:r>
          </w:p>
        </w:tc>
      </w:tr>
      <w:tr w:rsidR="003E5F57" w:rsidTr="003554D8">
        <w:tc>
          <w:tcPr>
            <w:tcW w:w="2802" w:type="dxa"/>
            <w:vAlign w:val="center"/>
          </w:tcPr>
          <w:p w:rsidR="003E5F5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CHECK_DATE</w:t>
            </w:r>
          </w:p>
        </w:tc>
        <w:tc>
          <w:tcPr>
            <w:tcW w:w="1701" w:type="dxa"/>
            <w:vAlign w:val="center"/>
          </w:tcPr>
          <w:p w:rsidR="003E5F5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3E5F57" w:rsidRDefault="003E5F5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E5F57" w:rsidRDefault="003E5F5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E5F57" w:rsidRDefault="003E5F57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审批日期</w:t>
            </w:r>
            <w:r w:rsidR="0034023D">
              <w:rPr>
                <w:rFonts w:hint="eastAsia"/>
                <w:color w:val="auto"/>
                <w:sz w:val="20"/>
              </w:rPr>
              <w:t>，含时分秒</w:t>
            </w:r>
          </w:p>
        </w:tc>
      </w:tr>
      <w:tr w:rsidR="003E5F57" w:rsidTr="003554D8">
        <w:tc>
          <w:tcPr>
            <w:tcW w:w="2802" w:type="dxa"/>
            <w:vAlign w:val="center"/>
          </w:tcPr>
          <w:p w:rsidR="003E5F57" w:rsidRDefault="002F1C8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VIDEO_</w:t>
            </w:r>
            <w:r w:rsidR="00305660">
              <w:rPr>
                <w:rFonts w:hint="eastAsia"/>
                <w:color w:val="auto"/>
                <w:sz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3E5F57" w:rsidRDefault="002F1C84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3E5F57" w:rsidRDefault="003E5F5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3E5F57" w:rsidRDefault="003E5F5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E5F57" w:rsidRDefault="0030566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节目类型</w:t>
            </w:r>
            <w:r w:rsidR="0020181A">
              <w:rPr>
                <w:rFonts w:hint="eastAsia"/>
                <w:color w:val="auto"/>
                <w:sz w:val="20"/>
              </w:rPr>
              <w:t>。如果是直播，则不需要添加任何媒体文件。</w:t>
            </w:r>
            <w:r w:rsidR="005A5F46"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：录</w:t>
            </w:r>
            <w:r w:rsidR="005A5F46">
              <w:rPr>
                <w:rFonts w:hint="eastAsia"/>
                <w:color w:val="auto"/>
                <w:sz w:val="20"/>
              </w:rPr>
              <w:t>播，</w:t>
            </w:r>
            <w:r w:rsidR="005A5F46">
              <w:rPr>
                <w:rFonts w:hint="eastAsia"/>
                <w:color w:val="auto"/>
                <w:sz w:val="20"/>
              </w:rPr>
              <w:t>1</w:t>
            </w:r>
            <w:r w:rsidR="005A5F46">
              <w:rPr>
                <w:rFonts w:hint="eastAsia"/>
                <w:color w:val="auto"/>
                <w:sz w:val="20"/>
              </w:rPr>
              <w:t>：直播</w:t>
            </w:r>
          </w:p>
        </w:tc>
      </w:tr>
      <w:tr w:rsidR="00FC3C47" w:rsidTr="003554D8">
        <w:tc>
          <w:tcPr>
            <w:tcW w:w="2802" w:type="dxa"/>
            <w:vAlign w:val="center"/>
          </w:tcPr>
          <w:p w:rsidR="00FC3C47" w:rsidRDefault="00FC3C47" w:rsidP="003554D8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FC3C47" w:rsidRDefault="00FC3C47" w:rsidP="003554D8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5" w:type="dxa"/>
            <w:vAlign w:val="center"/>
          </w:tcPr>
          <w:p w:rsidR="00FC3C47" w:rsidRDefault="00FC3C4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FC3C47" w:rsidRDefault="00FC3C47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FC3C47" w:rsidRDefault="00FC3C47" w:rsidP="008948AB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</w:tbl>
    <w:p w:rsidR="00AF3CB7" w:rsidRDefault="00AF3CB7" w:rsidP="00CC5BB1">
      <w:pPr>
        <w:spacing w:line="360" w:lineRule="auto"/>
        <w:ind w:firstLineChars="200" w:firstLine="420"/>
      </w:pPr>
    </w:p>
    <w:p w:rsidR="007474FD" w:rsidRPr="004702B0" w:rsidRDefault="007474FD" w:rsidP="007474FD">
      <w:pPr>
        <w:pStyle w:val="3"/>
        <w:numPr>
          <w:ilvl w:val="2"/>
          <w:numId w:val="1"/>
        </w:numPr>
        <w:rPr>
          <w:sz w:val="28"/>
        </w:rPr>
      </w:pPr>
      <w:bookmarkStart w:id="125" w:name="_Toc524523286"/>
      <w:r>
        <w:rPr>
          <w:rFonts w:hint="eastAsia"/>
          <w:sz w:val="28"/>
        </w:rPr>
        <w:t>PROGRAM_CHECK_HISTORY</w:t>
      </w:r>
      <w:r w:rsidRPr="004702B0">
        <w:rPr>
          <w:rFonts w:hint="eastAsia"/>
          <w:sz w:val="28"/>
        </w:rPr>
        <w:t>（节目</w:t>
      </w:r>
      <w:r>
        <w:rPr>
          <w:rFonts w:hint="eastAsia"/>
          <w:sz w:val="28"/>
        </w:rPr>
        <w:t>单审批记录</w:t>
      </w:r>
      <w:r w:rsidRPr="004702B0">
        <w:rPr>
          <w:rFonts w:hint="eastAsia"/>
          <w:sz w:val="28"/>
        </w:rPr>
        <w:t>）</w:t>
      </w:r>
      <w:bookmarkEnd w:id="125"/>
    </w:p>
    <w:p w:rsidR="007474FD" w:rsidRDefault="007474FD" w:rsidP="007474FD">
      <w:pPr>
        <w:spacing w:line="360" w:lineRule="auto"/>
        <w:ind w:firstLineChars="200" w:firstLine="420"/>
      </w:pPr>
      <w:r>
        <w:rPr>
          <w:rFonts w:hint="eastAsia"/>
        </w:rPr>
        <w:t>单个控制器接收节目单的状态记录。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7474FD" w:rsidTr="009D0058">
        <w:trPr>
          <w:trHeight w:val="360"/>
        </w:trPr>
        <w:tc>
          <w:tcPr>
            <w:tcW w:w="2802" w:type="dxa"/>
            <w:shd w:val="clear" w:color="auto" w:fill="B3B3B3"/>
          </w:tcPr>
          <w:p w:rsidR="007474FD" w:rsidRDefault="007474FD" w:rsidP="009D005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7474FD" w:rsidRDefault="007474FD" w:rsidP="009D005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7474FD" w:rsidRDefault="007474FD" w:rsidP="009D005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7474FD" w:rsidRDefault="007474FD" w:rsidP="009D005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7474FD" w:rsidRDefault="007474FD" w:rsidP="009D005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LIST_ID</w:t>
            </w:r>
          </w:p>
        </w:tc>
        <w:tc>
          <w:tcPr>
            <w:tcW w:w="1701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节目单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CHECKER_ID</w:t>
            </w:r>
          </w:p>
        </w:tc>
        <w:tc>
          <w:tcPr>
            <w:tcW w:w="1701" w:type="dxa"/>
            <w:vAlign w:val="center"/>
          </w:tcPr>
          <w:p w:rsidR="007474FD" w:rsidRDefault="00993C03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节目单审核人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CHECKER_NAME</w:t>
            </w:r>
          </w:p>
        </w:tc>
        <w:tc>
          <w:tcPr>
            <w:tcW w:w="1701" w:type="dxa"/>
            <w:vAlign w:val="center"/>
          </w:tcPr>
          <w:p w:rsidR="007474FD" w:rsidRDefault="00993C03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节目单审核人名称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CHECK_DATE</w:t>
            </w:r>
          </w:p>
        </w:tc>
        <w:tc>
          <w:tcPr>
            <w:tcW w:w="1701" w:type="dxa"/>
            <w:vAlign w:val="center"/>
          </w:tcPr>
          <w:p w:rsidR="007474FD" w:rsidRDefault="00993C03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节目单审核时间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8149F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CHECK_OP</w:t>
            </w:r>
            <w:r w:rsidR="008149FA">
              <w:rPr>
                <w:rFonts w:hint="eastAsia"/>
                <w:color w:val="auto"/>
                <w:sz w:val="20"/>
              </w:rPr>
              <w:t>IN</w:t>
            </w:r>
            <w:r>
              <w:rPr>
                <w:rFonts w:hint="eastAsia"/>
                <w:color w:val="auto"/>
                <w:sz w:val="20"/>
              </w:rPr>
              <w:t>ION</w:t>
            </w:r>
          </w:p>
        </w:tc>
        <w:tc>
          <w:tcPr>
            <w:tcW w:w="1701" w:type="dxa"/>
            <w:vAlign w:val="center"/>
          </w:tcPr>
          <w:p w:rsidR="007474FD" w:rsidRDefault="00993C03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审核意见</w:t>
            </w:r>
          </w:p>
        </w:tc>
      </w:tr>
      <w:tr w:rsidR="007474FD" w:rsidTr="009D0058">
        <w:tc>
          <w:tcPr>
            <w:tcW w:w="2802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CHECK_RESULT</w:t>
            </w:r>
          </w:p>
        </w:tc>
        <w:tc>
          <w:tcPr>
            <w:tcW w:w="1701" w:type="dxa"/>
            <w:vAlign w:val="center"/>
          </w:tcPr>
          <w:p w:rsidR="007474FD" w:rsidRDefault="00993C03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7474FD" w:rsidRDefault="007474FD" w:rsidP="009D005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7474FD" w:rsidRDefault="007474FD" w:rsidP="009D005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审核结果，</w:t>
            </w:r>
            <w:r>
              <w:rPr>
                <w:rFonts w:hint="eastAsia"/>
                <w:color w:val="auto"/>
                <w:sz w:val="20"/>
              </w:rPr>
              <w:t>3</w:t>
            </w:r>
            <w:r>
              <w:rPr>
                <w:rFonts w:hint="eastAsia"/>
                <w:color w:val="auto"/>
                <w:sz w:val="20"/>
              </w:rPr>
              <w:t>：通过，</w:t>
            </w:r>
            <w:r>
              <w:rPr>
                <w:rFonts w:hint="eastAsia"/>
                <w:color w:val="auto"/>
                <w:sz w:val="20"/>
              </w:rPr>
              <w:t>4</w:t>
            </w:r>
            <w:r>
              <w:rPr>
                <w:rFonts w:hint="eastAsia"/>
                <w:color w:val="auto"/>
                <w:sz w:val="20"/>
              </w:rPr>
              <w:t>：驳回</w:t>
            </w:r>
          </w:p>
        </w:tc>
      </w:tr>
    </w:tbl>
    <w:p w:rsidR="007474FD" w:rsidRDefault="007474FD" w:rsidP="00CC5BB1">
      <w:pPr>
        <w:spacing w:line="360" w:lineRule="auto"/>
        <w:ind w:firstLineChars="200" w:firstLine="420"/>
      </w:pPr>
    </w:p>
    <w:p w:rsidR="00A818DC" w:rsidRPr="00E955E1" w:rsidRDefault="00A818DC" w:rsidP="00A818DC">
      <w:pPr>
        <w:pStyle w:val="3"/>
        <w:numPr>
          <w:ilvl w:val="2"/>
          <w:numId w:val="1"/>
        </w:numPr>
        <w:rPr>
          <w:sz w:val="28"/>
        </w:rPr>
      </w:pPr>
      <w:bookmarkStart w:id="126" w:name="_Toc524523287"/>
      <w:r w:rsidRPr="00E955E1">
        <w:rPr>
          <w:rFonts w:hint="eastAsia"/>
          <w:sz w:val="28"/>
        </w:rPr>
        <w:t>FORMAT</w:t>
      </w:r>
      <w:r>
        <w:rPr>
          <w:rFonts w:hint="eastAsia"/>
          <w:sz w:val="28"/>
        </w:rPr>
        <w:t>_FILE</w:t>
      </w:r>
      <w:r w:rsidRPr="00E955E1">
        <w:rPr>
          <w:rFonts w:hint="eastAsia"/>
          <w:sz w:val="28"/>
        </w:rPr>
        <w:t>（版式文件</w:t>
      </w:r>
      <w:r>
        <w:rPr>
          <w:rFonts w:hint="eastAsia"/>
          <w:sz w:val="28"/>
        </w:rPr>
        <w:t>表</w:t>
      </w:r>
      <w:r w:rsidRPr="00E955E1">
        <w:rPr>
          <w:rFonts w:hint="eastAsia"/>
          <w:sz w:val="28"/>
        </w:rPr>
        <w:t>）</w:t>
      </w:r>
      <w:bookmarkEnd w:id="126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A818DC" w:rsidTr="0090646C">
        <w:trPr>
          <w:trHeight w:val="360"/>
        </w:trPr>
        <w:tc>
          <w:tcPr>
            <w:tcW w:w="2802" w:type="dxa"/>
            <w:shd w:val="clear" w:color="auto" w:fill="B3B3B3"/>
          </w:tcPr>
          <w:p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版式文件编号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版式文件名称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UPLOADER_ID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上传者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UPLOADER_NAME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上传者姓名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UPLOAD_DATE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上传时间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FILE_NAME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文件名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FILE_PATH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版式文件路径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</w:tbl>
    <w:p w:rsidR="00A818DC" w:rsidRDefault="00A818DC" w:rsidP="00CC5BB1">
      <w:pPr>
        <w:spacing w:line="360" w:lineRule="auto"/>
        <w:ind w:firstLineChars="200" w:firstLine="420"/>
      </w:pPr>
    </w:p>
    <w:p w:rsidR="007474FD" w:rsidRDefault="007474FD" w:rsidP="00CC5BB1">
      <w:pPr>
        <w:spacing w:line="360" w:lineRule="auto"/>
        <w:ind w:firstLineChars="200" w:firstLine="420"/>
      </w:pPr>
    </w:p>
    <w:p w:rsidR="0085755A" w:rsidRPr="004702B0" w:rsidRDefault="004B256B" w:rsidP="004702B0">
      <w:pPr>
        <w:pStyle w:val="3"/>
        <w:numPr>
          <w:ilvl w:val="2"/>
          <w:numId w:val="1"/>
        </w:numPr>
        <w:rPr>
          <w:sz w:val="28"/>
        </w:rPr>
      </w:pPr>
      <w:bookmarkStart w:id="127" w:name="_Toc524523288"/>
      <w:r>
        <w:rPr>
          <w:rFonts w:hint="eastAsia"/>
          <w:sz w:val="28"/>
        </w:rPr>
        <w:t>MESSAGE</w:t>
      </w:r>
      <w:r w:rsidR="004702B0" w:rsidRPr="004702B0">
        <w:rPr>
          <w:rFonts w:hint="eastAsia"/>
          <w:sz w:val="28"/>
        </w:rPr>
        <w:t>_</w:t>
      </w:r>
      <w:r>
        <w:rPr>
          <w:rFonts w:hint="eastAsia"/>
          <w:sz w:val="28"/>
        </w:rPr>
        <w:t>LIST</w:t>
      </w:r>
      <w:r>
        <w:rPr>
          <w:rFonts w:hint="eastAsia"/>
          <w:sz w:val="28"/>
        </w:rPr>
        <w:t>（消息发送</w:t>
      </w:r>
      <w:r w:rsidR="004702B0" w:rsidRPr="004702B0">
        <w:rPr>
          <w:rFonts w:hint="eastAsia"/>
          <w:sz w:val="28"/>
        </w:rPr>
        <w:t>记录）</w:t>
      </w:r>
      <w:bookmarkEnd w:id="127"/>
    </w:p>
    <w:p w:rsidR="004702B0" w:rsidRDefault="004702B0" w:rsidP="00CC5BB1">
      <w:pPr>
        <w:spacing w:line="360" w:lineRule="auto"/>
        <w:ind w:firstLineChars="200" w:firstLine="420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4702B0" w:rsidTr="003554D8">
        <w:trPr>
          <w:trHeight w:val="360"/>
        </w:trPr>
        <w:tc>
          <w:tcPr>
            <w:tcW w:w="2802" w:type="dxa"/>
            <w:shd w:val="clear" w:color="auto" w:fill="B3B3B3"/>
          </w:tcPr>
          <w:p w:rsidR="004702B0" w:rsidRDefault="004702B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4702B0" w:rsidRDefault="004702B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4702B0" w:rsidRDefault="004702B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4702B0" w:rsidRDefault="004702B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4702B0" w:rsidRDefault="004702B0" w:rsidP="003554D8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4702B0" w:rsidTr="003554D8">
        <w:tc>
          <w:tcPr>
            <w:tcW w:w="2802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4702B0" w:rsidTr="003554D8">
        <w:tc>
          <w:tcPr>
            <w:tcW w:w="2802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4702B0" w:rsidTr="003554D8">
        <w:tc>
          <w:tcPr>
            <w:tcW w:w="2802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4702B0" w:rsidTr="003554D8">
        <w:tc>
          <w:tcPr>
            <w:tcW w:w="2802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4702B0" w:rsidTr="003554D8">
        <w:tc>
          <w:tcPr>
            <w:tcW w:w="2802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4702B0" w:rsidRDefault="004702B0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4702B0" w:rsidRDefault="004702B0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8040AC" w:rsidTr="003554D8">
        <w:tc>
          <w:tcPr>
            <w:tcW w:w="2802" w:type="dxa"/>
            <w:vAlign w:val="center"/>
          </w:tcPr>
          <w:p w:rsidR="008040AC" w:rsidRDefault="004B256B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MESSAGE_TYPE</w:t>
            </w:r>
          </w:p>
        </w:tc>
        <w:tc>
          <w:tcPr>
            <w:tcW w:w="1701" w:type="dxa"/>
            <w:vAlign w:val="center"/>
          </w:tcPr>
          <w:p w:rsidR="008040AC" w:rsidRDefault="00616F4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8040AC" w:rsidRDefault="008040A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8040AC" w:rsidRDefault="008040AC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040AC" w:rsidRDefault="00616F41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发送消息的类别，数据字典：</w:t>
            </w:r>
            <w:r w:rsidRPr="00616F41">
              <w:rPr>
                <w:color w:val="auto"/>
                <w:sz w:val="20"/>
              </w:rPr>
              <w:t>MSG_TYPE_CONTROLLER</w:t>
            </w:r>
            <w:r w:rsidR="0097774F">
              <w:rPr>
                <w:rFonts w:hint="eastAsia"/>
                <w:color w:val="auto"/>
                <w:sz w:val="20"/>
              </w:rPr>
              <w:t>，</w:t>
            </w:r>
            <w:r w:rsidR="0097774F">
              <w:rPr>
                <w:color w:val="auto"/>
                <w:sz w:val="20"/>
              </w:rPr>
              <w:t>只涉及到节目单</w:t>
            </w:r>
            <w:r w:rsidR="0097774F">
              <w:rPr>
                <w:rFonts w:hint="eastAsia"/>
                <w:color w:val="auto"/>
                <w:sz w:val="20"/>
              </w:rPr>
              <w:t>、</w:t>
            </w:r>
            <w:r w:rsidR="0097774F">
              <w:rPr>
                <w:color w:val="auto"/>
                <w:sz w:val="20"/>
              </w:rPr>
              <w:t>新闻</w:t>
            </w:r>
            <w:r w:rsidR="0097774F">
              <w:rPr>
                <w:rFonts w:hint="eastAsia"/>
                <w:color w:val="auto"/>
                <w:sz w:val="20"/>
              </w:rPr>
              <w:t>、</w:t>
            </w:r>
            <w:r w:rsidR="0097774F">
              <w:rPr>
                <w:color w:val="auto"/>
                <w:sz w:val="20"/>
              </w:rPr>
              <w:t>版式文件</w:t>
            </w:r>
            <w:r w:rsidR="0097774F">
              <w:rPr>
                <w:rFonts w:hint="eastAsia"/>
                <w:color w:val="auto"/>
                <w:sz w:val="20"/>
              </w:rPr>
              <w:t>、</w:t>
            </w:r>
            <w:r w:rsidR="0097774F">
              <w:rPr>
                <w:color w:val="auto"/>
                <w:sz w:val="20"/>
              </w:rPr>
              <w:t>重启和版本更新消息</w:t>
            </w:r>
            <w:r w:rsidR="0097774F"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97774F" w:rsidTr="003554D8">
        <w:tc>
          <w:tcPr>
            <w:tcW w:w="2802" w:type="dxa"/>
            <w:vAlign w:val="center"/>
          </w:tcPr>
          <w:p w:rsidR="0097774F" w:rsidRDefault="0097774F" w:rsidP="00B808C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OPERATION_ID</w:t>
            </w:r>
            <w:r w:rsidR="00B808CD"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97774F" w:rsidRDefault="00B808CD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97774F" w:rsidRDefault="0097774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7774F" w:rsidRDefault="0097774F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7774F" w:rsidRDefault="00B808CD" w:rsidP="00B808CD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操作项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，为节目单或版式文件记录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，节目单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只有一个，版式文件有</w:t>
            </w: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个</w:t>
            </w:r>
          </w:p>
        </w:tc>
      </w:tr>
      <w:tr w:rsidR="00B808CD" w:rsidTr="003554D8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OPERATION_ID2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B808CD" w:rsidRDefault="00B808CD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3554D8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B808CD" w:rsidTr="003554D8">
        <w:tc>
          <w:tcPr>
            <w:tcW w:w="2802" w:type="dxa"/>
            <w:vAlign w:val="center"/>
          </w:tcPr>
          <w:p w:rsidR="00B808CD" w:rsidRDefault="00B808CD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CONTENT</w:t>
            </w:r>
          </w:p>
        </w:tc>
        <w:tc>
          <w:tcPr>
            <w:tcW w:w="1701" w:type="dxa"/>
            <w:vAlign w:val="center"/>
          </w:tcPr>
          <w:p w:rsidR="00B808CD" w:rsidRDefault="00B808CD" w:rsidP="003554D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275" w:type="dxa"/>
            <w:vAlign w:val="center"/>
          </w:tcPr>
          <w:p w:rsidR="00B808CD" w:rsidRDefault="00B808CD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3554D8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3554D8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B808CD" w:rsidTr="003554D8">
        <w:tc>
          <w:tcPr>
            <w:tcW w:w="2802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SENDER_ID</w:t>
            </w:r>
          </w:p>
        </w:tc>
        <w:tc>
          <w:tcPr>
            <w:tcW w:w="1701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下发者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B808CD" w:rsidTr="003554D8">
        <w:tc>
          <w:tcPr>
            <w:tcW w:w="2802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SENDER_NAME</w:t>
            </w:r>
          </w:p>
        </w:tc>
        <w:tc>
          <w:tcPr>
            <w:tcW w:w="1701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下发至姓名</w:t>
            </w:r>
          </w:p>
        </w:tc>
      </w:tr>
      <w:tr w:rsidR="00B808CD" w:rsidTr="003554D8">
        <w:tc>
          <w:tcPr>
            <w:tcW w:w="2802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SEND_DATE</w:t>
            </w:r>
          </w:p>
        </w:tc>
        <w:tc>
          <w:tcPr>
            <w:tcW w:w="1701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753739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下发日期</w:t>
            </w:r>
          </w:p>
        </w:tc>
      </w:tr>
      <w:tr w:rsidR="00B808CD" w:rsidTr="003554D8">
        <w:tc>
          <w:tcPr>
            <w:tcW w:w="2802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SEND_TIME</w:t>
            </w:r>
          </w:p>
        </w:tc>
        <w:tc>
          <w:tcPr>
            <w:tcW w:w="1701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616F4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下发时间</w:t>
            </w:r>
          </w:p>
        </w:tc>
      </w:tr>
      <w:tr w:rsidR="00B808CD" w:rsidTr="003554D8">
        <w:tc>
          <w:tcPr>
            <w:tcW w:w="2802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SEND_STATUS</w:t>
            </w:r>
          </w:p>
        </w:tc>
        <w:tc>
          <w:tcPr>
            <w:tcW w:w="1701" w:type="dxa"/>
            <w:vAlign w:val="center"/>
          </w:tcPr>
          <w:p w:rsidR="00B808CD" w:rsidRDefault="00B808CD" w:rsidP="004B256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4B256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616F4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下发状态，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：未下发，</w:t>
            </w: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：已下发，</w:t>
            </w:r>
            <w:r>
              <w:rPr>
                <w:rFonts w:hint="eastAsia"/>
                <w:color w:val="auto"/>
                <w:sz w:val="20"/>
              </w:rPr>
              <w:t>3</w:t>
            </w:r>
            <w:r>
              <w:rPr>
                <w:rFonts w:hint="eastAsia"/>
                <w:color w:val="auto"/>
                <w:sz w:val="20"/>
              </w:rPr>
              <w:t>：成功，</w:t>
            </w:r>
            <w:r>
              <w:rPr>
                <w:rFonts w:hint="eastAsia"/>
                <w:color w:val="auto"/>
                <w:sz w:val="20"/>
              </w:rPr>
              <w:t>4</w:t>
            </w:r>
            <w:r>
              <w:rPr>
                <w:rFonts w:hint="eastAsia"/>
                <w:color w:val="auto"/>
                <w:sz w:val="20"/>
              </w:rPr>
              <w:t>：部分成功，</w:t>
            </w:r>
            <w:r>
              <w:rPr>
                <w:rFonts w:hint="eastAsia"/>
                <w:color w:val="auto"/>
                <w:sz w:val="20"/>
              </w:rPr>
              <w:t>5</w:t>
            </w:r>
            <w:r>
              <w:rPr>
                <w:rFonts w:hint="eastAsia"/>
                <w:color w:val="auto"/>
                <w:sz w:val="20"/>
              </w:rPr>
              <w:t>：完全失败，编码：</w:t>
            </w:r>
            <w:r>
              <w:rPr>
                <w:rFonts w:hint="eastAsia"/>
                <w:color w:val="auto"/>
                <w:sz w:val="20"/>
              </w:rPr>
              <w:t xml:space="preserve"> SEND_STATUS</w:t>
            </w:r>
          </w:p>
        </w:tc>
      </w:tr>
    </w:tbl>
    <w:p w:rsidR="004702B0" w:rsidRDefault="004702B0" w:rsidP="004702B0">
      <w:pPr>
        <w:spacing w:line="360" w:lineRule="auto"/>
        <w:ind w:firstLineChars="200" w:firstLine="420"/>
      </w:pPr>
    </w:p>
    <w:p w:rsidR="004702B0" w:rsidRDefault="004702B0" w:rsidP="00CC5BB1">
      <w:pPr>
        <w:spacing w:line="360" w:lineRule="auto"/>
        <w:ind w:firstLineChars="200" w:firstLine="420"/>
      </w:pPr>
    </w:p>
    <w:p w:rsidR="00A818DC" w:rsidRPr="00AF237C" w:rsidRDefault="00A818DC" w:rsidP="00A818DC">
      <w:pPr>
        <w:pStyle w:val="3"/>
        <w:numPr>
          <w:ilvl w:val="2"/>
          <w:numId w:val="1"/>
        </w:numPr>
        <w:rPr>
          <w:sz w:val="28"/>
        </w:rPr>
      </w:pPr>
      <w:bookmarkStart w:id="128" w:name="_Toc524523289"/>
      <w:r>
        <w:rPr>
          <w:rFonts w:hint="eastAsia"/>
          <w:sz w:val="28"/>
        </w:rPr>
        <w:t>MESSAGE</w:t>
      </w:r>
      <w:r w:rsidRPr="00AF237C">
        <w:rPr>
          <w:rFonts w:hint="eastAsia"/>
          <w:sz w:val="28"/>
        </w:rPr>
        <w:t>_LOG</w:t>
      </w:r>
      <w:r w:rsidRPr="00AF237C">
        <w:rPr>
          <w:rFonts w:hint="eastAsia"/>
          <w:sz w:val="28"/>
        </w:rPr>
        <w:t>（</w:t>
      </w:r>
      <w:r>
        <w:rPr>
          <w:rFonts w:hint="eastAsia"/>
          <w:sz w:val="28"/>
        </w:rPr>
        <w:t>接口消息</w:t>
      </w:r>
      <w:r w:rsidRPr="00AF237C">
        <w:rPr>
          <w:rFonts w:hint="eastAsia"/>
          <w:sz w:val="28"/>
        </w:rPr>
        <w:t>表）</w:t>
      </w:r>
      <w:bookmarkEnd w:id="128"/>
    </w:p>
    <w:p w:rsidR="00A818DC" w:rsidRDefault="00A818DC" w:rsidP="00A818DC">
      <w:pPr>
        <w:spacing w:line="360" w:lineRule="auto"/>
        <w:ind w:firstLineChars="200" w:firstLine="420"/>
      </w:pPr>
      <w:r>
        <w:rPr>
          <w:rFonts w:hint="eastAsia"/>
        </w:rPr>
        <w:t>记录所有接口信息内容，所有接口（接收和发送）的内容都需要保存到接口消息表中。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2"/>
        <w:gridCol w:w="1701"/>
        <w:gridCol w:w="1275"/>
        <w:gridCol w:w="851"/>
        <w:gridCol w:w="2693"/>
      </w:tblGrid>
      <w:tr w:rsidR="00A818DC" w:rsidTr="0090646C">
        <w:trPr>
          <w:trHeight w:val="360"/>
        </w:trPr>
        <w:tc>
          <w:tcPr>
            <w:tcW w:w="2802" w:type="dxa"/>
            <w:shd w:val="clear" w:color="auto" w:fill="B3B3B3"/>
          </w:tcPr>
          <w:p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</w:t>
            </w:r>
          </w:p>
        </w:tc>
        <w:tc>
          <w:tcPr>
            <w:tcW w:w="1701" w:type="dxa"/>
            <w:shd w:val="clear" w:color="auto" w:fill="B3B3B3"/>
          </w:tcPr>
          <w:p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B3B3B3"/>
          </w:tcPr>
          <w:p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可否为空</w:t>
            </w:r>
          </w:p>
        </w:tc>
        <w:tc>
          <w:tcPr>
            <w:tcW w:w="851" w:type="dxa"/>
            <w:shd w:val="clear" w:color="auto" w:fill="B3B3B3"/>
          </w:tcPr>
          <w:p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默认值</w:t>
            </w:r>
          </w:p>
        </w:tc>
        <w:tc>
          <w:tcPr>
            <w:tcW w:w="2693" w:type="dxa"/>
            <w:shd w:val="clear" w:color="auto" w:fill="B3B3B3"/>
          </w:tcPr>
          <w:p w:rsidR="00A818DC" w:rsidRDefault="00A818DC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描述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，</w:t>
            </w:r>
            <w:r>
              <w:rPr>
                <w:rFonts w:ascii="Verdana" w:hAnsi="宋体" w:hint="eastAsia"/>
                <w:color w:val="auto"/>
                <w:sz w:val="21"/>
                <w:szCs w:val="21"/>
              </w:rPr>
              <w:t>max</w:t>
            </w:r>
            <w:r>
              <w:rPr>
                <w:rFonts w:ascii="Verdana" w:hAnsi="宋体"/>
                <w:color w:val="auto"/>
                <w:sz w:val="21"/>
                <w:szCs w:val="21"/>
              </w:rPr>
              <w:t>+1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A818DC" w:rsidTr="0090646C">
        <w:tc>
          <w:tcPr>
            <w:tcW w:w="2802" w:type="dxa"/>
            <w:vAlign w:val="center"/>
          </w:tcPr>
          <w:p w:rsidR="00A818DC" w:rsidRDefault="00D43D67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MSG_LIST</w:t>
            </w:r>
            <w:r w:rsidR="00A818DC"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701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A818DC" w:rsidRDefault="00A818DC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818DC" w:rsidRDefault="00A818DC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中心服务器发送消息时对应的</w:t>
            </w:r>
            <w:r w:rsidR="00D43D67">
              <w:rPr>
                <w:rFonts w:hint="eastAsia"/>
                <w:color w:val="auto"/>
                <w:sz w:val="20"/>
              </w:rPr>
              <w:t>消息</w:t>
            </w:r>
            <w:r>
              <w:rPr>
                <w:rFonts w:hint="eastAsia"/>
                <w:color w:val="auto"/>
                <w:sz w:val="20"/>
              </w:rPr>
              <w:t>记录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，接收消息时值为空。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OPERATION_ID1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操作项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，为节目单或版式文件记录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，节目单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只有一个，版式文件有</w:t>
            </w: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个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OPERATION_ID2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SENDER_TYPE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发送方类别，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：车头控制器，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：车尾控制器，</w:t>
            </w: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：上行控制器，</w:t>
            </w:r>
            <w:r>
              <w:rPr>
                <w:rFonts w:hint="eastAsia"/>
                <w:color w:val="auto"/>
                <w:sz w:val="20"/>
              </w:rPr>
              <w:t>3</w:t>
            </w:r>
            <w:r>
              <w:rPr>
                <w:rFonts w:hint="eastAsia"/>
                <w:color w:val="auto"/>
                <w:sz w:val="20"/>
              </w:rPr>
              <w:t>：下行控制器，</w:t>
            </w:r>
            <w:r>
              <w:rPr>
                <w:rFonts w:hint="eastAsia"/>
                <w:color w:val="auto"/>
                <w:sz w:val="20"/>
              </w:rPr>
              <w:t>4</w:t>
            </w:r>
            <w:r>
              <w:rPr>
                <w:rFonts w:hint="eastAsia"/>
                <w:color w:val="auto"/>
                <w:sz w:val="20"/>
              </w:rPr>
              <w:t>：站台服务器，</w:t>
            </w:r>
            <w:r>
              <w:rPr>
                <w:rFonts w:hint="eastAsia"/>
                <w:color w:val="auto"/>
                <w:sz w:val="20"/>
              </w:rPr>
              <w:t>5</w:t>
            </w:r>
            <w:r>
              <w:rPr>
                <w:rFonts w:hint="eastAsia"/>
                <w:color w:val="auto"/>
                <w:sz w:val="20"/>
              </w:rPr>
              <w:t>：其他控制器，</w:t>
            </w:r>
            <w:r>
              <w:rPr>
                <w:rFonts w:hint="eastAsia"/>
                <w:color w:val="auto"/>
                <w:sz w:val="20"/>
              </w:rPr>
              <w:t>6</w:t>
            </w:r>
            <w:r>
              <w:rPr>
                <w:rFonts w:hint="eastAsia"/>
                <w:color w:val="auto"/>
                <w:sz w:val="20"/>
              </w:rPr>
              <w:t>：站台服务器，</w:t>
            </w:r>
            <w:r>
              <w:rPr>
                <w:rFonts w:hint="eastAsia"/>
                <w:color w:val="auto"/>
                <w:sz w:val="20"/>
              </w:rPr>
              <w:t>7</w:t>
            </w:r>
            <w:r>
              <w:rPr>
                <w:rFonts w:hint="eastAsia"/>
                <w:color w:val="auto"/>
                <w:sz w:val="20"/>
              </w:rPr>
              <w:t>：流媒体服务器，</w:t>
            </w:r>
            <w:r>
              <w:rPr>
                <w:rFonts w:hint="eastAsia"/>
                <w:color w:val="auto"/>
                <w:sz w:val="20"/>
              </w:rPr>
              <w:t>8</w:t>
            </w:r>
            <w:r>
              <w:rPr>
                <w:rFonts w:hint="eastAsia"/>
                <w:color w:val="auto"/>
                <w:sz w:val="20"/>
              </w:rPr>
              <w:t>：综合监控系统，</w:t>
            </w:r>
            <w:r>
              <w:rPr>
                <w:rFonts w:hint="eastAsia"/>
                <w:color w:val="auto"/>
                <w:sz w:val="20"/>
              </w:rPr>
              <w:t>9</w:t>
            </w:r>
            <w:r>
              <w:rPr>
                <w:rFonts w:hint="eastAsia"/>
                <w:color w:val="auto"/>
                <w:sz w:val="20"/>
              </w:rPr>
              <w:t>：</w:t>
            </w:r>
            <w:r>
              <w:rPr>
                <w:rFonts w:hint="eastAsia"/>
                <w:color w:val="auto"/>
                <w:sz w:val="20"/>
              </w:rPr>
              <w:t>ATS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10</w:t>
            </w:r>
            <w:r>
              <w:rPr>
                <w:rFonts w:hint="eastAsia"/>
                <w:color w:val="auto"/>
                <w:sz w:val="20"/>
              </w:rPr>
              <w:t>：中心服务器，数据字典编码：</w:t>
            </w:r>
            <w:r>
              <w:rPr>
                <w:rFonts w:hint="eastAsia"/>
                <w:color w:val="auto"/>
                <w:sz w:val="20"/>
              </w:rPr>
              <w:t xml:space="preserve"> ENTITY_TYPE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SENDER_NAME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发送方名称，其中：</w:t>
            </w:r>
          </w:p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控制器：线路名称</w:t>
            </w:r>
            <w:r>
              <w:rPr>
                <w:rFonts w:hint="eastAsia"/>
                <w:color w:val="auto"/>
                <w:sz w:val="20"/>
              </w:rPr>
              <w:t>-</w:t>
            </w:r>
            <w:r>
              <w:rPr>
                <w:rFonts w:hint="eastAsia"/>
                <w:color w:val="auto"/>
                <w:sz w:val="20"/>
              </w:rPr>
              <w:t>车站</w:t>
            </w:r>
            <w:r>
              <w:rPr>
                <w:rFonts w:hint="eastAsia"/>
                <w:color w:val="auto"/>
                <w:sz w:val="20"/>
              </w:rPr>
              <w:t>/</w:t>
            </w:r>
            <w:r>
              <w:rPr>
                <w:rFonts w:hint="eastAsia"/>
                <w:color w:val="auto"/>
                <w:sz w:val="20"/>
              </w:rPr>
              <w:t>列车名称</w:t>
            </w:r>
            <w:r>
              <w:rPr>
                <w:rFonts w:hint="eastAsia"/>
                <w:color w:val="auto"/>
                <w:sz w:val="20"/>
              </w:rPr>
              <w:t>-</w:t>
            </w:r>
            <w:r>
              <w:rPr>
                <w:rFonts w:hint="eastAsia"/>
                <w:color w:val="auto"/>
                <w:sz w:val="20"/>
              </w:rPr>
              <w:t>控制器类型；</w:t>
            </w:r>
          </w:p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站台服务器：线路名称</w:t>
            </w:r>
            <w:r>
              <w:rPr>
                <w:rFonts w:hint="eastAsia"/>
                <w:color w:val="auto"/>
                <w:sz w:val="20"/>
              </w:rPr>
              <w:t>-</w:t>
            </w:r>
            <w:r>
              <w:rPr>
                <w:rFonts w:hint="eastAsia"/>
                <w:color w:val="auto"/>
                <w:sz w:val="20"/>
              </w:rPr>
              <w:t>车站名称，</w:t>
            </w:r>
          </w:p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其他：对应</w:t>
            </w:r>
            <w:r>
              <w:rPr>
                <w:rFonts w:hint="eastAsia"/>
                <w:color w:val="auto"/>
                <w:sz w:val="20"/>
              </w:rPr>
              <w:t>TYPE</w:t>
            </w:r>
            <w:r>
              <w:rPr>
                <w:rFonts w:hint="eastAsia"/>
                <w:color w:val="auto"/>
                <w:sz w:val="20"/>
              </w:rPr>
              <w:t>，数据字典：</w:t>
            </w:r>
            <w:r>
              <w:rPr>
                <w:rFonts w:hint="eastAsia"/>
                <w:color w:val="auto"/>
                <w:sz w:val="20"/>
              </w:rPr>
              <w:t>ENTITY_NAME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由后端填写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SENDER_CODE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发送方编号，如果为外部系统，该值为</w:t>
            </w:r>
            <w:r>
              <w:rPr>
                <w:rFonts w:hint="eastAsia"/>
                <w:color w:val="auto"/>
                <w:sz w:val="20"/>
              </w:rPr>
              <w:t>AAAAAA</w:t>
            </w:r>
            <w:r>
              <w:rPr>
                <w:rFonts w:hint="eastAsia"/>
                <w:color w:val="auto"/>
                <w:sz w:val="20"/>
              </w:rPr>
              <w:t>。中心服务器编码为</w:t>
            </w:r>
            <w:r>
              <w:rPr>
                <w:rFonts w:hint="eastAsia"/>
                <w:color w:val="auto"/>
                <w:sz w:val="20"/>
              </w:rPr>
              <w:t>CCCCCC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SENDER_ADDR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发送方地址及端口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RECEIVER_TYPE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接收方类别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RECEIVER_NAME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接收方名称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RECEIVER_CODE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接收方编号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RECEIVER_ADDR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接收方地址及端口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MESSAGE_TYPE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消息类别，</w:t>
            </w:r>
            <w:r>
              <w:rPr>
                <w:rFonts w:hint="eastAsia"/>
                <w:color w:val="auto"/>
                <w:sz w:val="20"/>
              </w:rPr>
              <w:t>PIS</w:t>
            </w:r>
            <w:r>
              <w:rPr>
                <w:rFonts w:hint="eastAsia"/>
                <w:color w:val="auto"/>
                <w:sz w:val="20"/>
              </w:rPr>
              <w:t>系统内部和控制器之间的消息类别，见接口协议。</w:t>
            </w:r>
          </w:p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和外部系统间的消息类别如下：</w:t>
            </w:r>
          </w:p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101</w:t>
            </w:r>
            <w:r>
              <w:rPr>
                <w:rFonts w:hint="eastAsia"/>
                <w:color w:val="auto"/>
                <w:sz w:val="20"/>
              </w:rPr>
              <w:t>：通知短信，</w:t>
            </w:r>
          </w:p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102</w:t>
            </w:r>
            <w:r>
              <w:rPr>
                <w:rFonts w:hint="eastAsia"/>
                <w:color w:val="auto"/>
                <w:sz w:val="20"/>
              </w:rPr>
              <w:t>：通知微信，</w:t>
            </w:r>
          </w:p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103</w:t>
            </w:r>
            <w:r>
              <w:rPr>
                <w:rFonts w:hint="eastAsia"/>
                <w:color w:val="auto"/>
                <w:sz w:val="20"/>
              </w:rPr>
              <w:t>：综合监控紧急消息，</w:t>
            </w:r>
          </w:p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104</w:t>
            </w:r>
            <w:r>
              <w:rPr>
                <w:rFonts w:hint="eastAsia"/>
                <w:color w:val="auto"/>
                <w:sz w:val="20"/>
              </w:rPr>
              <w:t>：</w:t>
            </w:r>
            <w:r w:rsidRPr="00847CD1">
              <w:rPr>
                <w:rFonts w:hint="eastAsia"/>
                <w:color w:val="auto"/>
                <w:sz w:val="20"/>
              </w:rPr>
              <w:t>列车到发信息；</w:t>
            </w:r>
          </w:p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数据字典为：</w:t>
            </w:r>
            <w:r>
              <w:rPr>
                <w:rFonts w:hint="eastAsia"/>
                <w:color w:val="auto"/>
                <w:sz w:val="20"/>
              </w:rPr>
              <w:t>MESSAGE_TYPE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MESSAGE_SN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D21AD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消息序号，在消息重发时</w:t>
            </w:r>
            <w:r w:rsidR="00D21AD8">
              <w:rPr>
                <w:rFonts w:hint="eastAsia"/>
                <w:color w:val="auto"/>
                <w:sz w:val="20"/>
              </w:rPr>
              <w:t>使用</w:t>
            </w:r>
            <w:r>
              <w:rPr>
                <w:rFonts w:hint="eastAsia"/>
                <w:color w:val="auto"/>
                <w:sz w:val="20"/>
              </w:rPr>
              <w:t>，初始为</w:t>
            </w:r>
            <w:r>
              <w:rPr>
                <w:rFonts w:hint="eastAsia"/>
                <w:color w:val="auto"/>
                <w:sz w:val="20"/>
              </w:rPr>
              <w:t>1</w:t>
            </w:r>
            <w:r w:rsidR="00D21AD8">
              <w:rPr>
                <w:rFonts w:hint="eastAsia"/>
                <w:color w:val="auto"/>
                <w:sz w:val="20"/>
              </w:rPr>
              <w:t>，重发后原记录值修改为</w:t>
            </w:r>
            <w:r w:rsidR="00D21AD8"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。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SEND_DATE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发送日期，格式为</w:t>
            </w:r>
            <w:r>
              <w:rPr>
                <w:rFonts w:hint="eastAsia"/>
                <w:color w:val="auto"/>
                <w:sz w:val="20"/>
              </w:rPr>
              <w:t>YYYY-MM-DD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SEND_TIME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发送时间，格式为：</w:t>
            </w:r>
            <w:r>
              <w:rPr>
                <w:rFonts w:hint="eastAsia"/>
                <w:color w:val="auto"/>
                <w:sz w:val="20"/>
              </w:rPr>
              <w:t>HH:MM:SS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RECEIVE_DATE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接收日期，格式为</w:t>
            </w:r>
            <w:r>
              <w:rPr>
                <w:rFonts w:hint="eastAsia"/>
                <w:color w:val="auto"/>
                <w:sz w:val="20"/>
              </w:rPr>
              <w:t>YYYY-MM-DD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RECEIVE_TIME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接收时间，格式为：</w:t>
            </w:r>
            <w:r>
              <w:rPr>
                <w:rFonts w:hint="eastAsia"/>
                <w:color w:val="auto"/>
                <w:sz w:val="20"/>
              </w:rPr>
              <w:t>HH:MM:SS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CONTENT_TYPE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Pr="00847CD1" w:rsidRDefault="00B808C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消息内容格式，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：文本，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：待定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BIN_CONTENT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原始消息内容，接收或发送的原始内容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TEXT_CONTENT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TEXT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格式化消息内容，经系统处理后的内容。通常情况下，和原始消息内容相同。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SEND_STATUS</w:t>
            </w: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消息接收结果，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：发送失败，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：发送成功</w:t>
            </w:r>
            <w:r>
              <w:rPr>
                <w:rFonts w:hint="eastAsia"/>
                <w:color w:val="auto"/>
                <w:sz w:val="20"/>
              </w:rPr>
              <w:t>, 2</w:t>
            </w:r>
            <w:r>
              <w:rPr>
                <w:rFonts w:hint="eastAsia"/>
                <w:color w:val="auto"/>
                <w:sz w:val="20"/>
              </w:rPr>
              <w:t>：待接收</w:t>
            </w:r>
            <w:r w:rsidR="00613CC9">
              <w:rPr>
                <w:rFonts w:hint="eastAsia"/>
                <w:color w:val="auto"/>
                <w:sz w:val="20"/>
              </w:rPr>
              <w:t>，</w:t>
            </w:r>
            <w:r w:rsidR="00613CC9">
              <w:rPr>
                <w:rFonts w:hint="eastAsia"/>
                <w:color w:val="auto"/>
                <w:sz w:val="20"/>
              </w:rPr>
              <w:t>3</w:t>
            </w:r>
            <w:r w:rsidR="00613CC9">
              <w:rPr>
                <w:rFonts w:hint="eastAsia"/>
                <w:color w:val="auto"/>
                <w:sz w:val="20"/>
              </w:rPr>
              <w:t>：下载完成</w:t>
            </w:r>
          </w:p>
        </w:tc>
      </w:tr>
      <w:tr w:rsidR="00B808CD" w:rsidTr="0090646C">
        <w:tc>
          <w:tcPr>
            <w:tcW w:w="2802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5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1" w:type="dxa"/>
            <w:vAlign w:val="center"/>
          </w:tcPr>
          <w:p w:rsidR="00B808CD" w:rsidRDefault="00B808C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808CD" w:rsidRDefault="00B808CD" w:rsidP="0090646C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</w:tbl>
    <w:p w:rsidR="0038519F" w:rsidRDefault="0038519F" w:rsidP="00CC5BB1">
      <w:pPr>
        <w:spacing w:line="360" w:lineRule="auto"/>
        <w:ind w:firstLineChars="200" w:firstLine="420"/>
      </w:pPr>
    </w:p>
    <w:p w:rsidR="0066535D" w:rsidRPr="0066535D" w:rsidRDefault="0066535D" w:rsidP="0066535D">
      <w:pPr>
        <w:pStyle w:val="3"/>
        <w:numPr>
          <w:ilvl w:val="2"/>
          <w:numId w:val="1"/>
        </w:numPr>
        <w:rPr>
          <w:sz w:val="28"/>
        </w:rPr>
      </w:pPr>
      <w:bookmarkStart w:id="129" w:name="_Toc524523290"/>
      <w:r w:rsidRPr="0066535D">
        <w:rPr>
          <w:rFonts w:hint="eastAsia"/>
          <w:sz w:val="28"/>
        </w:rPr>
        <w:t>PROGRAM_FILE</w:t>
      </w:r>
      <w:r w:rsidRPr="0066535D">
        <w:rPr>
          <w:rFonts w:hint="eastAsia"/>
          <w:sz w:val="28"/>
        </w:rPr>
        <w:t>（节目文件表）</w:t>
      </w:r>
      <w:bookmarkEnd w:id="129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1985"/>
        <w:gridCol w:w="1134"/>
        <w:gridCol w:w="850"/>
        <w:gridCol w:w="2835"/>
      </w:tblGrid>
      <w:tr w:rsidR="0066535D" w:rsidTr="0002732A">
        <w:tc>
          <w:tcPr>
            <w:tcW w:w="2518" w:type="dxa"/>
            <w:shd w:val="clear" w:color="auto" w:fill="BFBFBF" w:themeFill="background1" w:themeFillShade="BF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shd w:val="clear" w:color="auto" w:fill="BFBFBF" w:themeFill="background1" w:themeFillShade="BF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66535D" w:rsidTr="0002732A">
        <w:tc>
          <w:tcPr>
            <w:tcW w:w="2518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985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66535D" w:rsidTr="0002732A">
        <w:tc>
          <w:tcPr>
            <w:tcW w:w="2518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985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66535D" w:rsidTr="0002732A">
        <w:tc>
          <w:tcPr>
            <w:tcW w:w="2518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985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66535D" w:rsidTr="0002732A">
        <w:tc>
          <w:tcPr>
            <w:tcW w:w="2518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985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66535D" w:rsidTr="0002732A">
        <w:tc>
          <w:tcPr>
            <w:tcW w:w="2518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FILE_NAME</w:t>
            </w:r>
          </w:p>
        </w:tc>
        <w:tc>
          <w:tcPr>
            <w:tcW w:w="1985" w:type="dxa"/>
          </w:tcPr>
          <w:p w:rsidR="0066535D" w:rsidRDefault="00A1354C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VARCHAR(255</w:t>
            </w:r>
            <w:r w:rsidR="0066535D">
              <w:rPr>
                <w:rFonts w:hint="eastAsia"/>
                <w:color w:val="auto"/>
                <w:sz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文件名</w:t>
            </w:r>
          </w:p>
        </w:tc>
      </w:tr>
      <w:tr w:rsidR="0066535D" w:rsidTr="0002732A">
        <w:tc>
          <w:tcPr>
            <w:tcW w:w="2518" w:type="dxa"/>
          </w:tcPr>
          <w:p w:rsidR="0066535D" w:rsidRDefault="000F2A92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</w:t>
            </w:r>
            <w:r w:rsidR="0066535D">
              <w:rPr>
                <w:rFonts w:hint="eastAsia"/>
                <w:color w:val="auto"/>
                <w:sz w:val="20"/>
              </w:rPr>
              <w:t>_PATH</w:t>
            </w:r>
          </w:p>
        </w:tc>
        <w:tc>
          <w:tcPr>
            <w:tcW w:w="1985" w:type="dxa"/>
          </w:tcPr>
          <w:p w:rsidR="0066535D" w:rsidRDefault="00A1354C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VARCHAR(255</w:t>
            </w:r>
            <w:r w:rsidR="0066535D">
              <w:rPr>
                <w:rFonts w:hint="eastAsia"/>
                <w:color w:val="auto"/>
                <w:sz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66535D" w:rsidRDefault="0066535D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文件存储路径</w:t>
            </w:r>
          </w:p>
        </w:tc>
      </w:tr>
      <w:tr w:rsidR="0066535D" w:rsidTr="0002732A">
        <w:tc>
          <w:tcPr>
            <w:tcW w:w="2518" w:type="dxa"/>
            <w:vAlign w:val="center"/>
          </w:tcPr>
          <w:p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UPLOADER_ID</w:t>
            </w:r>
          </w:p>
        </w:tc>
        <w:tc>
          <w:tcPr>
            <w:tcW w:w="1985" w:type="dxa"/>
            <w:vAlign w:val="center"/>
          </w:tcPr>
          <w:p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上传者</w:t>
            </w:r>
            <w:r>
              <w:rPr>
                <w:rFonts w:hint="eastAsia"/>
                <w:color w:val="auto"/>
                <w:sz w:val="20"/>
              </w:rPr>
              <w:t>ID</w:t>
            </w:r>
          </w:p>
        </w:tc>
      </w:tr>
      <w:tr w:rsidR="0066535D" w:rsidTr="0002732A">
        <w:tc>
          <w:tcPr>
            <w:tcW w:w="2518" w:type="dxa"/>
            <w:vAlign w:val="center"/>
          </w:tcPr>
          <w:p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UPLOADER_NAME</w:t>
            </w:r>
          </w:p>
        </w:tc>
        <w:tc>
          <w:tcPr>
            <w:tcW w:w="1985" w:type="dxa"/>
            <w:vAlign w:val="center"/>
          </w:tcPr>
          <w:p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上传者姓名</w:t>
            </w:r>
          </w:p>
        </w:tc>
      </w:tr>
      <w:tr w:rsidR="0066535D" w:rsidTr="0002732A">
        <w:tc>
          <w:tcPr>
            <w:tcW w:w="2518" w:type="dxa"/>
            <w:vAlign w:val="center"/>
          </w:tcPr>
          <w:p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UPLOAD_DATE</w:t>
            </w:r>
          </w:p>
        </w:tc>
        <w:tc>
          <w:tcPr>
            <w:tcW w:w="1985" w:type="dxa"/>
            <w:vAlign w:val="center"/>
          </w:tcPr>
          <w:p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66535D" w:rsidRDefault="0066535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66535D" w:rsidRDefault="0066535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上传时间</w:t>
            </w:r>
          </w:p>
        </w:tc>
      </w:tr>
      <w:tr w:rsidR="003E4FDD" w:rsidTr="0002732A">
        <w:tc>
          <w:tcPr>
            <w:tcW w:w="2518" w:type="dxa"/>
            <w:vAlign w:val="center"/>
          </w:tcPr>
          <w:p w:rsidR="003E4FDD" w:rsidRDefault="003E4FD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VIDEO_TYPE</w:t>
            </w:r>
          </w:p>
        </w:tc>
        <w:tc>
          <w:tcPr>
            <w:tcW w:w="1985" w:type="dxa"/>
            <w:vAlign w:val="center"/>
          </w:tcPr>
          <w:p w:rsidR="003E4FDD" w:rsidRDefault="003E4FD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3E4FDD" w:rsidRDefault="003E4FD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3E4FDD" w:rsidRDefault="003E4FDD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vAlign w:val="center"/>
          </w:tcPr>
          <w:p w:rsidR="003E4FDD" w:rsidRDefault="003E4FDD" w:rsidP="0002732A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视频类型，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：安全垫片，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：普通节目视频</w:t>
            </w:r>
          </w:p>
        </w:tc>
      </w:tr>
    </w:tbl>
    <w:p w:rsidR="0066535D" w:rsidRDefault="0066535D" w:rsidP="00CC5BB1">
      <w:pPr>
        <w:spacing w:line="360" w:lineRule="auto"/>
        <w:ind w:firstLineChars="200" w:firstLine="420"/>
      </w:pPr>
    </w:p>
    <w:p w:rsidR="00AA65B7" w:rsidRDefault="00AA65B7" w:rsidP="00AA65B7">
      <w:pPr>
        <w:pStyle w:val="2"/>
        <w:numPr>
          <w:ilvl w:val="1"/>
          <w:numId w:val="1"/>
        </w:numPr>
      </w:pPr>
      <w:bookmarkStart w:id="130" w:name="_Toc503970488"/>
      <w:bookmarkStart w:id="131" w:name="_Toc524523291"/>
      <w:r>
        <w:rPr>
          <w:rFonts w:hint="eastAsia"/>
        </w:rPr>
        <w:t>IOT</w:t>
      </w:r>
      <w:r>
        <w:t>部分</w:t>
      </w:r>
      <w:bookmarkEnd w:id="130"/>
      <w:bookmarkEnd w:id="131"/>
    </w:p>
    <w:p w:rsidR="00AA65B7" w:rsidRPr="00405881" w:rsidRDefault="00BC3678" w:rsidP="00AA65B7">
      <w:pPr>
        <w:pStyle w:val="3"/>
        <w:numPr>
          <w:ilvl w:val="2"/>
          <w:numId w:val="1"/>
        </w:numPr>
        <w:rPr>
          <w:sz w:val="28"/>
        </w:rPr>
      </w:pPr>
      <w:bookmarkStart w:id="132" w:name="_Toc503970489"/>
      <w:bookmarkStart w:id="133" w:name="_Toc524523292"/>
      <w:r>
        <w:rPr>
          <w:rFonts w:hint="eastAsia"/>
          <w:sz w:val="28"/>
        </w:rPr>
        <w:t>GPS_MODULE</w:t>
      </w:r>
      <w:r w:rsidR="00AA65B7">
        <w:rPr>
          <w:rFonts w:hint="eastAsia"/>
          <w:sz w:val="28"/>
        </w:rPr>
        <w:t>（</w:t>
      </w:r>
      <w:r>
        <w:rPr>
          <w:rFonts w:hint="eastAsia"/>
          <w:sz w:val="28"/>
        </w:rPr>
        <w:t>定位模块</w:t>
      </w:r>
      <w:r w:rsidR="00AA65B7">
        <w:rPr>
          <w:rFonts w:hint="eastAsia"/>
          <w:sz w:val="28"/>
        </w:rPr>
        <w:t>信息表）</w:t>
      </w:r>
      <w:bookmarkEnd w:id="132"/>
      <w:bookmarkEnd w:id="133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1985"/>
        <w:gridCol w:w="1134"/>
        <w:gridCol w:w="850"/>
        <w:gridCol w:w="2835"/>
      </w:tblGrid>
      <w:tr w:rsidR="00AA65B7" w:rsidTr="00571912">
        <w:tc>
          <w:tcPr>
            <w:tcW w:w="2518" w:type="dxa"/>
            <w:shd w:val="clear" w:color="auto" w:fill="BFBFBF" w:themeFill="background1" w:themeFillShade="BF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shd w:val="clear" w:color="auto" w:fill="BFBFBF" w:themeFill="background1" w:themeFillShade="BF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NAME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定位模块名称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CODE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定位模块编码</w:t>
            </w:r>
            <w:r w:rsidR="0090646C">
              <w:rPr>
                <w:rFonts w:hint="eastAsia"/>
                <w:color w:val="auto"/>
                <w:sz w:val="20"/>
              </w:rPr>
              <w:t>，</w:t>
            </w:r>
            <w:r w:rsidR="0090646C">
              <w:rPr>
                <w:color w:val="auto"/>
                <w:sz w:val="20"/>
              </w:rPr>
              <w:t>格式为</w:t>
            </w:r>
            <w:r w:rsidR="0090646C">
              <w:rPr>
                <w:rFonts w:hint="eastAsia"/>
                <w:color w:val="auto"/>
                <w:sz w:val="20"/>
              </w:rPr>
              <w:t>：</w:t>
            </w:r>
            <w:r w:rsidR="0090646C">
              <w:rPr>
                <w:color w:val="auto"/>
                <w:sz w:val="20"/>
              </w:rPr>
              <w:t>IMC</w:t>
            </w:r>
            <w:r w:rsidR="0090646C">
              <w:rPr>
                <w:rFonts w:hint="eastAsia"/>
                <w:color w:val="auto"/>
                <w:sz w:val="20"/>
              </w:rPr>
              <w:t>-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SERIAL_NO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定位模块序列号</w:t>
            </w:r>
          </w:p>
        </w:tc>
      </w:tr>
      <w:tr w:rsidR="005268A6" w:rsidTr="0090646C">
        <w:tc>
          <w:tcPr>
            <w:tcW w:w="2518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DEVICE_TYPE</w:t>
            </w:r>
          </w:p>
        </w:tc>
        <w:tc>
          <w:tcPr>
            <w:tcW w:w="1985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5268A6" w:rsidRDefault="005268A6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5268A6" w:rsidRDefault="005268A6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设备类型</w:t>
            </w:r>
            <w:r w:rsidR="00FA485A">
              <w:rPr>
                <w:rFonts w:hint="eastAsia"/>
                <w:color w:val="auto"/>
                <w:sz w:val="20"/>
              </w:rPr>
              <w:t>，</w:t>
            </w:r>
            <w:r w:rsidR="00FA485A">
              <w:rPr>
                <w:color w:val="auto"/>
                <w:sz w:val="20"/>
              </w:rPr>
              <w:t>数据字典编码</w:t>
            </w:r>
            <w:r w:rsidR="00FA485A">
              <w:rPr>
                <w:rFonts w:hint="eastAsia"/>
                <w:color w:val="auto"/>
                <w:sz w:val="20"/>
              </w:rPr>
              <w:t>：</w:t>
            </w:r>
            <w:r w:rsidR="00FA485A" w:rsidRPr="00FA485A">
              <w:rPr>
                <w:color w:val="auto"/>
                <w:sz w:val="20"/>
              </w:rPr>
              <w:t>GPS_MODULE_DEVICE_TYPE</w:t>
            </w:r>
          </w:p>
        </w:tc>
      </w:tr>
      <w:tr w:rsidR="005268A6" w:rsidTr="0090646C">
        <w:tc>
          <w:tcPr>
            <w:tcW w:w="2518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VENDOR</w:t>
            </w:r>
          </w:p>
        </w:tc>
        <w:tc>
          <w:tcPr>
            <w:tcW w:w="1985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生产厂家名称</w:t>
            </w:r>
          </w:p>
        </w:tc>
      </w:tr>
      <w:tr w:rsidR="005268A6" w:rsidTr="0090646C">
        <w:tc>
          <w:tcPr>
            <w:tcW w:w="2518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MAC_ADDR</w:t>
            </w:r>
          </w:p>
        </w:tc>
        <w:tc>
          <w:tcPr>
            <w:tcW w:w="1985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5268A6" w:rsidRPr="00BC3678" w:rsidRDefault="005268A6" w:rsidP="0090646C">
            <w:pPr>
              <w:pStyle w:val="Default"/>
              <w:rPr>
                <w:color w:val="auto"/>
                <w:sz w:val="20"/>
              </w:rPr>
            </w:pPr>
            <w:r w:rsidRPr="00BC3678">
              <w:rPr>
                <w:color w:val="auto"/>
                <w:sz w:val="20"/>
              </w:rPr>
              <w:t>MAC</w:t>
            </w:r>
            <w:r w:rsidRPr="00BC3678">
              <w:rPr>
                <w:color w:val="auto"/>
                <w:sz w:val="20"/>
              </w:rPr>
              <w:t>地址</w:t>
            </w:r>
          </w:p>
        </w:tc>
      </w:tr>
      <w:tr w:rsidR="005268A6" w:rsidTr="0090646C">
        <w:tc>
          <w:tcPr>
            <w:tcW w:w="2518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INSTALL_DATE</w:t>
            </w:r>
          </w:p>
        </w:tc>
        <w:tc>
          <w:tcPr>
            <w:tcW w:w="1985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5268A6" w:rsidRPr="00BC3678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安装日期</w:t>
            </w:r>
          </w:p>
        </w:tc>
      </w:tr>
      <w:tr w:rsidR="005268A6" w:rsidTr="0090646C">
        <w:tc>
          <w:tcPr>
            <w:tcW w:w="2518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INSTALL_TYPE</w:t>
            </w:r>
          </w:p>
        </w:tc>
        <w:tc>
          <w:tcPr>
            <w:tcW w:w="1985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5268A6" w:rsidRPr="00BC3678" w:rsidRDefault="005268A6" w:rsidP="0090646C">
            <w:pPr>
              <w:pStyle w:val="Default"/>
              <w:rPr>
                <w:color w:val="auto"/>
                <w:sz w:val="20"/>
              </w:rPr>
            </w:pPr>
            <w:r w:rsidRPr="00BC3678">
              <w:rPr>
                <w:color w:val="auto"/>
                <w:sz w:val="20"/>
              </w:rPr>
              <w:t>定位模块安装类型</w:t>
            </w:r>
            <w:r w:rsidR="00EA39B1">
              <w:rPr>
                <w:rFonts w:hint="eastAsia"/>
                <w:color w:val="auto"/>
                <w:sz w:val="20"/>
              </w:rPr>
              <w:t>，</w:t>
            </w:r>
            <w:r w:rsidR="00EA39B1">
              <w:rPr>
                <w:color w:val="auto"/>
                <w:sz w:val="20"/>
              </w:rPr>
              <w:t>数据字典编码</w:t>
            </w:r>
            <w:r w:rsidR="00EA39B1">
              <w:rPr>
                <w:rFonts w:hint="eastAsia"/>
                <w:color w:val="auto"/>
                <w:sz w:val="20"/>
              </w:rPr>
              <w:t>：</w:t>
            </w:r>
            <w:r w:rsidR="00EA39B1" w:rsidRPr="00EA39B1">
              <w:rPr>
                <w:color w:val="auto"/>
                <w:sz w:val="20"/>
              </w:rPr>
              <w:t>GPS_MODULE_INSTALL_TYPE</w:t>
            </w:r>
          </w:p>
        </w:tc>
      </w:tr>
      <w:tr w:rsidR="005268A6" w:rsidTr="0090646C">
        <w:tc>
          <w:tcPr>
            <w:tcW w:w="2518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INSTALL_BACTH</w:t>
            </w:r>
          </w:p>
        </w:tc>
        <w:tc>
          <w:tcPr>
            <w:tcW w:w="1985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5268A6" w:rsidRDefault="005268A6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5268A6" w:rsidRDefault="005268A6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安装批次</w:t>
            </w:r>
          </w:p>
        </w:tc>
      </w:tr>
      <w:tr w:rsidR="005268A6" w:rsidTr="0090646C">
        <w:tc>
          <w:tcPr>
            <w:tcW w:w="2518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INSTALL_ID</w:t>
            </w:r>
          </w:p>
        </w:tc>
        <w:tc>
          <w:tcPr>
            <w:tcW w:w="1985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5268A6" w:rsidRDefault="005268A6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5268A6" w:rsidRDefault="005268A6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定位模块安装地点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5268A6" w:rsidTr="0090646C">
        <w:tc>
          <w:tcPr>
            <w:tcW w:w="2518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985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5268A6" w:rsidRDefault="005268A6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5268A6" w:rsidRDefault="005268A6" w:rsidP="0002732A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5268A6" w:rsidRDefault="005268A6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定位模块状态</w:t>
            </w:r>
            <w:r w:rsidR="00461538">
              <w:rPr>
                <w:rFonts w:hint="eastAsia"/>
                <w:color w:val="auto"/>
                <w:sz w:val="20"/>
              </w:rPr>
              <w:t>，数据字典编码：</w:t>
            </w:r>
            <w:r w:rsidR="00461538" w:rsidRPr="00461538">
              <w:rPr>
                <w:color w:val="auto"/>
                <w:sz w:val="20"/>
              </w:rPr>
              <w:t>GPS_MODULE_STATUS</w:t>
            </w:r>
          </w:p>
        </w:tc>
      </w:tr>
      <w:tr w:rsidR="005268A6" w:rsidTr="0090646C">
        <w:tc>
          <w:tcPr>
            <w:tcW w:w="2518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1985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5268A6" w:rsidRDefault="005268A6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5268A6" w:rsidRDefault="005268A6" w:rsidP="0090646C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AA65B7" w:rsidRDefault="00AA65B7" w:rsidP="00AA65B7">
      <w:pPr>
        <w:spacing w:line="360" w:lineRule="auto"/>
        <w:ind w:firstLineChars="200" w:firstLine="420"/>
      </w:pPr>
    </w:p>
    <w:p w:rsidR="00AA65B7" w:rsidRPr="00405881" w:rsidRDefault="00BC3678" w:rsidP="00AA65B7">
      <w:pPr>
        <w:pStyle w:val="3"/>
        <w:numPr>
          <w:ilvl w:val="2"/>
          <w:numId w:val="1"/>
        </w:numPr>
        <w:rPr>
          <w:sz w:val="28"/>
        </w:rPr>
      </w:pPr>
      <w:bookmarkStart w:id="134" w:name="_Toc524523293"/>
      <w:r>
        <w:rPr>
          <w:rFonts w:hint="eastAsia"/>
          <w:sz w:val="28"/>
        </w:rPr>
        <w:t>GPS_MODULE</w:t>
      </w:r>
      <w:r w:rsidR="00571912">
        <w:rPr>
          <w:rFonts w:hint="eastAsia"/>
          <w:sz w:val="28"/>
        </w:rPr>
        <w:t>_TRACE</w:t>
      </w:r>
      <w:r w:rsidR="00AA65B7">
        <w:rPr>
          <w:rFonts w:hint="eastAsia"/>
          <w:sz w:val="28"/>
        </w:rPr>
        <w:t>（控制器</w:t>
      </w:r>
      <w:r w:rsidR="00571912">
        <w:rPr>
          <w:rFonts w:hint="eastAsia"/>
          <w:sz w:val="28"/>
        </w:rPr>
        <w:t>位置表</w:t>
      </w:r>
      <w:r w:rsidR="00AA65B7">
        <w:rPr>
          <w:rFonts w:hint="eastAsia"/>
          <w:sz w:val="28"/>
        </w:rPr>
        <w:t>）</w:t>
      </w:r>
      <w:bookmarkEnd w:id="134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1985"/>
        <w:gridCol w:w="1134"/>
        <w:gridCol w:w="850"/>
        <w:gridCol w:w="2835"/>
      </w:tblGrid>
      <w:tr w:rsidR="00AA65B7" w:rsidTr="00571912">
        <w:tc>
          <w:tcPr>
            <w:tcW w:w="2518" w:type="dxa"/>
            <w:shd w:val="clear" w:color="auto" w:fill="BFBFBF" w:themeFill="background1" w:themeFillShade="BF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（</w:t>
            </w:r>
            <w:r>
              <w:rPr>
                <w:rFonts w:hint="eastAsia"/>
                <w:color w:val="auto"/>
                <w:sz w:val="20"/>
              </w:rPr>
              <w:t>PK,AI</w:t>
            </w:r>
            <w:r>
              <w:rPr>
                <w:rFonts w:hint="eastAsia"/>
                <w:color w:val="auto"/>
                <w:sz w:val="20"/>
              </w:rPr>
              <w:t>）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  <w:shd w:val="clear" w:color="auto" w:fill="BFBFBF" w:themeFill="background1" w:themeFillShade="BF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ID</w:t>
            </w:r>
            <w:r>
              <w:rPr>
                <w:color w:val="auto"/>
                <w:sz w:val="20"/>
              </w:rPr>
              <w:t>号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自增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CREATE_TIME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创建时间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</w:t>
            </w:r>
            <w:r>
              <w:rPr>
                <w:rFonts w:hint="eastAsia"/>
                <w:color w:val="auto"/>
                <w:sz w:val="20"/>
              </w:rPr>
              <w:t>_TIME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STAMP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修改时间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CREATE_ID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创建人</w:t>
            </w:r>
          </w:p>
        </w:tc>
      </w:tr>
      <w:tr w:rsidR="00AA65B7" w:rsidTr="0090646C">
        <w:tc>
          <w:tcPr>
            <w:tcW w:w="2518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UPDATE_ID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修改人</w:t>
            </w:r>
          </w:p>
        </w:tc>
      </w:tr>
      <w:tr w:rsidR="00AA65B7" w:rsidTr="0090646C">
        <w:tc>
          <w:tcPr>
            <w:tcW w:w="2518" w:type="dxa"/>
          </w:tcPr>
          <w:p w:rsidR="00AA65B7" w:rsidRDefault="0008748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MODULE</w:t>
            </w:r>
            <w:r w:rsidR="00AA65B7">
              <w:rPr>
                <w:rFonts w:hint="eastAsia"/>
                <w:color w:val="auto"/>
                <w:sz w:val="20"/>
              </w:rPr>
              <w:t>_ID</w:t>
            </w:r>
          </w:p>
        </w:tc>
        <w:tc>
          <w:tcPr>
            <w:tcW w:w="1985" w:type="dxa"/>
          </w:tcPr>
          <w:p w:rsidR="00AA65B7" w:rsidRDefault="00AA65B7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AA65B7" w:rsidRDefault="00AA65B7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AA65B7" w:rsidRDefault="0008748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定位模块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F362CB" w:rsidTr="0090646C">
        <w:tc>
          <w:tcPr>
            <w:tcW w:w="2518" w:type="dxa"/>
          </w:tcPr>
          <w:p w:rsidR="00F362CB" w:rsidRDefault="00F362CB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IP_ADDR</w:t>
            </w:r>
          </w:p>
        </w:tc>
        <w:tc>
          <w:tcPr>
            <w:tcW w:w="1985" w:type="dxa"/>
          </w:tcPr>
          <w:p w:rsidR="00F362CB" w:rsidRDefault="00F362CB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F362CB" w:rsidRDefault="00F362CB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F362CB" w:rsidRDefault="00F362CB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F362CB" w:rsidRPr="00BC3678" w:rsidRDefault="00F362CB" w:rsidP="0090646C">
            <w:pPr>
              <w:pStyle w:val="Default"/>
              <w:rPr>
                <w:color w:val="auto"/>
                <w:sz w:val="20"/>
              </w:rPr>
            </w:pPr>
            <w:r w:rsidRPr="00BC3678">
              <w:rPr>
                <w:color w:val="auto"/>
                <w:sz w:val="20"/>
              </w:rPr>
              <w:t>IP</w:t>
            </w:r>
            <w:r w:rsidRPr="00BC3678">
              <w:rPr>
                <w:color w:val="auto"/>
                <w:sz w:val="20"/>
              </w:rPr>
              <w:t>地址</w:t>
            </w:r>
          </w:p>
        </w:tc>
      </w:tr>
      <w:tr w:rsidR="0008748D" w:rsidTr="0090646C">
        <w:tc>
          <w:tcPr>
            <w:tcW w:w="2518" w:type="dxa"/>
          </w:tcPr>
          <w:p w:rsidR="0008748D" w:rsidRDefault="0008748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TIME</w:t>
            </w:r>
          </w:p>
        </w:tc>
        <w:tc>
          <w:tcPr>
            <w:tcW w:w="1985" w:type="dxa"/>
          </w:tcPr>
          <w:p w:rsidR="0008748D" w:rsidRDefault="0008748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08748D" w:rsidRDefault="0008748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8748D" w:rsidRDefault="0008748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8748D" w:rsidRDefault="0008748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定位时间</w:t>
            </w:r>
          </w:p>
        </w:tc>
      </w:tr>
      <w:tr w:rsidR="0008748D" w:rsidTr="0090646C">
        <w:tc>
          <w:tcPr>
            <w:tcW w:w="2518" w:type="dxa"/>
          </w:tcPr>
          <w:p w:rsidR="0008748D" w:rsidRDefault="0008748D" w:rsidP="0090646C">
            <w:pPr>
              <w:pStyle w:val="Default"/>
              <w:rPr>
                <w:color w:val="auto"/>
                <w:sz w:val="20"/>
              </w:rPr>
            </w:pPr>
            <w:r w:rsidRPr="00794E15">
              <w:rPr>
                <w:color w:val="auto"/>
                <w:sz w:val="20"/>
              </w:rPr>
              <w:t>LONGITUDE</w:t>
            </w:r>
          </w:p>
        </w:tc>
        <w:tc>
          <w:tcPr>
            <w:tcW w:w="1985" w:type="dxa"/>
          </w:tcPr>
          <w:p w:rsidR="0008748D" w:rsidRDefault="0008748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08748D" w:rsidRDefault="0008748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8748D" w:rsidRDefault="0008748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8748D" w:rsidRDefault="0008748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经度</w:t>
            </w:r>
          </w:p>
        </w:tc>
      </w:tr>
      <w:tr w:rsidR="0008748D" w:rsidTr="0090646C">
        <w:tc>
          <w:tcPr>
            <w:tcW w:w="2518" w:type="dxa"/>
          </w:tcPr>
          <w:p w:rsidR="0008748D" w:rsidRDefault="0008748D" w:rsidP="0090646C">
            <w:pPr>
              <w:pStyle w:val="Default"/>
              <w:rPr>
                <w:color w:val="auto"/>
                <w:sz w:val="20"/>
              </w:rPr>
            </w:pPr>
            <w:r w:rsidRPr="00794E15">
              <w:rPr>
                <w:color w:val="auto"/>
                <w:sz w:val="20"/>
              </w:rPr>
              <w:t>LATITUDE</w:t>
            </w:r>
          </w:p>
        </w:tc>
        <w:tc>
          <w:tcPr>
            <w:tcW w:w="1985" w:type="dxa"/>
          </w:tcPr>
          <w:p w:rsidR="0008748D" w:rsidRDefault="0008748D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08748D" w:rsidRDefault="0008748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8748D" w:rsidRDefault="0008748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8748D" w:rsidRPr="0008748D" w:rsidRDefault="0008748D" w:rsidP="0090646C">
            <w:pPr>
              <w:pStyle w:val="Default"/>
              <w:rPr>
                <w:color w:val="auto"/>
                <w:sz w:val="20"/>
              </w:rPr>
            </w:pPr>
            <w:r w:rsidRPr="0008748D">
              <w:rPr>
                <w:color w:val="auto"/>
                <w:sz w:val="20"/>
              </w:rPr>
              <w:t>纬度</w:t>
            </w:r>
          </w:p>
        </w:tc>
      </w:tr>
      <w:tr w:rsidR="0008748D" w:rsidTr="0090646C">
        <w:tc>
          <w:tcPr>
            <w:tcW w:w="2518" w:type="dxa"/>
          </w:tcPr>
          <w:p w:rsidR="0008748D" w:rsidRDefault="00473952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ADDR</w:t>
            </w:r>
          </w:p>
        </w:tc>
        <w:tc>
          <w:tcPr>
            <w:tcW w:w="1985" w:type="dxa"/>
          </w:tcPr>
          <w:p w:rsidR="0008748D" w:rsidRDefault="00473952" w:rsidP="0047395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VARCHAR(255)</w:t>
            </w:r>
          </w:p>
        </w:tc>
        <w:tc>
          <w:tcPr>
            <w:tcW w:w="1134" w:type="dxa"/>
            <w:vAlign w:val="center"/>
          </w:tcPr>
          <w:p w:rsidR="0008748D" w:rsidRDefault="0008748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08748D" w:rsidRDefault="0008748D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08748D" w:rsidRPr="00473952" w:rsidRDefault="00473952" w:rsidP="0090646C">
            <w:pPr>
              <w:pStyle w:val="Default"/>
              <w:rPr>
                <w:color w:val="auto"/>
                <w:sz w:val="20"/>
              </w:rPr>
            </w:pPr>
            <w:r w:rsidRPr="00473952">
              <w:rPr>
                <w:rFonts w:hint="eastAsia"/>
                <w:color w:val="auto"/>
                <w:sz w:val="20"/>
              </w:rPr>
              <w:t>定位模块当前位置</w:t>
            </w:r>
            <w:r>
              <w:rPr>
                <w:rFonts w:hint="eastAsia"/>
                <w:color w:val="auto"/>
                <w:sz w:val="20"/>
              </w:rPr>
              <w:t>，由后端接收到消息后通过</w:t>
            </w:r>
            <w:r>
              <w:rPr>
                <w:rFonts w:hint="eastAsia"/>
                <w:color w:val="auto"/>
                <w:sz w:val="20"/>
              </w:rPr>
              <w:t>API</w:t>
            </w:r>
            <w:r>
              <w:rPr>
                <w:rFonts w:hint="eastAsia"/>
                <w:color w:val="auto"/>
                <w:sz w:val="20"/>
              </w:rPr>
              <w:t>根据经纬度查询地址后得到</w:t>
            </w:r>
          </w:p>
        </w:tc>
      </w:tr>
      <w:tr w:rsidR="0033317A" w:rsidTr="0090646C">
        <w:tc>
          <w:tcPr>
            <w:tcW w:w="2518" w:type="dxa"/>
          </w:tcPr>
          <w:p w:rsidR="0033317A" w:rsidRDefault="0033317A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CPU</w:t>
            </w:r>
          </w:p>
        </w:tc>
        <w:tc>
          <w:tcPr>
            <w:tcW w:w="1985" w:type="dxa"/>
          </w:tcPr>
          <w:p w:rsidR="0033317A" w:rsidRDefault="0033317A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33317A" w:rsidRDefault="0033317A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33317A" w:rsidRDefault="0033317A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33317A" w:rsidRPr="00473952" w:rsidRDefault="0033317A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CPU</w:t>
            </w:r>
            <w:r>
              <w:rPr>
                <w:rFonts w:hint="eastAsia"/>
                <w:color w:val="auto"/>
                <w:sz w:val="20"/>
              </w:rPr>
              <w:t>占有率，百分比值</w:t>
            </w:r>
          </w:p>
        </w:tc>
      </w:tr>
      <w:tr w:rsidR="0033317A" w:rsidTr="0090646C">
        <w:tc>
          <w:tcPr>
            <w:tcW w:w="2518" w:type="dxa"/>
          </w:tcPr>
          <w:p w:rsidR="0033317A" w:rsidRDefault="0033317A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MEMORY</w:t>
            </w:r>
          </w:p>
        </w:tc>
        <w:tc>
          <w:tcPr>
            <w:tcW w:w="1985" w:type="dxa"/>
          </w:tcPr>
          <w:p w:rsidR="0033317A" w:rsidRDefault="0033317A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33317A" w:rsidRDefault="0033317A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33317A" w:rsidRDefault="0033317A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33317A" w:rsidRPr="00473952" w:rsidRDefault="00CE78A2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内存</w:t>
            </w:r>
            <w:r w:rsidR="0033317A">
              <w:rPr>
                <w:rFonts w:hint="eastAsia"/>
                <w:color w:val="auto"/>
                <w:sz w:val="20"/>
              </w:rPr>
              <w:t>占有率，百分比值</w:t>
            </w:r>
          </w:p>
        </w:tc>
      </w:tr>
      <w:tr w:rsidR="0033317A" w:rsidTr="0090646C">
        <w:tc>
          <w:tcPr>
            <w:tcW w:w="2518" w:type="dxa"/>
          </w:tcPr>
          <w:p w:rsidR="0033317A" w:rsidRDefault="0033317A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HARDDISK</w:t>
            </w:r>
          </w:p>
        </w:tc>
        <w:tc>
          <w:tcPr>
            <w:tcW w:w="1985" w:type="dxa"/>
          </w:tcPr>
          <w:p w:rsidR="0033317A" w:rsidRDefault="0033317A" w:rsidP="0002732A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VARCHAR(50)</w:t>
            </w:r>
          </w:p>
        </w:tc>
        <w:tc>
          <w:tcPr>
            <w:tcW w:w="1134" w:type="dxa"/>
            <w:vAlign w:val="center"/>
          </w:tcPr>
          <w:p w:rsidR="0033317A" w:rsidRDefault="0033317A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850" w:type="dxa"/>
            <w:vAlign w:val="center"/>
          </w:tcPr>
          <w:p w:rsidR="0033317A" w:rsidRDefault="0033317A" w:rsidP="0090646C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835" w:type="dxa"/>
          </w:tcPr>
          <w:p w:rsidR="0033317A" w:rsidRPr="00473952" w:rsidRDefault="0033317A" w:rsidP="0090646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硬盘占有率，百分比值</w:t>
            </w:r>
          </w:p>
        </w:tc>
      </w:tr>
    </w:tbl>
    <w:p w:rsidR="00AA65B7" w:rsidRDefault="00AA65B7" w:rsidP="00CC5BB1">
      <w:pPr>
        <w:spacing w:line="360" w:lineRule="auto"/>
        <w:ind w:firstLineChars="200" w:firstLine="420"/>
      </w:pPr>
    </w:p>
    <w:p w:rsidR="007F2D30" w:rsidRDefault="007F2D30" w:rsidP="00CC5BB1">
      <w:pPr>
        <w:spacing w:line="360" w:lineRule="auto"/>
        <w:ind w:firstLineChars="200" w:firstLine="420"/>
      </w:pPr>
    </w:p>
    <w:sectPr w:rsidR="007F2D30" w:rsidSect="004D0B20">
      <w:headerReference w:type="default" r:id="rId10"/>
      <w:footerReference w:type="default" r:id="rId11"/>
      <w:pgSz w:w="11906" w:h="16838"/>
      <w:pgMar w:top="1702" w:right="1416" w:bottom="1560" w:left="1800" w:header="851" w:footer="1126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732A" w:rsidRDefault="0002732A" w:rsidP="004D0B20">
      <w:r>
        <w:separator/>
      </w:r>
    </w:p>
  </w:endnote>
  <w:endnote w:type="continuationSeparator" w:id="0">
    <w:p w:rsidR="0002732A" w:rsidRDefault="0002732A" w:rsidP="004D0B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32A" w:rsidRDefault="00F42D2A">
    <w:pPr>
      <w:pStyle w:val="a6"/>
      <w:pBdr>
        <w:top w:val="single" w:sz="4" w:space="1" w:color="auto"/>
      </w:pBdr>
      <w:tabs>
        <w:tab w:val="clear" w:pos="8306"/>
        <w:tab w:val="right" w:pos="8647"/>
      </w:tabs>
    </w:pPr>
    <w:fldSimple w:instr=" DATE \@ &quot;yyyy-MM-dd&quot; ">
      <w:r w:rsidR="005804F8">
        <w:rPr>
          <w:noProof/>
        </w:rPr>
        <w:t>2018-11-11</w:t>
      </w:r>
    </w:fldSimple>
    <w:r w:rsidR="0002732A">
      <w:rPr>
        <w:rFonts w:hint="eastAsia"/>
      </w:rPr>
      <w:tab/>
    </w:r>
    <w:r w:rsidR="0002732A">
      <w:rPr>
        <w:rFonts w:hint="eastAsia"/>
      </w:rPr>
      <w:t>元钧</w:t>
    </w:r>
    <w:r w:rsidR="0002732A">
      <w:t>机密信息，未经允许不得扩散</w:t>
    </w:r>
    <w:r w:rsidR="0002732A">
      <w:rPr>
        <w:lang w:val="zh-CN"/>
      </w:rPr>
      <w:t xml:space="preserve"> </w:t>
    </w:r>
    <w:r w:rsidR="0002732A">
      <w:rPr>
        <w:rFonts w:hint="eastAsia"/>
        <w:lang w:val="zh-CN"/>
      </w:rPr>
      <w:tab/>
    </w:r>
    <w:r>
      <w:rPr>
        <w:b/>
        <w:bCs/>
      </w:rPr>
      <w:fldChar w:fldCharType="begin"/>
    </w:r>
    <w:r w:rsidR="0002732A"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28729F" w:rsidRPr="0028729F">
      <w:rPr>
        <w:b/>
        <w:bCs/>
        <w:noProof/>
        <w:lang w:val="zh-CN"/>
      </w:rPr>
      <w:t>13</w:t>
    </w:r>
    <w:r>
      <w:rPr>
        <w:b/>
        <w:bCs/>
      </w:rPr>
      <w:fldChar w:fldCharType="end"/>
    </w:r>
    <w:r w:rsidR="0002732A">
      <w:rPr>
        <w:lang w:val="zh-CN"/>
      </w:rPr>
      <w:t xml:space="preserve"> / </w:t>
    </w:r>
    <w:fldSimple w:instr="NUMPAGES  \* Arabic  \* MERGEFORMAT">
      <w:r w:rsidR="0028729F" w:rsidRPr="0028729F">
        <w:rPr>
          <w:b/>
          <w:bCs/>
          <w:noProof/>
          <w:lang w:val="zh-CN"/>
        </w:rPr>
        <w:t>25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732A" w:rsidRDefault="0002732A" w:rsidP="004D0B20">
      <w:r>
        <w:separator/>
      </w:r>
    </w:p>
  </w:footnote>
  <w:footnote w:type="continuationSeparator" w:id="0">
    <w:p w:rsidR="0002732A" w:rsidRDefault="0002732A" w:rsidP="004D0B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32A" w:rsidRDefault="0002732A">
    <w:pPr>
      <w:pStyle w:val="a7"/>
      <w:tabs>
        <w:tab w:val="clear" w:pos="8306"/>
        <w:tab w:val="right" w:pos="8647"/>
      </w:tabs>
      <w:jc w:val="left"/>
    </w:pPr>
    <w:r w:rsidRPr="00E73F4C">
      <w:rPr>
        <w:noProof/>
      </w:rPr>
      <w:drawing>
        <wp:inline distT="0" distB="0" distL="0" distR="0">
          <wp:extent cx="486166" cy="206840"/>
          <wp:effectExtent l="19050" t="0" r="9134" b="0"/>
          <wp:docPr id="1" name="图片 13" descr="C:\Users\James\AppData\Local\Microsoft\Windows\INetCache\Content.Word\成都元钧Logo-中英文-横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:\Users\James\AppData\Local\Microsoft\Windows\INetCache\Content.Word\成都元钧Logo-中英文-横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53" cy="20666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  <w:t xml:space="preserve">YIMS </w:t>
    </w:r>
    <w:r>
      <w:rPr>
        <w:rFonts w:hint="eastAsia"/>
      </w:rPr>
      <w:t>数据库设计说明（仅限内部使用）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31AE7"/>
    <w:multiLevelType w:val="hybridMultilevel"/>
    <w:tmpl w:val="AA7E19A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16F61AB9"/>
    <w:multiLevelType w:val="multilevel"/>
    <w:tmpl w:val="16F61AB9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227B08CF"/>
    <w:multiLevelType w:val="multilevel"/>
    <w:tmpl w:val="227B0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45004929"/>
    <w:multiLevelType w:val="multilevel"/>
    <w:tmpl w:val="45004929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9F621BE"/>
    <w:multiLevelType w:val="multilevel"/>
    <w:tmpl w:val="49F621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5CA20B61"/>
    <w:multiLevelType w:val="multilevel"/>
    <w:tmpl w:val="5CA20B61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678C36F2"/>
    <w:multiLevelType w:val="multilevel"/>
    <w:tmpl w:val="678C36F2"/>
    <w:lvl w:ilvl="0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3"/>
  <w:bordersDoNotSurroundHeader/>
  <w:bordersDoNotSurroundFooter/>
  <w:hideSpellingErrors/>
  <w:hideGrammaticalErrors/>
  <w:proofState w:spelling="clean" w:grammar="clean"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7B1F13"/>
    <w:rsid w:val="0000176F"/>
    <w:rsid w:val="00002448"/>
    <w:rsid w:val="00002D79"/>
    <w:rsid w:val="00004F85"/>
    <w:rsid w:val="00006E7D"/>
    <w:rsid w:val="00007077"/>
    <w:rsid w:val="00010D45"/>
    <w:rsid w:val="00011690"/>
    <w:rsid w:val="00011B4C"/>
    <w:rsid w:val="0001286D"/>
    <w:rsid w:val="00014BD5"/>
    <w:rsid w:val="000157A7"/>
    <w:rsid w:val="000213ED"/>
    <w:rsid w:val="00021A87"/>
    <w:rsid w:val="0002254B"/>
    <w:rsid w:val="00024A72"/>
    <w:rsid w:val="000250FB"/>
    <w:rsid w:val="00025F0E"/>
    <w:rsid w:val="0002732A"/>
    <w:rsid w:val="00027E8F"/>
    <w:rsid w:val="0003082C"/>
    <w:rsid w:val="00032E6C"/>
    <w:rsid w:val="00033845"/>
    <w:rsid w:val="00040E6F"/>
    <w:rsid w:val="00042637"/>
    <w:rsid w:val="00052B50"/>
    <w:rsid w:val="00056090"/>
    <w:rsid w:val="0005631E"/>
    <w:rsid w:val="00057527"/>
    <w:rsid w:val="00057DC2"/>
    <w:rsid w:val="00062912"/>
    <w:rsid w:val="000679FA"/>
    <w:rsid w:val="00071970"/>
    <w:rsid w:val="0007302E"/>
    <w:rsid w:val="00075713"/>
    <w:rsid w:val="00081CBF"/>
    <w:rsid w:val="00082128"/>
    <w:rsid w:val="000836A1"/>
    <w:rsid w:val="00086F44"/>
    <w:rsid w:val="00086FD7"/>
    <w:rsid w:val="00087164"/>
    <w:rsid w:val="0008748D"/>
    <w:rsid w:val="00090720"/>
    <w:rsid w:val="00090D31"/>
    <w:rsid w:val="0009451E"/>
    <w:rsid w:val="00096E87"/>
    <w:rsid w:val="000A154C"/>
    <w:rsid w:val="000A3F12"/>
    <w:rsid w:val="000A568F"/>
    <w:rsid w:val="000B146D"/>
    <w:rsid w:val="000B2C02"/>
    <w:rsid w:val="000C1E26"/>
    <w:rsid w:val="000C286C"/>
    <w:rsid w:val="000C3E6B"/>
    <w:rsid w:val="000C4700"/>
    <w:rsid w:val="000C5D4E"/>
    <w:rsid w:val="000C6621"/>
    <w:rsid w:val="000D09E3"/>
    <w:rsid w:val="000D52C1"/>
    <w:rsid w:val="000E144A"/>
    <w:rsid w:val="000E20D4"/>
    <w:rsid w:val="000E28EC"/>
    <w:rsid w:val="000E33BD"/>
    <w:rsid w:val="000E3906"/>
    <w:rsid w:val="000E67D5"/>
    <w:rsid w:val="000F02E4"/>
    <w:rsid w:val="000F1946"/>
    <w:rsid w:val="000F2A92"/>
    <w:rsid w:val="000F56EA"/>
    <w:rsid w:val="000F74BF"/>
    <w:rsid w:val="000F78A7"/>
    <w:rsid w:val="000F7D22"/>
    <w:rsid w:val="000F7E71"/>
    <w:rsid w:val="00100786"/>
    <w:rsid w:val="00102036"/>
    <w:rsid w:val="00102629"/>
    <w:rsid w:val="0010476D"/>
    <w:rsid w:val="0010505D"/>
    <w:rsid w:val="001055BE"/>
    <w:rsid w:val="00105A81"/>
    <w:rsid w:val="00106BE4"/>
    <w:rsid w:val="001079B8"/>
    <w:rsid w:val="00107F04"/>
    <w:rsid w:val="00114FFF"/>
    <w:rsid w:val="00115EE9"/>
    <w:rsid w:val="001162F0"/>
    <w:rsid w:val="00130B0E"/>
    <w:rsid w:val="00134088"/>
    <w:rsid w:val="00135142"/>
    <w:rsid w:val="00141885"/>
    <w:rsid w:val="001441F0"/>
    <w:rsid w:val="00150FA0"/>
    <w:rsid w:val="001531DE"/>
    <w:rsid w:val="00153263"/>
    <w:rsid w:val="001538AC"/>
    <w:rsid w:val="00163A3A"/>
    <w:rsid w:val="00164370"/>
    <w:rsid w:val="001646C6"/>
    <w:rsid w:val="00167886"/>
    <w:rsid w:val="00167E13"/>
    <w:rsid w:val="00172B45"/>
    <w:rsid w:val="001742BA"/>
    <w:rsid w:val="00175C6C"/>
    <w:rsid w:val="00176D53"/>
    <w:rsid w:val="001770BD"/>
    <w:rsid w:val="001858FF"/>
    <w:rsid w:val="00190D03"/>
    <w:rsid w:val="00192D33"/>
    <w:rsid w:val="00192F71"/>
    <w:rsid w:val="001A4B08"/>
    <w:rsid w:val="001A666B"/>
    <w:rsid w:val="001A7302"/>
    <w:rsid w:val="001B1750"/>
    <w:rsid w:val="001B25E7"/>
    <w:rsid w:val="001B3307"/>
    <w:rsid w:val="001B4D96"/>
    <w:rsid w:val="001B6180"/>
    <w:rsid w:val="001B7B5F"/>
    <w:rsid w:val="001C1090"/>
    <w:rsid w:val="001C28A3"/>
    <w:rsid w:val="001C34DB"/>
    <w:rsid w:val="001C762F"/>
    <w:rsid w:val="001D04BF"/>
    <w:rsid w:val="001D33C8"/>
    <w:rsid w:val="001D3966"/>
    <w:rsid w:val="001E1906"/>
    <w:rsid w:val="001E1A90"/>
    <w:rsid w:val="001E49CF"/>
    <w:rsid w:val="001E4DA7"/>
    <w:rsid w:val="001E70C8"/>
    <w:rsid w:val="001F0FC1"/>
    <w:rsid w:val="001F21F9"/>
    <w:rsid w:val="001F2327"/>
    <w:rsid w:val="001F6084"/>
    <w:rsid w:val="001F662F"/>
    <w:rsid w:val="0020181A"/>
    <w:rsid w:val="002018C3"/>
    <w:rsid w:val="00206177"/>
    <w:rsid w:val="0020648E"/>
    <w:rsid w:val="00206EDC"/>
    <w:rsid w:val="00207CA6"/>
    <w:rsid w:val="00215675"/>
    <w:rsid w:val="002217BC"/>
    <w:rsid w:val="002255D0"/>
    <w:rsid w:val="00227906"/>
    <w:rsid w:val="00233B26"/>
    <w:rsid w:val="00233CD3"/>
    <w:rsid w:val="00237471"/>
    <w:rsid w:val="00237E51"/>
    <w:rsid w:val="00237EA5"/>
    <w:rsid w:val="00240ED8"/>
    <w:rsid w:val="002422EA"/>
    <w:rsid w:val="002430CE"/>
    <w:rsid w:val="00243CDF"/>
    <w:rsid w:val="0024502B"/>
    <w:rsid w:val="00245D3C"/>
    <w:rsid w:val="00246CA4"/>
    <w:rsid w:val="002472C9"/>
    <w:rsid w:val="00251759"/>
    <w:rsid w:val="002539CD"/>
    <w:rsid w:val="00255299"/>
    <w:rsid w:val="00257553"/>
    <w:rsid w:val="002609D5"/>
    <w:rsid w:val="002642AD"/>
    <w:rsid w:val="00264C51"/>
    <w:rsid w:val="002702B1"/>
    <w:rsid w:val="00270684"/>
    <w:rsid w:val="0027281B"/>
    <w:rsid w:val="002735E4"/>
    <w:rsid w:val="00274F63"/>
    <w:rsid w:val="002768BF"/>
    <w:rsid w:val="00281619"/>
    <w:rsid w:val="00283E7C"/>
    <w:rsid w:val="00284508"/>
    <w:rsid w:val="0028459F"/>
    <w:rsid w:val="002857C0"/>
    <w:rsid w:val="0028729F"/>
    <w:rsid w:val="00287FD1"/>
    <w:rsid w:val="00292B3B"/>
    <w:rsid w:val="00293649"/>
    <w:rsid w:val="002952A0"/>
    <w:rsid w:val="0029690A"/>
    <w:rsid w:val="00297044"/>
    <w:rsid w:val="002A0B0C"/>
    <w:rsid w:val="002A26C5"/>
    <w:rsid w:val="002A3197"/>
    <w:rsid w:val="002A3C8B"/>
    <w:rsid w:val="002A4097"/>
    <w:rsid w:val="002A4EA1"/>
    <w:rsid w:val="002A6330"/>
    <w:rsid w:val="002A6427"/>
    <w:rsid w:val="002A749D"/>
    <w:rsid w:val="002A7E22"/>
    <w:rsid w:val="002B1856"/>
    <w:rsid w:val="002B3255"/>
    <w:rsid w:val="002B4F0C"/>
    <w:rsid w:val="002C1C33"/>
    <w:rsid w:val="002C310B"/>
    <w:rsid w:val="002C3A96"/>
    <w:rsid w:val="002C42D8"/>
    <w:rsid w:val="002C69DC"/>
    <w:rsid w:val="002C7FF2"/>
    <w:rsid w:val="002D055D"/>
    <w:rsid w:val="002D2B16"/>
    <w:rsid w:val="002D3C7D"/>
    <w:rsid w:val="002D70BE"/>
    <w:rsid w:val="002D7292"/>
    <w:rsid w:val="002E0C42"/>
    <w:rsid w:val="002E2AB7"/>
    <w:rsid w:val="002E2D33"/>
    <w:rsid w:val="002E6265"/>
    <w:rsid w:val="002E7A73"/>
    <w:rsid w:val="002F1030"/>
    <w:rsid w:val="002F1BCD"/>
    <w:rsid w:val="002F1C84"/>
    <w:rsid w:val="002F2075"/>
    <w:rsid w:val="002F31A5"/>
    <w:rsid w:val="002F4170"/>
    <w:rsid w:val="002F6182"/>
    <w:rsid w:val="002F68CC"/>
    <w:rsid w:val="0030032F"/>
    <w:rsid w:val="00302E91"/>
    <w:rsid w:val="00304DBE"/>
    <w:rsid w:val="00305660"/>
    <w:rsid w:val="003142F8"/>
    <w:rsid w:val="0031706B"/>
    <w:rsid w:val="00317DD7"/>
    <w:rsid w:val="0032002F"/>
    <w:rsid w:val="00322906"/>
    <w:rsid w:val="00322B6A"/>
    <w:rsid w:val="00323F27"/>
    <w:rsid w:val="00324FAC"/>
    <w:rsid w:val="003322F5"/>
    <w:rsid w:val="0033317A"/>
    <w:rsid w:val="00333C5A"/>
    <w:rsid w:val="00334B7D"/>
    <w:rsid w:val="00336EF3"/>
    <w:rsid w:val="0034023D"/>
    <w:rsid w:val="00340485"/>
    <w:rsid w:val="003418AA"/>
    <w:rsid w:val="00342252"/>
    <w:rsid w:val="00343A09"/>
    <w:rsid w:val="003472FF"/>
    <w:rsid w:val="00347F67"/>
    <w:rsid w:val="00351023"/>
    <w:rsid w:val="00352511"/>
    <w:rsid w:val="003535EC"/>
    <w:rsid w:val="003554D8"/>
    <w:rsid w:val="00356F66"/>
    <w:rsid w:val="0035710A"/>
    <w:rsid w:val="00357EC0"/>
    <w:rsid w:val="00364994"/>
    <w:rsid w:val="00365922"/>
    <w:rsid w:val="00366E28"/>
    <w:rsid w:val="00367517"/>
    <w:rsid w:val="0037098D"/>
    <w:rsid w:val="00371612"/>
    <w:rsid w:val="00371737"/>
    <w:rsid w:val="00372418"/>
    <w:rsid w:val="003748F8"/>
    <w:rsid w:val="003758C7"/>
    <w:rsid w:val="00375E86"/>
    <w:rsid w:val="0038257B"/>
    <w:rsid w:val="003827EC"/>
    <w:rsid w:val="0038519F"/>
    <w:rsid w:val="00386758"/>
    <w:rsid w:val="0038704B"/>
    <w:rsid w:val="0038724E"/>
    <w:rsid w:val="003918EC"/>
    <w:rsid w:val="00391FD4"/>
    <w:rsid w:val="00392680"/>
    <w:rsid w:val="003944B2"/>
    <w:rsid w:val="003A0178"/>
    <w:rsid w:val="003A364C"/>
    <w:rsid w:val="003A3F55"/>
    <w:rsid w:val="003A4396"/>
    <w:rsid w:val="003A6C44"/>
    <w:rsid w:val="003A7583"/>
    <w:rsid w:val="003B0A37"/>
    <w:rsid w:val="003B188A"/>
    <w:rsid w:val="003B5CD7"/>
    <w:rsid w:val="003B6608"/>
    <w:rsid w:val="003C2B1A"/>
    <w:rsid w:val="003C40DB"/>
    <w:rsid w:val="003C4630"/>
    <w:rsid w:val="003D0758"/>
    <w:rsid w:val="003D1E15"/>
    <w:rsid w:val="003D631F"/>
    <w:rsid w:val="003D71D8"/>
    <w:rsid w:val="003D74D6"/>
    <w:rsid w:val="003D7B77"/>
    <w:rsid w:val="003D7BED"/>
    <w:rsid w:val="003E160E"/>
    <w:rsid w:val="003E17E5"/>
    <w:rsid w:val="003E4FDD"/>
    <w:rsid w:val="003E59B6"/>
    <w:rsid w:val="003E5F57"/>
    <w:rsid w:val="003E6776"/>
    <w:rsid w:val="003E6ACF"/>
    <w:rsid w:val="003E7338"/>
    <w:rsid w:val="003F06E0"/>
    <w:rsid w:val="003F0FC1"/>
    <w:rsid w:val="003F24BB"/>
    <w:rsid w:val="003F43F2"/>
    <w:rsid w:val="003F4D41"/>
    <w:rsid w:val="004004E8"/>
    <w:rsid w:val="00400C47"/>
    <w:rsid w:val="00401DF1"/>
    <w:rsid w:val="00402D6B"/>
    <w:rsid w:val="00405048"/>
    <w:rsid w:val="00405881"/>
    <w:rsid w:val="004063A4"/>
    <w:rsid w:val="004076C0"/>
    <w:rsid w:val="0041193E"/>
    <w:rsid w:val="00413733"/>
    <w:rsid w:val="00413C9B"/>
    <w:rsid w:val="00417767"/>
    <w:rsid w:val="00420EAD"/>
    <w:rsid w:val="004225F5"/>
    <w:rsid w:val="00430231"/>
    <w:rsid w:val="00431F95"/>
    <w:rsid w:val="00433D36"/>
    <w:rsid w:val="00434028"/>
    <w:rsid w:val="004351AA"/>
    <w:rsid w:val="004363B7"/>
    <w:rsid w:val="004369DF"/>
    <w:rsid w:val="0043749B"/>
    <w:rsid w:val="00441155"/>
    <w:rsid w:val="004415FD"/>
    <w:rsid w:val="004444CC"/>
    <w:rsid w:val="0044469E"/>
    <w:rsid w:val="004456DA"/>
    <w:rsid w:val="00446924"/>
    <w:rsid w:val="00447132"/>
    <w:rsid w:val="00447239"/>
    <w:rsid w:val="004503FC"/>
    <w:rsid w:val="00450439"/>
    <w:rsid w:val="0045791B"/>
    <w:rsid w:val="00457FA2"/>
    <w:rsid w:val="00460B85"/>
    <w:rsid w:val="00460DA7"/>
    <w:rsid w:val="00461538"/>
    <w:rsid w:val="00462D03"/>
    <w:rsid w:val="00462EAD"/>
    <w:rsid w:val="00465EC2"/>
    <w:rsid w:val="00465FD9"/>
    <w:rsid w:val="00467A84"/>
    <w:rsid w:val="004702B0"/>
    <w:rsid w:val="0047145D"/>
    <w:rsid w:val="00473952"/>
    <w:rsid w:val="00473A22"/>
    <w:rsid w:val="00474353"/>
    <w:rsid w:val="00474B27"/>
    <w:rsid w:val="004754B2"/>
    <w:rsid w:val="004760DA"/>
    <w:rsid w:val="00481C11"/>
    <w:rsid w:val="00490A07"/>
    <w:rsid w:val="0049352F"/>
    <w:rsid w:val="0049356A"/>
    <w:rsid w:val="004935CB"/>
    <w:rsid w:val="0049367B"/>
    <w:rsid w:val="004A1BF8"/>
    <w:rsid w:val="004A2D61"/>
    <w:rsid w:val="004A300B"/>
    <w:rsid w:val="004B1013"/>
    <w:rsid w:val="004B256B"/>
    <w:rsid w:val="004B32E5"/>
    <w:rsid w:val="004B4EBA"/>
    <w:rsid w:val="004B5A10"/>
    <w:rsid w:val="004B5F77"/>
    <w:rsid w:val="004C0CC4"/>
    <w:rsid w:val="004C66B5"/>
    <w:rsid w:val="004D0B20"/>
    <w:rsid w:val="004D1920"/>
    <w:rsid w:val="004D642E"/>
    <w:rsid w:val="004E0AAF"/>
    <w:rsid w:val="004E1528"/>
    <w:rsid w:val="00503F84"/>
    <w:rsid w:val="005040DE"/>
    <w:rsid w:val="005068E3"/>
    <w:rsid w:val="00506A53"/>
    <w:rsid w:val="005103D6"/>
    <w:rsid w:val="00510C8B"/>
    <w:rsid w:val="0051388A"/>
    <w:rsid w:val="00513906"/>
    <w:rsid w:val="00513C36"/>
    <w:rsid w:val="0051430F"/>
    <w:rsid w:val="005157FF"/>
    <w:rsid w:val="00520005"/>
    <w:rsid w:val="00524039"/>
    <w:rsid w:val="0052538E"/>
    <w:rsid w:val="005268A6"/>
    <w:rsid w:val="00530AA8"/>
    <w:rsid w:val="0053109F"/>
    <w:rsid w:val="005324E0"/>
    <w:rsid w:val="005346CF"/>
    <w:rsid w:val="0053659A"/>
    <w:rsid w:val="00537D1F"/>
    <w:rsid w:val="00540592"/>
    <w:rsid w:val="00544C96"/>
    <w:rsid w:val="005456C3"/>
    <w:rsid w:val="0054746B"/>
    <w:rsid w:val="00552865"/>
    <w:rsid w:val="00553654"/>
    <w:rsid w:val="00556618"/>
    <w:rsid w:val="0056011A"/>
    <w:rsid w:val="00564792"/>
    <w:rsid w:val="00565C4D"/>
    <w:rsid w:val="00565C75"/>
    <w:rsid w:val="00566818"/>
    <w:rsid w:val="00567B64"/>
    <w:rsid w:val="0057121B"/>
    <w:rsid w:val="00571912"/>
    <w:rsid w:val="005738E9"/>
    <w:rsid w:val="0057791F"/>
    <w:rsid w:val="005804F8"/>
    <w:rsid w:val="005811F4"/>
    <w:rsid w:val="00584DB1"/>
    <w:rsid w:val="0059481B"/>
    <w:rsid w:val="005A5F46"/>
    <w:rsid w:val="005A7E7D"/>
    <w:rsid w:val="005B172C"/>
    <w:rsid w:val="005C176C"/>
    <w:rsid w:val="005C297C"/>
    <w:rsid w:val="005C2FAB"/>
    <w:rsid w:val="005C52B0"/>
    <w:rsid w:val="005C5C3A"/>
    <w:rsid w:val="005C7EBF"/>
    <w:rsid w:val="005D2589"/>
    <w:rsid w:val="005D4DAC"/>
    <w:rsid w:val="005D7B5E"/>
    <w:rsid w:val="005D7C57"/>
    <w:rsid w:val="005E2AEC"/>
    <w:rsid w:val="005E41F1"/>
    <w:rsid w:val="005F0C90"/>
    <w:rsid w:val="005F2BE7"/>
    <w:rsid w:val="005F491B"/>
    <w:rsid w:val="005F611E"/>
    <w:rsid w:val="005F6DB1"/>
    <w:rsid w:val="00602451"/>
    <w:rsid w:val="006027D2"/>
    <w:rsid w:val="00602A61"/>
    <w:rsid w:val="00604E6F"/>
    <w:rsid w:val="006057B6"/>
    <w:rsid w:val="00606311"/>
    <w:rsid w:val="006115D9"/>
    <w:rsid w:val="00613CC9"/>
    <w:rsid w:val="00615269"/>
    <w:rsid w:val="00615CA1"/>
    <w:rsid w:val="00616F41"/>
    <w:rsid w:val="006225D5"/>
    <w:rsid w:val="00623979"/>
    <w:rsid w:val="00625763"/>
    <w:rsid w:val="00626D7C"/>
    <w:rsid w:val="00627259"/>
    <w:rsid w:val="00630036"/>
    <w:rsid w:val="0063060F"/>
    <w:rsid w:val="00633C5A"/>
    <w:rsid w:val="006347A2"/>
    <w:rsid w:val="00634D99"/>
    <w:rsid w:val="006432D7"/>
    <w:rsid w:val="006450DD"/>
    <w:rsid w:val="006461E7"/>
    <w:rsid w:val="0064666C"/>
    <w:rsid w:val="0065162A"/>
    <w:rsid w:val="006525D7"/>
    <w:rsid w:val="0065291E"/>
    <w:rsid w:val="0065292A"/>
    <w:rsid w:val="00656642"/>
    <w:rsid w:val="006601DC"/>
    <w:rsid w:val="0066201F"/>
    <w:rsid w:val="00662A1C"/>
    <w:rsid w:val="00662B21"/>
    <w:rsid w:val="00662F90"/>
    <w:rsid w:val="00662FC0"/>
    <w:rsid w:val="006641A8"/>
    <w:rsid w:val="0066526B"/>
    <w:rsid w:val="0066535D"/>
    <w:rsid w:val="00665B79"/>
    <w:rsid w:val="00676E1D"/>
    <w:rsid w:val="006771A5"/>
    <w:rsid w:val="0068195D"/>
    <w:rsid w:val="0068227A"/>
    <w:rsid w:val="0068296F"/>
    <w:rsid w:val="006836D9"/>
    <w:rsid w:val="00683C37"/>
    <w:rsid w:val="00685089"/>
    <w:rsid w:val="006864E2"/>
    <w:rsid w:val="006873A4"/>
    <w:rsid w:val="006875F8"/>
    <w:rsid w:val="006876E9"/>
    <w:rsid w:val="00687AC6"/>
    <w:rsid w:val="006920C1"/>
    <w:rsid w:val="00692F06"/>
    <w:rsid w:val="00693023"/>
    <w:rsid w:val="00694713"/>
    <w:rsid w:val="006A3C40"/>
    <w:rsid w:val="006A577D"/>
    <w:rsid w:val="006B2B02"/>
    <w:rsid w:val="006B368F"/>
    <w:rsid w:val="006B3BC5"/>
    <w:rsid w:val="006B5240"/>
    <w:rsid w:val="006B56DB"/>
    <w:rsid w:val="006B79B7"/>
    <w:rsid w:val="006B7A1E"/>
    <w:rsid w:val="006C3179"/>
    <w:rsid w:val="006C3AB4"/>
    <w:rsid w:val="006C571F"/>
    <w:rsid w:val="006C6DF7"/>
    <w:rsid w:val="006D1211"/>
    <w:rsid w:val="006D1C03"/>
    <w:rsid w:val="006D2EBD"/>
    <w:rsid w:val="006E186D"/>
    <w:rsid w:val="006E42BA"/>
    <w:rsid w:val="006E4C62"/>
    <w:rsid w:val="006E5D7F"/>
    <w:rsid w:val="006F1131"/>
    <w:rsid w:val="006F130D"/>
    <w:rsid w:val="006F1C5E"/>
    <w:rsid w:val="006F33EC"/>
    <w:rsid w:val="006F35F9"/>
    <w:rsid w:val="006F3C63"/>
    <w:rsid w:val="006F465E"/>
    <w:rsid w:val="006F4BA8"/>
    <w:rsid w:val="006F568B"/>
    <w:rsid w:val="006F6731"/>
    <w:rsid w:val="00700D78"/>
    <w:rsid w:val="00703F18"/>
    <w:rsid w:val="00707EA4"/>
    <w:rsid w:val="007126A3"/>
    <w:rsid w:val="00712724"/>
    <w:rsid w:val="0071373E"/>
    <w:rsid w:val="007142A7"/>
    <w:rsid w:val="00714806"/>
    <w:rsid w:val="00716FBF"/>
    <w:rsid w:val="007175EB"/>
    <w:rsid w:val="00720348"/>
    <w:rsid w:val="00722CA0"/>
    <w:rsid w:val="0072479E"/>
    <w:rsid w:val="00725D0E"/>
    <w:rsid w:val="00727A84"/>
    <w:rsid w:val="0073430F"/>
    <w:rsid w:val="007361AE"/>
    <w:rsid w:val="00740AC7"/>
    <w:rsid w:val="00744E50"/>
    <w:rsid w:val="00744FA9"/>
    <w:rsid w:val="00745C7A"/>
    <w:rsid w:val="007462E1"/>
    <w:rsid w:val="007466FB"/>
    <w:rsid w:val="00746F4A"/>
    <w:rsid w:val="007473FC"/>
    <w:rsid w:val="0074746E"/>
    <w:rsid w:val="007474FD"/>
    <w:rsid w:val="00747604"/>
    <w:rsid w:val="00747750"/>
    <w:rsid w:val="00752BF0"/>
    <w:rsid w:val="007530DB"/>
    <w:rsid w:val="00753739"/>
    <w:rsid w:val="00755E40"/>
    <w:rsid w:val="007569EB"/>
    <w:rsid w:val="00762AD7"/>
    <w:rsid w:val="00771AE3"/>
    <w:rsid w:val="00772FB3"/>
    <w:rsid w:val="007753B0"/>
    <w:rsid w:val="00775D3B"/>
    <w:rsid w:val="0077615D"/>
    <w:rsid w:val="007766E9"/>
    <w:rsid w:val="0078258D"/>
    <w:rsid w:val="0078261B"/>
    <w:rsid w:val="007829AD"/>
    <w:rsid w:val="007847B6"/>
    <w:rsid w:val="007856D8"/>
    <w:rsid w:val="0078602F"/>
    <w:rsid w:val="00792137"/>
    <w:rsid w:val="00792CDB"/>
    <w:rsid w:val="00793A34"/>
    <w:rsid w:val="00795B17"/>
    <w:rsid w:val="00797127"/>
    <w:rsid w:val="007A1982"/>
    <w:rsid w:val="007A1BB5"/>
    <w:rsid w:val="007A253A"/>
    <w:rsid w:val="007A456E"/>
    <w:rsid w:val="007A6004"/>
    <w:rsid w:val="007B13B6"/>
    <w:rsid w:val="007B1A21"/>
    <w:rsid w:val="007B1F08"/>
    <w:rsid w:val="007B1F13"/>
    <w:rsid w:val="007B7775"/>
    <w:rsid w:val="007C1FAF"/>
    <w:rsid w:val="007C22C5"/>
    <w:rsid w:val="007C25D5"/>
    <w:rsid w:val="007C3FF4"/>
    <w:rsid w:val="007D5C8B"/>
    <w:rsid w:val="007D644D"/>
    <w:rsid w:val="007E017A"/>
    <w:rsid w:val="007E1E84"/>
    <w:rsid w:val="007E21D0"/>
    <w:rsid w:val="007E3F71"/>
    <w:rsid w:val="007E4EEF"/>
    <w:rsid w:val="007E5D5F"/>
    <w:rsid w:val="007F050B"/>
    <w:rsid w:val="007F0D5E"/>
    <w:rsid w:val="007F0D66"/>
    <w:rsid w:val="007F11FA"/>
    <w:rsid w:val="007F2D30"/>
    <w:rsid w:val="007F509D"/>
    <w:rsid w:val="007F5E1D"/>
    <w:rsid w:val="007F65E0"/>
    <w:rsid w:val="008005B2"/>
    <w:rsid w:val="0080092C"/>
    <w:rsid w:val="008023E1"/>
    <w:rsid w:val="0080364E"/>
    <w:rsid w:val="008036BE"/>
    <w:rsid w:val="00803A6B"/>
    <w:rsid w:val="008040AC"/>
    <w:rsid w:val="0080444B"/>
    <w:rsid w:val="00804B29"/>
    <w:rsid w:val="008106D6"/>
    <w:rsid w:val="00812C31"/>
    <w:rsid w:val="00813949"/>
    <w:rsid w:val="008149FA"/>
    <w:rsid w:val="008156A0"/>
    <w:rsid w:val="00816CC9"/>
    <w:rsid w:val="0081723C"/>
    <w:rsid w:val="00817F1A"/>
    <w:rsid w:val="00820778"/>
    <w:rsid w:val="00821BE0"/>
    <w:rsid w:val="00823481"/>
    <w:rsid w:val="00825415"/>
    <w:rsid w:val="00826933"/>
    <w:rsid w:val="0082702C"/>
    <w:rsid w:val="00827260"/>
    <w:rsid w:val="0083685F"/>
    <w:rsid w:val="00843D39"/>
    <w:rsid w:val="008442D7"/>
    <w:rsid w:val="00844D5A"/>
    <w:rsid w:val="00845FF0"/>
    <w:rsid w:val="00847CD1"/>
    <w:rsid w:val="00852884"/>
    <w:rsid w:val="0085340B"/>
    <w:rsid w:val="00853B60"/>
    <w:rsid w:val="00854FE0"/>
    <w:rsid w:val="00856593"/>
    <w:rsid w:val="0085755A"/>
    <w:rsid w:val="00860823"/>
    <w:rsid w:val="008649FA"/>
    <w:rsid w:val="0086500E"/>
    <w:rsid w:val="00866857"/>
    <w:rsid w:val="0087136C"/>
    <w:rsid w:val="008721EB"/>
    <w:rsid w:val="00872515"/>
    <w:rsid w:val="00872E82"/>
    <w:rsid w:val="0087309C"/>
    <w:rsid w:val="00874EA5"/>
    <w:rsid w:val="00877394"/>
    <w:rsid w:val="00880C1C"/>
    <w:rsid w:val="0088111D"/>
    <w:rsid w:val="008837CE"/>
    <w:rsid w:val="00887246"/>
    <w:rsid w:val="008903CE"/>
    <w:rsid w:val="00891452"/>
    <w:rsid w:val="008946A4"/>
    <w:rsid w:val="008948AB"/>
    <w:rsid w:val="00896B05"/>
    <w:rsid w:val="00897855"/>
    <w:rsid w:val="008A3727"/>
    <w:rsid w:val="008A4357"/>
    <w:rsid w:val="008A46EB"/>
    <w:rsid w:val="008A545F"/>
    <w:rsid w:val="008B2DFF"/>
    <w:rsid w:val="008B2E67"/>
    <w:rsid w:val="008B356D"/>
    <w:rsid w:val="008B6113"/>
    <w:rsid w:val="008B7000"/>
    <w:rsid w:val="008B7C2C"/>
    <w:rsid w:val="008C1FAB"/>
    <w:rsid w:val="008C2CBA"/>
    <w:rsid w:val="008C2E2B"/>
    <w:rsid w:val="008C3784"/>
    <w:rsid w:val="008C7A7E"/>
    <w:rsid w:val="008D195E"/>
    <w:rsid w:val="008D2B34"/>
    <w:rsid w:val="008D3A05"/>
    <w:rsid w:val="008E080E"/>
    <w:rsid w:val="008E24C1"/>
    <w:rsid w:val="008E2D3D"/>
    <w:rsid w:val="008E30DD"/>
    <w:rsid w:val="008E3E5A"/>
    <w:rsid w:val="008E7B6E"/>
    <w:rsid w:val="008F1D30"/>
    <w:rsid w:val="008F5389"/>
    <w:rsid w:val="008F7068"/>
    <w:rsid w:val="008F711A"/>
    <w:rsid w:val="00901AEC"/>
    <w:rsid w:val="00902C59"/>
    <w:rsid w:val="009047E1"/>
    <w:rsid w:val="00905DEB"/>
    <w:rsid w:val="0090646C"/>
    <w:rsid w:val="0090676E"/>
    <w:rsid w:val="00912E04"/>
    <w:rsid w:val="00914FB9"/>
    <w:rsid w:val="00915F51"/>
    <w:rsid w:val="00916943"/>
    <w:rsid w:val="00920113"/>
    <w:rsid w:val="00924FAD"/>
    <w:rsid w:val="00927051"/>
    <w:rsid w:val="00933A29"/>
    <w:rsid w:val="00934FE3"/>
    <w:rsid w:val="00935E89"/>
    <w:rsid w:val="00936B56"/>
    <w:rsid w:val="0093765C"/>
    <w:rsid w:val="009415B6"/>
    <w:rsid w:val="00942D44"/>
    <w:rsid w:val="00944CC5"/>
    <w:rsid w:val="00950DCA"/>
    <w:rsid w:val="00951BC8"/>
    <w:rsid w:val="00952042"/>
    <w:rsid w:val="009522EC"/>
    <w:rsid w:val="00952987"/>
    <w:rsid w:val="00953D99"/>
    <w:rsid w:val="00954525"/>
    <w:rsid w:val="00954DF4"/>
    <w:rsid w:val="00960888"/>
    <w:rsid w:val="00962C5C"/>
    <w:rsid w:val="00970228"/>
    <w:rsid w:val="009718A3"/>
    <w:rsid w:val="00972024"/>
    <w:rsid w:val="0097233B"/>
    <w:rsid w:val="00973295"/>
    <w:rsid w:val="009750DB"/>
    <w:rsid w:val="0097743E"/>
    <w:rsid w:val="0097774F"/>
    <w:rsid w:val="009805EA"/>
    <w:rsid w:val="009808D5"/>
    <w:rsid w:val="00984875"/>
    <w:rsid w:val="00987331"/>
    <w:rsid w:val="00993C03"/>
    <w:rsid w:val="00995E70"/>
    <w:rsid w:val="009966E1"/>
    <w:rsid w:val="009A1267"/>
    <w:rsid w:val="009A1779"/>
    <w:rsid w:val="009A27D6"/>
    <w:rsid w:val="009A4D08"/>
    <w:rsid w:val="009A5AA2"/>
    <w:rsid w:val="009A6C52"/>
    <w:rsid w:val="009A7677"/>
    <w:rsid w:val="009B4D75"/>
    <w:rsid w:val="009B54CC"/>
    <w:rsid w:val="009B5C23"/>
    <w:rsid w:val="009B71B8"/>
    <w:rsid w:val="009B72BB"/>
    <w:rsid w:val="009C2651"/>
    <w:rsid w:val="009C3CCF"/>
    <w:rsid w:val="009C4A64"/>
    <w:rsid w:val="009C5021"/>
    <w:rsid w:val="009D0058"/>
    <w:rsid w:val="009D17AB"/>
    <w:rsid w:val="009D4D23"/>
    <w:rsid w:val="009D60FD"/>
    <w:rsid w:val="009D6F66"/>
    <w:rsid w:val="009E2564"/>
    <w:rsid w:val="009E37F3"/>
    <w:rsid w:val="009E76CD"/>
    <w:rsid w:val="009F1593"/>
    <w:rsid w:val="009F4380"/>
    <w:rsid w:val="009F4AA8"/>
    <w:rsid w:val="009F5E6C"/>
    <w:rsid w:val="009F79B1"/>
    <w:rsid w:val="00A025D8"/>
    <w:rsid w:val="00A05479"/>
    <w:rsid w:val="00A076DC"/>
    <w:rsid w:val="00A11168"/>
    <w:rsid w:val="00A1338F"/>
    <w:rsid w:val="00A1354C"/>
    <w:rsid w:val="00A15DE7"/>
    <w:rsid w:val="00A201F5"/>
    <w:rsid w:val="00A204C8"/>
    <w:rsid w:val="00A23456"/>
    <w:rsid w:val="00A245B2"/>
    <w:rsid w:val="00A316B3"/>
    <w:rsid w:val="00A355F0"/>
    <w:rsid w:val="00A35645"/>
    <w:rsid w:val="00A41E58"/>
    <w:rsid w:val="00A456C2"/>
    <w:rsid w:val="00A45DB4"/>
    <w:rsid w:val="00A46F3C"/>
    <w:rsid w:val="00A516FA"/>
    <w:rsid w:val="00A5282E"/>
    <w:rsid w:val="00A52954"/>
    <w:rsid w:val="00A5296A"/>
    <w:rsid w:val="00A54D2B"/>
    <w:rsid w:val="00A55722"/>
    <w:rsid w:val="00A5606B"/>
    <w:rsid w:val="00A569FC"/>
    <w:rsid w:val="00A57404"/>
    <w:rsid w:val="00A57AF8"/>
    <w:rsid w:val="00A625E5"/>
    <w:rsid w:val="00A62712"/>
    <w:rsid w:val="00A6350D"/>
    <w:rsid w:val="00A643B8"/>
    <w:rsid w:val="00A64879"/>
    <w:rsid w:val="00A65DE3"/>
    <w:rsid w:val="00A6781A"/>
    <w:rsid w:val="00A67AE1"/>
    <w:rsid w:val="00A70E15"/>
    <w:rsid w:val="00A734DC"/>
    <w:rsid w:val="00A73BC6"/>
    <w:rsid w:val="00A7774D"/>
    <w:rsid w:val="00A778A7"/>
    <w:rsid w:val="00A77E0D"/>
    <w:rsid w:val="00A77EC1"/>
    <w:rsid w:val="00A80F6B"/>
    <w:rsid w:val="00A818DC"/>
    <w:rsid w:val="00A85D05"/>
    <w:rsid w:val="00A86DA3"/>
    <w:rsid w:val="00A86EC7"/>
    <w:rsid w:val="00A879E1"/>
    <w:rsid w:val="00A91DE7"/>
    <w:rsid w:val="00A91F6F"/>
    <w:rsid w:val="00A929B4"/>
    <w:rsid w:val="00A93719"/>
    <w:rsid w:val="00A9511A"/>
    <w:rsid w:val="00A95ED2"/>
    <w:rsid w:val="00AA65B7"/>
    <w:rsid w:val="00AB715B"/>
    <w:rsid w:val="00AC7D53"/>
    <w:rsid w:val="00AD0560"/>
    <w:rsid w:val="00AD0A61"/>
    <w:rsid w:val="00AD1AE8"/>
    <w:rsid w:val="00AD2B47"/>
    <w:rsid w:val="00AD301F"/>
    <w:rsid w:val="00AD4E2B"/>
    <w:rsid w:val="00AD5C04"/>
    <w:rsid w:val="00AD6B55"/>
    <w:rsid w:val="00AE0C1F"/>
    <w:rsid w:val="00AE3183"/>
    <w:rsid w:val="00AE67A4"/>
    <w:rsid w:val="00AE6AB5"/>
    <w:rsid w:val="00AE6EC8"/>
    <w:rsid w:val="00AE7B58"/>
    <w:rsid w:val="00AF0C4A"/>
    <w:rsid w:val="00AF0F92"/>
    <w:rsid w:val="00AF1BCE"/>
    <w:rsid w:val="00AF22C1"/>
    <w:rsid w:val="00AF237C"/>
    <w:rsid w:val="00AF3CB7"/>
    <w:rsid w:val="00AF77A8"/>
    <w:rsid w:val="00AF77E1"/>
    <w:rsid w:val="00AF7B4C"/>
    <w:rsid w:val="00B006B5"/>
    <w:rsid w:val="00B01BD4"/>
    <w:rsid w:val="00B029CC"/>
    <w:rsid w:val="00B035EE"/>
    <w:rsid w:val="00B03F37"/>
    <w:rsid w:val="00B05257"/>
    <w:rsid w:val="00B05E36"/>
    <w:rsid w:val="00B06DC2"/>
    <w:rsid w:val="00B10A77"/>
    <w:rsid w:val="00B10E17"/>
    <w:rsid w:val="00B15C4E"/>
    <w:rsid w:val="00B16198"/>
    <w:rsid w:val="00B16239"/>
    <w:rsid w:val="00B1627B"/>
    <w:rsid w:val="00B16B5E"/>
    <w:rsid w:val="00B22DBD"/>
    <w:rsid w:val="00B24EA3"/>
    <w:rsid w:val="00B3066B"/>
    <w:rsid w:val="00B30809"/>
    <w:rsid w:val="00B339BE"/>
    <w:rsid w:val="00B33E87"/>
    <w:rsid w:val="00B407E3"/>
    <w:rsid w:val="00B417DB"/>
    <w:rsid w:val="00B420E0"/>
    <w:rsid w:val="00B45684"/>
    <w:rsid w:val="00B464F8"/>
    <w:rsid w:val="00B46DBC"/>
    <w:rsid w:val="00B51C3F"/>
    <w:rsid w:val="00B55DB0"/>
    <w:rsid w:val="00B638C5"/>
    <w:rsid w:val="00B66716"/>
    <w:rsid w:val="00B66DEB"/>
    <w:rsid w:val="00B700FB"/>
    <w:rsid w:val="00B70C4B"/>
    <w:rsid w:val="00B72005"/>
    <w:rsid w:val="00B723C6"/>
    <w:rsid w:val="00B72684"/>
    <w:rsid w:val="00B73023"/>
    <w:rsid w:val="00B732D4"/>
    <w:rsid w:val="00B73565"/>
    <w:rsid w:val="00B7548A"/>
    <w:rsid w:val="00B7640F"/>
    <w:rsid w:val="00B777AB"/>
    <w:rsid w:val="00B808CD"/>
    <w:rsid w:val="00B8162F"/>
    <w:rsid w:val="00B817A6"/>
    <w:rsid w:val="00B94AD3"/>
    <w:rsid w:val="00B95A38"/>
    <w:rsid w:val="00BA0224"/>
    <w:rsid w:val="00BA209A"/>
    <w:rsid w:val="00BA28DB"/>
    <w:rsid w:val="00BA61C2"/>
    <w:rsid w:val="00BA6FAC"/>
    <w:rsid w:val="00BA7EA3"/>
    <w:rsid w:val="00BB295F"/>
    <w:rsid w:val="00BB2E73"/>
    <w:rsid w:val="00BB4D15"/>
    <w:rsid w:val="00BB5D32"/>
    <w:rsid w:val="00BB645D"/>
    <w:rsid w:val="00BC162B"/>
    <w:rsid w:val="00BC2950"/>
    <w:rsid w:val="00BC3678"/>
    <w:rsid w:val="00BD2E67"/>
    <w:rsid w:val="00BD515A"/>
    <w:rsid w:val="00BD6ACE"/>
    <w:rsid w:val="00BE0C77"/>
    <w:rsid w:val="00BE5037"/>
    <w:rsid w:val="00BE6396"/>
    <w:rsid w:val="00BE7EE4"/>
    <w:rsid w:val="00BF0DE6"/>
    <w:rsid w:val="00BF1700"/>
    <w:rsid w:val="00BF1A27"/>
    <w:rsid w:val="00BF29FB"/>
    <w:rsid w:val="00BF32BB"/>
    <w:rsid w:val="00BF3F89"/>
    <w:rsid w:val="00BF6667"/>
    <w:rsid w:val="00BF69F3"/>
    <w:rsid w:val="00BF7333"/>
    <w:rsid w:val="00BF7B2E"/>
    <w:rsid w:val="00C0028E"/>
    <w:rsid w:val="00C01DE1"/>
    <w:rsid w:val="00C02FB6"/>
    <w:rsid w:val="00C04B15"/>
    <w:rsid w:val="00C0503D"/>
    <w:rsid w:val="00C06414"/>
    <w:rsid w:val="00C068B4"/>
    <w:rsid w:val="00C07C88"/>
    <w:rsid w:val="00C1375C"/>
    <w:rsid w:val="00C141FA"/>
    <w:rsid w:val="00C14C6B"/>
    <w:rsid w:val="00C152FA"/>
    <w:rsid w:val="00C15C6A"/>
    <w:rsid w:val="00C17276"/>
    <w:rsid w:val="00C175C9"/>
    <w:rsid w:val="00C175F9"/>
    <w:rsid w:val="00C200E3"/>
    <w:rsid w:val="00C21F1E"/>
    <w:rsid w:val="00C2400F"/>
    <w:rsid w:val="00C25F92"/>
    <w:rsid w:val="00C30581"/>
    <w:rsid w:val="00C30BA6"/>
    <w:rsid w:val="00C32A1F"/>
    <w:rsid w:val="00C32B5A"/>
    <w:rsid w:val="00C355EE"/>
    <w:rsid w:val="00C37B36"/>
    <w:rsid w:val="00C4016A"/>
    <w:rsid w:val="00C41E66"/>
    <w:rsid w:val="00C42365"/>
    <w:rsid w:val="00C43283"/>
    <w:rsid w:val="00C45223"/>
    <w:rsid w:val="00C458EA"/>
    <w:rsid w:val="00C460B3"/>
    <w:rsid w:val="00C46487"/>
    <w:rsid w:val="00C533BD"/>
    <w:rsid w:val="00C53BC3"/>
    <w:rsid w:val="00C57827"/>
    <w:rsid w:val="00C61D36"/>
    <w:rsid w:val="00C61FD8"/>
    <w:rsid w:val="00C64456"/>
    <w:rsid w:val="00C65931"/>
    <w:rsid w:val="00C65F98"/>
    <w:rsid w:val="00C6693B"/>
    <w:rsid w:val="00C710F3"/>
    <w:rsid w:val="00C71A68"/>
    <w:rsid w:val="00C73B50"/>
    <w:rsid w:val="00C7539F"/>
    <w:rsid w:val="00C76383"/>
    <w:rsid w:val="00C76C13"/>
    <w:rsid w:val="00C805B5"/>
    <w:rsid w:val="00C85BB1"/>
    <w:rsid w:val="00C86919"/>
    <w:rsid w:val="00C94D1A"/>
    <w:rsid w:val="00C95E92"/>
    <w:rsid w:val="00CA1D92"/>
    <w:rsid w:val="00CA28F3"/>
    <w:rsid w:val="00CA4D65"/>
    <w:rsid w:val="00CB01D8"/>
    <w:rsid w:val="00CB0802"/>
    <w:rsid w:val="00CB26EE"/>
    <w:rsid w:val="00CB286A"/>
    <w:rsid w:val="00CB39EE"/>
    <w:rsid w:val="00CB4564"/>
    <w:rsid w:val="00CB6882"/>
    <w:rsid w:val="00CC2C64"/>
    <w:rsid w:val="00CC5BB1"/>
    <w:rsid w:val="00CC639B"/>
    <w:rsid w:val="00CC63B7"/>
    <w:rsid w:val="00CC67A1"/>
    <w:rsid w:val="00CC6B85"/>
    <w:rsid w:val="00CC7E4A"/>
    <w:rsid w:val="00CD083B"/>
    <w:rsid w:val="00CD0D96"/>
    <w:rsid w:val="00CD0FCA"/>
    <w:rsid w:val="00CD251B"/>
    <w:rsid w:val="00CD41BB"/>
    <w:rsid w:val="00CD4CAC"/>
    <w:rsid w:val="00CD6610"/>
    <w:rsid w:val="00CE06C5"/>
    <w:rsid w:val="00CE0F89"/>
    <w:rsid w:val="00CE2E3C"/>
    <w:rsid w:val="00CE313F"/>
    <w:rsid w:val="00CE40B7"/>
    <w:rsid w:val="00CE45AC"/>
    <w:rsid w:val="00CE4BF3"/>
    <w:rsid w:val="00CE5495"/>
    <w:rsid w:val="00CE78A2"/>
    <w:rsid w:val="00CF000C"/>
    <w:rsid w:val="00CF00FF"/>
    <w:rsid w:val="00CF54F2"/>
    <w:rsid w:val="00D009D9"/>
    <w:rsid w:val="00D03542"/>
    <w:rsid w:val="00D05B89"/>
    <w:rsid w:val="00D071F7"/>
    <w:rsid w:val="00D07FAE"/>
    <w:rsid w:val="00D10AB9"/>
    <w:rsid w:val="00D11F3A"/>
    <w:rsid w:val="00D1384C"/>
    <w:rsid w:val="00D13D60"/>
    <w:rsid w:val="00D14147"/>
    <w:rsid w:val="00D1549B"/>
    <w:rsid w:val="00D16DA2"/>
    <w:rsid w:val="00D2083A"/>
    <w:rsid w:val="00D21AD8"/>
    <w:rsid w:val="00D23157"/>
    <w:rsid w:val="00D25B58"/>
    <w:rsid w:val="00D27F86"/>
    <w:rsid w:val="00D303B1"/>
    <w:rsid w:val="00D32749"/>
    <w:rsid w:val="00D327FB"/>
    <w:rsid w:val="00D344E1"/>
    <w:rsid w:val="00D41C14"/>
    <w:rsid w:val="00D4360B"/>
    <w:rsid w:val="00D43D67"/>
    <w:rsid w:val="00D44E9A"/>
    <w:rsid w:val="00D45238"/>
    <w:rsid w:val="00D472ED"/>
    <w:rsid w:val="00D50FE7"/>
    <w:rsid w:val="00D51021"/>
    <w:rsid w:val="00D5127A"/>
    <w:rsid w:val="00D53145"/>
    <w:rsid w:val="00D53672"/>
    <w:rsid w:val="00D5555E"/>
    <w:rsid w:val="00D57071"/>
    <w:rsid w:val="00D61D77"/>
    <w:rsid w:val="00D64225"/>
    <w:rsid w:val="00D64CB2"/>
    <w:rsid w:val="00D662EA"/>
    <w:rsid w:val="00D675E2"/>
    <w:rsid w:val="00D7360E"/>
    <w:rsid w:val="00D73CA7"/>
    <w:rsid w:val="00D757CF"/>
    <w:rsid w:val="00D77367"/>
    <w:rsid w:val="00D778BB"/>
    <w:rsid w:val="00D77B2E"/>
    <w:rsid w:val="00D814F2"/>
    <w:rsid w:val="00D82029"/>
    <w:rsid w:val="00D8308B"/>
    <w:rsid w:val="00D8506A"/>
    <w:rsid w:val="00D86554"/>
    <w:rsid w:val="00D87C98"/>
    <w:rsid w:val="00D87E32"/>
    <w:rsid w:val="00D93A6B"/>
    <w:rsid w:val="00D94386"/>
    <w:rsid w:val="00D95C7F"/>
    <w:rsid w:val="00D96F54"/>
    <w:rsid w:val="00D97227"/>
    <w:rsid w:val="00DA2454"/>
    <w:rsid w:val="00DA2C7D"/>
    <w:rsid w:val="00DA32BC"/>
    <w:rsid w:val="00DA39AA"/>
    <w:rsid w:val="00DA484E"/>
    <w:rsid w:val="00DA583F"/>
    <w:rsid w:val="00DB1042"/>
    <w:rsid w:val="00DB4408"/>
    <w:rsid w:val="00DB4962"/>
    <w:rsid w:val="00DB548E"/>
    <w:rsid w:val="00DB659A"/>
    <w:rsid w:val="00DB74B1"/>
    <w:rsid w:val="00DB7F2C"/>
    <w:rsid w:val="00DC1699"/>
    <w:rsid w:val="00DC29DA"/>
    <w:rsid w:val="00DC4F51"/>
    <w:rsid w:val="00DC4F8A"/>
    <w:rsid w:val="00DC70D9"/>
    <w:rsid w:val="00DC7132"/>
    <w:rsid w:val="00DD114F"/>
    <w:rsid w:val="00DD26A7"/>
    <w:rsid w:val="00DD28E8"/>
    <w:rsid w:val="00DD3B5A"/>
    <w:rsid w:val="00DD604A"/>
    <w:rsid w:val="00DD7A24"/>
    <w:rsid w:val="00DE02EB"/>
    <w:rsid w:val="00DE287B"/>
    <w:rsid w:val="00DE2B98"/>
    <w:rsid w:val="00DE3181"/>
    <w:rsid w:val="00DE3C72"/>
    <w:rsid w:val="00DE5DDB"/>
    <w:rsid w:val="00DE5E37"/>
    <w:rsid w:val="00DE7008"/>
    <w:rsid w:val="00DF0DD6"/>
    <w:rsid w:val="00DF3323"/>
    <w:rsid w:val="00DF4F3A"/>
    <w:rsid w:val="00DF547A"/>
    <w:rsid w:val="00DF5D98"/>
    <w:rsid w:val="00DF77E6"/>
    <w:rsid w:val="00DF7DA1"/>
    <w:rsid w:val="00E01593"/>
    <w:rsid w:val="00E01C0E"/>
    <w:rsid w:val="00E04095"/>
    <w:rsid w:val="00E04FBC"/>
    <w:rsid w:val="00E05BC6"/>
    <w:rsid w:val="00E0675A"/>
    <w:rsid w:val="00E079A2"/>
    <w:rsid w:val="00E07EF9"/>
    <w:rsid w:val="00E10477"/>
    <w:rsid w:val="00E10740"/>
    <w:rsid w:val="00E108D6"/>
    <w:rsid w:val="00E1159F"/>
    <w:rsid w:val="00E117B6"/>
    <w:rsid w:val="00E15BB8"/>
    <w:rsid w:val="00E175DC"/>
    <w:rsid w:val="00E20A4D"/>
    <w:rsid w:val="00E22172"/>
    <w:rsid w:val="00E251B1"/>
    <w:rsid w:val="00E25423"/>
    <w:rsid w:val="00E2658C"/>
    <w:rsid w:val="00E31ACC"/>
    <w:rsid w:val="00E33BAE"/>
    <w:rsid w:val="00E361BF"/>
    <w:rsid w:val="00E4179E"/>
    <w:rsid w:val="00E4232A"/>
    <w:rsid w:val="00E4587A"/>
    <w:rsid w:val="00E4669D"/>
    <w:rsid w:val="00E52830"/>
    <w:rsid w:val="00E52EB3"/>
    <w:rsid w:val="00E54864"/>
    <w:rsid w:val="00E613ED"/>
    <w:rsid w:val="00E61F51"/>
    <w:rsid w:val="00E62BEB"/>
    <w:rsid w:val="00E63598"/>
    <w:rsid w:val="00E67D03"/>
    <w:rsid w:val="00E73109"/>
    <w:rsid w:val="00E73CCE"/>
    <w:rsid w:val="00E73F4C"/>
    <w:rsid w:val="00E74703"/>
    <w:rsid w:val="00E7554E"/>
    <w:rsid w:val="00E76F1B"/>
    <w:rsid w:val="00E7762D"/>
    <w:rsid w:val="00E77FF3"/>
    <w:rsid w:val="00E812BC"/>
    <w:rsid w:val="00E82B80"/>
    <w:rsid w:val="00E85DE9"/>
    <w:rsid w:val="00E86583"/>
    <w:rsid w:val="00E86CD6"/>
    <w:rsid w:val="00E87769"/>
    <w:rsid w:val="00E90757"/>
    <w:rsid w:val="00E91BFA"/>
    <w:rsid w:val="00E91F51"/>
    <w:rsid w:val="00E955E1"/>
    <w:rsid w:val="00EA39B1"/>
    <w:rsid w:val="00EA581A"/>
    <w:rsid w:val="00EB1A48"/>
    <w:rsid w:val="00EB247C"/>
    <w:rsid w:val="00EB3CBB"/>
    <w:rsid w:val="00EB5D3B"/>
    <w:rsid w:val="00EB5D6D"/>
    <w:rsid w:val="00EC1E59"/>
    <w:rsid w:val="00EC4C4C"/>
    <w:rsid w:val="00EC52AF"/>
    <w:rsid w:val="00ED1751"/>
    <w:rsid w:val="00ED2E74"/>
    <w:rsid w:val="00ED3AB0"/>
    <w:rsid w:val="00ED4361"/>
    <w:rsid w:val="00EE0039"/>
    <w:rsid w:val="00EE412F"/>
    <w:rsid w:val="00EE4D68"/>
    <w:rsid w:val="00EF1902"/>
    <w:rsid w:val="00EF7F51"/>
    <w:rsid w:val="00F00E70"/>
    <w:rsid w:val="00F043E8"/>
    <w:rsid w:val="00F04475"/>
    <w:rsid w:val="00F04C66"/>
    <w:rsid w:val="00F054EE"/>
    <w:rsid w:val="00F0564C"/>
    <w:rsid w:val="00F06A05"/>
    <w:rsid w:val="00F10298"/>
    <w:rsid w:val="00F13408"/>
    <w:rsid w:val="00F14652"/>
    <w:rsid w:val="00F14C90"/>
    <w:rsid w:val="00F1594E"/>
    <w:rsid w:val="00F15B23"/>
    <w:rsid w:val="00F20D2C"/>
    <w:rsid w:val="00F222DA"/>
    <w:rsid w:val="00F23729"/>
    <w:rsid w:val="00F23CBE"/>
    <w:rsid w:val="00F24D7E"/>
    <w:rsid w:val="00F25710"/>
    <w:rsid w:val="00F31746"/>
    <w:rsid w:val="00F32E12"/>
    <w:rsid w:val="00F33740"/>
    <w:rsid w:val="00F362CB"/>
    <w:rsid w:val="00F367CF"/>
    <w:rsid w:val="00F379A2"/>
    <w:rsid w:val="00F42014"/>
    <w:rsid w:val="00F42053"/>
    <w:rsid w:val="00F42475"/>
    <w:rsid w:val="00F427AC"/>
    <w:rsid w:val="00F42D2A"/>
    <w:rsid w:val="00F42F7C"/>
    <w:rsid w:val="00F477F3"/>
    <w:rsid w:val="00F511B6"/>
    <w:rsid w:val="00F5350D"/>
    <w:rsid w:val="00F546A9"/>
    <w:rsid w:val="00F54F74"/>
    <w:rsid w:val="00F55615"/>
    <w:rsid w:val="00F57699"/>
    <w:rsid w:val="00F606F2"/>
    <w:rsid w:val="00F627C6"/>
    <w:rsid w:val="00F62A33"/>
    <w:rsid w:val="00F648C1"/>
    <w:rsid w:val="00F67022"/>
    <w:rsid w:val="00F727CD"/>
    <w:rsid w:val="00F72D8B"/>
    <w:rsid w:val="00F7384A"/>
    <w:rsid w:val="00F7524C"/>
    <w:rsid w:val="00F83A95"/>
    <w:rsid w:val="00F83F0D"/>
    <w:rsid w:val="00F91863"/>
    <w:rsid w:val="00F91E07"/>
    <w:rsid w:val="00F92999"/>
    <w:rsid w:val="00F938AE"/>
    <w:rsid w:val="00F95466"/>
    <w:rsid w:val="00FA125D"/>
    <w:rsid w:val="00FA13DF"/>
    <w:rsid w:val="00FA18A5"/>
    <w:rsid w:val="00FA485A"/>
    <w:rsid w:val="00FB2C25"/>
    <w:rsid w:val="00FB45B4"/>
    <w:rsid w:val="00FB4A1D"/>
    <w:rsid w:val="00FB4FD5"/>
    <w:rsid w:val="00FC130A"/>
    <w:rsid w:val="00FC1375"/>
    <w:rsid w:val="00FC2466"/>
    <w:rsid w:val="00FC3C47"/>
    <w:rsid w:val="00FC4D28"/>
    <w:rsid w:val="00FC5FDA"/>
    <w:rsid w:val="00FC656F"/>
    <w:rsid w:val="00FD083C"/>
    <w:rsid w:val="00FD1AB9"/>
    <w:rsid w:val="00FD3B66"/>
    <w:rsid w:val="00FD5792"/>
    <w:rsid w:val="00FE0AC6"/>
    <w:rsid w:val="00FE12D6"/>
    <w:rsid w:val="00FE1D4E"/>
    <w:rsid w:val="00FE1ED9"/>
    <w:rsid w:val="00FE2620"/>
    <w:rsid w:val="00FE4102"/>
    <w:rsid w:val="00FE6CBF"/>
    <w:rsid w:val="00FE7B47"/>
    <w:rsid w:val="00FF2D4B"/>
    <w:rsid w:val="00FF388C"/>
    <w:rsid w:val="00FF3A00"/>
    <w:rsid w:val="00FF694D"/>
    <w:rsid w:val="00FF6C79"/>
    <w:rsid w:val="00FF6CC1"/>
    <w:rsid w:val="067B1659"/>
    <w:rsid w:val="096E5360"/>
    <w:rsid w:val="0AC91106"/>
    <w:rsid w:val="0CB736B5"/>
    <w:rsid w:val="23396508"/>
    <w:rsid w:val="28276D1C"/>
    <w:rsid w:val="29244562"/>
    <w:rsid w:val="2C70301D"/>
    <w:rsid w:val="2F8C0251"/>
    <w:rsid w:val="3AF8303F"/>
    <w:rsid w:val="43326C5C"/>
    <w:rsid w:val="479D6993"/>
    <w:rsid w:val="4C034649"/>
    <w:rsid w:val="4E5F50AA"/>
    <w:rsid w:val="50250E2A"/>
    <w:rsid w:val="5C27742B"/>
    <w:rsid w:val="5F1C69AB"/>
    <w:rsid w:val="652D50E2"/>
    <w:rsid w:val="6E937BFD"/>
    <w:rsid w:val="76547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Plain Text" w:semiHidden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B2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4D0B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0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0B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0B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D0B2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D0B2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D0B2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D0B2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D0B20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rsid w:val="004D0B20"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sid w:val="004D0B20"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rsid w:val="004D0B20"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rsid w:val="004D0B20"/>
    <w:pPr>
      <w:ind w:leftChars="400" w:left="840"/>
    </w:pPr>
  </w:style>
  <w:style w:type="paragraph" w:styleId="a4">
    <w:name w:val="Plain Text"/>
    <w:basedOn w:val="a"/>
    <w:link w:val="Char0"/>
    <w:uiPriority w:val="99"/>
    <w:unhideWhenUsed/>
    <w:qFormat/>
    <w:rsid w:val="004D0B20"/>
    <w:rPr>
      <w:rFonts w:ascii="宋体" w:eastAsia="宋体" w:hAnsi="Courier New" w:cs="Courier New"/>
      <w:szCs w:val="21"/>
    </w:rPr>
  </w:style>
  <w:style w:type="paragraph" w:styleId="80">
    <w:name w:val="toc 8"/>
    <w:basedOn w:val="a"/>
    <w:next w:val="a"/>
    <w:uiPriority w:val="39"/>
    <w:unhideWhenUsed/>
    <w:qFormat/>
    <w:rsid w:val="004D0B20"/>
    <w:pPr>
      <w:ind w:leftChars="1400" w:left="2940"/>
    </w:pPr>
  </w:style>
  <w:style w:type="paragraph" w:styleId="a5">
    <w:name w:val="Balloon Text"/>
    <w:basedOn w:val="a"/>
    <w:link w:val="Char1"/>
    <w:uiPriority w:val="99"/>
    <w:unhideWhenUsed/>
    <w:qFormat/>
    <w:rsid w:val="004D0B20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4D0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4D0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4D0B20"/>
    <w:pPr>
      <w:tabs>
        <w:tab w:val="left" w:pos="840"/>
        <w:tab w:val="right" w:leader="dot" w:pos="8538"/>
      </w:tabs>
    </w:pPr>
  </w:style>
  <w:style w:type="paragraph" w:styleId="40">
    <w:name w:val="toc 4"/>
    <w:basedOn w:val="a"/>
    <w:next w:val="a"/>
    <w:uiPriority w:val="39"/>
    <w:unhideWhenUsed/>
    <w:qFormat/>
    <w:rsid w:val="004D0B20"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rsid w:val="004D0B20"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rsid w:val="004D0B20"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rsid w:val="004D0B20"/>
    <w:pPr>
      <w:ind w:leftChars="1600" w:left="3360"/>
    </w:pPr>
  </w:style>
  <w:style w:type="paragraph" w:styleId="a8">
    <w:name w:val="Title"/>
    <w:basedOn w:val="a"/>
    <w:next w:val="a"/>
    <w:link w:val="Char4"/>
    <w:uiPriority w:val="10"/>
    <w:qFormat/>
    <w:rsid w:val="004D0B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qFormat/>
    <w:rsid w:val="004D0B20"/>
    <w:rPr>
      <w:color w:val="0563C1" w:themeColor="hyperlink"/>
      <w:u w:val="single"/>
    </w:rPr>
  </w:style>
  <w:style w:type="table" w:styleId="aa">
    <w:name w:val="Table Grid"/>
    <w:basedOn w:val="a1"/>
    <w:qFormat/>
    <w:rsid w:val="004D0B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qFormat/>
    <w:rsid w:val="004D0B20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4D0B2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4D0B20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4D0B2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3">
    <w:name w:val="页眉 Char"/>
    <w:basedOn w:val="a0"/>
    <w:link w:val="a7"/>
    <w:uiPriority w:val="99"/>
    <w:qFormat/>
    <w:rsid w:val="004D0B20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4D0B20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4D0B20"/>
    <w:pPr>
      <w:ind w:firstLineChars="200" w:firstLine="420"/>
    </w:pPr>
  </w:style>
  <w:style w:type="character" w:customStyle="1" w:styleId="Char1">
    <w:name w:val="批注框文本 Char"/>
    <w:basedOn w:val="a0"/>
    <w:link w:val="a5"/>
    <w:uiPriority w:val="99"/>
    <w:qFormat/>
    <w:rsid w:val="004D0B20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qFormat/>
    <w:rsid w:val="004D0B20"/>
    <w:rPr>
      <w:rFonts w:ascii="宋体" w:eastAsia="宋体"/>
      <w:sz w:val="18"/>
      <w:szCs w:val="18"/>
    </w:rPr>
  </w:style>
  <w:style w:type="character" w:customStyle="1" w:styleId="Char4">
    <w:name w:val="标题 Char"/>
    <w:basedOn w:val="a0"/>
    <w:link w:val="a8"/>
    <w:uiPriority w:val="10"/>
    <w:qFormat/>
    <w:rsid w:val="004D0B2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Default">
    <w:name w:val="Default"/>
    <w:qFormat/>
    <w:rsid w:val="004D0B20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21">
    <w:name w:val="列出段落2"/>
    <w:basedOn w:val="a"/>
    <w:uiPriority w:val="99"/>
    <w:unhideWhenUsed/>
    <w:qFormat/>
    <w:rsid w:val="004D0B20"/>
    <w:pPr>
      <w:ind w:firstLineChars="200" w:firstLine="420"/>
    </w:pPr>
  </w:style>
  <w:style w:type="character" w:customStyle="1" w:styleId="Char0">
    <w:name w:val="纯文本 Char"/>
    <w:basedOn w:val="a0"/>
    <w:link w:val="a4"/>
    <w:uiPriority w:val="99"/>
    <w:qFormat/>
    <w:rsid w:val="004D0B20"/>
    <w:rPr>
      <w:rFonts w:ascii="宋体" w:hAnsi="Courier New" w:cs="Courier New"/>
      <w:kern w:val="2"/>
      <w:sz w:val="21"/>
      <w:szCs w:val="21"/>
    </w:rPr>
  </w:style>
  <w:style w:type="paragraph" w:customStyle="1" w:styleId="31">
    <w:name w:val="列出段落3"/>
    <w:basedOn w:val="a"/>
    <w:uiPriority w:val="99"/>
    <w:unhideWhenUsed/>
    <w:qFormat/>
    <w:rsid w:val="004D0B20"/>
    <w:pPr>
      <w:ind w:firstLineChars="200" w:firstLine="420"/>
    </w:pPr>
  </w:style>
  <w:style w:type="paragraph" w:customStyle="1" w:styleId="41">
    <w:name w:val="列出段落4"/>
    <w:basedOn w:val="a"/>
    <w:uiPriority w:val="99"/>
    <w:qFormat/>
    <w:rsid w:val="004D0B20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semiHidden/>
    <w:qFormat/>
    <w:rsid w:val="004D0B20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sid w:val="004D0B20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sid w:val="004D0B20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sid w:val="004D0B20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sid w:val="004D0B20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b">
    <w:name w:val="List Paragraph"/>
    <w:basedOn w:val="a"/>
    <w:uiPriority w:val="99"/>
    <w:unhideWhenUsed/>
    <w:rsid w:val="007F2D3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Soft\AppData\Roaming\Microsoft\Templates\&#26497;&#24863;&#31185;&#25216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9B65BE-0BD0-4AD6-853F-2A493EB81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极感科技文档模板.dotx</Template>
  <TotalTime>464</TotalTime>
  <Pages>25</Pages>
  <Words>2775</Words>
  <Characters>15819</Characters>
  <Application>Microsoft Office Word</Application>
  <DocSecurity>0</DocSecurity>
  <Lines>131</Lines>
  <Paragraphs>37</Paragraphs>
  <ScaleCrop>false</ScaleCrop>
  <Company>Huawei Technologies Co.,Ltd.</Company>
  <LinksUpToDate>false</LinksUpToDate>
  <CharactersWithSpaces>18557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JamesSoft</dc:creator>
  <cp:lastModifiedBy>James</cp:lastModifiedBy>
  <cp:revision>39</cp:revision>
  <dcterms:created xsi:type="dcterms:W3CDTF">2018-05-03T02:54:00Z</dcterms:created>
  <dcterms:modified xsi:type="dcterms:W3CDTF">2018-11-11T01:26:00Z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