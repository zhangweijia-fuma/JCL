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D16149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James Soft 技术有限公司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D16149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bookmarkStart w:id="0" w:name="_Toc40549410"/>
      <w:r>
        <w:rPr>
          <w:rFonts w:asciiTheme="majorEastAsia" w:eastAsiaTheme="majorEastAsia" w:hAnsiTheme="majorEastAsia" w:hint="eastAsia"/>
          <w:b/>
          <w:sz w:val="40"/>
        </w:rPr>
        <w:t>JDS</w:t>
      </w:r>
      <w:r w:rsidR="00CA4D65">
        <w:rPr>
          <w:rFonts w:asciiTheme="majorEastAsia" w:eastAsiaTheme="majorEastAsia" w:hAnsiTheme="majorEastAsia" w:hint="eastAsia"/>
          <w:b/>
          <w:sz w:val="40"/>
        </w:rPr>
        <w:t>数据库设计说明</w:t>
      </w:r>
      <w:bookmarkEnd w:id="0"/>
    </w:p>
    <w:p w:rsidR="004D0B20" w:rsidRPr="00102036" w:rsidRDefault="00D16149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>V1.</w:t>
      </w:r>
      <w:r w:rsidR="00A50CD6">
        <w:rPr>
          <w:rFonts w:asciiTheme="majorEastAsia" w:eastAsiaTheme="majorEastAsia" w:hAnsiTheme="majorEastAsia" w:hint="eastAsia"/>
          <w:b/>
          <w:sz w:val="40"/>
        </w:rPr>
        <w:t>5</w:t>
      </w:r>
    </w:p>
    <w:p w:rsidR="004D0B20" w:rsidRDefault="003B5CD7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FD2779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3B5CD7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3A7BAC">
        <w:rPr>
          <w:rFonts w:asciiTheme="majorEastAsia" w:eastAsiaTheme="majorEastAsia" w:hAnsiTheme="majorEastAsia"/>
          <w:b/>
          <w:noProof/>
          <w:sz w:val="28"/>
        </w:rPr>
        <w:t>2020年5月26日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4D0B20" w:rsidRDefault="004D0B20"/>
    <w:p w:rsidR="004D0B20" w:rsidRDefault="003B5CD7">
      <w:pPr>
        <w:widowControl/>
        <w:jc w:val="left"/>
      </w:pPr>
      <w: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left"/>
        <w:rPr>
          <w:rFonts w:ascii="黑体" w:eastAsia="黑体" w:hAnsi="黑体"/>
          <w:sz w:val="32"/>
        </w:rPr>
      </w:pPr>
      <w:bookmarkStart w:id="1" w:name="_Toc40549411"/>
      <w:r>
        <w:rPr>
          <w:rFonts w:ascii="黑体" w:eastAsia="黑体" w:hAnsi="黑体" w:hint="eastAsia"/>
          <w:sz w:val="32"/>
        </w:rPr>
        <w:t>声  明</w:t>
      </w:r>
      <w:bookmarkEnd w:id="1"/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D16149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James Soft </w:t>
      </w:r>
      <w:r>
        <w:rPr>
          <w:rFonts w:ascii="Times New Roman" w:eastAsia="宋体" w:hAnsi="Times New Roman" w:hint="eastAsia"/>
          <w:sz w:val="24"/>
          <w:szCs w:val="24"/>
        </w:rPr>
        <w:t>技术有限公司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center"/>
        <w:rPr>
          <w:rFonts w:ascii="黑体" w:eastAsia="黑体" w:hAnsi="黑体"/>
        </w:rPr>
      </w:pPr>
      <w:bookmarkStart w:id="2" w:name="_Toc40549412"/>
      <w:r>
        <w:rPr>
          <w:rFonts w:ascii="黑体" w:eastAsia="黑体" w:hAnsi="黑体" w:hint="eastAsia"/>
        </w:rPr>
        <w:t>前   言</w:t>
      </w:r>
      <w:bookmarkEnd w:id="2"/>
    </w:p>
    <w:p w:rsidR="004D0B20" w:rsidRDefault="004D0B20">
      <w:bookmarkStart w:id="3" w:name="_toc280"/>
      <w:bookmarkEnd w:id="3"/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说明</w:t>
      </w:r>
      <w:r w:rsidR="00CC5BB1">
        <w:rPr>
          <w:rFonts w:ascii="宋体" w:eastAsia="宋体" w:hAnsi="宋体" w:hint="eastAsia"/>
          <w:szCs w:val="21"/>
        </w:rPr>
        <w:t xml:space="preserve">PIS </w:t>
      </w:r>
      <w:r>
        <w:rPr>
          <w:rFonts w:ascii="宋体" w:eastAsia="宋体" w:hAnsi="宋体"/>
          <w:szCs w:val="21"/>
        </w:rPr>
        <w:t>数据库的设计及逻辑关系</w:t>
      </w:r>
      <w:r>
        <w:rPr>
          <w:rFonts w:ascii="宋体" w:eastAsia="宋体" w:hAnsi="宋体" w:hint="eastAsia"/>
          <w:szCs w:val="21"/>
        </w:rPr>
        <w:t>。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  <w:r>
        <w:rPr>
          <w:rFonts w:ascii="宋体" w:eastAsia="宋体" w:hAnsi="宋体" w:hint="eastAsia"/>
          <w:b/>
          <w:color w:val="FF0000"/>
          <w:sz w:val="28"/>
          <w:szCs w:val="21"/>
        </w:rPr>
        <w:t>注意： 所有字段名称必须使用大写。</w:t>
      </w:r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195"/>
        <w:gridCol w:w="1113"/>
      </w:tblGrid>
      <w:tr w:rsidR="004D0B20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4D0B2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2017-11-29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建立数据库说明文档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62A33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</w:t>
            </w:r>
            <w:r>
              <w:rPr>
                <w:rFonts w:hint="eastAsia"/>
                <w:color w:val="auto"/>
                <w:sz w:val="20"/>
              </w:rPr>
              <w:t>CONTROLLER</w:t>
            </w:r>
            <w:r>
              <w:rPr>
                <w:rFonts w:hint="eastAsia"/>
                <w:color w:val="auto"/>
                <w:sz w:val="20"/>
              </w:rPr>
              <w:t>表，新增</w:t>
            </w:r>
            <w:r>
              <w:rPr>
                <w:rFonts w:hint="eastAsia"/>
                <w:color w:val="auto"/>
                <w:sz w:val="20"/>
              </w:rPr>
              <w:t>LINE_ID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STATUS_UPDATE_TIME</w:t>
            </w:r>
            <w:r>
              <w:rPr>
                <w:rFonts w:hint="eastAsia"/>
                <w:color w:val="auto"/>
                <w:sz w:val="20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0C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account</w:t>
            </w:r>
            <w:r>
              <w:rPr>
                <w:color w:val="auto"/>
                <w:sz w:val="20"/>
              </w:rPr>
              <w:t>表中新增字段</w:t>
            </w:r>
            <w:r>
              <w:rPr>
                <w:rFonts w:hint="eastAsia"/>
                <w:color w:val="auto"/>
                <w:sz w:val="20"/>
              </w:rPr>
              <w:t>default_language</w:t>
            </w:r>
            <w:r>
              <w:rPr>
                <w:rFonts w:hint="eastAsia"/>
                <w:color w:val="auto"/>
                <w:sz w:val="20"/>
              </w:rPr>
              <w:t>，增加数据字典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  <w:r>
              <w:rPr>
                <w:rFonts w:hint="eastAsia"/>
                <w:color w:val="auto"/>
                <w:sz w:val="20"/>
              </w:rPr>
              <w:t>及值：中文</w:t>
            </w:r>
            <w:r>
              <w:rPr>
                <w:rFonts w:hint="eastAsia"/>
                <w:color w:val="auto"/>
                <w:sz w:val="20"/>
              </w:rPr>
              <w:t>cn</w:t>
            </w:r>
            <w:r>
              <w:rPr>
                <w:rFonts w:hint="eastAsia"/>
                <w:color w:val="auto"/>
                <w:sz w:val="20"/>
              </w:rPr>
              <w:t>、英文</w:t>
            </w:r>
            <w:r>
              <w:rPr>
                <w:rFonts w:hint="eastAsia"/>
                <w:color w:val="auto"/>
                <w:sz w:val="20"/>
              </w:rPr>
              <w:t>en</w:t>
            </w:r>
            <w:r w:rsidR="008C3784">
              <w:rPr>
                <w:rFonts w:hint="eastAsia"/>
                <w:color w:val="auto"/>
                <w:sz w:val="20"/>
              </w:rPr>
              <w:t>，新增</w:t>
            </w:r>
            <w:r w:rsidR="008C3784">
              <w:rPr>
                <w:rFonts w:hint="eastAsia"/>
                <w:color w:val="auto"/>
                <w:sz w:val="20"/>
              </w:rPr>
              <w:t>SERIVE_TYPE</w:t>
            </w:r>
            <w:r w:rsidR="008C3784">
              <w:rPr>
                <w:rFonts w:hint="eastAsia"/>
                <w:color w:val="auto"/>
                <w:sz w:val="20"/>
              </w:rPr>
              <w:t>字段，指定用户可以使用的业务。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AD2B4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在节目单表中增加直播标志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E361B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73430F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新增节目文件表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4076C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2018-11-10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新增支线信息表</w:t>
            </w:r>
            <w:r w:rsidR="00CC639B">
              <w:rPr>
                <w:rFonts w:hint="eastAsia"/>
                <w:color w:val="auto"/>
                <w:sz w:val="20"/>
              </w:rPr>
              <w:t>，</w:t>
            </w:r>
            <w:r w:rsidR="00CC639B">
              <w:rPr>
                <w:color w:val="auto"/>
                <w:sz w:val="20"/>
              </w:rPr>
              <w:t>删除运营线路表中的首末班车时间字段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370808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2018-11-30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SERVICE_LIST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SERVICE_MENU</w:t>
            </w:r>
            <w:r>
              <w:rPr>
                <w:rFonts w:hint="eastAsia"/>
                <w:color w:val="auto"/>
                <w:sz w:val="20"/>
              </w:rPr>
              <w:t>表，修改</w:t>
            </w:r>
            <w:r>
              <w:rPr>
                <w:rFonts w:hint="eastAsia"/>
                <w:color w:val="auto"/>
                <w:sz w:val="20"/>
              </w:rPr>
              <w:t>account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lastRenderedPageBreak/>
              <w:t>user_group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operation_log</w:t>
            </w:r>
            <w:r>
              <w:rPr>
                <w:rFonts w:hint="eastAsia"/>
                <w:color w:val="auto"/>
                <w:sz w:val="20"/>
              </w:rPr>
              <w:t>表中新增字段</w:t>
            </w:r>
            <w:r w:rsidR="00FD7230">
              <w:rPr>
                <w:rFonts w:hint="eastAsia"/>
                <w:color w:val="auto"/>
                <w:sz w:val="20"/>
              </w:rPr>
              <w:t>SYSTEM_USER_ID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lastRenderedPageBreak/>
              <w:t>张伟嘉</w:t>
            </w:r>
          </w:p>
        </w:tc>
      </w:tr>
      <w:tr w:rsidR="00650498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2018-12-03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新增智能检修部分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版本号更改为</w:t>
            </w:r>
            <w:r>
              <w:rPr>
                <w:rFonts w:hint="eastAsia"/>
                <w:color w:val="auto"/>
                <w:sz w:val="20"/>
              </w:rPr>
              <w:t>v1.3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9E6C2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2018-12-04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public areacode</w:t>
            </w:r>
            <w:r>
              <w:rPr>
                <w:rFonts w:hint="eastAsia"/>
                <w:color w:val="auto"/>
                <w:sz w:val="20"/>
              </w:rPr>
              <w:t>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</w:tbl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3B5CD7">
      <w:pPr>
        <w:pStyle w:val="1"/>
        <w:jc w:val="center"/>
        <w:rPr>
          <w:rFonts w:ascii="Times New Roman" w:eastAsia="宋体" w:hAnsi="Times New Roman"/>
          <w:szCs w:val="21"/>
        </w:rPr>
      </w:pPr>
      <w:bookmarkStart w:id="4" w:name="_Toc40549413"/>
      <w:r>
        <w:rPr>
          <w:rFonts w:ascii="Times New Roman" w:eastAsia="宋体" w:hAnsi="Times New Roman"/>
          <w:szCs w:val="21"/>
        </w:rPr>
        <w:t>文档修订历史</w:t>
      </w:r>
      <w:bookmarkEnd w:id="4"/>
    </w:p>
    <w:p w:rsidR="004D0B20" w:rsidRDefault="004D0B20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</w:p>
    <w:p w:rsidR="004D0B20" w:rsidRDefault="003B5CD7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tabs>
          <w:tab w:val="left" w:pos="1276"/>
        </w:tabs>
        <w:ind w:leftChars="607" w:left="1275"/>
      </w:pPr>
    </w:p>
    <w:p w:rsidR="004D0B20" w:rsidRDefault="004D0B20">
      <w:pPr>
        <w:widowControl/>
        <w:jc w:val="left"/>
      </w:pPr>
    </w:p>
    <w:p w:rsidR="004D0B20" w:rsidRDefault="004D0B20"/>
    <w:p w:rsidR="004D0B20" w:rsidRDefault="004D0B20"/>
    <w:p w:rsidR="004D0B20" w:rsidRDefault="003B5CD7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4D0B20" w:rsidRDefault="004D0B20">
      <w:pPr>
        <w:jc w:val="left"/>
      </w:pPr>
    </w:p>
    <w:p w:rsidR="008A3F74" w:rsidRDefault="00FD2779">
      <w:pPr>
        <w:pStyle w:val="10"/>
        <w:rPr>
          <w:noProof/>
        </w:rPr>
      </w:pPr>
      <w:r>
        <w:fldChar w:fldCharType="begin"/>
      </w:r>
      <w:r w:rsidR="003B5CD7">
        <w:instrText xml:space="preserve"> TOC \o "1-4" \h \z \u </w:instrText>
      </w:r>
      <w:r>
        <w:fldChar w:fldCharType="separate"/>
      </w:r>
      <w:hyperlink w:anchor="_Toc40549410" w:history="1">
        <w:r w:rsidR="008A3F74" w:rsidRPr="00FB0997">
          <w:rPr>
            <w:rStyle w:val="a9"/>
            <w:rFonts w:asciiTheme="majorEastAsia" w:eastAsiaTheme="majorEastAsia" w:hAnsiTheme="majorEastAsia"/>
            <w:b/>
            <w:noProof/>
          </w:rPr>
          <w:t>JDS</w:t>
        </w:r>
        <w:r w:rsidR="008A3F74" w:rsidRPr="00FB0997">
          <w:rPr>
            <w:rStyle w:val="a9"/>
            <w:rFonts w:asciiTheme="majorEastAsia" w:eastAsiaTheme="majorEastAsia" w:hAnsiTheme="majorEastAsia" w:hint="eastAsia"/>
            <w:b/>
            <w:noProof/>
          </w:rPr>
          <w:t>数据库设计说明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10"/>
        <w:rPr>
          <w:noProof/>
        </w:rPr>
      </w:pPr>
      <w:hyperlink w:anchor="_Toc40549411" w:history="1">
        <w:r w:rsidR="008A3F74" w:rsidRPr="00FB0997">
          <w:rPr>
            <w:rStyle w:val="a9"/>
            <w:rFonts w:ascii="黑体" w:eastAsia="黑体" w:hAnsi="黑体" w:hint="eastAsia"/>
            <w:noProof/>
          </w:rPr>
          <w:t>声</w:t>
        </w:r>
        <w:r w:rsidR="008A3F74" w:rsidRPr="00FB0997">
          <w:rPr>
            <w:rStyle w:val="a9"/>
            <w:rFonts w:ascii="黑体" w:eastAsia="黑体" w:hAnsi="黑体"/>
            <w:noProof/>
          </w:rPr>
          <w:t xml:space="preserve">  </w:t>
        </w:r>
        <w:r w:rsidR="008A3F74" w:rsidRPr="00FB0997">
          <w:rPr>
            <w:rStyle w:val="a9"/>
            <w:rFonts w:ascii="黑体" w:eastAsia="黑体" w:hAnsi="黑体" w:hint="eastAsia"/>
            <w:noProof/>
          </w:rPr>
          <w:t>明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10"/>
        <w:rPr>
          <w:noProof/>
        </w:rPr>
      </w:pPr>
      <w:hyperlink w:anchor="_Toc40549412" w:history="1">
        <w:r w:rsidR="008A3F74" w:rsidRPr="00FB0997">
          <w:rPr>
            <w:rStyle w:val="a9"/>
            <w:rFonts w:ascii="黑体" w:eastAsia="黑体" w:hAnsi="黑体" w:hint="eastAsia"/>
            <w:noProof/>
          </w:rPr>
          <w:t>前</w:t>
        </w:r>
        <w:r w:rsidR="008A3F74" w:rsidRPr="00FB0997">
          <w:rPr>
            <w:rStyle w:val="a9"/>
            <w:rFonts w:ascii="黑体" w:eastAsia="黑体" w:hAnsi="黑体"/>
            <w:noProof/>
          </w:rPr>
          <w:t xml:space="preserve">   </w:t>
        </w:r>
        <w:r w:rsidR="008A3F74" w:rsidRPr="00FB0997">
          <w:rPr>
            <w:rStyle w:val="a9"/>
            <w:rFonts w:ascii="黑体" w:eastAsia="黑体" w:hAnsi="黑体" w:hint="eastAsia"/>
            <w:noProof/>
          </w:rPr>
          <w:t>言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10"/>
        <w:rPr>
          <w:noProof/>
        </w:rPr>
      </w:pPr>
      <w:hyperlink w:anchor="_Toc40549413" w:history="1">
        <w:r w:rsidR="008A3F74" w:rsidRPr="00FB0997">
          <w:rPr>
            <w:rStyle w:val="a9"/>
            <w:rFonts w:ascii="Times New Roman" w:eastAsia="宋体" w:hAnsi="Times New Roman" w:hint="eastAsia"/>
            <w:noProof/>
          </w:rPr>
          <w:t>文档修订历史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4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10"/>
        <w:rPr>
          <w:noProof/>
        </w:rPr>
      </w:pPr>
      <w:hyperlink w:anchor="_Toc40549414" w:history="1">
        <w:r w:rsidR="008A3F74" w:rsidRPr="00FB0997">
          <w:rPr>
            <w:rStyle w:val="a9"/>
            <w:noProof/>
          </w:rPr>
          <w:t>1.</w:t>
        </w:r>
        <w:r w:rsidR="008A3F74">
          <w:rPr>
            <w:noProof/>
          </w:rPr>
          <w:tab/>
        </w:r>
        <w:r w:rsidR="008A3F74" w:rsidRPr="00FB0997">
          <w:rPr>
            <w:rStyle w:val="a9"/>
            <w:rFonts w:hint="eastAsia"/>
            <w:noProof/>
          </w:rPr>
          <w:t>数据库设计说明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7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10"/>
        <w:rPr>
          <w:noProof/>
        </w:rPr>
      </w:pPr>
      <w:hyperlink w:anchor="_Toc40549415" w:history="1">
        <w:r w:rsidR="008A3F74" w:rsidRPr="00FB0997">
          <w:rPr>
            <w:rStyle w:val="a9"/>
            <w:noProof/>
          </w:rPr>
          <w:t>2.</w:t>
        </w:r>
        <w:r w:rsidR="008A3F74">
          <w:rPr>
            <w:noProof/>
          </w:rPr>
          <w:tab/>
        </w:r>
        <w:r w:rsidR="008A3F74" w:rsidRPr="00FB0997">
          <w:rPr>
            <w:rStyle w:val="a9"/>
            <w:rFonts w:hint="eastAsia"/>
            <w:noProof/>
          </w:rPr>
          <w:t>数据库表说明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7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40549418" w:history="1">
        <w:r w:rsidR="008A3F74" w:rsidRPr="00FB0997">
          <w:rPr>
            <w:rStyle w:val="a9"/>
            <w:rFonts w:ascii="Calibri" w:hAnsi="Calibri"/>
            <w:noProof/>
          </w:rPr>
          <w:t>2.1.</w:t>
        </w:r>
        <w:r w:rsidR="008A3F74">
          <w:rPr>
            <w:noProof/>
          </w:rPr>
          <w:tab/>
        </w:r>
        <w:r w:rsidR="008A3F74" w:rsidRPr="00FB0997">
          <w:rPr>
            <w:rStyle w:val="a9"/>
            <w:rFonts w:ascii="Calibri" w:hAnsi="Calibri"/>
            <w:noProof/>
          </w:rPr>
          <w:t xml:space="preserve">System </w:t>
        </w:r>
        <w:r w:rsidR="008A3F74" w:rsidRPr="00FB0997">
          <w:rPr>
            <w:rStyle w:val="a9"/>
            <w:rFonts w:ascii="Calibri" w:hAnsi="Calibri" w:hint="eastAsia"/>
            <w:noProof/>
          </w:rPr>
          <w:t>系统管理部分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7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19" w:history="1">
        <w:r w:rsidR="008A3F74" w:rsidRPr="00FB0997">
          <w:rPr>
            <w:rStyle w:val="a9"/>
            <w:noProof/>
          </w:rPr>
          <w:t>2.1.1.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SYSTEM_USER_LIST</w:t>
        </w:r>
        <w:r w:rsidR="008A3F74" w:rsidRPr="00FB0997">
          <w:rPr>
            <w:rStyle w:val="a9"/>
            <w:rFonts w:hint="eastAsia"/>
            <w:noProof/>
          </w:rPr>
          <w:t>（系统用户列表）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_Toc40549419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8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20" w:history="1">
        <w:r w:rsidR="008A3F74" w:rsidRPr="00FB0997">
          <w:rPr>
            <w:rStyle w:val="a9"/>
            <w:noProof/>
          </w:rPr>
          <w:t>2.1.2.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SYSTEM_USER_MENU</w:t>
        </w:r>
        <w:r w:rsidR="008A3F74" w:rsidRPr="00FB0997">
          <w:rPr>
            <w:rStyle w:val="a9"/>
            <w:rFonts w:hint="eastAsia"/>
            <w:noProof/>
          </w:rPr>
          <w:t>（系统用户菜单权限表）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8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24" w:history="1">
        <w:r w:rsidR="008A3F74" w:rsidRPr="00FB0997">
          <w:rPr>
            <w:rStyle w:val="a9"/>
            <w:noProof/>
          </w:rPr>
          <w:t>2.1.3.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ACCOUNT</w:t>
        </w:r>
        <w:r w:rsidR="008A3F74" w:rsidRPr="00FB0997">
          <w:rPr>
            <w:rStyle w:val="a9"/>
            <w:rFonts w:hint="eastAsia"/>
            <w:noProof/>
          </w:rPr>
          <w:t>（账户表）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9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25" w:history="1">
        <w:r w:rsidR="008A3F74" w:rsidRPr="00FB0997">
          <w:rPr>
            <w:rStyle w:val="a9"/>
            <w:noProof/>
          </w:rPr>
          <w:t>2.1.4.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CODE_TYPE</w:t>
        </w:r>
        <w:r w:rsidR="008A3F74" w:rsidRPr="00FB0997">
          <w:rPr>
            <w:rStyle w:val="a9"/>
            <w:rFonts w:hint="eastAsia"/>
            <w:noProof/>
          </w:rPr>
          <w:t>（数据字典代码类型表）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10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26" w:history="1">
        <w:r w:rsidR="008A3F74" w:rsidRPr="00FB0997">
          <w:rPr>
            <w:rStyle w:val="a9"/>
            <w:noProof/>
          </w:rPr>
          <w:t>2.1.5.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CODE_VALUE</w:t>
        </w:r>
        <w:r w:rsidR="008A3F74" w:rsidRPr="00FB0997">
          <w:rPr>
            <w:rStyle w:val="a9"/>
            <w:rFonts w:hint="eastAsia"/>
            <w:noProof/>
          </w:rPr>
          <w:t>（数据字典代码值表）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10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27" w:history="1">
        <w:r w:rsidR="008A3F74" w:rsidRPr="00FB0997">
          <w:rPr>
            <w:rStyle w:val="a9"/>
            <w:noProof/>
          </w:rPr>
          <w:t>2.1.6.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MENU</w:t>
        </w:r>
        <w:r w:rsidR="008A3F74" w:rsidRPr="00FB0997">
          <w:rPr>
            <w:rStyle w:val="a9"/>
            <w:rFonts w:hint="eastAsia"/>
            <w:noProof/>
          </w:rPr>
          <w:t>（菜单表）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11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28" w:history="1">
        <w:r w:rsidR="008A3F74" w:rsidRPr="00FB0997">
          <w:rPr>
            <w:rStyle w:val="a9"/>
            <w:noProof/>
          </w:rPr>
          <w:t>2.1.7.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MENU_ITEM</w:t>
        </w:r>
        <w:r w:rsidR="008A3F74" w:rsidRPr="00FB0997">
          <w:rPr>
            <w:rStyle w:val="a9"/>
            <w:rFonts w:hint="eastAsia"/>
            <w:noProof/>
          </w:rPr>
          <w:t>（菜单项表）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11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29" w:history="1">
        <w:r w:rsidR="008A3F74" w:rsidRPr="00FB0997">
          <w:rPr>
            <w:rStyle w:val="a9"/>
            <w:noProof/>
          </w:rPr>
          <w:t>2.1.8.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USER_GROUP</w:t>
        </w:r>
        <w:r w:rsidR="008A3F74" w:rsidRPr="00FB0997">
          <w:rPr>
            <w:rStyle w:val="a9"/>
            <w:rFonts w:hint="eastAsia"/>
            <w:noProof/>
          </w:rPr>
          <w:t>（用户组表）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_Toc40549429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11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0" w:history="1">
        <w:r w:rsidR="008A3F74" w:rsidRPr="00FB0997">
          <w:rPr>
            <w:rStyle w:val="a9"/>
            <w:noProof/>
          </w:rPr>
          <w:t>2.1.9.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USER_GROUP_MEMBER</w:t>
        </w:r>
        <w:r w:rsidR="008A3F74" w:rsidRPr="00FB0997">
          <w:rPr>
            <w:rStyle w:val="a9"/>
            <w:rFonts w:hint="eastAsia"/>
            <w:noProof/>
          </w:rPr>
          <w:t>（用户组成员）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12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1" w:history="1">
        <w:r w:rsidR="008A3F74" w:rsidRPr="00FB0997">
          <w:rPr>
            <w:rStyle w:val="a9"/>
            <w:noProof/>
          </w:rPr>
          <w:t>2.1.10.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USER_GROUP_MENU</w:t>
        </w:r>
        <w:r w:rsidR="008A3F74" w:rsidRPr="00FB0997">
          <w:rPr>
            <w:rStyle w:val="a9"/>
            <w:rFonts w:hint="eastAsia"/>
            <w:noProof/>
          </w:rPr>
          <w:t>（用户组菜单权限关系表）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12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2" w:history="1">
        <w:r w:rsidR="008A3F74" w:rsidRPr="00FB0997">
          <w:rPr>
            <w:rStyle w:val="a9"/>
            <w:noProof/>
          </w:rPr>
          <w:t>2.1.11.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OPERATION_LOG</w:t>
        </w:r>
        <w:r w:rsidR="008A3F74" w:rsidRPr="00FB0997">
          <w:rPr>
            <w:rStyle w:val="a9"/>
            <w:rFonts w:hint="eastAsia"/>
            <w:noProof/>
          </w:rPr>
          <w:t>（操作日志表）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13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3" w:history="1">
        <w:r w:rsidR="008A3F74" w:rsidRPr="00FB0997">
          <w:rPr>
            <w:rStyle w:val="a9"/>
            <w:noProof/>
          </w:rPr>
          <w:t>2.1.12.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LOGIN_RECORD</w:t>
        </w:r>
        <w:r w:rsidR="008A3F74" w:rsidRPr="00FB0997">
          <w:rPr>
            <w:rStyle w:val="a9"/>
            <w:rFonts w:hint="eastAsia"/>
            <w:noProof/>
          </w:rPr>
          <w:t>（用户登录记录）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13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4" w:history="1">
        <w:r w:rsidR="008A3F74" w:rsidRPr="00FB0997">
          <w:rPr>
            <w:rStyle w:val="a9"/>
            <w:noProof/>
          </w:rPr>
          <w:t>2.1.13.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AREA_CODE</w:t>
        </w:r>
        <w:r w:rsidR="008A3F74" w:rsidRPr="00FB0997">
          <w:rPr>
            <w:rStyle w:val="a9"/>
            <w:rFonts w:hint="eastAsia"/>
            <w:noProof/>
          </w:rPr>
          <w:t>（区域代码表）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13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40549435" w:history="1">
        <w:r w:rsidR="008A3F74" w:rsidRPr="00FB0997">
          <w:rPr>
            <w:rStyle w:val="a9"/>
            <w:rFonts w:ascii="Calibri" w:hAnsi="Calibri"/>
            <w:noProof/>
          </w:rPr>
          <w:t>2.2.</w:t>
        </w:r>
        <w:r w:rsidR="008A3F74">
          <w:rPr>
            <w:noProof/>
          </w:rPr>
          <w:tab/>
        </w:r>
        <w:r w:rsidR="008A3F74" w:rsidRPr="00FB0997">
          <w:rPr>
            <w:rStyle w:val="a9"/>
            <w:rFonts w:ascii="Calibri" w:hAnsi="Calibri"/>
            <w:noProof/>
          </w:rPr>
          <w:t>Public</w:t>
        </w:r>
        <w:r w:rsidR="008A3F74" w:rsidRPr="00FB0997">
          <w:rPr>
            <w:rStyle w:val="a9"/>
            <w:rFonts w:ascii="Calibri" w:hAnsi="Calibri" w:hint="eastAsia"/>
            <w:noProof/>
          </w:rPr>
          <w:t>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14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6" w:history="1">
        <w:r w:rsidR="008A3F74" w:rsidRPr="00FB0997">
          <w:rPr>
            <w:rStyle w:val="a9"/>
            <w:noProof/>
          </w:rPr>
          <w:t>2.2.1.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Organization</w:t>
        </w:r>
        <w:r w:rsidR="008A3F74" w:rsidRPr="00FB0997">
          <w:rPr>
            <w:rStyle w:val="a9"/>
            <w:rFonts w:hint="eastAsia"/>
            <w:noProof/>
          </w:rPr>
          <w:t>（组织基本信息）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14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7" w:history="1">
        <w:r w:rsidR="008A3F74" w:rsidRPr="00FB0997">
          <w:rPr>
            <w:rStyle w:val="a9"/>
            <w:noProof/>
          </w:rPr>
          <w:t>2.2.2.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VENDOR_LIST</w:t>
        </w:r>
        <w:r w:rsidR="008A3F74" w:rsidRPr="00FB0997">
          <w:rPr>
            <w:rStyle w:val="a9"/>
            <w:rFonts w:hint="eastAsia"/>
            <w:noProof/>
          </w:rPr>
          <w:t>（供应商表）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15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8" w:history="1">
        <w:r w:rsidR="008A3F74" w:rsidRPr="00FB0997">
          <w:rPr>
            <w:rStyle w:val="a9"/>
            <w:noProof/>
          </w:rPr>
          <w:t>2.2.3.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VENDOR_CHECK_HISTORY</w:t>
        </w:r>
        <w:r w:rsidR="008A3F74" w:rsidRPr="00FB0997">
          <w:rPr>
            <w:rStyle w:val="a9"/>
            <w:rFonts w:hint="eastAsia"/>
            <w:noProof/>
          </w:rPr>
          <w:t>（供应商审批记录）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15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39" w:history="1">
        <w:r w:rsidR="008A3F74" w:rsidRPr="00FB0997">
          <w:rPr>
            <w:rStyle w:val="a9"/>
            <w:noProof/>
          </w:rPr>
          <w:t>2.2.4.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FILE</w:t>
        </w:r>
        <w:r w:rsidR="008A3F74" w:rsidRPr="00FB0997">
          <w:rPr>
            <w:rStyle w:val="a9"/>
            <w:rFonts w:hint="eastAsia"/>
            <w:noProof/>
          </w:rPr>
          <w:t>（文件）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_Toc40549439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16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40549440" w:history="1">
        <w:r w:rsidR="008A3F74" w:rsidRPr="00FB0997">
          <w:rPr>
            <w:rStyle w:val="a9"/>
            <w:rFonts w:ascii="Calibri" w:hAnsi="Calibri"/>
            <w:noProof/>
          </w:rPr>
          <w:t>2.3.</w:t>
        </w:r>
        <w:r w:rsidR="008A3F74">
          <w:rPr>
            <w:noProof/>
          </w:rPr>
          <w:tab/>
        </w:r>
        <w:r w:rsidR="008A3F74" w:rsidRPr="00FB0997">
          <w:rPr>
            <w:rStyle w:val="a9"/>
            <w:rFonts w:ascii="Calibri" w:hAnsi="Calibri"/>
            <w:noProof/>
          </w:rPr>
          <w:t>PIS</w:t>
        </w:r>
        <w:r w:rsidR="008A3F74" w:rsidRPr="00FB0997">
          <w:rPr>
            <w:rStyle w:val="a9"/>
            <w:rFonts w:ascii="Calibri" w:hAnsi="Calibri" w:hint="eastAsia"/>
            <w:noProof/>
          </w:rPr>
          <w:t>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16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1" w:history="1">
        <w:r w:rsidR="008A3F74" w:rsidRPr="00FB0997">
          <w:rPr>
            <w:rStyle w:val="a9"/>
            <w:noProof/>
          </w:rPr>
          <w:t>2.3.1.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OPERATION_LINE</w:t>
        </w:r>
        <w:r w:rsidR="008A3F74" w:rsidRPr="00FB0997">
          <w:rPr>
            <w:rStyle w:val="a9"/>
            <w:rFonts w:hint="eastAsia"/>
            <w:noProof/>
          </w:rPr>
          <w:t>（运营线路信息表）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16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2" w:history="1">
        <w:r w:rsidR="008A3F74" w:rsidRPr="00FB0997">
          <w:rPr>
            <w:rStyle w:val="a9"/>
            <w:noProof/>
          </w:rPr>
          <w:t>2.3.2.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SUB_LINE_INFO</w:t>
        </w:r>
        <w:r w:rsidR="008A3F74" w:rsidRPr="00FB0997">
          <w:rPr>
            <w:rStyle w:val="a9"/>
            <w:rFonts w:hint="eastAsia"/>
            <w:noProof/>
          </w:rPr>
          <w:t>（支线信息表）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17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3" w:history="1">
        <w:r w:rsidR="008A3F74" w:rsidRPr="00FB0997">
          <w:rPr>
            <w:rStyle w:val="a9"/>
            <w:noProof/>
          </w:rPr>
          <w:t>2.3.3.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STATION</w:t>
        </w:r>
        <w:r w:rsidR="008A3F74" w:rsidRPr="00FB0997">
          <w:rPr>
            <w:rStyle w:val="a9"/>
            <w:rFonts w:hint="eastAsia"/>
            <w:noProof/>
          </w:rPr>
          <w:t>（车站信息表）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17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4" w:history="1">
        <w:r w:rsidR="008A3F74" w:rsidRPr="00FB0997">
          <w:rPr>
            <w:rStyle w:val="a9"/>
            <w:noProof/>
          </w:rPr>
          <w:t>2.3.4.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STATION_LINE</w:t>
        </w:r>
        <w:r w:rsidR="008A3F74" w:rsidRPr="00FB0997">
          <w:rPr>
            <w:rStyle w:val="a9"/>
            <w:rFonts w:hint="eastAsia"/>
            <w:noProof/>
          </w:rPr>
          <w:t>（车站归属线路表）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18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5" w:history="1">
        <w:r w:rsidR="008A3F74" w:rsidRPr="00FB0997">
          <w:rPr>
            <w:rStyle w:val="a9"/>
            <w:noProof/>
          </w:rPr>
          <w:t>2.3.5.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TRAIN</w:t>
        </w:r>
        <w:r w:rsidR="008A3F74" w:rsidRPr="00FB0997">
          <w:rPr>
            <w:rStyle w:val="a9"/>
            <w:rFonts w:hint="eastAsia"/>
            <w:noProof/>
          </w:rPr>
          <w:t>（列车信息表）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19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6" w:history="1">
        <w:r w:rsidR="008A3F74" w:rsidRPr="00FB0997">
          <w:rPr>
            <w:rStyle w:val="a9"/>
            <w:noProof/>
          </w:rPr>
          <w:t>2.3.6.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VEHICLE</w:t>
        </w:r>
        <w:r w:rsidR="008A3F74" w:rsidRPr="00FB0997">
          <w:rPr>
            <w:rStyle w:val="a9"/>
            <w:rFonts w:hint="eastAsia"/>
            <w:noProof/>
          </w:rPr>
          <w:t>（列车车辆信息表）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19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7" w:history="1">
        <w:r w:rsidR="008A3F74" w:rsidRPr="00FB0997">
          <w:rPr>
            <w:rStyle w:val="a9"/>
            <w:noProof/>
          </w:rPr>
          <w:t>2.3.7.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CONTROLLER</w:t>
        </w:r>
        <w:r w:rsidR="008A3F74" w:rsidRPr="00FB0997">
          <w:rPr>
            <w:rStyle w:val="a9"/>
            <w:rFonts w:hint="eastAsia"/>
            <w:noProof/>
          </w:rPr>
          <w:t>（控制器信息表）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20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8" w:history="1">
        <w:r w:rsidR="008A3F74" w:rsidRPr="00FB0997">
          <w:rPr>
            <w:rStyle w:val="a9"/>
            <w:noProof/>
          </w:rPr>
          <w:t>2.3.8.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CONTROLLER_STATUS</w:t>
        </w:r>
        <w:r w:rsidR="008A3F74" w:rsidRPr="00FB0997">
          <w:rPr>
            <w:rStyle w:val="a9"/>
            <w:rFonts w:hint="eastAsia"/>
            <w:noProof/>
          </w:rPr>
          <w:t>（控制器状态记录表）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21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49" w:history="1">
        <w:r w:rsidR="008A3F74" w:rsidRPr="00FB0997">
          <w:rPr>
            <w:rStyle w:val="a9"/>
            <w:noProof/>
          </w:rPr>
          <w:t>2.3.9.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CONTROLLER_LOG</w:t>
        </w:r>
        <w:r w:rsidR="008A3F74" w:rsidRPr="00FB0997">
          <w:rPr>
            <w:rStyle w:val="a9"/>
            <w:rFonts w:hint="eastAsia"/>
            <w:noProof/>
          </w:rPr>
          <w:t>（控制器日志记录表）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_Toc40549449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22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0" w:history="1">
        <w:r w:rsidR="008A3F74" w:rsidRPr="00FB0997">
          <w:rPr>
            <w:rStyle w:val="a9"/>
            <w:noProof/>
          </w:rPr>
          <w:t>2.3.10.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PROGRAM_INFO</w:t>
        </w:r>
        <w:r w:rsidR="008A3F74" w:rsidRPr="00FB0997">
          <w:rPr>
            <w:rStyle w:val="a9"/>
            <w:rFonts w:hint="eastAsia"/>
            <w:noProof/>
          </w:rPr>
          <w:t>（节目信息表）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22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1" w:history="1">
        <w:r w:rsidR="008A3F74" w:rsidRPr="00FB0997">
          <w:rPr>
            <w:rStyle w:val="a9"/>
            <w:noProof/>
          </w:rPr>
          <w:t>2.3.11.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PROGRAM_UNIT</w:t>
        </w:r>
        <w:r w:rsidR="008A3F74" w:rsidRPr="00FB0997">
          <w:rPr>
            <w:rStyle w:val="a9"/>
            <w:rFonts w:hint="eastAsia"/>
            <w:noProof/>
          </w:rPr>
          <w:t>（节目栏表）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23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2" w:history="1">
        <w:r w:rsidR="008A3F74" w:rsidRPr="00FB0997">
          <w:rPr>
            <w:rStyle w:val="a9"/>
            <w:noProof/>
          </w:rPr>
          <w:t>2.3.12.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PROGRAM_LIST</w:t>
        </w:r>
        <w:r w:rsidR="008A3F74" w:rsidRPr="00FB0997">
          <w:rPr>
            <w:rStyle w:val="a9"/>
            <w:rFonts w:hint="eastAsia"/>
            <w:noProof/>
          </w:rPr>
          <w:t>（节目单表）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23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3" w:history="1">
        <w:r w:rsidR="008A3F74" w:rsidRPr="00FB0997">
          <w:rPr>
            <w:rStyle w:val="a9"/>
            <w:noProof/>
          </w:rPr>
          <w:t>2.3.13.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PROGRAM_CHECK_HISTORY</w:t>
        </w:r>
        <w:r w:rsidR="008A3F74" w:rsidRPr="00FB0997">
          <w:rPr>
            <w:rStyle w:val="a9"/>
            <w:rFonts w:hint="eastAsia"/>
            <w:noProof/>
          </w:rPr>
          <w:t>（节目单审批记录）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24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4" w:history="1">
        <w:r w:rsidR="008A3F74" w:rsidRPr="00FB0997">
          <w:rPr>
            <w:rStyle w:val="a9"/>
            <w:noProof/>
          </w:rPr>
          <w:t>2.3.14.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FORMAT_FILE</w:t>
        </w:r>
        <w:r w:rsidR="008A3F74" w:rsidRPr="00FB0997">
          <w:rPr>
            <w:rStyle w:val="a9"/>
            <w:rFonts w:hint="eastAsia"/>
            <w:noProof/>
          </w:rPr>
          <w:t>（版式文件表）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25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5" w:history="1">
        <w:r w:rsidR="008A3F74" w:rsidRPr="00FB0997">
          <w:rPr>
            <w:rStyle w:val="a9"/>
            <w:noProof/>
          </w:rPr>
          <w:t>2.3.15.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MESSAGE_LIST</w:t>
        </w:r>
        <w:r w:rsidR="008A3F74" w:rsidRPr="00FB0997">
          <w:rPr>
            <w:rStyle w:val="a9"/>
            <w:rFonts w:hint="eastAsia"/>
            <w:noProof/>
          </w:rPr>
          <w:t>（消息发送记录）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25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6" w:history="1">
        <w:r w:rsidR="008A3F74" w:rsidRPr="00FB0997">
          <w:rPr>
            <w:rStyle w:val="a9"/>
            <w:noProof/>
          </w:rPr>
          <w:t>2.3.16.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MESSAGE_LOG</w:t>
        </w:r>
        <w:r w:rsidR="008A3F74" w:rsidRPr="00FB0997">
          <w:rPr>
            <w:rStyle w:val="a9"/>
            <w:rFonts w:hint="eastAsia"/>
            <w:noProof/>
          </w:rPr>
          <w:t>（接口消息表）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26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7" w:history="1">
        <w:r w:rsidR="008A3F74" w:rsidRPr="00FB0997">
          <w:rPr>
            <w:rStyle w:val="a9"/>
            <w:noProof/>
          </w:rPr>
          <w:t>2.3.17.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PROGRAM_FILE</w:t>
        </w:r>
        <w:r w:rsidR="008A3F74" w:rsidRPr="00FB0997">
          <w:rPr>
            <w:rStyle w:val="a9"/>
            <w:rFonts w:hint="eastAsia"/>
            <w:noProof/>
          </w:rPr>
          <w:t>（节目文件表）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28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40549458" w:history="1">
        <w:r w:rsidR="008A3F74" w:rsidRPr="00FB0997">
          <w:rPr>
            <w:rStyle w:val="a9"/>
            <w:rFonts w:ascii="Calibri" w:hAnsi="Calibri"/>
            <w:noProof/>
          </w:rPr>
          <w:t>2.4.</w:t>
        </w:r>
        <w:r w:rsidR="008A3F74">
          <w:rPr>
            <w:noProof/>
          </w:rPr>
          <w:tab/>
        </w:r>
        <w:r w:rsidR="008A3F74" w:rsidRPr="00FB0997">
          <w:rPr>
            <w:rStyle w:val="a9"/>
            <w:rFonts w:ascii="Calibri" w:hAnsi="Calibri"/>
            <w:noProof/>
          </w:rPr>
          <w:t>IOT</w:t>
        </w:r>
        <w:r w:rsidR="008A3F74" w:rsidRPr="00FB0997">
          <w:rPr>
            <w:rStyle w:val="a9"/>
            <w:rFonts w:ascii="Calibri" w:hAnsi="Calibri" w:hint="eastAsia"/>
            <w:noProof/>
          </w:rPr>
          <w:t>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28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59" w:history="1">
        <w:r w:rsidR="008A3F74" w:rsidRPr="00FB0997">
          <w:rPr>
            <w:rStyle w:val="a9"/>
            <w:noProof/>
          </w:rPr>
          <w:t>2.4.1.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GPS_MODULE</w:t>
        </w:r>
        <w:r w:rsidR="008A3F74" w:rsidRPr="00FB0997">
          <w:rPr>
            <w:rStyle w:val="a9"/>
            <w:rFonts w:hint="eastAsia"/>
            <w:noProof/>
          </w:rPr>
          <w:t>（定位模块信息表）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_Toc40549459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28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60" w:history="1">
        <w:r w:rsidR="008A3F74" w:rsidRPr="00FB0997">
          <w:rPr>
            <w:rStyle w:val="a9"/>
            <w:noProof/>
          </w:rPr>
          <w:t>2.4.2.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GPS_MODULE_TRACE</w:t>
        </w:r>
        <w:r w:rsidR="008A3F74" w:rsidRPr="00FB0997">
          <w:rPr>
            <w:rStyle w:val="a9"/>
            <w:rFonts w:hint="eastAsia"/>
            <w:noProof/>
          </w:rPr>
          <w:t>（控制器位置表）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29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40549461" w:history="1">
        <w:r w:rsidR="008A3F74" w:rsidRPr="00FB0997">
          <w:rPr>
            <w:rStyle w:val="a9"/>
            <w:rFonts w:ascii="Calibri" w:hAnsi="Calibri"/>
            <w:noProof/>
          </w:rPr>
          <w:t>2.5.</w:t>
        </w:r>
        <w:r w:rsidR="008A3F74">
          <w:rPr>
            <w:noProof/>
          </w:rPr>
          <w:tab/>
        </w:r>
        <w:r w:rsidR="008A3F74" w:rsidRPr="00FB0997">
          <w:rPr>
            <w:rStyle w:val="a9"/>
            <w:rFonts w:ascii="Calibri" w:hAnsi="Calibri"/>
            <w:noProof/>
          </w:rPr>
          <w:t>Intelligent Maintenance</w:t>
        </w:r>
        <w:r w:rsidR="008A3F74" w:rsidRPr="00FB0997">
          <w:rPr>
            <w:rStyle w:val="a9"/>
            <w:rFonts w:ascii="Calibri" w:hAnsi="Calibri" w:hint="eastAsia"/>
            <w:noProof/>
          </w:rPr>
          <w:t>智能检修部分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_Toc40549461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30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62" w:history="1">
        <w:r w:rsidR="008A3F74" w:rsidRPr="00FB0997">
          <w:rPr>
            <w:rStyle w:val="a9"/>
            <w:noProof/>
          </w:rPr>
          <w:t>2.5.1.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IMRO_CONFIG</w:t>
        </w:r>
        <w:r w:rsidR="008A3F74" w:rsidRPr="00FB0997">
          <w:rPr>
            <w:rStyle w:val="a9"/>
            <w:rFonts w:hint="eastAsia"/>
            <w:noProof/>
          </w:rPr>
          <w:t>（系统参数表）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_Toc40549462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30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63" w:history="1">
        <w:r w:rsidR="008A3F74" w:rsidRPr="00FB0997">
          <w:rPr>
            <w:rStyle w:val="a9"/>
            <w:noProof/>
          </w:rPr>
          <w:t>2.5.2.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DEVICE_LIST</w:t>
        </w:r>
        <w:r w:rsidR="008A3F74" w:rsidRPr="00FB0997">
          <w:rPr>
            <w:rStyle w:val="a9"/>
            <w:rFonts w:hint="eastAsia"/>
            <w:noProof/>
          </w:rPr>
          <w:t>（设备列表）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_Toc40549463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30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64" w:history="1">
        <w:r w:rsidR="008A3F74" w:rsidRPr="00FB0997">
          <w:rPr>
            <w:rStyle w:val="a9"/>
            <w:noProof/>
          </w:rPr>
          <w:t>2.5.3.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DEVICE_TYPE</w:t>
        </w:r>
        <w:r w:rsidR="008A3F74" w:rsidRPr="00FB0997">
          <w:rPr>
            <w:rStyle w:val="a9"/>
            <w:rFonts w:hint="eastAsia"/>
            <w:noProof/>
          </w:rPr>
          <w:t>（设备类型表）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_Toc40549464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31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65" w:history="1">
        <w:r w:rsidR="008A3F74" w:rsidRPr="00FB0997">
          <w:rPr>
            <w:rStyle w:val="a9"/>
            <w:noProof/>
          </w:rPr>
          <w:t>2.5.4.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DEVICE_COMPONENT_LIST</w:t>
        </w:r>
        <w:r w:rsidR="008A3F74" w:rsidRPr="00FB0997">
          <w:rPr>
            <w:rStyle w:val="a9"/>
            <w:rFonts w:hint="eastAsia"/>
            <w:noProof/>
          </w:rPr>
          <w:t>（设备部件表）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_Toc40549465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31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66" w:history="1">
        <w:r w:rsidR="008A3F74" w:rsidRPr="00FB0997">
          <w:rPr>
            <w:rStyle w:val="a9"/>
            <w:noProof/>
          </w:rPr>
          <w:t>2.5.5.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COMPONENT_LIST</w:t>
        </w:r>
        <w:r w:rsidR="008A3F74" w:rsidRPr="00FB0997">
          <w:rPr>
            <w:rStyle w:val="a9"/>
            <w:rFonts w:hint="eastAsia"/>
            <w:noProof/>
          </w:rPr>
          <w:t>（设备组件表）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_Toc40549466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32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67" w:history="1">
        <w:r w:rsidR="008A3F74" w:rsidRPr="00FB0997">
          <w:rPr>
            <w:rStyle w:val="a9"/>
            <w:noProof/>
          </w:rPr>
          <w:t>2.5.6.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COMPONENT_PROPERTY_LIST</w:t>
        </w:r>
        <w:r w:rsidR="008A3F74" w:rsidRPr="00FB0997">
          <w:rPr>
            <w:rStyle w:val="a9"/>
            <w:rFonts w:hint="eastAsia"/>
            <w:noProof/>
          </w:rPr>
          <w:t>（组件属性列表）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_Toc40549467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32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68" w:history="1">
        <w:r w:rsidR="008A3F74" w:rsidRPr="00FB0997">
          <w:rPr>
            <w:rStyle w:val="a9"/>
            <w:noProof/>
          </w:rPr>
          <w:t>2.5.7.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PROPERTY_LIST</w:t>
        </w:r>
        <w:r w:rsidR="008A3F74" w:rsidRPr="00FB0997">
          <w:rPr>
            <w:rStyle w:val="a9"/>
            <w:rFonts w:hint="eastAsia"/>
            <w:noProof/>
          </w:rPr>
          <w:t>（属性列表）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_Toc40549468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33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40549469" w:history="1">
        <w:r w:rsidR="008A3F74" w:rsidRPr="00FB0997">
          <w:rPr>
            <w:rStyle w:val="a9"/>
            <w:rFonts w:ascii="Calibri" w:hAnsi="Calibri"/>
            <w:noProof/>
          </w:rPr>
          <w:t>2.6.</w:t>
        </w:r>
        <w:r w:rsidR="008A3F74">
          <w:rPr>
            <w:noProof/>
          </w:rPr>
          <w:tab/>
        </w:r>
        <w:r w:rsidR="008A3F74" w:rsidRPr="00FB0997">
          <w:rPr>
            <w:rStyle w:val="a9"/>
            <w:rFonts w:ascii="Calibri" w:hAnsi="Calibri"/>
            <w:noProof/>
          </w:rPr>
          <w:t>OA</w:t>
        </w:r>
        <w:r w:rsidR="008A3F74" w:rsidRPr="00FB0997">
          <w:rPr>
            <w:rStyle w:val="a9"/>
            <w:rFonts w:ascii="Calibri" w:hAnsi="Calibri" w:hint="eastAsia"/>
            <w:noProof/>
          </w:rPr>
          <w:t>部分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_Toc40549469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34</w:t>
        </w:r>
        <w:r w:rsidR="008A3F74">
          <w:rPr>
            <w:noProof/>
            <w:webHidden/>
          </w:rPr>
          <w:fldChar w:fldCharType="end"/>
        </w:r>
      </w:hyperlink>
    </w:p>
    <w:p w:rsidR="008A3F74" w:rsidRDefault="00146948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40549470" w:history="1">
        <w:r w:rsidR="008A3F74" w:rsidRPr="00FB0997">
          <w:rPr>
            <w:rStyle w:val="a9"/>
            <w:noProof/>
          </w:rPr>
          <w:t>2.6.1.</w:t>
        </w:r>
        <w:r w:rsidR="008A3F74">
          <w:rPr>
            <w:noProof/>
          </w:rPr>
          <w:tab/>
        </w:r>
        <w:r w:rsidR="008A3F74" w:rsidRPr="00FB0997">
          <w:rPr>
            <w:rStyle w:val="a9"/>
            <w:noProof/>
          </w:rPr>
          <w:t>BulletinBoard(</w:t>
        </w:r>
        <w:r w:rsidR="008A3F74" w:rsidRPr="00FB0997">
          <w:rPr>
            <w:rStyle w:val="a9"/>
            <w:rFonts w:hint="eastAsia"/>
            <w:noProof/>
          </w:rPr>
          <w:t>公告牌表</w:t>
        </w:r>
        <w:r w:rsidR="008A3F74" w:rsidRPr="00FB0997">
          <w:rPr>
            <w:rStyle w:val="a9"/>
            <w:noProof/>
          </w:rPr>
          <w:t>)</w:t>
        </w:r>
        <w:r w:rsidR="008A3F74">
          <w:rPr>
            <w:noProof/>
            <w:webHidden/>
          </w:rPr>
          <w:tab/>
        </w:r>
        <w:r w:rsidR="008A3F74">
          <w:rPr>
            <w:noProof/>
            <w:webHidden/>
          </w:rPr>
          <w:fldChar w:fldCharType="begin"/>
        </w:r>
        <w:r w:rsidR="008A3F74">
          <w:rPr>
            <w:noProof/>
            <w:webHidden/>
          </w:rPr>
          <w:instrText xml:space="preserve"> PAGEREF _Toc40549470 \h </w:instrText>
        </w:r>
        <w:r w:rsidR="008A3F74">
          <w:rPr>
            <w:noProof/>
            <w:webHidden/>
          </w:rPr>
        </w:r>
        <w:r w:rsidR="008A3F74">
          <w:rPr>
            <w:noProof/>
            <w:webHidden/>
          </w:rPr>
          <w:fldChar w:fldCharType="separate"/>
        </w:r>
        <w:r w:rsidR="008A3F74">
          <w:rPr>
            <w:noProof/>
            <w:webHidden/>
          </w:rPr>
          <w:t>34</w:t>
        </w:r>
        <w:r w:rsidR="008A3F74">
          <w:rPr>
            <w:noProof/>
            <w:webHidden/>
          </w:rPr>
          <w:fldChar w:fldCharType="end"/>
        </w:r>
      </w:hyperlink>
    </w:p>
    <w:p w:rsidR="004D0B20" w:rsidRDefault="00FD2779">
      <w:pPr>
        <w:jc w:val="left"/>
      </w:pPr>
      <w:r>
        <w:fldChar w:fldCharType="end"/>
      </w:r>
      <w:r w:rsidR="003B5CD7">
        <w:br w:type="page"/>
      </w:r>
    </w:p>
    <w:p w:rsidR="004D0B20" w:rsidRDefault="004D0B20">
      <w:pPr>
        <w:widowControl/>
        <w:jc w:val="left"/>
      </w:pPr>
    </w:p>
    <w:p w:rsidR="004D0B20" w:rsidRDefault="004D0B20"/>
    <w:p w:rsidR="004D0B20" w:rsidRDefault="009E312F" w:rsidP="0003279D">
      <w:pPr>
        <w:spacing w:beforeLines="50" w:before="156" w:afterLines="50" w:after="156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JamesSoft 技术有限公司</w:t>
      </w:r>
    </w:p>
    <w:p w:rsidR="004D0B20" w:rsidRDefault="009E312F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JDS</w:t>
      </w:r>
      <w:r w:rsidR="003B5CD7">
        <w:rPr>
          <w:rFonts w:asciiTheme="majorEastAsia" w:eastAsiaTheme="majorEastAsia" w:hAnsiTheme="majorEastAsia"/>
          <w:b/>
          <w:sz w:val="44"/>
          <w:szCs w:val="44"/>
        </w:rPr>
        <w:t>数据库设计说明</w:t>
      </w:r>
    </w:p>
    <w:p w:rsidR="00484E9B" w:rsidRDefault="009E312F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V1.4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5" w:name="_Toc40549414"/>
      <w:r>
        <w:rPr>
          <w:rFonts w:hint="eastAsia"/>
        </w:rPr>
        <w:t>数据库设计说明</w:t>
      </w:r>
      <w:bookmarkEnd w:id="5"/>
    </w:p>
    <w:p w:rsidR="004D0B20" w:rsidRDefault="009E312F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JDS</w:t>
      </w:r>
      <w:r w:rsidR="003B5CD7">
        <w:rPr>
          <w:bCs/>
          <w:kern w:val="44"/>
          <w:sz w:val="24"/>
          <w:szCs w:val="44"/>
        </w:rPr>
        <w:t>数据库包括如下架构</w:t>
      </w:r>
      <w:r w:rsidR="003B5CD7">
        <w:rPr>
          <w:rFonts w:hint="eastAsia"/>
          <w:bCs/>
          <w:kern w:val="44"/>
          <w:sz w:val="24"/>
          <w:szCs w:val="44"/>
        </w:rPr>
        <w:t>：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System</w:t>
      </w:r>
      <w:r>
        <w:rPr>
          <w:bCs/>
          <w:kern w:val="44"/>
          <w:sz w:val="24"/>
          <w:szCs w:val="44"/>
        </w:rPr>
        <w:t>架构</w:t>
      </w:r>
      <w:r>
        <w:rPr>
          <w:rFonts w:hint="eastAsia"/>
          <w:bCs/>
          <w:kern w:val="44"/>
          <w:sz w:val="24"/>
          <w:szCs w:val="44"/>
        </w:rPr>
        <w:t>：</w:t>
      </w:r>
      <w:r>
        <w:rPr>
          <w:bCs/>
          <w:kern w:val="44"/>
          <w:sz w:val="24"/>
          <w:szCs w:val="44"/>
        </w:rPr>
        <w:t>S</w:t>
      </w:r>
      <w:r>
        <w:rPr>
          <w:rFonts w:hint="eastAsia"/>
          <w:bCs/>
          <w:kern w:val="44"/>
          <w:sz w:val="24"/>
          <w:szCs w:val="44"/>
        </w:rPr>
        <w:t>ystem</w:t>
      </w:r>
      <w:r>
        <w:rPr>
          <w:rFonts w:hint="eastAsia"/>
          <w:bCs/>
          <w:kern w:val="44"/>
          <w:sz w:val="24"/>
          <w:szCs w:val="44"/>
        </w:rPr>
        <w:t>架构</w:t>
      </w:r>
      <w:r>
        <w:rPr>
          <w:bCs/>
          <w:kern w:val="44"/>
          <w:sz w:val="24"/>
          <w:szCs w:val="44"/>
        </w:rPr>
        <w:t>下的表均为系统</w:t>
      </w:r>
      <w:r>
        <w:rPr>
          <w:rFonts w:hint="eastAsia"/>
          <w:bCs/>
          <w:kern w:val="44"/>
          <w:sz w:val="24"/>
          <w:szCs w:val="44"/>
        </w:rPr>
        <w:t>管理</w:t>
      </w:r>
      <w:r>
        <w:rPr>
          <w:bCs/>
          <w:kern w:val="44"/>
          <w:sz w:val="24"/>
          <w:szCs w:val="44"/>
        </w:rPr>
        <w:t>表，与系统开发管理有关。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Public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bCs/>
          <w:kern w:val="44"/>
          <w:sz w:val="24"/>
          <w:szCs w:val="44"/>
        </w:rPr>
        <w:t>Public</w:t>
      </w:r>
      <w:r>
        <w:rPr>
          <w:bCs/>
          <w:kern w:val="44"/>
          <w:sz w:val="24"/>
          <w:szCs w:val="44"/>
        </w:rPr>
        <w:t>架构下的表均为公共表格表，与具体业务无关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4D0B20" w:rsidRDefault="00386758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业务表格</w:t>
      </w:r>
    </w:p>
    <w:p w:rsidR="00CA4D65" w:rsidRDefault="00CA4D65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IOT</w:t>
      </w:r>
      <w:r>
        <w:rPr>
          <w:rFonts w:hint="eastAsia"/>
          <w:bCs/>
          <w:kern w:val="44"/>
          <w:sz w:val="24"/>
          <w:szCs w:val="44"/>
        </w:rPr>
        <w:t>架构：物联网管理模块</w:t>
      </w:r>
    </w:p>
    <w:p w:rsidR="007F1B3D" w:rsidRDefault="007F1B3D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IM</w:t>
      </w:r>
      <w:r>
        <w:rPr>
          <w:rFonts w:hint="eastAsia"/>
          <w:bCs/>
          <w:kern w:val="44"/>
          <w:sz w:val="24"/>
          <w:szCs w:val="44"/>
        </w:rPr>
        <w:t>架构：智能检修模块</w:t>
      </w:r>
    </w:p>
    <w:p w:rsidR="00977851" w:rsidRDefault="009E312F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OA</w:t>
      </w:r>
      <w:r w:rsidR="00977851"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OA</w:t>
      </w:r>
      <w:r w:rsidR="00977851">
        <w:rPr>
          <w:rFonts w:hint="eastAsia"/>
          <w:bCs/>
          <w:kern w:val="44"/>
          <w:sz w:val="24"/>
          <w:szCs w:val="44"/>
        </w:rPr>
        <w:t>相关模块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6" w:name="_Toc40549415"/>
      <w:r>
        <w:rPr>
          <w:rFonts w:hint="eastAsia"/>
        </w:rPr>
        <w:t>数据库表说明</w:t>
      </w:r>
      <w:bookmarkEnd w:id="6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70157330"/>
      <w:bookmarkStart w:id="8" w:name="_Toc470889510"/>
      <w:bookmarkStart w:id="9" w:name="_Toc471557720"/>
      <w:bookmarkStart w:id="10" w:name="_Toc471571238"/>
      <w:bookmarkStart w:id="11" w:name="_Toc474479383"/>
      <w:bookmarkStart w:id="12" w:name="_Toc476853249"/>
      <w:bookmarkStart w:id="13" w:name="_Toc476818487"/>
      <w:bookmarkStart w:id="14" w:name="_Toc476818710"/>
      <w:bookmarkStart w:id="15" w:name="_Toc499964357"/>
      <w:bookmarkStart w:id="16" w:name="_Toc501996456"/>
      <w:bookmarkStart w:id="17" w:name="_Toc502390730"/>
      <w:bookmarkStart w:id="18" w:name="_Toc503970470"/>
      <w:bookmarkStart w:id="19" w:name="_Toc505439220"/>
      <w:bookmarkStart w:id="20" w:name="_Toc506882294"/>
      <w:bookmarkStart w:id="21" w:name="_Toc507228542"/>
      <w:bookmarkStart w:id="22" w:name="_Toc507228586"/>
      <w:bookmarkStart w:id="23" w:name="_Toc513109454"/>
      <w:bookmarkStart w:id="24" w:name="_Toc524523256"/>
      <w:bookmarkStart w:id="25" w:name="_Toc531503500"/>
      <w:bookmarkStart w:id="26" w:name="_Toc531621721"/>
      <w:bookmarkStart w:id="27" w:name="_Toc4054941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8" w:name="_Toc470157331"/>
      <w:bookmarkStart w:id="29" w:name="_Toc470889511"/>
      <w:bookmarkStart w:id="30" w:name="_Toc471557721"/>
      <w:bookmarkStart w:id="31" w:name="_Toc471571239"/>
      <w:bookmarkStart w:id="32" w:name="_Toc474479384"/>
      <w:bookmarkStart w:id="33" w:name="_Toc476818711"/>
      <w:bookmarkStart w:id="34" w:name="_Toc476853250"/>
      <w:bookmarkStart w:id="35" w:name="_Toc476818488"/>
      <w:bookmarkStart w:id="36" w:name="_Toc499964358"/>
      <w:bookmarkStart w:id="37" w:name="_Toc501996457"/>
      <w:bookmarkStart w:id="38" w:name="_Toc502390731"/>
      <w:bookmarkStart w:id="39" w:name="_Toc503970471"/>
      <w:bookmarkStart w:id="40" w:name="_Toc505439221"/>
      <w:bookmarkStart w:id="41" w:name="_Toc506882295"/>
      <w:bookmarkStart w:id="42" w:name="_Toc507228543"/>
      <w:bookmarkStart w:id="43" w:name="_Toc507228587"/>
      <w:bookmarkStart w:id="44" w:name="_Toc513109455"/>
      <w:bookmarkStart w:id="45" w:name="_Toc524523257"/>
      <w:bookmarkStart w:id="46" w:name="_Toc531503501"/>
      <w:bookmarkStart w:id="47" w:name="_Toc531621722"/>
      <w:bookmarkStart w:id="48" w:name="_Toc4054941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4D0B20" w:rsidRPr="0053231B" w:rsidRDefault="003B5CD7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49" w:name="_Toc40549418"/>
      <w:r w:rsidRPr="0053231B">
        <w:rPr>
          <w:rFonts w:ascii="Calibri" w:hAnsi="Calibri"/>
        </w:rPr>
        <w:t>System</w:t>
      </w:r>
      <w:r w:rsidRPr="0053231B">
        <w:rPr>
          <w:rFonts w:ascii="Calibri" w:hAnsi="Calibri" w:hint="eastAsia"/>
        </w:rPr>
        <w:t xml:space="preserve"> </w:t>
      </w:r>
      <w:r w:rsidRPr="0053231B">
        <w:rPr>
          <w:rFonts w:ascii="Calibri" w:hAnsi="Calibri"/>
        </w:rPr>
        <w:t>系统管理部分</w:t>
      </w:r>
      <w:bookmarkEnd w:id="49"/>
    </w:p>
    <w:p w:rsidR="00484E9B" w:rsidRDefault="00484E9B" w:rsidP="00805E44">
      <w:pPr>
        <w:spacing w:line="360" w:lineRule="auto"/>
        <w:ind w:firstLineChars="200" w:firstLine="480"/>
      </w:pPr>
      <w:r w:rsidRPr="00805E44">
        <w:rPr>
          <w:rFonts w:hint="eastAsia"/>
          <w:bCs/>
          <w:kern w:val="44"/>
          <w:sz w:val="24"/>
          <w:szCs w:val="44"/>
        </w:rPr>
        <w:t>系统管理部分的设计目标</w:t>
      </w:r>
      <w:r w:rsidR="00683720">
        <w:rPr>
          <w:rFonts w:hint="eastAsia"/>
        </w:rPr>
        <w:t>，是使得整个系统能够适应多个</w:t>
      </w:r>
      <w:proofErr w:type="gramStart"/>
      <w:r w:rsidR="00683720">
        <w:rPr>
          <w:rFonts w:hint="eastAsia"/>
        </w:rPr>
        <w:t>不</w:t>
      </w:r>
      <w:proofErr w:type="gramEnd"/>
      <w:r w:rsidR="00683720">
        <w:rPr>
          <w:rFonts w:hint="eastAsia"/>
        </w:rPr>
        <w:t>用户</w:t>
      </w:r>
      <w:r w:rsidR="00432791">
        <w:rPr>
          <w:rFonts w:hint="eastAsia"/>
        </w:rPr>
        <w:t>同时在线</w:t>
      </w:r>
      <w:r>
        <w:rPr>
          <w:rFonts w:hint="eastAsia"/>
        </w:rPr>
        <w:t>使用</w:t>
      </w:r>
      <w:r w:rsidR="00683720">
        <w:rPr>
          <w:rFonts w:hint="eastAsia"/>
        </w:rPr>
        <w:t>同一个业务</w:t>
      </w:r>
      <w:r>
        <w:rPr>
          <w:rFonts w:hint="eastAsia"/>
        </w:rPr>
        <w:t>。</w:t>
      </w:r>
    </w:p>
    <w:p w:rsidR="00484E9B" w:rsidRDefault="00683720" w:rsidP="00484E9B">
      <w:pPr>
        <w:pStyle w:val="3"/>
        <w:numPr>
          <w:ilvl w:val="2"/>
          <w:numId w:val="1"/>
        </w:numPr>
        <w:rPr>
          <w:sz w:val="28"/>
        </w:rPr>
      </w:pPr>
      <w:bookmarkStart w:id="50" w:name="_Toc40549419"/>
      <w:r>
        <w:rPr>
          <w:rFonts w:hint="eastAsia"/>
          <w:sz w:val="28"/>
        </w:rPr>
        <w:t>SYSTEM_USER</w:t>
      </w:r>
      <w:r w:rsidR="00484E9B">
        <w:rPr>
          <w:rFonts w:hint="eastAsia"/>
          <w:sz w:val="28"/>
        </w:rPr>
        <w:t>_LIST</w:t>
      </w:r>
      <w:r>
        <w:rPr>
          <w:rFonts w:hint="eastAsia"/>
          <w:sz w:val="28"/>
        </w:rPr>
        <w:t>（</w:t>
      </w:r>
      <w:r w:rsidR="00714231">
        <w:rPr>
          <w:rFonts w:hint="eastAsia"/>
          <w:sz w:val="28"/>
        </w:rPr>
        <w:t>系统</w:t>
      </w:r>
      <w:r>
        <w:rPr>
          <w:rFonts w:hint="eastAsia"/>
          <w:sz w:val="28"/>
        </w:rPr>
        <w:t>用户列表</w:t>
      </w:r>
      <w:r w:rsidR="00484E9B">
        <w:rPr>
          <w:rFonts w:hint="eastAsia"/>
          <w:sz w:val="28"/>
        </w:rPr>
        <w:t>）</w:t>
      </w:r>
      <w:bookmarkEnd w:id="5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484E9B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中文名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_NAME_EN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英文名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ABBR_NAME</w:t>
            </w:r>
          </w:p>
        </w:tc>
        <w:tc>
          <w:tcPr>
            <w:tcW w:w="1701" w:type="dxa"/>
            <w:vAlign w:val="center"/>
          </w:tcPr>
          <w:p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缩写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ABBR_NAME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701" w:type="dxa"/>
            <w:vAlign w:val="center"/>
          </w:tcPr>
          <w:p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英文缩写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APP_NAME</w:t>
            </w:r>
          </w:p>
        </w:tc>
        <w:tc>
          <w:tcPr>
            <w:tcW w:w="1701" w:type="dxa"/>
            <w:vAlign w:val="center"/>
          </w:tcPr>
          <w:p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系统应用名称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APP_NAME_EN</w:t>
            </w:r>
          </w:p>
        </w:tc>
        <w:tc>
          <w:tcPr>
            <w:tcW w:w="1701" w:type="dxa"/>
            <w:vAlign w:val="center"/>
          </w:tcPr>
          <w:p w:rsidR="005E241C" w:rsidRDefault="005E241C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系统应用英文名称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ADMIN_ACCOUNT_ID</w:t>
            </w:r>
          </w:p>
        </w:tc>
        <w:tc>
          <w:tcPr>
            <w:tcW w:w="1701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管理员账户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ADMIN_GROUP_ID</w:t>
            </w:r>
          </w:p>
        </w:tc>
        <w:tc>
          <w:tcPr>
            <w:tcW w:w="1701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管理员用户组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LOGO_VERTICAL</w:t>
            </w:r>
          </w:p>
        </w:tc>
        <w:tc>
          <w:tcPr>
            <w:tcW w:w="1701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竖向</w:t>
            </w:r>
            <w:r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>
              <w:rPr>
                <w:rFonts w:hint="eastAsia"/>
                <w:color w:val="auto"/>
                <w:sz w:val="20"/>
              </w:rPr>
              <w:t>，不含路径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LOGO_HORIZONTAL</w:t>
            </w:r>
          </w:p>
        </w:tc>
        <w:tc>
          <w:tcPr>
            <w:tcW w:w="1701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横向</w:t>
            </w:r>
            <w:r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不含路径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USER_DESC</w:t>
            </w:r>
          </w:p>
        </w:tc>
        <w:tc>
          <w:tcPr>
            <w:tcW w:w="1701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用户描述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USER_SERVICE</w:t>
            </w:r>
          </w:p>
        </w:tc>
        <w:tc>
          <w:tcPr>
            <w:tcW w:w="1701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用户使用的业务类型</w:t>
            </w:r>
          </w:p>
        </w:tc>
      </w:tr>
      <w:tr w:rsidR="005E241C" w:rsidTr="00BF6FB9">
        <w:tc>
          <w:tcPr>
            <w:tcW w:w="2518" w:type="dxa"/>
            <w:vAlign w:val="center"/>
          </w:tcPr>
          <w:p w:rsidR="005E241C" w:rsidRDefault="003A7BA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 w:rsidR="005E241C"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5E241C" w:rsidRDefault="005E241C" w:rsidP="005E24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E241C" w:rsidRDefault="005E241C" w:rsidP="005E241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E241C" w:rsidRDefault="005E241C" w:rsidP="005E241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84E9B" w:rsidRDefault="00714231" w:rsidP="00805E44">
      <w:pPr>
        <w:spacing w:line="360" w:lineRule="auto"/>
        <w:ind w:firstLineChars="200" w:firstLine="420"/>
      </w:pPr>
      <w:r>
        <w:t>系统</w:t>
      </w:r>
      <w:r w:rsidR="00683720">
        <w:t>用户列</w:t>
      </w:r>
      <w:r w:rsidR="00805E44">
        <w:t>表</w:t>
      </w:r>
      <w:r w:rsidR="00805E44">
        <w:rPr>
          <w:rFonts w:hint="eastAsia"/>
        </w:rPr>
        <w:t>，</w:t>
      </w:r>
      <w:r w:rsidR="00805E44">
        <w:t>只能由超级管理员用户进行管理和维护</w:t>
      </w:r>
      <w:r w:rsidR="00805E44">
        <w:rPr>
          <w:rFonts w:hint="eastAsia"/>
        </w:rPr>
        <w:t>。</w:t>
      </w:r>
      <w:r w:rsidR="003C1CF5">
        <w:rPr>
          <w:rFonts w:hint="eastAsia"/>
        </w:rPr>
        <w:t>系统初始化时有一条记录</w:t>
      </w:r>
      <w:r w:rsidR="00683720">
        <w:rPr>
          <w:rFonts w:hint="eastAsia"/>
        </w:rPr>
        <w:t>，默认用户为</w:t>
      </w:r>
      <w:r w:rsidR="00683720">
        <w:rPr>
          <w:rFonts w:hint="eastAsia"/>
        </w:rPr>
        <w:t>SYSTEM</w:t>
      </w:r>
      <w:r w:rsidR="003C1CF5">
        <w:rPr>
          <w:rFonts w:hint="eastAsia"/>
        </w:rPr>
        <w:t>。</w:t>
      </w:r>
    </w:p>
    <w:p w:rsidR="00507AE3" w:rsidRDefault="00714231" w:rsidP="00805E44">
      <w:pPr>
        <w:spacing w:line="360" w:lineRule="auto"/>
        <w:ind w:firstLineChars="200" w:firstLine="420"/>
      </w:pPr>
      <w:r>
        <w:rPr>
          <w:rFonts w:hint="eastAsia"/>
        </w:rPr>
        <w:t>在创建一个新的系统用户</w:t>
      </w:r>
      <w:r w:rsidR="00683720">
        <w:rPr>
          <w:rFonts w:hint="eastAsia"/>
        </w:rPr>
        <w:t>时，会为该用户创建一个管理员账户及</w:t>
      </w:r>
      <w:r w:rsidR="00507AE3">
        <w:rPr>
          <w:rFonts w:hint="eastAsia"/>
        </w:rPr>
        <w:t>管理用户组。</w:t>
      </w:r>
    </w:p>
    <w:p w:rsidR="00CF509E" w:rsidRDefault="00CF509E" w:rsidP="00805E44">
      <w:pPr>
        <w:spacing w:line="360" w:lineRule="auto"/>
        <w:ind w:firstLineChars="200" w:firstLine="420"/>
      </w:pPr>
      <w:r>
        <w:t>当该系统用户被逻辑删除时</w:t>
      </w:r>
      <w:r>
        <w:rPr>
          <w:rFonts w:hint="eastAsia"/>
        </w:rPr>
        <w:t>，</w:t>
      </w:r>
      <w:r>
        <w:t>所有涉及到该系统用户</w:t>
      </w:r>
      <w:r>
        <w:rPr>
          <w:rFonts w:hint="eastAsia"/>
        </w:rPr>
        <w:t>的数据都被逻辑删除。</w:t>
      </w:r>
    </w:p>
    <w:p w:rsidR="00E970F8" w:rsidRDefault="00CE760B" w:rsidP="00805E44">
      <w:pPr>
        <w:spacing w:line="360" w:lineRule="auto"/>
        <w:ind w:firstLineChars="200" w:firstLine="420"/>
      </w:pPr>
      <w:r>
        <w:rPr>
          <w:rFonts w:hint="eastAsia"/>
        </w:rPr>
        <w:t>2020-</w:t>
      </w:r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  <w:r w:rsidR="00E970F8">
        <w:t>逻辑删除时的处理待更新</w:t>
      </w:r>
      <w:r w:rsidR="00E970F8">
        <w:rPr>
          <w:rFonts w:hint="eastAsia"/>
        </w:rPr>
        <w:t>。</w:t>
      </w:r>
    </w:p>
    <w:p w:rsidR="00CF509E" w:rsidRDefault="00CF509E" w:rsidP="00805E44">
      <w:pPr>
        <w:spacing w:line="360" w:lineRule="auto"/>
        <w:ind w:firstLineChars="200" w:firstLine="420"/>
      </w:pPr>
    </w:p>
    <w:p w:rsidR="00AA260D" w:rsidRDefault="00714231" w:rsidP="00AA260D">
      <w:pPr>
        <w:pStyle w:val="3"/>
        <w:numPr>
          <w:ilvl w:val="2"/>
          <w:numId w:val="1"/>
        </w:numPr>
        <w:rPr>
          <w:sz w:val="28"/>
        </w:rPr>
      </w:pPr>
      <w:bookmarkStart w:id="51" w:name="_Toc40549420"/>
      <w:r>
        <w:rPr>
          <w:rFonts w:hint="eastAsia"/>
          <w:sz w:val="28"/>
        </w:rPr>
        <w:t>SYSTEM_USER</w:t>
      </w:r>
      <w:r w:rsidR="00AA260D">
        <w:rPr>
          <w:rFonts w:hint="eastAsia"/>
          <w:sz w:val="28"/>
        </w:rPr>
        <w:t>_MENU</w:t>
      </w:r>
      <w:r>
        <w:rPr>
          <w:rFonts w:hint="eastAsia"/>
          <w:sz w:val="28"/>
        </w:rPr>
        <w:t>（</w:t>
      </w:r>
      <w:r w:rsidR="00DC2789">
        <w:rPr>
          <w:rFonts w:hint="eastAsia"/>
          <w:sz w:val="28"/>
        </w:rPr>
        <w:t>系统</w:t>
      </w:r>
      <w:r>
        <w:rPr>
          <w:rFonts w:hint="eastAsia"/>
          <w:sz w:val="28"/>
        </w:rPr>
        <w:t>用户</w:t>
      </w:r>
      <w:r w:rsidR="00AA260D">
        <w:rPr>
          <w:rFonts w:hint="eastAsia"/>
          <w:sz w:val="28"/>
        </w:rPr>
        <w:t>菜单</w:t>
      </w:r>
      <w:r>
        <w:rPr>
          <w:rFonts w:hint="eastAsia"/>
          <w:sz w:val="28"/>
        </w:rPr>
        <w:t>权限</w:t>
      </w:r>
      <w:r w:rsidR="00AA260D">
        <w:rPr>
          <w:rFonts w:hint="eastAsia"/>
          <w:sz w:val="28"/>
        </w:rPr>
        <w:t>表）</w:t>
      </w:r>
      <w:bookmarkEnd w:id="5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AA260D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714231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714231" w:rsidP="0071423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系统用户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714231" w:rsidP="00AA260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714231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3A7BAC" w:rsidTr="00BF6FB9">
        <w:tc>
          <w:tcPr>
            <w:tcW w:w="2518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AA260D" w:rsidRPr="00484E9B" w:rsidRDefault="00014356" w:rsidP="00805E44">
      <w:pPr>
        <w:spacing w:line="360" w:lineRule="auto"/>
        <w:ind w:firstLineChars="200" w:firstLine="420"/>
      </w:pPr>
      <w:r>
        <w:t>业务类型可以具有的菜单权限</w:t>
      </w:r>
      <w:r>
        <w:rPr>
          <w:rFonts w:hint="eastAsia"/>
        </w:rPr>
        <w:t>清单。</w:t>
      </w:r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52" w:name="_Toc471557723"/>
      <w:bookmarkStart w:id="53" w:name="_Toc471571241"/>
      <w:bookmarkStart w:id="54" w:name="_Toc474479386"/>
      <w:bookmarkStart w:id="55" w:name="_Toc476818490"/>
      <w:bookmarkStart w:id="56" w:name="_Toc476818713"/>
      <w:bookmarkStart w:id="57" w:name="_Toc476853252"/>
      <w:bookmarkStart w:id="58" w:name="_Toc470889513"/>
      <w:bookmarkStart w:id="59" w:name="_Toc470157333"/>
      <w:bookmarkStart w:id="60" w:name="_Toc499964360"/>
      <w:bookmarkStart w:id="61" w:name="_Toc501996459"/>
      <w:bookmarkStart w:id="62" w:name="_Toc502390733"/>
      <w:bookmarkStart w:id="63" w:name="_Toc503970473"/>
      <w:bookmarkStart w:id="64" w:name="_Toc505439223"/>
      <w:bookmarkStart w:id="65" w:name="_Toc506882297"/>
      <w:bookmarkStart w:id="66" w:name="_Toc507228545"/>
      <w:bookmarkStart w:id="67" w:name="_Toc507228589"/>
      <w:bookmarkStart w:id="68" w:name="_Toc513109457"/>
      <w:bookmarkStart w:id="69" w:name="_Toc524523259"/>
      <w:bookmarkStart w:id="70" w:name="_Toc531503505"/>
      <w:bookmarkStart w:id="71" w:name="_Toc531621726"/>
      <w:bookmarkStart w:id="72" w:name="_Toc4054942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73" w:name="_Toc476853253"/>
      <w:bookmarkStart w:id="74" w:name="_Toc476818714"/>
      <w:bookmarkStart w:id="75" w:name="_Toc476818491"/>
      <w:bookmarkStart w:id="76" w:name="_Toc474479387"/>
      <w:bookmarkStart w:id="77" w:name="_Toc471571242"/>
      <w:bookmarkStart w:id="78" w:name="_Toc471557724"/>
      <w:bookmarkStart w:id="79" w:name="_Toc470889514"/>
      <w:bookmarkStart w:id="80" w:name="_Toc470157334"/>
      <w:bookmarkStart w:id="81" w:name="_Toc499964361"/>
      <w:bookmarkStart w:id="82" w:name="_Toc501996460"/>
      <w:bookmarkStart w:id="83" w:name="_Toc502390734"/>
      <w:bookmarkStart w:id="84" w:name="_Toc503970474"/>
      <w:bookmarkStart w:id="85" w:name="_Toc505439224"/>
      <w:bookmarkStart w:id="86" w:name="_Toc506882298"/>
      <w:bookmarkStart w:id="87" w:name="_Toc507228546"/>
      <w:bookmarkStart w:id="88" w:name="_Toc507228590"/>
      <w:bookmarkStart w:id="89" w:name="_Toc513109458"/>
      <w:bookmarkStart w:id="90" w:name="_Toc524523260"/>
      <w:bookmarkStart w:id="91" w:name="_Toc531503506"/>
      <w:bookmarkStart w:id="92" w:name="_Toc531621727"/>
      <w:bookmarkStart w:id="93" w:name="_Toc4054942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4D0B20" w:rsidRDefault="004D0B20">
      <w:pPr>
        <w:pStyle w:val="4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94" w:name="_Toc476818492"/>
      <w:bookmarkStart w:id="95" w:name="_Toc474479388"/>
      <w:bookmarkStart w:id="96" w:name="_Toc471571243"/>
      <w:bookmarkStart w:id="97" w:name="_Toc471557725"/>
      <w:bookmarkStart w:id="98" w:name="_Toc470889515"/>
      <w:bookmarkStart w:id="99" w:name="_Toc470157335"/>
      <w:bookmarkStart w:id="100" w:name="_Toc476818715"/>
      <w:bookmarkStart w:id="101" w:name="_Toc476853254"/>
      <w:bookmarkStart w:id="102" w:name="_Toc499964362"/>
      <w:bookmarkStart w:id="103" w:name="_Toc501996461"/>
      <w:bookmarkStart w:id="104" w:name="_Toc502390735"/>
      <w:bookmarkStart w:id="105" w:name="_Toc503970475"/>
      <w:bookmarkStart w:id="106" w:name="_Toc505439225"/>
      <w:bookmarkStart w:id="107" w:name="_Toc506882299"/>
      <w:bookmarkStart w:id="108" w:name="_Toc507228547"/>
      <w:bookmarkStart w:id="109" w:name="_Toc507228591"/>
      <w:bookmarkStart w:id="110" w:name="_Toc513109459"/>
      <w:bookmarkStart w:id="111" w:name="_Toc524523261"/>
      <w:bookmarkStart w:id="112" w:name="_Toc531503507"/>
      <w:bookmarkStart w:id="113" w:name="_Toc531621728"/>
      <w:bookmarkStart w:id="114" w:name="_Toc4054942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5" w:name="_Toc40549424"/>
      <w:r>
        <w:rPr>
          <w:sz w:val="28"/>
        </w:rPr>
        <w:t>ACCOUNT</w:t>
      </w:r>
      <w:r w:rsidR="006920C1">
        <w:rPr>
          <w:rFonts w:hint="eastAsia"/>
          <w:sz w:val="28"/>
        </w:rPr>
        <w:t>（账户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4D0B20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518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bookmarkStart w:id="116" w:name="_Hlk433299462"/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bookmarkEnd w:id="116"/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USER_NAME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用户名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PASS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密码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用户类型，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ACCOUNT_TYPE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 w:rsidR="006920C1">
              <w:rPr>
                <w:rFonts w:hint="eastAsia"/>
                <w:color w:val="auto"/>
                <w:sz w:val="20"/>
              </w:rPr>
              <w:t>：本单位用户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6920C1">
              <w:rPr>
                <w:rFonts w:hint="eastAsia"/>
                <w:color w:val="auto"/>
                <w:sz w:val="20"/>
              </w:rPr>
              <w:t>：第三</w:t>
            </w:r>
            <w:proofErr w:type="gramStart"/>
            <w:r w:rsidR="006920C1">
              <w:rPr>
                <w:rFonts w:hint="eastAsia"/>
                <w:color w:val="auto"/>
                <w:sz w:val="20"/>
              </w:rPr>
              <w:t>方用户</w:t>
            </w:r>
            <w:proofErr w:type="gramEnd"/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账户状态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生效，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失效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ACCOUNT_STATUS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用户姓名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SEX</w:t>
            </w:r>
          </w:p>
        </w:tc>
        <w:tc>
          <w:tcPr>
            <w:tcW w:w="1701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924FA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49367B">
              <w:rPr>
                <w:rFonts w:hint="eastAsia"/>
                <w:color w:val="auto"/>
                <w:sz w:val="20"/>
              </w:rPr>
              <w:t>：男，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49367B">
              <w:rPr>
                <w:rFonts w:hint="eastAsia"/>
                <w:color w:val="auto"/>
                <w:sz w:val="20"/>
              </w:rPr>
              <w:t>：女，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49367B">
              <w:rPr>
                <w:rFonts w:hint="eastAsia"/>
                <w:color w:val="auto"/>
                <w:sz w:val="20"/>
              </w:rPr>
              <w:t>：未知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BIRTHDAY</w:t>
            </w:r>
          </w:p>
        </w:tc>
        <w:tc>
          <w:tcPr>
            <w:tcW w:w="1701" w:type="dxa"/>
            <w:vAlign w:val="center"/>
          </w:tcPr>
          <w:p w:rsidR="0049367B" w:rsidRDefault="0049367B" w:rsidP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49367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出生日期</w:t>
            </w:r>
          </w:p>
        </w:tc>
      </w:tr>
      <w:tr w:rsidR="004D642E">
        <w:tc>
          <w:tcPr>
            <w:tcW w:w="2518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COUNT</w:t>
            </w:r>
            <w:r w:rsidR="006B79B7">
              <w:rPr>
                <w:rFonts w:hint="eastAsia"/>
                <w:color w:val="auto"/>
                <w:sz w:val="20"/>
              </w:rPr>
              <w:t>R</w:t>
            </w:r>
            <w:r>
              <w:rPr>
                <w:rFonts w:hint="eastAsia"/>
                <w:color w:val="auto"/>
                <w:sz w:val="20"/>
              </w:rPr>
              <w:t>Y</w:t>
            </w:r>
          </w:p>
        </w:tc>
        <w:tc>
          <w:tcPr>
            <w:tcW w:w="1701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642E" w:rsidRDefault="004D642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国籍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NATION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COMPANY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用户所在单位名称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DEPT_NAME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用户所在部门名称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用户个人描述</w:t>
            </w:r>
          </w:p>
        </w:tc>
      </w:tr>
      <w:tr w:rsidR="00447132">
        <w:tc>
          <w:tcPr>
            <w:tcW w:w="2518" w:type="dxa"/>
            <w:vAlign w:val="center"/>
          </w:tcPr>
          <w:p w:rsidR="00447132" w:rsidRDefault="0044713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</w:t>
            </w:r>
            <w:r w:rsidR="004C0CC4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447132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47132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移动电话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MOBILE_PHONE2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用户移动电话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MAILBOX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用户电子邮件邮箱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ID_NO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用户身份证号码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ADDRESS1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ADDRESS2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C61D36">
        <w:tc>
          <w:tcPr>
            <w:tcW w:w="2518" w:type="dxa"/>
            <w:vAlign w:val="center"/>
          </w:tcPr>
          <w:p w:rsidR="00C61D36" w:rsidRDefault="00C61D3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PHOTO_</w:t>
            </w:r>
            <w:r w:rsidR="008D2B34"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C61D36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C61D36" w:rsidRDefault="00C61D3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用户头像文件</w:t>
            </w:r>
            <w:r w:rsidR="008D2B34">
              <w:rPr>
                <w:color w:val="auto"/>
                <w:sz w:val="20"/>
              </w:rPr>
              <w:t>路径</w:t>
            </w:r>
          </w:p>
        </w:tc>
      </w:tr>
      <w:tr w:rsidR="00E73F4C">
        <w:tc>
          <w:tcPr>
            <w:tcW w:w="2518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DEFAULT_LANGUAGE</w:t>
            </w:r>
          </w:p>
        </w:tc>
        <w:tc>
          <w:tcPr>
            <w:tcW w:w="1701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F4C" w:rsidRDefault="00E73F4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缺省用户使用的语言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中文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color w:val="auto"/>
                <w:sz w:val="20"/>
              </w:rPr>
              <w:t>cn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英文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color w:val="auto"/>
                <w:sz w:val="20"/>
              </w:rPr>
              <w:t>en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</w:p>
        </w:tc>
      </w:tr>
      <w:tr w:rsidR="00E738E8">
        <w:tc>
          <w:tcPr>
            <w:tcW w:w="2518" w:type="dxa"/>
            <w:vAlign w:val="center"/>
          </w:tcPr>
          <w:p w:rsidR="00E738E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E738E8" w:rsidRDefault="00E738E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8E8" w:rsidRDefault="00FD7230" w:rsidP="00FD72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用户归属的系统用户</w:t>
            </w:r>
            <w:r w:rsidR="00E738E8">
              <w:rPr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。每个用户只能归属一个</w:t>
            </w:r>
            <w:r>
              <w:rPr>
                <w:rFonts w:hint="eastAsia"/>
                <w:color w:val="auto"/>
                <w:sz w:val="20"/>
              </w:rPr>
              <w:t>系统用户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  <w:r w:rsidR="00E738E8">
              <w:rPr>
                <w:rFonts w:hint="eastAsia"/>
                <w:color w:val="auto"/>
                <w:sz w:val="20"/>
              </w:rPr>
              <w:t>SUPERVISOR</w:t>
            </w:r>
            <w:r w:rsidR="00E738E8">
              <w:rPr>
                <w:rFonts w:hint="eastAsia"/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为</w:t>
            </w:r>
            <w:r w:rsidR="00E738E8">
              <w:rPr>
                <w:rFonts w:hint="eastAsia"/>
                <w:color w:val="auto"/>
                <w:sz w:val="20"/>
              </w:rPr>
              <w:t>1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3A7BAC">
        <w:tc>
          <w:tcPr>
            <w:tcW w:w="2518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7" w:name="_Toc40549425"/>
      <w:r>
        <w:rPr>
          <w:sz w:val="28"/>
        </w:rPr>
        <w:t>CODE_TYPE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代码类型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9"/>
        <w:gridCol w:w="1640"/>
        <w:gridCol w:w="1056"/>
        <w:gridCol w:w="992"/>
        <w:gridCol w:w="2835"/>
      </w:tblGrid>
      <w:tr w:rsidR="004D0B20">
        <w:trPr>
          <w:trHeight w:val="360"/>
        </w:trPr>
        <w:tc>
          <w:tcPr>
            <w:tcW w:w="279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64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56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9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799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640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92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726CC7">
        <w:tc>
          <w:tcPr>
            <w:tcW w:w="2799" w:type="dxa"/>
            <w:vAlign w:val="center"/>
          </w:tcPr>
          <w:p w:rsidR="00726CC7" w:rsidRDefault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color w:val="auto"/>
                <w:sz w:val="20"/>
              </w:rPr>
              <w:t>AME_EN</w:t>
            </w:r>
          </w:p>
        </w:tc>
        <w:tc>
          <w:tcPr>
            <w:tcW w:w="1640" w:type="dxa"/>
            <w:vAlign w:val="center"/>
          </w:tcPr>
          <w:p w:rsidR="00726CC7" w:rsidRDefault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726CC7" w:rsidRDefault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726CC7" w:rsidRDefault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726CC7" w:rsidRDefault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英文名称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CODE_TYPE_STATUS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8" w:name="_Toc40549426"/>
      <w:r>
        <w:rPr>
          <w:sz w:val="28"/>
        </w:rPr>
        <w:t>CODE_VALUE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代码值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TYPE_ID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F10B05">
        <w:tc>
          <w:tcPr>
            <w:tcW w:w="2802" w:type="dxa"/>
            <w:vAlign w:val="center"/>
          </w:tcPr>
          <w:p w:rsidR="00F10B05" w:rsidRDefault="00F10B05" w:rsidP="00DF0B6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TYPE_CODE</w:t>
            </w:r>
          </w:p>
        </w:tc>
        <w:tc>
          <w:tcPr>
            <w:tcW w:w="1701" w:type="dxa"/>
            <w:vAlign w:val="center"/>
          </w:tcPr>
          <w:p w:rsidR="00F10B05" w:rsidRDefault="00F10B05" w:rsidP="00DF0B6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10B05" w:rsidRDefault="00F10B05" w:rsidP="00DF0B63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10B05" w:rsidRDefault="00F10B05" w:rsidP="00DF0B63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10B05" w:rsidRDefault="00F10B05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726CC7">
        <w:tc>
          <w:tcPr>
            <w:tcW w:w="2802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color w:val="auto"/>
                <w:sz w:val="20"/>
              </w:rPr>
              <w:t>AME_EN</w:t>
            </w:r>
          </w:p>
        </w:tc>
        <w:tc>
          <w:tcPr>
            <w:tcW w:w="1701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726CC7" w:rsidRDefault="00726CC7" w:rsidP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英文名称</w:t>
            </w:r>
          </w:p>
        </w:tc>
      </w:tr>
      <w:tr w:rsidR="00726CC7">
        <w:tc>
          <w:tcPr>
            <w:tcW w:w="2802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726CC7" w:rsidRDefault="00726CC7" w:rsidP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726CC7">
        <w:tc>
          <w:tcPr>
            <w:tcW w:w="2802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134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726CC7" w:rsidRDefault="00726CC7" w:rsidP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顺序，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726CC7">
        <w:tc>
          <w:tcPr>
            <w:tcW w:w="2802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726CC7" w:rsidRDefault="00726CC7" w:rsidP="00726CC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</w:t>
            </w:r>
            <w:r>
              <w:rPr>
                <w:color w:val="auto"/>
                <w:sz w:val="20"/>
              </w:rPr>
              <w:t>VALUE</w:t>
            </w:r>
            <w:r>
              <w:rPr>
                <w:rFonts w:hint="eastAsia"/>
                <w:color w:val="auto"/>
                <w:sz w:val="20"/>
              </w:rPr>
              <w:t>_STATUS</w:t>
            </w:r>
          </w:p>
        </w:tc>
      </w:tr>
    </w:tbl>
    <w:p w:rsidR="004D0B20" w:rsidRDefault="006F4BA8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9" w:name="_Toc40549427"/>
      <w:r>
        <w:rPr>
          <w:sz w:val="28"/>
        </w:rPr>
        <w:t>MENU</w:t>
      </w:r>
      <w:r>
        <w:rPr>
          <w:rFonts w:hint="eastAsia"/>
          <w:sz w:val="28"/>
        </w:rPr>
        <w:t>（菜单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033"/>
        <w:gridCol w:w="951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排序，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TIER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层级，</w:t>
            </w:r>
            <w:r>
              <w:rPr>
                <w:color w:val="auto"/>
                <w:sz w:val="20"/>
              </w:rPr>
              <w:t>顶层菜单是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，依次</w:t>
            </w:r>
            <w:r>
              <w:rPr>
                <w:color w:val="auto"/>
                <w:sz w:val="20"/>
              </w:rPr>
              <w:t>类推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</w:t>
            </w:r>
            <w:r>
              <w:rPr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CODE</w:t>
            </w:r>
          </w:p>
        </w:tc>
      </w:tr>
      <w:tr w:rsidR="00FF3A00">
        <w:tc>
          <w:tcPr>
            <w:tcW w:w="2802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F3A00" w:rsidRDefault="00FF3A00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033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FD7230" w:rsidRDefault="00FD7230">
      <w:pPr>
        <w:spacing w:line="360" w:lineRule="auto"/>
        <w:ind w:firstLineChars="200" w:firstLine="420"/>
      </w:pPr>
      <w:r>
        <w:rPr>
          <w:rFonts w:hint="eastAsia"/>
        </w:rPr>
        <w:t>当前设计中，一个菜单只有一个菜单项。但是，后续可能存在一个菜单对应多个菜单项的可能，因此，</w:t>
      </w:r>
      <w:r>
        <w:t>菜单表和</w:t>
      </w:r>
      <w:proofErr w:type="gramStart"/>
      <w:r>
        <w:t>菜单项表暂不</w:t>
      </w:r>
      <w:proofErr w:type="gramEnd"/>
      <w:r>
        <w:t>合并</w:t>
      </w:r>
      <w:r>
        <w:rPr>
          <w:rFonts w:hint="eastAsia"/>
        </w:rPr>
        <w:t>。</w:t>
      </w:r>
    </w:p>
    <w:p w:rsidR="00361935" w:rsidRPr="00FD7230" w:rsidRDefault="00361935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0" w:name="_Toc40549428"/>
      <w:r>
        <w:rPr>
          <w:sz w:val="28"/>
        </w:rPr>
        <w:t>MENU</w:t>
      </w:r>
      <w:r>
        <w:rPr>
          <w:rFonts w:hint="eastAsia"/>
          <w:sz w:val="28"/>
        </w:rPr>
        <w:t>_ITEM</w:t>
      </w:r>
      <w:r>
        <w:rPr>
          <w:rFonts w:hint="eastAsia"/>
          <w:sz w:val="28"/>
        </w:rPr>
        <w:t>（菜单项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2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MENU_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路径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1" w:name="_Toc40549429"/>
      <w:r>
        <w:rPr>
          <w:rFonts w:hint="eastAsia"/>
          <w:sz w:val="28"/>
        </w:rPr>
        <w:t>USER</w:t>
      </w:r>
      <w:r>
        <w:rPr>
          <w:sz w:val="28"/>
        </w:rPr>
        <w:t>_GROUP</w:t>
      </w:r>
      <w:r>
        <w:rPr>
          <w:rFonts w:hint="eastAsia"/>
          <w:sz w:val="28"/>
        </w:rPr>
        <w:t>（用户组表）</w:t>
      </w:r>
      <w:bookmarkEnd w:id="12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  <w:r w:rsidR="0057791F">
              <w:rPr>
                <w:rFonts w:hint="eastAsia"/>
                <w:color w:val="auto"/>
                <w:sz w:val="20"/>
              </w:rPr>
              <w:t>，英文，不能重复</w:t>
            </w:r>
          </w:p>
        </w:tc>
      </w:tr>
      <w:tr w:rsidR="0057791F">
        <w:tc>
          <w:tcPr>
            <w:tcW w:w="2802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用户组名称，</w:t>
            </w:r>
            <w:r w:rsidR="007766E9">
              <w:rPr>
                <w:rFonts w:hint="eastAsia"/>
                <w:color w:val="auto"/>
                <w:sz w:val="20"/>
              </w:rPr>
              <w:t>中文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021A8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 w:rsidR="003B5CD7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AF1BCE">
        <w:tc>
          <w:tcPr>
            <w:tcW w:w="2802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GROUP_TYPE</w:t>
            </w:r>
          </w:p>
        </w:tc>
        <w:tc>
          <w:tcPr>
            <w:tcW w:w="1701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F7B2E">
              <w:rPr>
                <w:rFonts w:hint="eastAsia"/>
                <w:color w:val="auto"/>
                <w:sz w:val="20"/>
              </w:rPr>
              <w:t>系统用户组，不显示，</w:t>
            </w:r>
            <w:r w:rsidR="00BF7B2E">
              <w:rPr>
                <w:rFonts w:hint="eastAsia"/>
                <w:color w:val="auto"/>
                <w:sz w:val="20"/>
              </w:rPr>
              <w:t>1</w:t>
            </w:r>
            <w:r w:rsidR="00BF7B2E"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系统用户组</w:t>
            </w:r>
            <w:r w:rsidR="00DE3F90">
              <w:rPr>
                <w:rFonts w:hint="eastAsia"/>
                <w:color w:val="auto"/>
                <w:sz w:val="20"/>
              </w:rPr>
              <w:t>，只显示，</w:t>
            </w:r>
            <w:r>
              <w:rPr>
                <w:rFonts w:hint="eastAsia"/>
                <w:color w:val="auto"/>
                <w:sz w:val="20"/>
              </w:rPr>
              <w:t>不可删除，</w:t>
            </w:r>
            <w:r w:rsidR="00BF7B2E"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普通用户组，可显示，</w:t>
            </w:r>
            <w:r>
              <w:rPr>
                <w:rFonts w:hint="eastAsia"/>
                <w:color w:val="auto"/>
                <w:sz w:val="20"/>
              </w:rPr>
              <w:t>可删除</w:t>
            </w:r>
            <w:r w:rsidR="00BF7B2E"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075671">
        <w:tc>
          <w:tcPr>
            <w:tcW w:w="2802" w:type="dxa"/>
            <w:vAlign w:val="center"/>
          </w:tcPr>
          <w:p w:rsidR="00075671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075671" w:rsidRDefault="000756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075671" w:rsidRDefault="00361935" w:rsidP="0036193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3A7BAC">
        <w:tc>
          <w:tcPr>
            <w:tcW w:w="2802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DD3B5A" w:rsidRDefault="00DD3B5A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2" w:name="_Toc40549430"/>
      <w:r>
        <w:rPr>
          <w:rFonts w:hint="eastAsia"/>
          <w:sz w:val="28"/>
        </w:rPr>
        <w:t>USER_</w:t>
      </w:r>
      <w:r>
        <w:rPr>
          <w:sz w:val="28"/>
        </w:rPr>
        <w:t>GROUP_</w:t>
      </w:r>
      <w:r>
        <w:rPr>
          <w:rFonts w:hint="eastAsia"/>
          <w:sz w:val="28"/>
        </w:rPr>
        <w:t>MEMBER</w:t>
      </w:r>
      <w:r>
        <w:rPr>
          <w:rFonts w:hint="eastAsia"/>
          <w:sz w:val="28"/>
        </w:rPr>
        <w:t>（用户组</w:t>
      </w:r>
      <w:r>
        <w:rPr>
          <w:sz w:val="28"/>
        </w:rPr>
        <w:t>成员</w:t>
      </w:r>
      <w:r>
        <w:rPr>
          <w:rFonts w:hint="eastAsia"/>
          <w:sz w:val="28"/>
        </w:rPr>
        <w:t>）</w:t>
      </w:r>
      <w:bookmarkEnd w:id="12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033"/>
        <w:gridCol w:w="889"/>
        <w:gridCol w:w="2897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8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97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权限组</w:t>
            </w:r>
            <w:r w:rsidR="00726CC7">
              <w:rPr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用户组成员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3A7BAC">
        <w:tc>
          <w:tcPr>
            <w:tcW w:w="2802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033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3" w:name="OLE_LINK9"/>
      <w:bookmarkStart w:id="124" w:name="OLE_LINK10"/>
      <w:bookmarkStart w:id="125" w:name="_Toc40549431"/>
      <w:r>
        <w:rPr>
          <w:rFonts w:hint="eastAsia"/>
          <w:sz w:val="28"/>
        </w:rPr>
        <w:t>USER</w:t>
      </w:r>
      <w:r>
        <w:rPr>
          <w:sz w:val="28"/>
        </w:rPr>
        <w:t>_GROUP</w:t>
      </w:r>
      <w:bookmarkEnd w:id="123"/>
      <w:bookmarkEnd w:id="124"/>
      <w:r>
        <w:rPr>
          <w:rFonts w:hint="eastAsia"/>
          <w:sz w:val="28"/>
        </w:rPr>
        <w:t>_MENU</w:t>
      </w:r>
      <w:r>
        <w:rPr>
          <w:rFonts w:hint="eastAsia"/>
          <w:sz w:val="28"/>
        </w:rPr>
        <w:t>（用户组菜单权限</w:t>
      </w:r>
      <w:r>
        <w:rPr>
          <w:sz w:val="28"/>
        </w:rPr>
        <w:t>关系表</w:t>
      </w:r>
      <w:r>
        <w:rPr>
          <w:rFonts w:hint="eastAsia"/>
          <w:sz w:val="28"/>
        </w:rPr>
        <w:t>）</w:t>
      </w:r>
      <w:bookmarkEnd w:id="12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</w:t>
            </w:r>
            <w:r>
              <w:rPr>
                <w:color w:val="auto"/>
                <w:sz w:val="20"/>
              </w:rPr>
              <w:t>ITEM_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菜单项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3A7BAC">
        <w:tc>
          <w:tcPr>
            <w:tcW w:w="2802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726CC7" w:rsidRPr="00726CC7" w:rsidRDefault="00726CC7" w:rsidP="00726CC7">
      <w:pPr>
        <w:spacing w:line="360" w:lineRule="auto"/>
        <w:ind w:firstLineChars="200" w:firstLine="420"/>
      </w:pPr>
      <w:bookmarkStart w:id="126" w:name="_Toc40549432"/>
      <w:r w:rsidRPr="00726CC7">
        <w:t>用户组菜单项</w:t>
      </w:r>
    </w:p>
    <w:p w:rsidR="00726CC7" w:rsidRPr="00726CC7" w:rsidRDefault="00726CC7" w:rsidP="00726CC7">
      <w:pPr>
        <w:spacing w:line="360" w:lineRule="auto"/>
        <w:ind w:firstLineChars="200" w:firstLine="420"/>
      </w:pPr>
    </w:p>
    <w:p w:rsidR="00726CC7" w:rsidRPr="00726CC7" w:rsidRDefault="00726CC7" w:rsidP="00726CC7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OPERATION_LOG</w:t>
      </w:r>
      <w:r>
        <w:rPr>
          <w:rFonts w:hint="eastAsia"/>
          <w:sz w:val="28"/>
        </w:rPr>
        <w:t>（操作</w:t>
      </w:r>
      <w:r>
        <w:rPr>
          <w:sz w:val="28"/>
        </w:rPr>
        <w:t>日志表</w:t>
      </w:r>
      <w:r>
        <w:rPr>
          <w:rFonts w:hint="eastAsia"/>
          <w:sz w:val="28"/>
        </w:rPr>
        <w:t>）</w:t>
      </w:r>
      <w:bookmarkEnd w:id="12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OPERAT</w:t>
            </w:r>
            <w:r>
              <w:rPr>
                <w:rFonts w:hint="eastAsia"/>
                <w:color w:val="auto"/>
                <w:sz w:val="20"/>
              </w:rPr>
              <w:t>O</w:t>
            </w:r>
            <w:r>
              <w:rPr>
                <w:color w:val="auto"/>
                <w:sz w:val="20"/>
              </w:rPr>
              <w:t>R_ID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操作者</w:t>
            </w:r>
            <w:r w:rsidR="0083685F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MENU_CODE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OPERATION_CONTEXT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操作内容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操作记录</w:t>
            </w:r>
            <w:r w:rsidR="002A4097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単号</w:t>
            </w:r>
          </w:p>
        </w:tc>
      </w:tr>
      <w:tr w:rsidR="00370808">
        <w:tc>
          <w:tcPr>
            <w:tcW w:w="2802" w:type="dxa"/>
            <w:vAlign w:val="center"/>
          </w:tcPr>
          <w:p w:rsidR="0037080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日志归属的</w:t>
            </w:r>
            <w:r w:rsidR="00361935"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CC5BB1" w:rsidRDefault="00CC5BB1" w:rsidP="00CC5BB1">
      <w:pPr>
        <w:spacing w:line="360" w:lineRule="auto"/>
        <w:ind w:firstLineChars="200" w:firstLine="420"/>
      </w:pPr>
    </w:p>
    <w:p w:rsidR="005C176C" w:rsidRDefault="005C176C" w:rsidP="005C176C">
      <w:pPr>
        <w:pStyle w:val="3"/>
        <w:numPr>
          <w:ilvl w:val="2"/>
          <w:numId w:val="1"/>
        </w:numPr>
      </w:pPr>
      <w:bookmarkStart w:id="127" w:name="_Toc40549433"/>
      <w:r>
        <w:rPr>
          <w:rFonts w:hint="eastAsia"/>
        </w:rPr>
        <w:t>LOGIN_RECORD</w:t>
      </w:r>
      <w:r>
        <w:rPr>
          <w:rFonts w:hint="eastAsia"/>
        </w:rPr>
        <w:t>（用户登录记录）</w:t>
      </w:r>
      <w:bookmarkEnd w:id="12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5C176C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>
              <w:rPr>
                <w:color w:val="auto"/>
                <w:sz w:val="20"/>
              </w:rPr>
              <w:t>_</w:t>
            </w:r>
            <w:r w:rsidR="00A201F5"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A201F5">
              <w:rPr>
                <w:rFonts w:hint="eastAsia"/>
                <w:color w:val="auto"/>
                <w:sz w:val="20"/>
              </w:rPr>
              <w:t>名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_ADDRESS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地址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00176F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RESULT</w:t>
            </w: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00176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登录</w:t>
            </w:r>
            <w:r w:rsidR="0000176F">
              <w:rPr>
                <w:rFonts w:hint="eastAsia"/>
                <w:color w:val="auto"/>
                <w:sz w:val="20"/>
              </w:rPr>
              <w:t>结果，成功或失败原因</w:t>
            </w:r>
          </w:p>
        </w:tc>
      </w:tr>
      <w:tr w:rsidR="00726CC7" w:rsidTr="00405881">
        <w:tc>
          <w:tcPr>
            <w:tcW w:w="2802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26CC7" w:rsidRDefault="00726CC7" w:rsidP="00726CC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26CC7" w:rsidRDefault="00726CC7" w:rsidP="00726CC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5C176C" w:rsidRDefault="005C176C" w:rsidP="00CC5BB1">
      <w:pPr>
        <w:spacing w:line="360" w:lineRule="auto"/>
        <w:ind w:firstLineChars="200" w:firstLine="420"/>
      </w:pPr>
    </w:p>
    <w:p w:rsidR="00141C1B" w:rsidRPr="00087A60" w:rsidRDefault="00141C1B" w:rsidP="00141C1B">
      <w:pPr>
        <w:pStyle w:val="3"/>
        <w:numPr>
          <w:ilvl w:val="2"/>
          <w:numId w:val="1"/>
        </w:numPr>
        <w:rPr>
          <w:sz w:val="28"/>
        </w:rPr>
      </w:pPr>
      <w:bookmarkStart w:id="128" w:name="_Toc40549434"/>
      <w:r>
        <w:rPr>
          <w:rFonts w:hint="eastAsia"/>
          <w:sz w:val="28"/>
        </w:rPr>
        <w:t>AREA_CODE</w:t>
      </w:r>
      <w:r>
        <w:rPr>
          <w:rFonts w:hint="eastAsia"/>
          <w:sz w:val="28"/>
        </w:rPr>
        <w:t>（区域代码表）</w:t>
      </w:r>
      <w:bookmarkEnd w:id="12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141C1B" w:rsidTr="00F362C6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141C1B" w:rsidTr="00F362C6">
        <w:tc>
          <w:tcPr>
            <w:tcW w:w="3369" w:type="dxa"/>
            <w:shd w:val="clear" w:color="auto" w:fill="auto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AREA_TYPE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区域类型编码，数据字典</w:t>
            </w:r>
            <w:r>
              <w:rPr>
                <w:rFonts w:hint="eastAsia"/>
                <w:color w:val="auto"/>
                <w:sz w:val="20"/>
              </w:rPr>
              <w:t>AREA_TYPE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：国家，</w:t>
            </w: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rFonts w:hint="eastAsia"/>
                <w:color w:val="auto"/>
                <w:sz w:val="20"/>
              </w:rPr>
              <w:t>：省份，</w:t>
            </w:r>
            <w:r>
              <w:rPr>
                <w:rFonts w:hint="eastAsia"/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：地市，</w:t>
            </w:r>
            <w:r>
              <w:rPr>
                <w:rFonts w:hint="eastAsia"/>
                <w:color w:val="auto"/>
                <w:sz w:val="20"/>
              </w:rPr>
              <w:t>D</w:t>
            </w:r>
            <w:r>
              <w:rPr>
                <w:rFonts w:hint="eastAsia"/>
                <w:color w:val="auto"/>
                <w:sz w:val="20"/>
              </w:rPr>
              <w:t>：区县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AREA_CODE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区域代码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AREA_NAME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区域中文名称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AREA_NAME_EN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PARENT_AREA_ID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上级区域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1C1B" w:rsidTr="00F362C6">
        <w:tc>
          <w:tcPr>
            <w:tcW w:w="3369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FLAG</w:t>
            </w:r>
          </w:p>
        </w:tc>
        <w:tc>
          <w:tcPr>
            <w:tcW w:w="1701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141C1B" w:rsidRDefault="00141C1B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国旗或区旗</w:t>
            </w:r>
            <w:r w:rsidR="00A728E9">
              <w:rPr>
                <w:rFonts w:hint="eastAsia"/>
                <w:color w:val="auto"/>
                <w:sz w:val="20"/>
              </w:rPr>
              <w:t>文件名</w:t>
            </w:r>
          </w:p>
        </w:tc>
      </w:tr>
    </w:tbl>
    <w:p w:rsidR="00141C1B" w:rsidRDefault="00141C1B" w:rsidP="00141C1B">
      <w:pPr>
        <w:spacing w:line="360" w:lineRule="auto"/>
        <w:ind w:firstLineChars="200" w:firstLine="420"/>
      </w:pPr>
      <w:r>
        <w:t>FLAG</w:t>
      </w:r>
      <w:r>
        <w:rPr>
          <w:rFonts w:hint="eastAsia"/>
        </w:rPr>
        <w:t>：</w:t>
      </w:r>
      <w:r>
        <w:t>只有国家该字段才会有值</w:t>
      </w:r>
      <w:r>
        <w:rPr>
          <w:rFonts w:hint="eastAsia"/>
        </w:rPr>
        <w:t>，</w:t>
      </w:r>
      <w:r>
        <w:t>省份</w:t>
      </w:r>
      <w:r>
        <w:rPr>
          <w:rFonts w:hint="eastAsia"/>
        </w:rPr>
        <w:t>、</w:t>
      </w:r>
      <w:r>
        <w:t>地市及区县都没有</w:t>
      </w:r>
      <w:r>
        <w:rPr>
          <w:rFonts w:hint="eastAsia"/>
        </w:rPr>
        <w:t>。</w:t>
      </w:r>
      <w:r>
        <w:t>港澳台除外</w:t>
      </w:r>
      <w:r>
        <w:rPr>
          <w:rFonts w:hint="eastAsia"/>
        </w:rPr>
        <w:t>。</w:t>
      </w:r>
    </w:p>
    <w:p w:rsidR="00141C1B" w:rsidRPr="00040E6F" w:rsidRDefault="00141C1B" w:rsidP="00141C1B">
      <w:pPr>
        <w:spacing w:line="360" w:lineRule="auto"/>
        <w:ind w:firstLineChars="200" w:firstLine="420"/>
      </w:pPr>
    </w:p>
    <w:p w:rsidR="00141C1B" w:rsidRDefault="00141C1B" w:rsidP="00CC5BB1">
      <w:pPr>
        <w:spacing w:line="360" w:lineRule="auto"/>
        <w:ind w:firstLineChars="200" w:firstLine="420"/>
      </w:pPr>
    </w:p>
    <w:p w:rsidR="004D0B20" w:rsidRPr="0053231B" w:rsidRDefault="003B5CD7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29" w:name="_Toc40549435"/>
      <w:r w:rsidRPr="0053231B">
        <w:rPr>
          <w:rFonts w:ascii="Calibri" w:hAnsi="Calibri"/>
        </w:rPr>
        <w:t>Public</w:t>
      </w:r>
      <w:r w:rsidRPr="0053231B">
        <w:rPr>
          <w:rFonts w:ascii="Calibri" w:hAnsi="Calibri"/>
        </w:rPr>
        <w:t>部分</w:t>
      </w:r>
      <w:bookmarkEnd w:id="129"/>
    </w:p>
    <w:p w:rsidR="00A50CD6" w:rsidRPr="00A50CD6" w:rsidRDefault="00A50CD6" w:rsidP="00A50CD6">
      <w:pPr>
        <w:pStyle w:val="3"/>
        <w:numPr>
          <w:ilvl w:val="2"/>
          <w:numId w:val="1"/>
        </w:numPr>
        <w:rPr>
          <w:sz w:val="28"/>
        </w:rPr>
      </w:pPr>
      <w:bookmarkStart w:id="130" w:name="_Toc40549436"/>
      <w:r w:rsidRPr="00A50CD6">
        <w:rPr>
          <w:sz w:val="28"/>
        </w:rPr>
        <w:t>Organization</w:t>
      </w:r>
      <w:r w:rsidRPr="00A50CD6">
        <w:rPr>
          <w:rFonts w:hint="eastAsia"/>
          <w:sz w:val="28"/>
        </w:rPr>
        <w:t>（</w:t>
      </w:r>
      <w:r w:rsidRPr="00A50CD6">
        <w:rPr>
          <w:sz w:val="28"/>
        </w:rPr>
        <w:t>组织</w:t>
      </w:r>
      <w:r>
        <w:rPr>
          <w:rFonts w:hint="eastAsia"/>
          <w:sz w:val="28"/>
        </w:rPr>
        <w:t>基本信息</w:t>
      </w:r>
      <w:r w:rsidRPr="00A50CD6">
        <w:rPr>
          <w:rFonts w:hint="eastAsia"/>
          <w:sz w:val="28"/>
        </w:rPr>
        <w:t>）</w:t>
      </w:r>
      <w:bookmarkEnd w:id="130"/>
    </w:p>
    <w:p w:rsidR="00A50CD6" w:rsidRDefault="00A50CD6" w:rsidP="00A50CD6">
      <w:r>
        <w:rPr>
          <w:rFonts w:hint="eastAsia"/>
        </w:rPr>
        <w:t>系统内各种组织，如公司，协会等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组织名称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NAME_EN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英文名称</w:t>
            </w:r>
          </w:p>
        </w:tc>
      </w:tr>
      <w:tr w:rsidR="005F0F00" w:rsidTr="00A50CD6">
        <w:tc>
          <w:tcPr>
            <w:tcW w:w="2518" w:type="dxa"/>
          </w:tcPr>
          <w:p w:rsidR="005F0F00" w:rsidRPr="00C42362" w:rsidRDefault="005F0F00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ABBR</w:t>
            </w:r>
          </w:p>
        </w:tc>
        <w:tc>
          <w:tcPr>
            <w:tcW w:w="1985" w:type="dxa"/>
          </w:tcPr>
          <w:p w:rsidR="005F0F00" w:rsidRDefault="005F0F00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</w:t>
            </w:r>
            <w:r>
              <w:rPr>
                <w:color w:val="auto"/>
                <w:sz w:val="20"/>
              </w:rPr>
              <w:t>50)</w:t>
            </w:r>
          </w:p>
        </w:tc>
        <w:tc>
          <w:tcPr>
            <w:tcW w:w="1134" w:type="dxa"/>
            <w:vAlign w:val="center"/>
          </w:tcPr>
          <w:p w:rsidR="005F0F00" w:rsidRDefault="005F0F00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F0F00" w:rsidRDefault="005F0F00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F0F00" w:rsidRDefault="005F0F00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组织名称缩写</w:t>
            </w:r>
          </w:p>
        </w:tc>
      </w:tr>
      <w:tr w:rsidR="00C42362" w:rsidTr="00A50CD6">
        <w:tc>
          <w:tcPr>
            <w:tcW w:w="2518" w:type="dxa"/>
          </w:tcPr>
          <w:p w:rsidR="00C42362" w:rsidRDefault="00C42362" w:rsidP="00A50CD6">
            <w:pPr>
              <w:pStyle w:val="Default"/>
              <w:rPr>
                <w:color w:val="auto"/>
                <w:sz w:val="20"/>
              </w:rPr>
            </w:pPr>
            <w:r w:rsidRPr="00C42362">
              <w:rPr>
                <w:color w:val="auto"/>
                <w:sz w:val="20"/>
              </w:rPr>
              <w:t>ORGANIZATION_TYPE</w:t>
            </w:r>
          </w:p>
        </w:tc>
        <w:tc>
          <w:tcPr>
            <w:tcW w:w="1985" w:type="dxa"/>
          </w:tcPr>
          <w:p w:rsidR="00C42362" w:rsidRDefault="00C42362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42362" w:rsidRDefault="00C42362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C42362" w:rsidRDefault="00C42362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C42362" w:rsidRDefault="00C42362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组织类别，</w:t>
            </w:r>
            <w:proofErr w:type="gramStart"/>
            <w:r>
              <w:rPr>
                <w:rFonts w:hint="eastAsia"/>
                <w:color w:val="auto"/>
                <w:sz w:val="20"/>
              </w:rPr>
              <w:t>类别值见数据字典</w:t>
            </w:r>
            <w:proofErr w:type="gramEnd"/>
            <w:r w:rsidRPr="00C42362">
              <w:rPr>
                <w:color w:val="auto"/>
                <w:sz w:val="20"/>
              </w:rPr>
              <w:t>ORGANIZATION_TYPE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REGISTE_DATE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注册日期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REGISTE_ADDR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>
              <w:rPr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Default="00A50CD6" w:rsidP="00A50CD6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注册地址</w:t>
            </w:r>
          </w:p>
        </w:tc>
      </w:tr>
      <w:tr w:rsidR="007241B6" w:rsidTr="00A50CD6">
        <w:tc>
          <w:tcPr>
            <w:tcW w:w="2518" w:type="dxa"/>
          </w:tcPr>
          <w:p w:rsidR="007241B6" w:rsidRDefault="007241B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CURRENT_ADDR</w:t>
            </w:r>
          </w:p>
        </w:tc>
        <w:tc>
          <w:tcPr>
            <w:tcW w:w="1985" w:type="dxa"/>
          </w:tcPr>
          <w:p w:rsidR="007241B6" w:rsidRDefault="007241B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>
              <w:rPr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7241B6" w:rsidRDefault="007241B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7241B6" w:rsidRDefault="007241B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7241B6" w:rsidRDefault="007241B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当前实际地址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BUSINESS</w:t>
            </w:r>
            <w:r>
              <w:rPr>
                <w:rFonts w:hint="eastAsia"/>
                <w:color w:val="auto"/>
                <w:sz w:val="20"/>
              </w:rPr>
              <w:t>_</w:t>
            </w:r>
            <w:r w:rsidRPr="00A50CD6">
              <w:rPr>
                <w:color w:val="auto"/>
                <w:sz w:val="20"/>
              </w:rPr>
              <w:t>SCOPE</w:t>
            </w:r>
          </w:p>
        </w:tc>
        <w:tc>
          <w:tcPr>
            <w:tcW w:w="1985" w:type="dxa"/>
          </w:tcPr>
          <w:p w:rsidR="00A50CD6" w:rsidRDefault="00C25352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>
              <w:rPr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P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经营</w:t>
            </w:r>
            <w:r>
              <w:rPr>
                <w:color w:val="auto"/>
                <w:sz w:val="20"/>
              </w:rPr>
              <w:t>范围</w:t>
            </w:r>
          </w:p>
        </w:tc>
      </w:tr>
      <w:tr w:rsidR="00A50CD6" w:rsidTr="00A50CD6">
        <w:tc>
          <w:tcPr>
            <w:tcW w:w="2518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SOCIAL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CREDIT_</w:t>
            </w:r>
            <w:r w:rsidRPr="00A50CD6">
              <w:rPr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:rsidR="00A50CD6" w:rsidRDefault="00A50CD6" w:rsidP="00A50CD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50CD6" w:rsidRDefault="00A50CD6" w:rsidP="00A50CD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50CD6" w:rsidRPr="00A50CD6" w:rsidRDefault="00A50CD6" w:rsidP="00A50CD6">
            <w:pPr>
              <w:pStyle w:val="Default"/>
              <w:rPr>
                <w:color w:val="auto"/>
                <w:sz w:val="20"/>
              </w:rPr>
            </w:pPr>
            <w:r w:rsidRPr="00A50CD6">
              <w:rPr>
                <w:color w:val="auto"/>
                <w:sz w:val="20"/>
              </w:rPr>
              <w:t>社会信用代码</w:t>
            </w:r>
          </w:p>
        </w:tc>
      </w:tr>
      <w:tr w:rsidR="00C600F5" w:rsidTr="00A50CD6">
        <w:tc>
          <w:tcPr>
            <w:tcW w:w="2518" w:type="dxa"/>
          </w:tcPr>
          <w:p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 w:rsidRPr="00A50CD6">
              <w:rPr>
                <w:color w:val="auto"/>
                <w:sz w:val="20"/>
              </w:rPr>
              <w:t>LEGAL</w:t>
            </w:r>
            <w:r>
              <w:rPr>
                <w:color w:val="auto"/>
                <w:sz w:val="20"/>
              </w:rPr>
              <w:t>_</w:t>
            </w:r>
            <w:r w:rsidRPr="00A50CD6">
              <w:rPr>
                <w:color w:val="auto"/>
                <w:sz w:val="20"/>
              </w:rPr>
              <w:t xml:space="preserve"> REPRESENTATIVE</w:t>
            </w:r>
          </w:p>
        </w:tc>
        <w:tc>
          <w:tcPr>
            <w:tcW w:w="1985" w:type="dxa"/>
          </w:tcPr>
          <w:p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C600F5" w:rsidRPr="00A50CD6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法人代表</w:t>
            </w:r>
          </w:p>
        </w:tc>
      </w:tr>
      <w:tr w:rsidR="00C600F5" w:rsidTr="00A50CD6">
        <w:tc>
          <w:tcPr>
            <w:tcW w:w="2518" w:type="dxa"/>
          </w:tcPr>
          <w:p w:rsidR="00C600F5" w:rsidRPr="00A50CD6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LEGAL_ID_TYPE</w:t>
            </w:r>
          </w:p>
        </w:tc>
        <w:tc>
          <w:tcPr>
            <w:tcW w:w="1985" w:type="dxa"/>
          </w:tcPr>
          <w:p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法人代表证件类型</w:t>
            </w:r>
            <w:r w:rsidR="00C42362">
              <w:rPr>
                <w:rFonts w:hint="eastAsia"/>
                <w:color w:val="auto"/>
                <w:sz w:val="20"/>
              </w:rPr>
              <w:t>，</w:t>
            </w:r>
            <w:proofErr w:type="gramStart"/>
            <w:r w:rsidR="00C42362">
              <w:rPr>
                <w:rFonts w:hint="eastAsia"/>
                <w:color w:val="auto"/>
                <w:sz w:val="20"/>
              </w:rPr>
              <w:t>类别值见数据字典</w:t>
            </w:r>
            <w:proofErr w:type="gramEnd"/>
            <w:r w:rsidR="00C42362" w:rsidRPr="00C42362">
              <w:rPr>
                <w:color w:val="auto"/>
                <w:sz w:val="20"/>
              </w:rPr>
              <w:t>IDENTITY</w:t>
            </w:r>
            <w:r w:rsidR="00C42362">
              <w:rPr>
                <w:color w:val="auto"/>
                <w:sz w:val="20"/>
              </w:rPr>
              <w:t>_TYPE</w:t>
            </w:r>
          </w:p>
        </w:tc>
      </w:tr>
      <w:tr w:rsidR="00C600F5" w:rsidTr="00A50CD6">
        <w:tc>
          <w:tcPr>
            <w:tcW w:w="2518" w:type="dxa"/>
          </w:tcPr>
          <w:p w:rsidR="00C600F5" w:rsidRPr="00A50CD6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LEGAL_ID_NO</w:t>
            </w:r>
          </w:p>
        </w:tc>
        <w:tc>
          <w:tcPr>
            <w:tcW w:w="1985" w:type="dxa"/>
          </w:tcPr>
          <w:p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C600F5" w:rsidRDefault="00C600F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C600F5" w:rsidRDefault="00C600F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法人代表证件号码</w:t>
            </w:r>
          </w:p>
        </w:tc>
      </w:tr>
      <w:tr w:rsidR="00C42362" w:rsidTr="00A50CD6">
        <w:tc>
          <w:tcPr>
            <w:tcW w:w="2518" w:type="dxa"/>
          </w:tcPr>
          <w:p w:rsidR="00C4236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CONTACTOR_NAME</w:t>
            </w:r>
          </w:p>
        </w:tc>
        <w:tc>
          <w:tcPr>
            <w:tcW w:w="1985" w:type="dxa"/>
          </w:tcPr>
          <w:p w:rsidR="00C4236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42362" w:rsidRDefault="00C4236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C42362" w:rsidRDefault="00C4236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C4236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联系人名称</w:t>
            </w:r>
          </w:p>
        </w:tc>
      </w:tr>
      <w:tr w:rsidR="00C25352" w:rsidTr="00A50CD6">
        <w:tc>
          <w:tcPr>
            <w:tcW w:w="2518" w:type="dxa"/>
          </w:tcPr>
          <w:p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CONTACTOR_MOBILE</w:t>
            </w:r>
          </w:p>
        </w:tc>
        <w:tc>
          <w:tcPr>
            <w:tcW w:w="1985" w:type="dxa"/>
          </w:tcPr>
          <w:p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25352" w:rsidRDefault="00C2535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C25352" w:rsidRDefault="00C2535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联系人电话</w:t>
            </w:r>
          </w:p>
        </w:tc>
      </w:tr>
      <w:tr w:rsidR="00C25352" w:rsidTr="00A50CD6">
        <w:tc>
          <w:tcPr>
            <w:tcW w:w="2518" w:type="dxa"/>
          </w:tcPr>
          <w:p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Logo_File</w:t>
            </w:r>
          </w:p>
        </w:tc>
        <w:tc>
          <w:tcPr>
            <w:tcW w:w="1985" w:type="dxa"/>
          </w:tcPr>
          <w:p w:rsidR="00C25352" w:rsidRDefault="00C25352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C25352" w:rsidRDefault="00C2535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C25352" w:rsidRDefault="00C25352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C25352" w:rsidRDefault="00C25352" w:rsidP="00C2535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</w:t>
            </w:r>
            <w:r>
              <w:rPr>
                <w:rFonts w:hint="eastAsia"/>
                <w:color w:val="auto"/>
                <w:sz w:val="20"/>
              </w:rPr>
              <w:t>名称，无路径，</w:t>
            </w:r>
            <w:r>
              <w:rPr>
                <w:rFonts w:hint="eastAsia"/>
                <w:color w:val="auto"/>
                <w:sz w:val="20"/>
              </w:rPr>
              <w:t>Logo</w:t>
            </w:r>
            <w:r>
              <w:rPr>
                <w:rFonts w:hint="eastAsia"/>
                <w:color w:val="auto"/>
                <w:sz w:val="20"/>
              </w:rPr>
              <w:t>文件固定保存在</w:t>
            </w:r>
            <w:r>
              <w:rPr>
                <w:rFonts w:hint="eastAsia"/>
                <w:color w:val="auto"/>
                <w:sz w:val="20"/>
              </w:rPr>
              <w:t>resource/image/logo</w:t>
            </w:r>
            <w:r>
              <w:rPr>
                <w:rFonts w:hint="eastAsia"/>
                <w:color w:val="auto"/>
                <w:sz w:val="20"/>
              </w:rPr>
              <w:t>目录中</w:t>
            </w:r>
          </w:p>
        </w:tc>
      </w:tr>
      <w:tr w:rsidR="003E3BCD" w:rsidTr="00A50CD6">
        <w:tc>
          <w:tcPr>
            <w:tcW w:w="2518" w:type="dxa"/>
          </w:tcPr>
          <w:p w:rsidR="003E3BCD" w:rsidRDefault="003E3BCD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985" w:type="dxa"/>
          </w:tcPr>
          <w:p w:rsidR="003E3BCD" w:rsidRDefault="003E3BCD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3E3BCD" w:rsidRDefault="003E3BCD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E3BCD" w:rsidRDefault="003E3BCD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E3BCD" w:rsidRDefault="003E3BCD" w:rsidP="00C2535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简介说明</w:t>
            </w:r>
          </w:p>
        </w:tc>
      </w:tr>
      <w:tr w:rsidR="00FE7E55" w:rsidTr="00A50CD6">
        <w:tc>
          <w:tcPr>
            <w:tcW w:w="2518" w:type="dxa"/>
          </w:tcPr>
          <w:p w:rsidR="00FE7E55" w:rsidRDefault="00FE7E5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:rsidR="00FE7E55" w:rsidRDefault="00FE7E55" w:rsidP="00C600F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FE7E55" w:rsidRDefault="00FE7E5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E7E55" w:rsidRDefault="00FE7E55" w:rsidP="00C600F5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E7E55" w:rsidRDefault="00FE7E55" w:rsidP="00C2535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归属的系统用户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3A7BAC" w:rsidTr="00946FA7">
        <w:tc>
          <w:tcPr>
            <w:tcW w:w="2518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A50CD6" w:rsidRDefault="00A50CD6" w:rsidP="00A50CD6"/>
    <w:p w:rsidR="00D65D8A" w:rsidRPr="00087A60" w:rsidRDefault="00D65D8A" w:rsidP="00D65D8A">
      <w:pPr>
        <w:spacing w:line="360" w:lineRule="auto"/>
        <w:ind w:firstLineChars="200" w:firstLine="420"/>
      </w:pPr>
    </w:p>
    <w:p w:rsidR="00D65D8A" w:rsidRPr="00405881" w:rsidRDefault="00D65D8A" w:rsidP="00D65D8A">
      <w:pPr>
        <w:pStyle w:val="3"/>
        <w:numPr>
          <w:ilvl w:val="2"/>
          <w:numId w:val="1"/>
        </w:numPr>
        <w:rPr>
          <w:sz w:val="28"/>
        </w:rPr>
      </w:pPr>
      <w:bookmarkStart w:id="131" w:name="_Toc40549437"/>
      <w:r>
        <w:rPr>
          <w:rFonts w:hint="eastAsia"/>
          <w:sz w:val="28"/>
        </w:rPr>
        <w:t>VENDOR_LIST</w:t>
      </w:r>
      <w:r>
        <w:rPr>
          <w:rFonts w:hint="eastAsia"/>
          <w:sz w:val="28"/>
        </w:rPr>
        <w:t>（供应商表）</w:t>
      </w:r>
      <w:bookmarkEnd w:id="131"/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  <w:gridCol w:w="2835"/>
        <w:gridCol w:w="2835"/>
      </w:tblGrid>
      <w:tr w:rsidR="00D65D8A" w:rsidTr="003A7BAC">
        <w:trPr>
          <w:gridAfter w:val="2"/>
          <w:wAfter w:w="5670" w:type="dxa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  <w:shd w:val="clear" w:color="auto" w:fill="auto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7241B6" w:rsidTr="003A7BAC">
        <w:trPr>
          <w:gridAfter w:val="2"/>
          <w:wAfter w:w="5670" w:type="dxa"/>
        </w:trPr>
        <w:tc>
          <w:tcPr>
            <w:tcW w:w="3369" w:type="dxa"/>
          </w:tcPr>
          <w:p w:rsidR="007241B6" w:rsidRDefault="007241B6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</w:tcPr>
          <w:p w:rsidR="007241B6" w:rsidRDefault="007241B6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7241B6" w:rsidRDefault="007241B6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，为组织基本信息表的记录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VENDOR_CODE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供应商编码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VENDOR_TYPE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供应商类型，数据字典</w:t>
            </w:r>
            <w:r>
              <w:rPr>
                <w:rFonts w:hint="eastAsia"/>
                <w:color w:val="auto"/>
                <w:sz w:val="20"/>
              </w:rPr>
              <w:t>VENDOR_TYPE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CERTIFACTION_DATE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供应商认证日期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CERTIFACTION_STATUS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供应商状态，包括认证中、已认证、暂停合作、停止合作。见数据字典</w:t>
            </w:r>
            <w:r w:rsidRPr="00F4692C">
              <w:rPr>
                <w:color w:val="auto"/>
                <w:sz w:val="20"/>
              </w:rPr>
              <w:t>VENDOR_COOPERATION_STATUS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CERTIFACTION_DESC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状态说明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START_DATE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合作开始日期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END_DATE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合作结束日期</w:t>
            </w:r>
          </w:p>
        </w:tc>
      </w:tr>
      <w:tr w:rsidR="00D65D8A" w:rsidTr="003A7BAC">
        <w:trPr>
          <w:gridAfter w:val="2"/>
          <w:wAfter w:w="5670" w:type="dxa"/>
        </w:trPr>
        <w:tc>
          <w:tcPr>
            <w:tcW w:w="3369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3A7BAC" w:rsidTr="003A7BAC">
        <w:tc>
          <w:tcPr>
            <w:tcW w:w="3369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D65D8A" w:rsidRDefault="00D65D8A" w:rsidP="00D65D8A">
      <w:pPr>
        <w:spacing w:line="360" w:lineRule="auto"/>
        <w:ind w:firstLineChars="200" w:firstLine="420"/>
      </w:pPr>
      <w:r>
        <w:rPr>
          <w:rFonts w:hint="eastAsia"/>
        </w:rPr>
        <w:t>供应商编码规则：</w:t>
      </w:r>
      <w:r>
        <w:rPr>
          <w:rFonts w:hint="eastAsia"/>
        </w:rPr>
        <w:t>VDR-AABBCCDDD-EEEEEEEE</w:t>
      </w:r>
      <w:r>
        <w:rPr>
          <w:rFonts w:hint="eastAsia"/>
        </w:rPr>
        <w:t>。其中，</w:t>
      </w:r>
      <w:r>
        <w:rPr>
          <w:rFonts w:hint="eastAsia"/>
        </w:rPr>
        <w:t>AA</w:t>
      </w:r>
      <w:r>
        <w:rPr>
          <w:rFonts w:hint="eastAsia"/>
        </w:rPr>
        <w:t>：为供应</w:t>
      </w:r>
      <w:proofErr w:type="gramStart"/>
      <w:r>
        <w:rPr>
          <w:rFonts w:hint="eastAsia"/>
        </w:rPr>
        <w:t>商类型</w:t>
      </w:r>
      <w:proofErr w:type="gramEnd"/>
      <w:r>
        <w:rPr>
          <w:rFonts w:hint="eastAsia"/>
        </w:rPr>
        <w:t>代码，</w:t>
      </w:r>
      <w:r>
        <w:rPr>
          <w:rFonts w:hint="eastAsia"/>
        </w:rPr>
        <w:t>BB</w:t>
      </w:r>
      <w:r>
        <w:rPr>
          <w:rFonts w:hint="eastAsia"/>
        </w:rPr>
        <w:t>：供应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国家代码，</w:t>
      </w:r>
      <w:r>
        <w:rPr>
          <w:rFonts w:hint="eastAsia"/>
        </w:rPr>
        <w:t>CC</w:t>
      </w:r>
      <w:r>
        <w:rPr>
          <w:rFonts w:hint="eastAsia"/>
        </w:rPr>
        <w:t>：供应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省份代码，</w:t>
      </w:r>
      <w:r>
        <w:rPr>
          <w:rFonts w:hint="eastAsia"/>
        </w:rPr>
        <w:t>DDD</w:t>
      </w:r>
      <w:r>
        <w:rPr>
          <w:rFonts w:hint="eastAsia"/>
        </w:rPr>
        <w:t>：供应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地市代码，长度不确定，</w:t>
      </w:r>
      <w:r>
        <w:rPr>
          <w:rFonts w:hint="eastAsia"/>
        </w:rPr>
        <w:t>EEEEEEEE</w:t>
      </w:r>
      <w:r>
        <w:rPr>
          <w:rFonts w:hint="eastAsia"/>
        </w:rPr>
        <w:t>：序列号，该值从系统配置表中获取。如果为直辖市，则</w:t>
      </w:r>
      <w:r>
        <w:rPr>
          <w:rFonts w:hint="eastAsia"/>
        </w:rPr>
        <w:t>DDD</w:t>
      </w:r>
      <w:r>
        <w:rPr>
          <w:rFonts w:hint="eastAsia"/>
        </w:rPr>
        <w:t>为</w:t>
      </w:r>
      <w:r>
        <w:rPr>
          <w:rFonts w:hint="eastAsia"/>
        </w:rPr>
        <w:t>000</w:t>
      </w:r>
      <w:r>
        <w:rPr>
          <w:rFonts w:hint="eastAsia"/>
        </w:rPr>
        <w:t>。</w:t>
      </w:r>
    </w:p>
    <w:p w:rsidR="00D65D8A" w:rsidRDefault="00D65D8A" w:rsidP="00D65D8A">
      <w:pPr>
        <w:spacing w:line="360" w:lineRule="auto"/>
        <w:ind w:firstLineChars="200" w:firstLine="420"/>
      </w:pPr>
      <w:r>
        <w:rPr>
          <w:rFonts w:hint="eastAsia"/>
        </w:rPr>
        <w:t>国家码、省份代码、地区代码见表</w:t>
      </w:r>
      <w:r>
        <w:rPr>
          <w:rFonts w:hint="eastAsia"/>
        </w:rPr>
        <w:t>AREA_CODE</w:t>
      </w:r>
      <w:r>
        <w:rPr>
          <w:rFonts w:hint="eastAsia"/>
        </w:rPr>
        <w:t>。</w:t>
      </w:r>
    </w:p>
    <w:p w:rsidR="004A4854" w:rsidRDefault="004A4854" w:rsidP="00D65D8A">
      <w:pPr>
        <w:spacing w:line="360" w:lineRule="auto"/>
        <w:ind w:firstLineChars="200" w:firstLine="420"/>
      </w:pPr>
      <w:r>
        <w:t>不同的</w:t>
      </w:r>
      <w:r>
        <w:rPr>
          <w:rFonts w:hint="eastAsia"/>
        </w:rPr>
        <w:t>System_User_ID</w:t>
      </w:r>
      <w:r>
        <w:rPr>
          <w:rFonts w:hint="eastAsia"/>
        </w:rPr>
        <w:t>，可以有相同的</w:t>
      </w:r>
      <w:r>
        <w:rPr>
          <w:rFonts w:hint="eastAsia"/>
        </w:rPr>
        <w:t>Vendor_ID</w:t>
      </w:r>
      <w:r w:rsidR="006C407A">
        <w:rPr>
          <w:rFonts w:hint="eastAsia"/>
        </w:rPr>
        <w:t>。</w:t>
      </w:r>
    </w:p>
    <w:p w:rsidR="00D65D8A" w:rsidRPr="004702B0" w:rsidRDefault="00D65D8A" w:rsidP="00D65D8A">
      <w:pPr>
        <w:pStyle w:val="3"/>
        <w:numPr>
          <w:ilvl w:val="2"/>
          <w:numId w:val="1"/>
        </w:numPr>
        <w:rPr>
          <w:sz w:val="28"/>
        </w:rPr>
      </w:pPr>
      <w:bookmarkStart w:id="132" w:name="_Toc40549438"/>
      <w:r>
        <w:rPr>
          <w:rFonts w:hint="eastAsia"/>
          <w:sz w:val="28"/>
        </w:rPr>
        <w:t>VENDOR_CHECK_HISTORY</w:t>
      </w:r>
      <w:r w:rsidRPr="004702B0">
        <w:rPr>
          <w:rFonts w:hint="eastAsia"/>
          <w:sz w:val="28"/>
        </w:rPr>
        <w:t>（</w:t>
      </w:r>
      <w:r>
        <w:rPr>
          <w:rFonts w:hint="eastAsia"/>
          <w:sz w:val="28"/>
        </w:rPr>
        <w:t>供应商审批记录</w:t>
      </w:r>
      <w:r w:rsidRPr="004702B0">
        <w:rPr>
          <w:rFonts w:hint="eastAsia"/>
          <w:sz w:val="28"/>
        </w:rPr>
        <w:t>）</w:t>
      </w:r>
      <w:bookmarkEnd w:id="132"/>
    </w:p>
    <w:p w:rsidR="00D65D8A" w:rsidRDefault="00D65D8A" w:rsidP="00D65D8A">
      <w:pPr>
        <w:spacing w:line="360" w:lineRule="auto"/>
        <w:ind w:firstLineChars="200" w:firstLine="420"/>
      </w:pPr>
      <w:r>
        <w:rPr>
          <w:rFonts w:hint="eastAsia"/>
        </w:rPr>
        <w:t>供应商认证审批记录。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D65D8A" w:rsidTr="00F362C6">
        <w:trPr>
          <w:trHeight w:val="360"/>
        </w:trPr>
        <w:tc>
          <w:tcPr>
            <w:tcW w:w="2802" w:type="dxa"/>
            <w:shd w:val="clear" w:color="auto" w:fill="B3B3B3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D65D8A" w:rsidRDefault="00D65D8A" w:rsidP="00F362C6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审核人名称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审核时间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CHECK_OPINION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D65D8A" w:rsidTr="00F362C6">
        <w:tc>
          <w:tcPr>
            <w:tcW w:w="2802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65D8A" w:rsidRDefault="00D65D8A" w:rsidP="00F362C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65D8A" w:rsidRDefault="00D65D8A" w:rsidP="00F362C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  <w:tr w:rsidR="003A7BAC" w:rsidTr="00F362C6">
        <w:tc>
          <w:tcPr>
            <w:tcW w:w="2802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3A7BAC" w:rsidRDefault="003A7BAC" w:rsidP="003A7BA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A7BAC" w:rsidRDefault="003A7BAC" w:rsidP="003A7BA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A7BAC" w:rsidRDefault="003A7BAC" w:rsidP="003A7BA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D65D8A" w:rsidRPr="00883D64" w:rsidRDefault="00D65D8A" w:rsidP="00726CC7">
      <w:pPr>
        <w:spacing w:line="360" w:lineRule="auto"/>
        <w:ind w:firstLineChars="200" w:firstLine="420"/>
      </w:pPr>
    </w:p>
    <w:p w:rsidR="00D65D8A" w:rsidRDefault="00D65D8A" w:rsidP="00726CC7">
      <w:pPr>
        <w:spacing w:line="360" w:lineRule="auto"/>
        <w:ind w:firstLineChars="200" w:firstLine="420"/>
      </w:pPr>
    </w:p>
    <w:p w:rsidR="00D65D8A" w:rsidRPr="00D65D8A" w:rsidRDefault="00D65D8A" w:rsidP="00726CC7">
      <w:pPr>
        <w:spacing w:line="360" w:lineRule="auto"/>
        <w:ind w:firstLineChars="200" w:firstLine="420"/>
      </w:pPr>
    </w:p>
    <w:p w:rsidR="00CC5BB1" w:rsidRPr="00AF237C" w:rsidRDefault="00AF237C" w:rsidP="00AF237C">
      <w:pPr>
        <w:pStyle w:val="3"/>
        <w:numPr>
          <w:ilvl w:val="2"/>
          <w:numId w:val="1"/>
        </w:numPr>
        <w:rPr>
          <w:sz w:val="28"/>
        </w:rPr>
      </w:pPr>
      <w:bookmarkStart w:id="133" w:name="_Toc40549439"/>
      <w:r w:rsidRPr="00AF237C">
        <w:rPr>
          <w:rFonts w:hint="eastAsia"/>
          <w:sz w:val="28"/>
        </w:rPr>
        <w:t>FILE</w:t>
      </w:r>
      <w:r w:rsidRPr="00AF237C">
        <w:rPr>
          <w:rFonts w:hint="eastAsia"/>
          <w:sz w:val="28"/>
        </w:rPr>
        <w:t>（文件）</w:t>
      </w:r>
      <w:bookmarkEnd w:id="133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上传文件信息。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文件相对</w:t>
            </w:r>
            <w:r>
              <w:rPr>
                <w:color w:val="auto"/>
                <w:sz w:val="20"/>
              </w:rPr>
              <w:t>路径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FILE_SIZE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INT8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文件长度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FILE_TYPE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VARCHAR(32)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color w:val="auto"/>
                <w:sz w:val="20"/>
              </w:rPr>
              <w:t>文件格式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</w:t>
            </w:r>
            <w:r>
              <w:rPr>
                <w:color w:val="auto"/>
                <w:sz w:val="20"/>
              </w:rPr>
              <w:t>JPG</w:t>
            </w:r>
            <w:r>
              <w:rPr>
                <w:color w:val="auto"/>
                <w:sz w:val="20"/>
              </w:rPr>
              <w:t>等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STORE_PATH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255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文件绝对路径</w:t>
            </w:r>
          </w:p>
        </w:tc>
      </w:tr>
    </w:tbl>
    <w:p w:rsidR="00891EEB" w:rsidRDefault="00891EEB" w:rsidP="00891EEB">
      <w:pPr>
        <w:spacing w:line="360" w:lineRule="auto"/>
        <w:ind w:firstLineChars="200" w:firstLine="420"/>
      </w:pPr>
    </w:p>
    <w:p w:rsidR="00C152FA" w:rsidRPr="0053231B" w:rsidRDefault="00C152FA" w:rsidP="00C152FA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34" w:name="_Toc40549440"/>
      <w:r w:rsidRPr="0053231B">
        <w:rPr>
          <w:rFonts w:ascii="Calibri" w:hAnsi="Calibri"/>
        </w:rPr>
        <w:t>PIS</w:t>
      </w:r>
      <w:r w:rsidRPr="0053231B">
        <w:rPr>
          <w:rFonts w:ascii="Calibri" w:hAnsi="Calibri"/>
        </w:rPr>
        <w:t>部分</w:t>
      </w:r>
      <w:bookmarkEnd w:id="134"/>
    </w:p>
    <w:p w:rsidR="00C152FA" w:rsidRPr="00405881" w:rsidRDefault="006F568B" w:rsidP="00405881">
      <w:pPr>
        <w:pStyle w:val="3"/>
        <w:numPr>
          <w:ilvl w:val="2"/>
          <w:numId w:val="1"/>
        </w:numPr>
        <w:rPr>
          <w:sz w:val="28"/>
        </w:rPr>
      </w:pPr>
      <w:bookmarkStart w:id="135" w:name="_Toc40549441"/>
      <w:r>
        <w:rPr>
          <w:rFonts w:hint="eastAsia"/>
          <w:sz w:val="28"/>
        </w:rPr>
        <w:t>OPERATION</w:t>
      </w:r>
      <w:r w:rsidR="00405881" w:rsidRPr="00405881">
        <w:rPr>
          <w:rFonts w:hint="eastAsia"/>
          <w:sz w:val="28"/>
        </w:rPr>
        <w:t>_LINE</w:t>
      </w:r>
      <w:r w:rsidR="00405881">
        <w:rPr>
          <w:rFonts w:hint="eastAsia"/>
          <w:sz w:val="28"/>
        </w:rPr>
        <w:t>（运营线路</w:t>
      </w:r>
      <w:r w:rsidR="00EC4C4C">
        <w:rPr>
          <w:rFonts w:hint="eastAsia"/>
          <w:sz w:val="28"/>
        </w:rPr>
        <w:t>信息</w:t>
      </w:r>
      <w:r w:rsidR="00405881">
        <w:rPr>
          <w:rFonts w:hint="eastAsia"/>
          <w:sz w:val="28"/>
        </w:rPr>
        <w:t>表）</w:t>
      </w:r>
      <w:bookmarkEnd w:id="135"/>
    </w:p>
    <w:p w:rsidR="00405881" w:rsidRDefault="00405881" w:rsidP="00CC5BB1">
      <w:pPr>
        <w:spacing w:line="360" w:lineRule="auto"/>
        <w:ind w:firstLineChars="200" w:firstLine="420"/>
      </w:pPr>
      <w:r>
        <w:rPr>
          <w:rFonts w:hint="eastAsia"/>
        </w:rPr>
        <w:t>运营线路表包含了地铁运营的线路信息，当</w:t>
      </w:r>
      <w:r>
        <w:rPr>
          <w:rFonts w:hint="eastAsia"/>
        </w:rPr>
        <w:t>PIS</w:t>
      </w:r>
      <w:r>
        <w:rPr>
          <w:rFonts w:hint="eastAsia"/>
        </w:rPr>
        <w:t>同时管理多条运营线路时使用。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05881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  <w:r w:rsidR="001B1750">
              <w:rPr>
                <w:rFonts w:hint="eastAsia"/>
                <w:color w:val="auto"/>
                <w:sz w:val="20"/>
              </w:rPr>
              <w:t>_CN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 w:rsidR="001B1750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>
              <w:rPr>
                <w:rFonts w:hint="eastAsia"/>
                <w:color w:val="auto"/>
                <w:sz w:val="20"/>
              </w:rPr>
              <w:t>英文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线路编号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备注说明</w:t>
            </w:r>
          </w:p>
        </w:tc>
      </w:tr>
      <w:tr w:rsidR="00146948" w:rsidTr="00DB3952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F556E1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05881" w:rsidRDefault="00405881" w:rsidP="00CC5BB1">
      <w:pPr>
        <w:spacing w:line="360" w:lineRule="auto"/>
        <w:ind w:firstLineChars="200" w:firstLine="420"/>
      </w:pPr>
    </w:p>
    <w:p w:rsidR="004076C0" w:rsidRPr="004076C0" w:rsidRDefault="004076C0" w:rsidP="004076C0">
      <w:pPr>
        <w:pStyle w:val="3"/>
        <w:numPr>
          <w:ilvl w:val="2"/>
          <w:numId w:val="1"/>
        </w:numPr>
        <w:rPr>
          <w:sz w:val="28"/>
        </w:rPr>
      </w:pPr>
      <w:bookmarkStart w:id="136" w:name="_Toc40549442"/>
      <w:r w:rsidRPr="004076C0">
        <w:rPr>
          <w:rFonts w:hint="eastAsia"/>
          <w:sz w:val="28"/>
        </w:rPr>
        <w:t>SUB_LINE_INFO</w:t>
      </w:r>
      <w:r w:rsidRPr="004076C0">
        <w:rPr>
          <w:rFonts w:hint="eastAsia"/>
          <w:sz w:val="28"/>
        </w:rPr>
        <w:t>（支线信息表）</w:t>
      </w:r>
      <w:bookmarkEnd w:id="136"/>
    </w:p>
    <w:p w:rsidR="004076C0" w:rsidRDefault="004076C0" w:rsidP="004076C0">
      <w:pPr>
        <w:spacing w:line="360" w:lineRule="auto"/>
        <w:ind w:firstLineChars="200" w:firstLine="420"/>
      </w:pPr>
      <w:r>
        <w:rPr>
          <w:rFonts w:hint="eastAsia"/>
        </w:rPr>
        <w:t>一条线路可能包含有多条支线。默认支线数量为</w:t>
      </w:r>
      <w:r>
        <w:rPr>
          <w:rFonts w:hint="eastAsia"/>
        </w:rPr>
        <w:t>1</w:t>
      </w:r>
      <w:r>
        <w:rPr>
          <w:rFonts w:hint="eastAsia"/>
        </w:rPr>
        <w:t>，即该线路的主线就是唯一支线。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076C0" w:rsidTr="00BF6FB9">
        <w:trPr>
          <w:trHeight w:val="360"/>
        </w:trPr>
        <w:tc>
          <w:tcPr>
            <w:tcW w:w="2802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21F1E" w:rsidTr="00BF6FB9">
        <w:tc>
          <w:tcPr>
            <w:tcW w:w="2802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运行线路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5804F8" w:rsidTr="00BF6FB9">
        <w:tc>
          <w:tcPr>
            <w:tcW w:w="2802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</w:t>
            </w:r>
          </w:p>
        </w:tc>
        <w:tc>
          <w:tcPr>
            <w:tcW w:w="1701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支线中文名称</w:t>
            </w:r>
          </w:p>
        </w:tc>
      </w:tr>
      <w:tr w:rsidR="005804F8" w:rsidTr="00BF6FB9">
        <w:tc>
          <w:tcPr>
            <w:tcW w:w="2802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_LINE_NAME_EN</w:t>
            </w:r>
          </w:p>
        </w:tc>
        <w:tc>
          <w:tcPr>
            <w:tcW w:w="1701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支线英文名称</w:t>
            </w:r>
          </w:p>
        </w:tc>
      </w:tr>
      <w:tr w:rsidR="002E0C42" w:rsidTr="00BF6FB9">
        <w:tc>
          <w:tcPr>
            <w:tcW w:w="2802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</w:t>
            </w:r>
            <w:r>
              <w:rPr>
                <w:rFonts w:hint="eastAsia"/>
                <w:color w:val="auto"/>
                <w:sz w:val="20"/>
              </w:rPr>
              <w:t>START_STATION</w:t>
            </w:r>
          </w:p>
        </w:tc>
        <w:tc>
          <w:tcPr>
            <w:tcW w:w="1701" w:type="dxa"/>
            <w:vAlign w:val="center"/>
          </w:tcPr>
          <w:p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2E0C42" w:rsidTr="00BF6FB9">
        <w:tc>
          <w:tcPr>
            <w:tcW w:w="2802" w:type="dxa"/>
            <w:vAlign w:val="center"/>
          </w:tcPr>
          <w:p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UP_END</w:t>
            </w:r>
            <w:r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701" w:type="dxa"/>
            <w:vAlign w:val="center"/>
          </w:tcPr>
          <w:p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BF6FB9">
        <w:tc>
          <w:tcPr>
            <w:tcW w:w="2802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_START_STATION</w:t>
            </w:r>
          </w:p>
        </w:tc>
        <w:tc>
          <w:tcPr>
            <w:tcW w:w="1701" w:type="dxa"/>
            <w:vAlign w:val="center"/>
          </w:tcPr>
          <w:p w:rsidR="00A456C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BF6FB9">
        <w:tc>
          <w:tcPr>
            <w:tcW w:w="2802" w:type="dxa"/>
            <w:vAlign w:val="center"/>
          </w:tcPr>
          <w:p w:rsidR="00A456C2" w:rsidRDefault="00A456C2" w:rsidP="00A456C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_END_STATION</w:t>
            </w:r>
          </w:p>
        </w:tc>
        <w:tc>
          <w:tcPr>
            <w:tcW w:w="1701" w:type="dxa"/>
            <w:vAlign w:val="center"/>
          </w:tcPr>
          <w:p w:rsidR="00A456C2" w:rsidRDefault="0028729F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733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上行首班车时间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下行首班车时间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146948" w:rsidTr="002648D7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BF6FB9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076C0" w:rsidRDefault="004076C0" w:rsidP="00CC5BB1">
      <w:pPr>
        <w:spacing w:line="360" w:lineRule="auto"/>
        <w:ind w:firstLineChars="200" w:firstLine="420"/>
      </w:pPr>
    </w:p>
    <w:p w:rsidR="00405881" w:rsidRDefault="00405881" w:rsidP="00CC5BB1">
      <w:pPr>
        <w:spacing w:line="360" w:lineRule="auto"/>
        <w:ind w:firstLineChars="200" w:firstLine="420"/>
      </w:pPr>
    </w:p>
    <w:p w:rsidR="00C152FA" w:rsidRPr="00C152FA" w:rsidRDefault="00C152FA" w:rsidP="00C152FA">
      <w:pPr>
        <w:pStyle w:val="3"/>
        <w:numPr>
          <w:ilvl w:val="2"/>
          <w:numId w:val="1"/>
        </w:numPr>
        <w:rPr>
          <w:sz w:val="28"/>
        </w:rPr>
      </w:pPr>
      <w:bookmarkStart w:id="137" w:name="_Toc40549443"/>
      <w:r w:rsidRPr="00C152FA">
        <w:rPr>
          <w:sz w:val="28"/>
        </w:rPr>
        <w:t>STATION</w:t>
      </w:r>
      <w:r w:rsidR="00EC4C4C">
        <w:rPr>
          <w:rFonts w:hint="eastAsia"/>
          <w:sz w:val="28"/>
        </w:rPr>
        <w:t>（车站信息</w:t>
      </w:r>
      <w:r>
        <w:rPr>
          <w:rFonts w:hint="eastAsia"/>
          <w:sz w:val="28"/>
        </w:rPr>
        <w:t>表）</w:t>
      </w:r>
      <w:bookmarkEnd w:id="137"/>
    </w:p>
    <w:p w:rsidR="007F2D30" w:rsidRDefault="007F2D3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C152FA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 w:rsidR="002B3255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2B3255" w:rsidRDefault="002B3255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车站英文名称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56479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规则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T- AAAAAA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为记录的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值，</w:t>
            </w:r>
            <w:r>
              <w:rPr>
                <w:rFonts w:hint="eastAsia"/>
                <w:color w:val="auto"/>
                <w:sz w:val="20"/>
              </w:rPr>
              <w:t>T</w:t>
            </w:r>
            <w:r>
              <w:rPr>
                <w:rFonts w:hint="eastAsia"/>
                <w:color w:val="auto"/>
                <w:sz w:val="20"/>
              </w:rPr>
              <w:t>为站点类型，运营站点为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，特殊站点为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C669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是否为特殊车站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如维修站等</w:t>
            </w:r>
            <w:r>
              <w:rPr>
                <w:rFonts w:hint="eastAsia"/>
                <w:color w:val="auto"/>
                <w:sz w:val="20"/>
              </w:rPr>
              <w:t>。特殊车站不在运营线路中，常规运营车站为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特殊车站为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。字典编码为：</w:t>
            </w:r>
            <w:r>
              <w:rPr>
                <w:rFonts w:hint="eastAsia"/>
                <w:color w:val="auto"/>
                <w:sz w:val="20"/>
              </w:rPr>
              <w:t>STATION_TYPE</w:t>
            </w:r>
            <w:r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车站描述</w:t>
            </w:r>
          </w:p>
        </w:tc>
      </w:tr>
      <w:tr w:rsidR="00474B27" w:rsidTr="00405881">
        <w:tc>
          <w:tcPr>
            <w:tcW w:w="2802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4B27" w:rsidRDefault="00474B27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：在线，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：离线</w:t>
            </w:r>
          </w:p>
        </w:tc>
      </w:tr>
      <w:tr w:rsidR="00146948" w:rsidTr="00C33F59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405881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C152FA" w:rsidRDefault="0088111D" w:rsidP="00CC5BB1">
      <w:pPr>
        <w:spacing w:line="360" w:lineRule="auto"/>
        <w:ind w:firstLineChars="200" w:firstLine="420"/>
      </w:pPr>
      <w:r>
        <w:rPr>
          <w:rFonts w:hint="eastAsia"/>
        </w:rPr>
        <w:t>车站归属于哪一个运营线路记录在</w:t>
      </w:r>
      <w:r>
        <w:rPr>
          <w:rFonts w:hint="eastAsia"/>
        </w:rPr>
        <w:t>STATION_LINE</w:t>
      </w:r>
      <w:r>
        <w:rPr>
          <w:rFonts w:hint="eastAsia"/>
        </w:rPr>
        <w:t>表中。如果车站是换乘站，则会有多条记录。</w:t>
      </w:r>
    </w:p>
    <w:p w:rsidR="00E82B80" w:rsidRPr="00E82B80" w:rsidRDefault="00E82B80" w:rsidP="00E82B80">
      <w:pPr>
        <w:pStyle w:val="3"/>
        <w:numPr>
          <w:ilvl w:val="2"/>
          <w:numId w:val="1"/>
        </w:numPr>
        <w:rPr>
          <w:sz w:val="28"/>
        </w:rPr>
      </w:pPr>
      <w:bookmarkStart w:id="138" w:name="_Toc40549444"/>
      <w:r w:rsidRPr="00E82B80">
        <w:rPr>
          <w:rFonts w:hint="eastAsia"/>
          <w:sz w:val="28"/>
        </w:rPr>
        <w:t>STATION_LINE</w:t>
      </w:r>
      <w:r w:rsidRPr="00E82B80">
        <w:rPr>
          <w:rFonts w:hint="eastAsia"/>
          <w:sz w:val="28"/>
        </w:rPr>
        <w:t>（车站归属线路表）</w:t>
      </w:r>
      <w:bookmarkEnd w:id="13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82B8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STATION_ID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813949" w:rsidTr="003554D8">
        <w:tc>
          <w:tcPr>
            <w:tcW w:w="2802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813949" w:rsidRDefault="00B951B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车站在整个线路中的排序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317DD7">
              <w:rPr>
                <w:rFonts w:hint="eastAsia"/>
                <w:color w:val="auto"/>
                <w:sz w:val="20"/>
              </w:rPr>
              <w:t>00</w:t>
            </w:r>
            <w:r>
              <w:rPr>
                <w:rFonts w:hint="eastAsia"/>
                <w:color w:val="auto"/>
                <w:sz w:val="20"/>
              </w:rPr>
              <w:t>开始。</w:t>
            </w:r>
            <w:r w:rsidR="00317DD7">
              <w:rPr>
                <w:rFonts w:hint="eastAsia"/>
                <w:color w:val="auto"/>
                <w:sz w:val="20"/>
              </w:rPr>
              <w:t>以便于后续延长线地铁车站加入后排序。</w:t>
            </w:r>
            <w:r w:rsidR="00942D44">
              <w:rPr>
                <w:rFonts w:hint="eastAsia"/>
                <w:color w:val="auto"/>
                <w:sz w:val="20"/>
              </w:rPr>
              <w:t>每个序号一旦使用就不能更改，也不能被重新使用。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此时间为本站台的时间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上行是指此</w:t>
            </w:r>
            <w:proofErr w:type="gramStart"/>
            <w:r>
              <w:rPr>
                <w:color w:val="auto"/>
                <w:sz w:val="20"/>
              </w:rPr>
              <w:t>排序低此</w:t>
            </w:r>
            <w:proofErr w:type="gramEnd"/>
            <w:r>
              <w:rPr>
                <w:color w:val="auto"/>
                <w:sz w:val="20"/>
              </w:rPr>
              <w:t>排序高车站为上行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146948" w:rsidTr="0005695D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3554D8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E82B80" w:rsidRDefault="00E82B80" w:rsidP="00CC5BB1">
      <w:pPr>
        <w:spacing w:line="360" w:lineRule="auto"/>
        <w:ind w:firstLineChars="200" w:firstLine="420"/>
      </w:pPr>
    </w:p>
    <w:p w:rsidR="00322B6A" w:rsidRPr="00322B6A" w:rsidRDefault="00322B6A" w:rsidP="00322B6A">
      <w:pPr>
        <w:pStyle w:val="3"/>
        <w:numPr>
          <w:ilvl w:val="2"/>
          <w:numId w:val="1"/>
        </w:numPr>
        <w:rPr>
          <w:sz w:val="28"/>
        </w:rPr>
      </w:pPr>
      <w:bookmarkStart w:id="139" w:name="_Toc40549445"/>
      <w:r w:rsidRPr="00322B6A">
        <w:rPr>
          <w:rFonts w:hint="eastAsia"/>
          <w:sz w:val="28"/>
        </w:rPr>
        <w:t>TRAIN</w:t>
      </w:r>
      <w:r w:rsidR="00EC4C4C">
        <w:rPr>
          <w:rFonts w:hint="eastAsia"/>
          <w:sz w:val="28"/>
        </w:rPr>
        <w:t>（列车信息</w:t>
      </w:r>
      <w:r w:rsidRPr="00322B6A">
        <w:rPr>
          <w:rFonts w:hint="eastAsia"/>
          <w:sz w:val="28"/>
        </w:rPr>
        <w:t>表）</w:t>
      </w:r>
      <w:bookmarkEnd w:id="13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</w:t>
            </w:r>
            <w:r w:rsidR="009966E1">
              <w:rPr>
                <w:color w:val="auto"/>
                <w:sz w:val="20"/>
              </w:rPr>
              <w:t>编组</w:t>
            </w:r>
            <w:r w:rsidR="00075713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列车编组英文名称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LC-</w:t>
            </w:r>
            <w:r>
              <w:rPr>
                <w:color w:val="auto"/>
                <w:sz w:val="20"/>
              </w:rPr>
              <w:t>LLL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其中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LLL</w:t>
            </w:r>
            <w:r>
              <w:rPr>
                <w:color w:val="auto"/>
                <w:sz w:val="20"/>
              </w:rPr>
              <w:t>为线路编号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AAAA</w:t>
            </w:r>
            <w:r>
              <w:rPr>
                <w:color w:val="auto"/>
                <w:sz w:val="20"/>
              </w:rPr>
              <w:t>为记录序号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不足位数补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DESCRITION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列车说明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列车归属线路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值为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146948" w:rsidTr="00FF39B8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3554D8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7F2D30" w:rsidRDefault="007F2D30" w:rsidP="00CC5BB1">
      <w:pPr>
        <w:spacing w:line="360" w:lineRule="auto"/>
        <w:ind w:firstLineChars="200" w:firstLine="420"/>
      </w:pPr>
    </w:p>
    <w:p w:rsidR="00EC4C4C" w:rsidRPr="00EC4C4C" w:rsidRDefault="00EC4C4C" w:rsidP="00EC4C4C">
      <w:pPr>
        <w:pStyle w:val="3"/>
        <w:numPr>
          <w:ilvl w:val="2"/>
          <w:numId w:val="1"/>
        </w:numPr>
        <w:rPr>
          <w:sz w:val="28"/>
        </w:rPr>
      </w:pPr>
      <w:bookmarkStart w:id="140" w:name="_Toc40549446"/>
      <w:r w:rsidRPr="00EC4C4C">
        <w:rPr>
          <w:sz w:val="28"/>
        </w:rPr>
        <w:t>VEHICLE</w:t>
      </w:r>
      <w:r>
        <w:rPr>
          <w:rFonts w:hint="eastAsia"/>
          <w:sz w:val="28"/>
        </w:rPr>
        <w:t>（列车车辆信息表）</w:t>
      </w:r>
      <w:bookmarkEnd w:id="14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车辆的出厂序列号</w:t>
            </w:r>
          </w:p>
        </w:tc>
      </w:tr>
      <w:tr w:rsidR="00E91BFA" w:rsidTr="003554D8">
        <w:tc>
          <w:tcPr>
            <w:tcW w:w="2802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车辆名称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</w:t>
            </w:r>
            <w:r>
              <w:rPr>
                <w:color w:val="auto"/>
                <w:sz w:val="20"/>
              </w:rPr>
              <w:t>编号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9D6F66">
              <w:rPr>
                <w:b/>
                <w:color w:val="FF0000"/>
                <w:sz w:val="20"/>
              </w:rPr>
              <w:t>车辆类型</w:t>
            </w:r>
            <w:r w:rsidR="009D6F66" w:rsidRPr="009D6F66">
              <w:rPr>
                <w:rFonts w:hint="eastAsia"/>
                <w:b/>
                <w:color w:val="FF0000"/>
                <w:sz w:val="20"/>
              </w:rPr>
              <w:t>，</w:t>
            </w:r>
            <w:r w:rsidR="009D6F66" w:rsidRPr="009D6F66">
              <w:rPr>
                <w:b/>
                <w:color w:val="FF0000"/>
                <w:sz w:val="20"/>
              </w:rPr>
              <w:t>待定</w:t>
            </w:r>
            <w:r w:rsidR="003554D8">
              <w:rPr>
                <w:rFonts w:hint="eastAsia"/>
                <w:b/>
                <w:color w:val="FF0000"/>
                <w:sz w:val="20"/>
              </w:rPr>
              <w:t>，数据字典编码：</w:t>
            </w:r>
            <w:r w:rsidR="003554D8">
              <w:rPr>
                <w:rFonts w:hint="eastAsia"/>
                <w:b/>
                <w:color w:val="FF0000"/>
                <w:sz w:val="20"/>
              </w:rPr>
              <w:t>VEHICLE_TYPE</w:t>
            </w:r>
          </w:p>
          <w:p w:rsidR="003554D8" w:rsidRPr="009D6F66" w:rsidRDefault="00DE02EB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T</w:t>
            </w:r>
            <w:r>
              <w:rPr>
                <w:rFonts w:hint="eastAsia"/>
                <w:b/>
                <w:color w:val="FF0000"/>
                <w:sz w:val="20"/>
              </w:rPr>
              <w:t>：拖车，</w:t>
            </w:r>
            <w:r>
              <w:rPr>
                <w:rFonts w:hint="eastAsia"/>
                <w:b/>
                <w:color w:val="FF0000"/>
                <w:sz w:val="20"/>
              </w:rPr>
              <w:t>M</w:t>
            </w:r>
            <w:r>
              <w:rPr>
                <w:rFonts w:hint="eastAsia"/>
                <w:b/>
                <w:color w:val="FF0000"/>
                <w:sz w:val="20"/>
              </w:rPr>
              <w:t>：动车，</w:t>
            </w:r>
            <w:r>
              <w:rPr>
                <w:rFonts w:hint="eastAsia"/>
                <w:b/>
                <w:color w:val="FF0000"/>
                <w:sz w:val="20"/>
              </w:rPr>
              <w:t>D</w:t>
            </w:r>
            <w:r>
              <w:rPr>
                <w:rFonts w:hint="eastAsia"/>
                <w:b/>
                <w:color w:val="FF0000"/>
                <w:sz w:val="20"/>
              </w:rPr>
              <w:t>：司机室，</w:t>
            </w:r>
            <w:r>
              <w:rPr>
                <w:rFonts w:hint="eastAsia"/>
                <w:b/>
                <w:color w:val="FF0000"/>
                <w:sz w:val="20"/>
              </w:rPr>
              <w:t>P</w:t>
            </w:r>
            <w:r>
              <w:rPr>
                <w:rFonts w:hint="eastAsia"/>
                <w:b/>
                <w:color w:val="FF0000"/>
                <w:sz w:val="20"/>
              </w:rPr>
              <w:t>：受电弓，</w:t>
            </w:r>
            <w:r>
              <w:rPr>
                <w:rFonts w:hint="eastAsia"/>
                <w:b/>
                <w:color w:val="FF0000"/>
                <w:sz w:val="20"/>
              </w:rPr>
              <w:t>1</w:t>
            </w:r>
            <w:r>
              <w:rPr>
                <w:rFonts w:hint="eastAsia"/>
                <w:b/>
                <w:color w:val="FF0000"/>
                <w:sz w:val="20"/>
              </w:rPr>
              <w:t>、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：</w:t>
            </w:r>
            <w:proofErr w:type="gramStart"/>
            <w:r>
              <w:rPr>
                <w:rFonts w:hint="eastAsia"/>
                <w:b/>
                <w:color w:val="FF0000"/>
                <w:sz w:val="20"/>
              </w:rPr>
              <w:t>一</w:t>
            </w:r>
            <w:proofErr w:type="gramEnd"/>
            <w:r>
              <w:rPr>
                <w:rFonts w:hint="eastAsia"/>
                <w:b/>
                <w:color w:val="FF0000"/>
                <w:sz w:val="20"/>
              </w:rPr>
              <w:t>等车或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等车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37161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</w:t>
            </w:r>
            <w:r w:rsidR="009D6F66">
              <w:rPr>
                <w:rFonts w:hint="eastAsia"/>
                <w:color w:val="auto"/>
                <w:sz w:val="20"/>
              </w:rPr>
              <w:t>_COUNT</w:t>
            </w:r>
          </w:p>
        </w:tc>
        <w:tc>
          <w:tcPr>
            <w:tcW w:w="1701" w:type="dxa"/>
            <w:vAlign w:val="center"/>
          </w:tcPr>
          <w:p w:rsidR="00EC4C4C" w:rsidRDefault="009D6F66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9D6F66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默认配置的控制器数量</w:t>
            </w:r>
            <w:r w:rsidR="00D757CF">
              <w:rPr>
                <w:rFonts w:hint="eastAsia"/>
                <w:color w:val="auto"/>
                <w:sz w:val="20"/>
              </w:rPr>
              <w:t>，有可能配置了</w:t>
            </w:r>
            <w:r w:rsidR="00D757CF">
              <w:rPr>
                <w:rFonts w:hint="eastAsia"/>
                <w:color w:val="auto"/>
                <w:sz w:val="20"/>
              </w:rPr>
              <w:t>4</w:t>
            </w:r>
            <w:r w:rsidR="00D757CF">
              <w:rPr>
                <w:rFonts w:hint="eastAsia"/>
                <w:color w:val="auto"/>
                <w:sz w:val="20"/>
              </w:rPr>
              <w:t>个控制器，但实际上只使用了</w:t>
            </w:r>
            <w:r w:rsidR="00D757CF">
              <w:rPr>
                <w:rFonts w:hint="eastAsia"/>
                <w:color w:val="auto"/>
                <w:sz w:val="20"/>
              </w:rPr>
              <w:t>3</w:t>
            </w:r>
            <w:r w:rsidR="00D757CF">
              <w:rPr>
                <w:rFonts w:hint="eastAsia"/>
                <w:color w:val="auto"/>
                <w:sz w:val="20"/>
              </w:rPr>
              <w:t>个。</w:t>
            </w:r>
          </w:p>
        </w:tc>
      </w:tr>
      <w:tr w:rsidR="009D6F66" w:rsidTr="003554D8">
        <w:tc>
          <w:tcPr>
            <w:tcW w:w="2802" w:type="dxa"/>
            <w:vAlign w:val="center"/>
          </w:tcPr>
          <w:p w:rsidR="009D6F66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TRAIN_ID</w:t>
            </w:r>
          </w:p>
        </w:tc>
        <w:tc>
          <w:tcPr>
            <w:tcW w:w="1701" w:type="dxa"/>
            <w:vAlign w:val="center"/>
          </w:tcPr>
          <w:p w:rsidR="009D6F66" w:rsidRDefault="0085755A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D6F66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车辆归属的编组列车的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。如果为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或为空值，则表示该车辆未被编入列车。</w:t>
            </w:r>
          </w:p>
        </w:tc>
      </w:tr>
      <w:tr w:rsidR="00902C59" w:rsidTr="003554D8">
        <w:tc>
          <w:tcPr>
            <w:tcW w:w="2802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902C59" w:rsidRDefault="00902C59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车辆说明</w:t>
            </w:r>
          </w:p>
        </w:tc>
      </w:tr>
      <w:tr w:rsidR="00146948" w:rsidTr="00624D61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3554D8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EC4C4C" w:rsidRDefault="00EC4C4C" w:rsidP="00CC5BB1">
      <w:pPr>
        <w:spacing w:line="360" w:lineRule="auto"/>
        <w:ind w:firstLineChars="200" w:firstLine="420"/>
      </w:pPr>
    </w:p>
    <w:p w:rsidR="003A364C" w:rsidRPr="003A364C" w:rsidRDefault="003A364C" w:rsidP="003A364C">
      <w:pPr>
        <w:pStyle w:val="3"/>
        <w:numPr>
          <w:ilvl w:val="2"/>
          <w:numId w:val="1"/>
        </w:numPr>
        <w:rPr>
          <w:sz w:val="28"/>
        </w:rPr>
      </w:pPr>
      <w:bookmarkStart w:id="141" w:name="_Toc40549447"/>
      <w:r w:rsidRPr="003A364C">
        <w:rPr>
          <w:rFonts w:hint="eastAsia"/>
          <w:sz w:val="28"/>
        </w:rPr>
        <w:t>CONTROLLER</w:t>
      </w:r>
      <w:r w:rsidRPr="003A364C">
        <w:rPr>
          <w:rFonts w:hint="eastAsia"/>
          <w:sz w:val="28"/>
        </w:rPr>
        <w:t>（控制器信息表）</w:t>
      </w:r>
      <w:bookmarkEnd w:id="14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85755A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 w:rsidR="0085755A">
              <w:rPr>
                <w:color w:val="auto"/>
                <w:sz w:val="20"/>
              </w:rPr>
              <w:t>出厂序列号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C1E26" w:rsidRPr="000C1E26" w:rsidRDefault="002018C3" w:rsidP="000C1E2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rFonts w:hint="eastAsia"/>
                <w:color w:val="auto"/>
                <w:sz w:val="20"/>
              </w:rPr>
              <w:t>控</w:t>
            </w:r>
            <w:r w:rsidR="000C1E26" w:rsidRPr="000C1E26">
              <w:rPr>
                <w:rFonts w:hint="eastAsia"/>
                <w:color w:val="auto"/>
                <w:sz w:val="20"/>
              </w:rPr>
              <w:t>制器编号格式为：</w:t>
            </w:r>
            <w:r w:rsidR="000C1E26">
              <w:rPr>
                <w:rFonts w:hint="eastAsia"/>
                <w:color w:val="auto"/>
                <w:sz w:val="20"/>
              </w:rPr>
              <w:t xml:space="preserve"> X-AAAAAA-T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：为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、</w:t>
            </w:r>
            <w:r w:rsidRPr="000C1E26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或其他，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表示安装在列车上的控制器，</w:t>
            </w:r>
            <w:r w:rsidR="00443DFB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表示安装在车站的控制器，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值为其他，表示安装在其他地方的控制器。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AAAAAA</w:t>
            </w:r>
            <w:r w:rsidRPr="000C1E26">
              <w:rPr>
                <w:rFonts w:hint="eastAsia"/>
                <w:color w:val="auto"/>
                <w:sz w:val="20"/>
              </w:rPr>
              <w:t>：为序号，列车序号或车站序号。每新编组一辆列车，其序号为一新增值，不能是以前曾经使用过的值。车站序号也是如此。并且车站、列车序号一旦产生就不可修改。</w:t>
            </w:r>
          </w:p>
          <w:p w:rsidR="002018C3" w:rsidRDefault="000C1E26" w:rsidP="000C1E26">
            <w:pPr>
              <w:pStyle w:val="Default"/>
              <w:jc w:val="both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：表示类别，车辆控制器值为</w:t>
            </w:r>
            <w:r w:rsidRPr="000C1E26">
              <w:rPr>
                <w:color w:val="auto"/>
                <w:sz w:val="20"/>
              </w:rPr>
              <w:t>0</w:t>
            </w:r>
            <w:r w:rsidRPr="000C1E26">
              <w:rPr>
                <w:rFonts w:hint="eastAsia"/>
                <w:color w:val="auto"/>
                <w:sz w:val="20"/>
              </w:rPr>
              <w:t>或</w:t>
            </w:r>
            <w:r w:rsidRPr="000C1E26">
              <w:rPr>
                <w:color w:val="auto"/>
                <w:sz w:val="20"/>
              </w:rPr>
              <w:t>1</w:t>
            </w:r>
            <w:r w:rsidRPr="000C1E26">
              <w:rPr>
                <w:rFonts w:hint="eastAsia"/>
                <w:color w:val="auto"/>
                <w:sz w:val="20"/>
              </w:rPr>
              <w:t>，表示车头或车车尾；</w:t>
            </w:r>
            <w:proofErr w:type="gramStart"/>
            <w:r w:rsidRPr="000C1E26">
              <w:rPr>
                <w:rFonts w:hint="eastAsia"/>
                <w:color w:val="auto"/>
                <w:sz w:val="20"/>
              </w:rPr>
              <w:t>车站控制器值为</w:t>
            </w:r>
            <w:proofErr w:type="gramEnd"/>
            <w:r w:rsidR="003827EC">
              <w:rPr>
                <w:rFonts w:hint="eastAsia"/>
                <w:color w:val="auto"/>
                <w:sz w:val="20"/>
              </w:rPr>
              <w:t>2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3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4</w:t>
            </w:r>
            <w:r w:rsidR="003827EC">
              <w:rPr>
                <w:rFonts w:hint="eastAsia"/>
                <w:color w:val="auto"/>
                <w:sz w:val="20"/>
              </w:rPr>
              <w:t>，表示站厅控制器、上行控制器及下行控制器，</w:t>
            </w:r>
            <w:r w:rsidR="003827EC">
              <w:rPr>
                <w:rFonts w:hint="eastAsia"/>
                <w:color w:val="auto"/>
                <w:sz w:val="20"/>
              </w:rPr>
              <w:t>5</w:t>
            </w:r>
            <w:r w:rsidR="003827EC">
              <w:rPr>
                <w:rFonts w:hint="eastAsia"/>
                <w:color w:val="auto"/>
                <w:sz w:val="20"/>
              </w:rPr>
              <w:t>：其他控制器</w:t>
            </w:r>
          </w:p>
          <w:p w:rsidR="003827EC" w:rsidRPr="003827EC" w:rsidRDefault="003827EC" w:rsidP="000C1E2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Pr="0002732A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9966E1">
              <w:rPr>
                <w:color w:val="auto"/>
                <w:sz w:val="20"/>
              </w:rPr>
              <w:t>控制器名称</w:t>
            </w:r>
            <w:r w:rsidRPr="009966E1"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Pr="002018C3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2018C3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018C3" w:rsidRPr="0002732A" w:rsidRDefault="002018C3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02732A">
              <w:rPr>
                <w:color w:val="auto"/>
                <w:sz w:val="20"/>
              </w:rPr>
              <w:t>控制器</w:t>
            </w:r>
            <w:r w:rsidR="009966E1" w:rsidRPr="0002732A">
              <w:rPr>
                <w:color w:val="auto"/>
                <w:sz w:val="20"/>
              </w:rPr>
              <w:t>设备</w:t>
            </w:r>
            <w:r w:rsidRPr="0002732A">
              <w:rPr>
                <w:color w:val="auto"/>
                <w:sz w:val="20"/>
              </w:rPr>
              <w:t>类型</w:t>
            </w:r>
            <w:r w:rsidRPr="0002732A">
              <w:rPr>
                <w:rFonts w:hint="eastAsia"/>
                <w:color w:val="auto"/>
                <w:sz w:val="20"/>
              </w:rPr>
              <w:t>，</w:t>
            </w:r>
            <w:r w:rsidRPr="0002732A">
              <w:rPr>
                <w:color w:val="auto"/>
                <w:sz w:val="20"/>
              </w:rPr>
              <w:t>值待定</w:t>
            </w:r>
            <w:r w:rsidR="00C71A68" w:rsidRPr="0002732A">
              <w:rPr>
                <w:rFonts w:hint="eastAsia"/>
                <w:color w:val="auto"/>
                <w:sz w:val="20"/>
              </w:rPr>
              <w:t>，</w:t>
            </w:r>
            <w:r w:rsidR="00C71A68" w:rsidRPr="0002732A">
              <w:rPr>
                <w:color w:val="auto"/>
                <w:sz w:val="20"/>
              </w:rPr>
              <w:t>数据字典</w:t>
            </w:r>
            <w:r w:rsidR="00C71A68" w:rsidRPr="0002732A">
              <w:rPr>
                <w:rFonts w:hint="eastAsia"/>
                <w:color w:val="auto"/>
                <w:sz w:val="20"/>
              </w:rPr>
              <w:t>：</w:t>
            </w:r>
            <w:r w:rsidR="001A666B" w:rsidRPr="0002732A">
              <w:rPr>
                <w:rFonts w:hint="eastAsia"/>
                <w:color w:val="auto"/>
                <w:sz w:val="20"/>
              </w:rPr>
              <w:t>CONTROLLER</w:t>
            </w:r>
            <w:r w:rsidR="00C71A68" w:rsidRPr="0002732A">
              <w:rPr>
                <w:rFonts w:hint="eastAsia"/>
                <w:color w:val="auto"/>
                <w:sz w:val="20"/>
              </w:rPr>
              <w:t>_DEVICE_TYPE</w:t>
            </w:r>
          </w:p>
        </w:tc>
      </w:tr>
      <w:tr w:rsidR="009966E1" w:rsidRP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5AA2" w:rsidRDefault="009966E1" w:rsidP="001A66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9A5AA2">
              <w:rPr>
                <w:rFonts w:hint="eastAsia"/>
                <w:color w:val="auto"/>
                <w:sz w:val="20"/>
              </w:rPr>
              <w:t>车头</w:t>
            </w:r>
            <w:r>
              <w:rPr>
                <w:rFonts w:hint="eastAsia"/>
                <w:color w:val="auto"/>
                <w:sz w:val="20"/>
              </w:rPr>
              <w:t>控制器，</w:t>
            </w:r>
          </w:p>
          <w:p w:rsidR="009966E1" w:rsidRDefault="009A5AA2" w:rsidP="009A5A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9966E1">
              <w:rPr>
                <w:rFonts w:hint="eastAsia"/>
                <w:color w:val="auto"/>
                <w:sz w:val="20"/>
              </w:rPr>
              <w:t>：站台上行控制器，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9966E1">
              <w:rPr>
                <w:rFonts w:hint="eastAsia"/>
                <w:color w:val="auto"/>
                <w:sz w:val="20"/>
              </w:rPr>
              <w:t>：站台下行控制器</w:t>
            </w:r>
            <w:r w:rsidR="00C71A68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4</w:t>
            </w:r>
            <w:r w:rsidR="000F56EA">
              <w:rPr>
                <w:rFonts w:hint="eastAsia"/>
                <w:color w:val="auto"/>
                <w:sz w:val="20"/>
              </w:rPr>
              <w:t>：站厅控制器，</w:t>
            </w:r>
            <w:r w:rsidR="00C71A68">
              <w:rPr>
                <w:rFonts w:hint="eastAsia"/>
                <w:color w:val="auto"/>
                <w:sz w:val="20"/>
              </w:rPr>
              <w:t>数据字典：</w:t>
            </w:r>
            <w:r w:rsidR="001A666B">
              <w:rPr>
                <w:rFonts w:hint="eastAsia"/>
                <w:color w:val="auto"/>
                <w:sz w:val="20"/>
              </w:rPr>
              <w:t xml:space="preserve">CONTROLLER </w:t>
            </w:r>
            <w:r w:rsidR="00C71A68">
              <w:rPr>
                <w:rFonts w:hint="eastAsia"/>
                <w:color w:val="auto"/>
                <w:sz w:val="20"/>
              </w:rPr>
              <w:t xml:space="preserve">_INSTALL_TYPE 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7F65E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</w:t>
            </w:r>
            <w:r w:rsidR="009966E1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BB5D3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控制器归属的列车</w:t>
            </w:r>
            <w:r w:rsidR="009966E1">
              <w:rPr>
                <w:color w:val="auto"/>
                <w:sz w:val="20"/>
              </w:rPr>
              <w:t>或站台</w:t>
            </w:r>
            <w:r w:rsidR="009966E1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16198" w:rsidTr="003554D8">
        <w:tc>
          <w:tcPr>
            <w:tcW w:w="2802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16198" w:rsidRDefault="00B16198" w:rsidP="008F1D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车站控制器</w:t>
            </w:r>
            <w:r w:rsidR="008F1D30">
              <w:rPr>
                <w:rFonts w:hint="eastAsia"/>
                <w:color w:val="auto"/>
                <w:sz w:val="20"/>
              </w:rPr>
              <w:t>归属的运营线路</w:t>
            </w:r>
            <w:r w:rsidR="008F1D30">
              <w:rPr>
                <w:rFonts w:hint="eastAsia"/>
                <w:color w:val="auto"/>
                <w:sz w:val="20"/>
              </w:rPr>
              <w:t>ID</w:t>
            </w:r>
            <w:r w:rsidR="00C25F92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控制器每天开机时间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控制器每天休眠时间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462EAD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控制器在车站的排序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用于显示顺序</w:t>
            </w:r>
            <w:r w:rsidR="0035710A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ED3AB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在接收到</w:t>
            </w:r>
            <w:r w:rsidR="00ED3AB0">
              <w:rPr>
                <w:color w:val="auto"/>
                <w:sz w:val="20"/>
              </w:rPr>
              <w:t>初始化请求</w:t>
            </w:r>
            <w:r>
              <w:rPr>
                <w:color w:val="auto"/>
                <w:sz w:val="20"/>
              </w:rPr>
              <w:t>或失去联系时自动更新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STATUS_UPDATE_TIME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状态更新时间</w:t>
            </w:r>
          </w:p>
        </w:tc>
      </w:tr>
      <w:tr w:rsidR="00146948" w:rsidTr="0087720B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3554D8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3A364C" w:rsidRDefault="003A364C" w:rsidP="00CC5BB1">
      <w:pPr>
        <w:spacing w:line="360" w:lineRule="auto"/>
        <w:ind w:firstLineChars="200" w:firstLine="420"/>
      </w:pPr>
    </w:p>
    <w:p w:rsidR="002A0B0C" w:rsidRDefault="002A0B0C" w:rsidP="002A0B0C">
      <w:pPr>
        <w:pStyle w:val="3"/>
        <w:numPr>
          <w:ilvl w:val="2"/>
          <w:numId w:val="1"/>
        </w:numPr>
      </w:pPr>
      <w:bookmarkStart w:id="142" w:name="_Toc40549448"/>
      <w:r w:rsidRPr="002A0B0C">
        <w:rPr>
          <w:rFonts w:hint="eastAsia"/>
          <w:sz w:val="28"/>
        </w:rPr>
        <w:t>CONTROLLER_STATUS</w:t>
      </w:r>
      <w:r w:rsidRPr="002A0B0C">
        <w:rPr>
          <w:rFonts w:hint="eastAsia"/>
          <w:sz w:val="28"/>
        </w:rPr>
        <w:t>（控制器状态记录表）</w:t>
      </w:r>
      <w:bookmarkEnd w:id="142"/>
    </w:p>
    <w:p w:rsidR="002A0B0C" w:rsidRDefault="002A0B0C" w:rsidP="00CC5BB1">
      <w:pPr>
        <w:spacing w:line="360" w:lineRule="auto"/>
        <w:ind w:firstLineChars="200" w:firstLine="420"/>
      </w:pPr>
      <w:r>
        <w:rPr>
          <w:rFonts w:hint="eastAsia"/>
        </w:rPr>
        <w:t>记录控制器历史状态数据。数据由控制器发送给中心服务器并存入到数据库中。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2A0B0C" w:rsidTr="00685089">
        <w:trPr>
          <w:trHeight w:val="360"/>
        </w:trPr>
        <w:tc>
          <w:tcPr>
            <w:tcW w:w="2802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1E07" w:rsidTr="00685089">
        <w:tc>
          <w:tcPr>
            <w:tcW w:w="2802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A929B4" w:rsidTr="00685089">
        <w:tc>
          <w:tcPr>
            <w:tcW w:w="2802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日期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为一个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位整数，如：</w:t>
            </w:r>
            <w:r>
              <w:rPr>
                <w:rFonts w:hint="eastAsia"/>
                <w:color w:val="auto"/>
                <w:sz w:val="20"/>
              </w:rPr>
              <w:t>2345</w:t>
            </w:r>
            <w:r>
              <w:rPr>
                <w:rFonts w:hint="eastAsia"/>
                <w:color w:val="auto"/>
                <w:sz w:val="20"/>
              </w:rPr>
              <w:t>，表示为当前占有率为</w:t>
            </w:r>
            <w:r>
              <w:rPr>
                <w:rFonts w:hint="eastAsia"/>
                <w:color w:val="auto"/>
                <w:sz w:val="20"/>
              </w:rPr>
              <w:t>23.45%</w:t>
            </w:r>
            <w:r>
              <w:rPr>
                <w:rFonts w:hint="eastAsia"/>
                <w:color w:val="auto"/>
                <w:sz w:val="20"/>
              </w:rPr>
              <w:t>。下同。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硬盘空间占有率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D64225" w:rsidP="000730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：正常，</w:t>
            </w:r>
            <w:r w:rsidR="001055BE"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：未连接，数据字典：</w:t>
            </w:r>
            <w:r w:rsidR="0007302E">
              <w:rPr>
                <w:rFonts w:hint="eastAsia"/>
                <w:color w:val="auto"/>
                <w:sz w:val="20"/>
              </w:rPr>
              <w:t>ERROR_COLOR</w:t>
            </w:r>
            <w:r w:rsidR="004B5F77">
              <w:rPr>
                <w:rFonts w:hint="eastAsia"/>
                <w:color w:val="auto"/>
                <w:sz w:val="20"/>
              </w:rPr>
              <w:t>。</w:t>
            </w:r>
          </w:p>
          <w:p w:rsidR="004B5F77" w:rsidRPr="00A62712" w:rsidRDefault="004B5F77" w:rsidP="0007302E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A62712">
              <w:rPr>
                <w:rFonts w:hint="eastAsia"/>
                <w:b/>
                <w:color w:val="FF0000"/>
                <w:sz w:val="20"/>
              </w:rPr>
              <w:t>注：该值由后端自动更新，但未使用。状态在</w:t>
            </w:r>
            <w:r w:rsidRPr="00A62712">
              <w:rPr>
                <w:rFonts w:hint="eastAsia"/>
                <w:b/>
                <w:color w:val="FF0000"/>
                <w:sz w:val="20"/>
              </w:rPr>
              <w:t>CONTROLLER</w:t>
            </w:r>
            <w:r w:rsidRPr="00A62712">
              <w:rPr>
                <w:rFonts w:hint="eastAsia"/>
                <w:b/>
                <w:color w:val="FF0000"/>
                <w:sz w:val="20"/>
              </w:rPr>
              <w:t>表中。</w:t>
            </w:r>
          </w:p>
        </w:tc>
      </w:tr>
      <w:tr w:rsidR="00146948" w:rsidTr="002E1825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685089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2A0B0C" w:rsidRDefault="002A0B0C" w:rsidP="00CC5BB1">
      <w:pPr>
        <w:spacing w:line="360" w:lineRule="auto"/>
        <w:ind w:firstLineChars="200" w:firstLine="420"/>
      </w:pPr>
    </w:p>
    <w:p w:rsidR="002A0B0C" w:rsidRDefault="002A0B0C" w:rsidP="00CC5BB1">
      <w:pPr>
        <w:spacing w:line="360" w:lineRule="auto"/>
        <w:ind w:firstLineChars="200" w:firstLine="420"/>
      </w:pPr>
    </w:p>
    <w:p w:rsidR="0085755A" w:rsidRPr="00AF237C" w:rsidRDefault="00A516FA" w:rsidP="00AF237C">
      <w:pPr>
        <w:pStyle w:val="3"/>
        <w:numPr>
          <w:ilvl w:val="2"/>
          <w:numId w:val="1"/>
        </w:numPr>
        <w:rPr>
          <w:sz w:val="28"/>
        </w:rPr>
      </w:pPr>
      <w:bookmarkStart w:id="143" w:name="_Toc40549449"/>
      <w:r>
        <w:rPr>
          <w:rFonts w:hint="eastAsia"/>
          <w:sz w:val="28"/>
        </w:rPr>
        <w:t>CONTROLLER</w:t>
      </w:r>
      <w:r w:rsidR="00AF237C" w:rsidRPr="00AF237C">
        <w:rPr>
          <w:rFonts w:hint="eastAsia"/>
          <w:sz w:val="28"/>
        </w:rPr>
        <w:t>_LOG</w:t>
      </w:r>
      <w:r w:rsidR="00AF237C" w:rsidRPr="00AF237C">
        <w:rPr>
          <w:rFonts w:hint="eastAsia"/>
          <w:sz w:val="28"/>
        </w:rPr>
        <w:t>（</w:t>
      </w:r>
      <w:r w:rsidR="007847B6">
        <w:rPr>
          <w:rFonts w:hint="eastAsia"/>
          <w:sz w:val="28"/>
        </w:rPr>
        <w:t>控制器</w:t>
      </w:r>
      <w:r w:rsidR="00AF237C" w:rsidRPr="00AF237C">
        <w:rPr>
          <w:rFonts w:hint="eastAsia"/>
          <w:sz w:val="28"/>
        </w:rPr>
        <w:t>日志记录表）</w:t>
      </w:r>
      <w:bookmarkEnd w:id="143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记录所有</w:t>
      </w:r>
      <w:r w:rsidR="007847B6">
        <w:rPr>
          <w:rFonts w:hint="eastAsia"/>
        </w:rPr>
        <w:t>控制器日志等内容</w:t>
      </w:r>
      <w:r>
        <w:rPr>
          <w:rFonts w:hint="eastAsia"/>
        </w:rPr>
        <w:t>。</w:t>
      </w:r>
      <w:r w:rsidR="000213ED">
        <w:rPr>
          <w:rFonts w:hint="eastAsia"/>
        </w:rPr>
        <w:t>具体内容待协商。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237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65C75" w:rsidTr="003554D8">
        <w:tc>
          <w:tcPr>
            <w:tcW w:w="2802" w:type="dxa"/>
            <w:vAlign w:val="center"/>
          </w:tcPr>
          <w:p w:rsidR="00565C75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565C75" w:rsidRDefault="00024A7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732D4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9A1267" w:rsidTr="003554D8">
        <w:tc>
          <w:tcPr>
            <w:tcW w:w="2802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LOG_ID</w:t>
            </w:r>
          </w:p>
        </w:tc>
        <w:tc>
          <w:tcPr>
            <w:tcW w:w="1701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控制器产生的日志</w:t>
            </w:r>
            <w:r>
              <w:rPr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每天从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开始递增。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日志产生日期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日志产生时间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CTRL_LOG_TYPE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日志级别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CTRL_LOG_LEVEL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日志文本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日志标题</w:t>
            </w:r>
          </w:p>
        </w:tc>
      </w:tr>
      <w:tr w:rsidR="00146948" w:rsidTr="002A6092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3554D8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AF237C" w:rsidRDefault="00AF237C" w:rsidP="00CC5BB1">
      <w:pPr>
        <w:spacing w:line="360" w:lineRule="auto"/>
        <w:ind w:firstLineChars="200" w:firstLine="420"/>
      </w:pPr>
    </w:p>
    <w:p w:rsidR="0085755A" w:rsidRDefault="00847CD1" w:rsidP="00847CD1">
      <w:pPr>
        <w:pStyle w:val="3"/>
        <w:numPr>
          <w:ilvl w:val="2"/>
          <w:numId w:val="1"/>
        </w:numPr>
      </w:pPr>
      <w:bookmarkStart w:id="144" w:name="_Toc40549450"/>
      <w:r w:rsidRPr="00847CD1">
        <w:rPr>
          <w:rFonts w:hint="eastAsia"/>
          <w:sz w:val="28"/>
        </w:rPr>
        <w:t>PROGRAM_INFO</w:t>
      </w:r>
      <w:r w:rsidRPr="00847CD1">
        <w:rPr>
          <w:rFonts w:hint="eastAsia"/>
          <w:sz w:val="28"/>
        </w:rPr>
        <w:t>（节目信息表）</w:t>
      </w:r>
      <w:bookmarkEnd w:id="144"/>
    </w:p>
    <w:p w:rsidR="00847CD1" w:rsidRPr="00B732D4" w:rsidRDefault="00847CD1" w:rsidP="00CC5BB1">
      <w:pPr>
        <w:spacing w:line="360" w:lineRule="auto"/>
        <w:ind w:firstLineChars="200" w:firstLine="420"/>
      </w:pPr>
      <w:r>
        <w:rPr>
          <w:rFonts w:hint="eastAsia"/>
        </w:rPr>
        <w:t>单个节目的信息记录</w:t>
      </w:r>
      <w:r w:rsidR="00AF3CB7">
        <w:rPr>
          <w:rFonts w:hint="eastAsia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847CD1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节目名称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节目编号</w:t>
            </w:r>
            <w:r w:rsidR="00662F90">
              <w:rPr>
                <w:rFonts w:hint="eastAsia"/>
                <w:color w:val="auto"/>
                <w:sz w:val="20"/>
              </w:rPr>
              <w:t>，值等同于</w:t>
            </w:r>
            <w:r w:rsidR="00662F90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UNIT_ID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PROGRAM_TYPE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C7638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DURATION</w:t>
            </w:r>
          </w:p>
        </w:tc>
        <w:tc>
          <w:tcPr>
            <w:tcW w:w="1701" w:type="dxa"/>
            <w:vAlign w:val="center"/>
          </w:tcPr>
          <w:p w:rsidR="00847CD1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节目时长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772FB3" w:rsidRDefault="00772FB3" w:rsidP="00772FB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文件名称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文件路径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PROGRAM_SOURCE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节目来源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在节目栏中的序号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</w:t>
            </w:r>
            <w:proofErr w:type="gramStart"/>
            <w:r>
              <w:rPr>
                <w:rFonts w:hint="eastAsia"/>
                <w:color w:val="auto"/>
                <w:sz w:val="20"/>
              </w:rPr>
              <w:t>传时间</w:t>
            </w:r>
            <w:proofErr w:type="gramEnd"/>
          </w:p>
        </w:tc>
      </w:tr>
      <w:tr w:rsidR="00146948" w:rsidTr="00BA4DEF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3554D8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45" w:name="_Toc40549451"/>
      <w:r w:rsidRPr="00AF3CB7">
        <w:rPr>
          <w:rFonts w:hint="eastAsia"/>
          <w:sz w:val="28"/>
        </w:rPr>
        <w:t>PROGRAM_UNIT</w:t>
      </w:r>
      <w:r w:rsidRPr="00AF3CB7">
        <w:rPr>
          <w:rFonts w:hint="eastAsia"/>
          <w:sz w:val="28"/>
        </w:rPr>
        <w:t>（节目栏表）</w:t>
      </w:r>
      <w:bookmarkEnd w:id="145"/>
    </w:p>
    <w:p w:rsidR="00AF3CB7" w:rsidRDefault="00AF3CB7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节目栏编号</w:t>
            </w:r>
            <w:r w:rsidR="00340485">
              <w:rPr>
                <w:rFonts w:hint="eastAsia"/>
                <w:color w:val="auto"/>
                <w:sz w:val="20"/>
              </w:rPr>
              <w:t>，等同</w:t>
            </w:r>
            <w:r w:rsidR="00340485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开始时间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结束时间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D16DA2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节目栏在节目单中的序号</w:t>
            </w:r>
          </w:p>
        </w:tc>
      </w:tr>
      <w:tr w:rsidR="00146948" w:rsidTr="005F375F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3554D8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46" w:name="_Toc40549452"/>
      <w:r w:rsidRPr="00AF3CB7">
        <w:rPr>
          <w:rFonts w:hint="eastAsia"/>
          <w:sz w:val="28"/>
        </w:rPr>
        <w:t>PROGRAM_LIST</w:t>
      </w:r>
      <w:r w:rsidRPr="00AF3CB7">
        <w:rPr>
          <w:rFonts w:hint="eastAsia"/>
          <w:sz w:val="28"/>
        </w:rPr>
        <w:t>（节目单表）</w:t>
      </w:r>
      <w:bookmarkEnd w:id="146"/>
    </w:p>
    <w:p w:rsidR="00AF3CB7" w:rsidRDefault="003A4396" w:rsidP="00CC5BB1">
      <w:pPr>
        <w:spacing w:line="360" w:lineRule="auto"/>
        <w:ind w:firstLineChars="200" w:firstLine="420"/>
      </w:pPr>
      <w:r>
        <w:rPr>
          <w:rFonts w:hint="eastAsia"/>
        </w:rPr>
        <w:t>节目单信息表，记录节目单审批、发送状态。可以多选、单选所有控制器（车辆、车站），也可以指定某一些控制器。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节目单编号</w:t>
            </w:r>
            <w:r w:rsidR="00987331">
              <w:rPr>
                <w:rFonts w:hint="eastAsia"/>
                <w:color w:val="auto"/>
                <w:sz w:val="20"/>
              </w:rPr>
              <w:t>，值同</w:t>
            </w:r>
            <w:r w:rsidR="00987331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VALID_DATE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节目单生效时间，包含时分秒。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APPLY_ID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APPLY_NAME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申请人姓名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APPLY_DATE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申请日期，含时分秒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审批人姓名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APPLY_STATUS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FC130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审批状态，</w:t>
            </w:r>
            <w:r w:rsidR="00FC130A"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未提交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FC130A">
              <w:rPr>
                <w:rFonts w:hint="eastAsia"/>
                <w:color w:val="auto"/>
                <w:sz w:val="20"/>
              </w:rPr>
              <w:t>2</w:t>
            </w:r>
            <w:r w:rsidR="00B06DC2">
              <w:rPr>
                <w:rFonts w:hint="eastAsia"/>
                <w:color w:val="auto"/>
                <w:sz w:val="20"/>
              </w:rPr>
              <w:t>：</w:t>
            </w:r>
            <w:r w:rsidR="001E1906">
              <w:rPr>
                <w:rFonts w:hint="eastAsia"/>
                <w:color w:val="auto"/>
                <w:sz w:val="20"/>
              </w:rPr>
              <w:t>待审核，</w:t>
            </w:r>
            <w:r w:rsidR="001E1906">
              <w:rPr>
                <w:rFonts w:hint="eastAsia"/>
                <w:color w:val="auto"/>
                <w:sz w:val="20"/>
              </w:rPr>
              <w:t>3</w:t>
            </w:r>
            <w:r w:rsidR="001E1906"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通过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1E1906">
              <w:rPr>
                <w:rFonts w:hint="eastAsia"/>
                <w:color w:val="auto"/>
                <w:sz w:val="20"/>
              </w:rPr>
              <w:t>4</w:t>
            </w:r>
            <w:r w:rsidR="00B06DC2">
              <w:rPr>
                <w:rFonts w:hint="eastAsia"/>
                <w:color w:val="auto"/>
                <w:sz w:val="20"/>
              </w:rPr>
              <w:t>：驳回</w:t>
            </w:r>
            <w:r w:rsidR="00792137">
              <w:rPr>
                <w:rFonts w:hint="eastAsia"/>
                <w:color w:val="auto"/>
                <w:sz w:val="20"/>
              </w:rPr>
              <w:t>，数据字典编码：</w:t>
            </w:r>
            <w:r w:rsidR="00792137">
              <w:rPr>
                <w:rFonts w:hint="eastAsia"/>
                <w:color w:val="auto"/>
                <w:sz w:val="20"/>
              </w:rPr>
              <w:t>PROGRAM_APPLY_STATUS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审批日期</w:t>
            </w:r>
            <w:r w:rsidR="0034023D">
              <w:rPr>
                <w:rFonts w:hint="eastAsia"/>
                <w:color w:val="auto"/>
                <w:sz w:val="20"/>
              </w:rPr>
              <w:t>，含时分秒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</w:t>
            </w:r>
            <w:r w:rsidR="00305660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0566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  <w:r w:rsidR="0020181A">
              <w:rPr>
                <w:rFonts w:hint="eastAsia"/>
                <w:color w:val="auto"/>
                <w:sz w:val="20"/>
              </w:rPr>
              <w:t>。如果是直播，则不需要添加任何媒体文件。</w:t>
            </w:r>
            <w:r w:rsidR="005A5F46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：录</w:t>
            </w:r>
            <w:r w:rsidR="005A5F46">
              <w:rPr>
                <w:rFonts w:hint="eastAsia"/>
                <w:color w:val="auto"/>
                <w:sz w:val="20"/>
              </w:rPr>
              <w:t>播，</w:t>
            </w:r>
            <w:r w:rsidR="005A5F46">
              <w:rPr>
                <w:rFonts w:hint="eastAsia"/>
                <w:color w:val="auto"/>
                <w:sz w:val="20"/>
              </w:rPr>
              <w:t>1</w:t>
            </w:r>
            <w:r w:rsidR="005A5F46">
              <w:rPr>
                <w:rFonts w:hint="eastAsia"/>
                <w:color w:val="auto"/>
                <w:sz w:val="20"/>
              </w:rPr>
              <w:t>：直播</w:t>
            </w:r>
          </w:p>
        </w:tc>
      </w:tr>
      <w:tr w:rsidR="00146948" w:rsidTr="009A6007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9A6007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AF3CB7" w:rsidRDefault="00AF3CB7" w:rsidP="00CC5BB1">
      <w:pPr>
        <w:spacing w:line="360" w:lineRule="auto"/>
        <w:ind w:firstLineChars="200" w:firstLine="420"/>
      </w:pPr>
    </w:p>
    <w:p w:rsidR="007474FD" w:rsidRPr="004702B0" w:rsidRDefault="007474FD" w:rsidP="007474FD">
      <w:pPr>
        <w:pStyle w:val="3"/>
        <w:numPr>
          <w:ilvl w:val="2"/>
          <w:numId w:val="1"/>
        </w:numPr>
        <w:rPr>
          <w:sz w:val="28"/>
        </w:rPr>
      </w:pPr>
      <w:bookmarkStart w:id="147" w:name="_Toc40549453"/>
      <w:r>
        <w:rPr>
          <w:rFonts w:hint="eastAsia"/>
          <w:sz w:val="28"/>
        </w:rPr>
        <w:t>PROGRAM_CHECK_HISTORY</w:t>
      </w:r>
      <w:r w:rsidRPr="004702B0">
        <w:rPr>
          <w:rFonts w:hint="eastAsia"/>
          <w:sz w:val="28"/>
        </w:rPr>
        <w:t>（节目</w:t>
      </w:r>
      <w:r>
        <w:rPr>
          <w:rFonts w:hint="eastAsia"/>
          <w:sz w:val="28"/>
        </w:rPr>
        <w:t>单审批记录</w:t>
      </w:r>
      <w:r w:rsidRPr="004702B0">
        <w:rPr>
          <w:rFonts w:hint="eastAsia"/>
          <w:sz w:val="28"/>
        </w:rPr>
        <w:t>）</w:t>
      </w:r>
      <w:bookmarkEnd w:id="147"/>
    </w:p>
    <w:p w:rsidR="007474FD" w:rsidRDefault="007474FD" w:rsidP="007474FD">
      <w:pPr>
        <w:spacing w:line="360" w:lineRule="auto"/>
        <w:ind w:firstLineChars="200" w:firstLine="420"/>
      </w:pPr>
      <w:r>
        <w:rPr>
          <w:rFonts w:hint="eastAsia"/>
        </w:rPr>
        <w:t>单个控制器接收节目单的状态记录。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7474FD" w:rsidTr="009D0058">
        <w:trPr>
          <w:trHeight w:val="360"/>
        </w:trPr>
        <w:tc>
          <w:tcPr>
            <w:tcW w:w="2802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节目单审核人名称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8149F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</w:t>
            </w:r>
            <w:r w:rsidR="008149FA">
              <w:rPr>
                <w:rFonts w:hint="eastAsia"/>
                <w:color w:val="auto"/>
                <w:sz w:val="20"/>
              </w:rPr>
              <w:t>IN</w:t>
            </w:r>
            <w:r>
              <w:rPr>
                <w:rFonts w:hint="eastAsia"/>
                <w:color w:val="auto"/>
                <w:sz w:val="20"/>
              </w:rPr>
              <w:t>ION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  <w:tr w:rsidR="00146948" w:rsidTr="00FF5D2E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FF5D2E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7474FD" w:rsidRDefault="007474FD" w:rsidP="00CC5BB1">
      <w:pPr>
        <w:spacing w:line="360" w:lineRule="auto"/>
        <w:ind w:firstLineChars="200" w:firstLine="420"/>
      </w:pPr>
    </w:p>
    <w:p w:rsidR="00A818DC" w:rsidRPr="00E955E1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48" w:name="_Toc40549454"/>
      <w:r w:rsidRPr="00E955E1">
        <w:rPr>
          <w:rFonts w:hint="eastAsia"/>
          <w:sz w:val="28"/>
        </w:rPr>
        <w:t>FORMAT</w:t>
      </w:r>
      <w:r>
        <w:rPr>
          <w:rFonts w:hint="eastAsia"/>
          <w:sz w:val="28"/>
        </w:rPr>
        <w:t>_FILE</w:t>
      </w:r>
      <w:r w:rsidRPr="00E955E1">
        <w:rPr>
          <w:rFonts w:hint="eastAsia"/>
          <w:sz w:val="28"/>
        </w:rPr>
        <w:t>（版式文件</w:t>
      </w:r>
      <w:r>
        <w:rPr>
          <w:rFonts w:hint="eastAsia"/>
          <w:sz w:val="28"/>
        </w:rPr>
        <w:t>表</w:t>
      </w:r>
      <w:r w:rsidRPr="00E955E1">
        <w:rPr>
          <w:rFonts w:hint="eastAsia"/>
          <w:sz w:val="28"/>
        </w:rPr>
        <w:t>）</w:t>
      </w:r>
      <w:bookmarkEnd w:id="14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版式文件编号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版式文件名称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</w:t>
            </w:r>
            <w:proofErr w:type="gramStart"/>
            <w:r>
              <w:rPr>
                <w:rFonts w:hint="eastAsia"/>
                <w:color w:val="auto"/>
                <w:sz w:val="20"/>
              </w:rPr>
              <w:t>传时间</w:t>
            </w:r>
            <w:proofErr w:type="gramEnd"/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版式文件路径</w:t>
            </w:r>
          </w:p>
        </w:tc>
      </w:tr>
      <w:tr w:rsidR="00146948" w:rsidTr="009C05DC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90646C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146948" w:rsidTr="0090646C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146948" w:rsidTr="0090646C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818DC" w:rsidRDefault="00A818DC" w:rsidP="00CC5BB1">
      <w:pPr>
        <w:spacing w:line="360" w:lineRule="auto"/>
        <w:ind w:firstLineChars="200" w:firstLine="420"/>
      </w:pPr>
    </w:p>
    <w:p w:rsidR="007474FD" w:rsidRDefault="007474FD" w:rsidP="00CC5BB1">
      <w:pPr>
        <w:spacing w:line="360" w:lineRule="auto"/>
        <w:ind w:firstLineChars="200" w:firstLine="420"/>
      </w:pPr>
    </w:p>
    <w:p w:rsidR="0085755A" w:rsidRPr="004702B0" w:rsidRDefault="004B256B" w:rsidP="004702B0">
      <w:pPr>
        <w:pStyle w:val="3"/>
        <w:numPr>
          <w:ilvl w:val="2"/>
          <w:numId w:val="1"/>
        </w:numPr>
        <w:rPr>
          <w:sz w:val="28"/>
        </w:rPr>
      </w:pPr>
      <w:bookmarkStart w:id="149" w:name="_Toc40549455"/>
      <w:r>
        <w:rPr>
          <w:rFonts w:hint="eastAsia"/>
          <w:sz w:val="28"/>
        </w:rPr>
        <w:t>MESSAGE</w:t>
      </w:r>
      <w:r w:rsidR="004702B0" w:rsidRPr="004702B0">
        <w:rPr>
          <w:rFonts w:hint="eastAsia"/>
          <w:sz w:val="28"/>
        </w:rPr>
        <w:t>_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（消息发送</w:t>
      </w:r>
      <w:r w:rsidR="004702B0" w:rsidRPr="004702B0">
        <w:rPr>
          <w:rFonts w:hint="eastAsia"/>
          <w:sz w:val="28"/>
        </w:rPr>
        <w:t>记录）</w:t>
      </w:r>
      <w:bookmarkEnd w:id="149"/>
    </w:p>
    <w:p w:rsidR="004702B0" w:rsidRDefault="004702B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702B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040AC" w:rsidTr="003554D8">
        <w:tc>
          <w:tcPr>
            <w:tcW w:w="2802" w:type="dxa"/>
            <w:vAlign w:val="center"/>
          </w:tcPr>
          <w:p w:rsidR="008040AC" w:rsidRDefault="004B256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发送消息的类别，数据字典：</w:t>
            </w:r>
            <w:r w:rsidRPr="00616F41">
              <w:rPr>
                <w:color w:val="auto"/>
                <w:sz w:val="20"/>
              </w:rPr>
              <w:t>MSG_TYPE_CONTROLLER</w:t>
            </w:r>
            <w:r w:rsidR="0097774F">
              <w:rPr>
                <w:rFonts w:hint="eastAsia"/>
                <w:color w:val="auto"/>
                <w:sz w:val="20"/>
              </w:rPr>
              <w:t>，</w:t>
            </w:r>
            <w:r w:rsidR="0097774F">
              <w:rPr>
                <w:color w:val="auto"/>
                <w:sz w:val="20"/>
              </w:rPr>
              <w:t>只涉及到节目单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新闻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版式文件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重启和版本更新消息</w:t>
            </w:r>
            <w:r w:rsidR="0097774F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7774F" w:rsidTr="003554D8">
        <w:tc>
          <w:tcPr>
            <w:tcW w:w="2802" w:type="dxa"/>
            <w:vAlign w:val="center"/>
          </w:tcPr>
          <w:p w:rsidR="0097774F" w:rsidRDefault="0097774F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</w:t>
            </w:r>
            <w:r w:rsidR="00B808CD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97774F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7774F" w:rsidRDefault="00B808CD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SENDER_ID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下发至姓名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75373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下发日期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下发时间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下发状态，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：未下发，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：已下发，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：成功，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：部分成功，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：完全失败，编码：</w:t>
            </w:r>
            <w:r>
              <w:rPr>
                <w:rFonts w:hint="eastAsia"/>
                <w:color w:val="auto"/>
                <w:sz w:val="20"/>
              </w:rPr>
              <w:t xml:space="preserve"> SEND_STATUS</w:t>
            </w:r>
          </w:p>
        </w:tc>
      </w:tr>
      <w:tr w:rsidR="00146948" w:rsidTr="00E204A6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E204A6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702B0" w:rsidRDefault="004702B0" w:rsidP="004702B0">
      <w:pPr>
        <w:spacing w:line="360" w:lineRule="auto"/>
        <w:ind w:firstLineChars="200" w:firstLine="420"/>
      </w:pPr>
    </w:p>
    <w:p w:rsidR="004702B0" w:rsidRDefault="004702B0" w:rsidP="00CC5BB1">
      <w:pPr>
        <w:spacing w:line="360" w:lineRule="auto"/>
        <w:ind w:firstLineChars="200" w:firstLine="420"/>
      </w:pPr>
    </w:p>
    <w:p w:rsidR="00A818DC" w:rsidRPr="00AF237C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50" w:name="_Toc40549456"/>
      <w:r>
        <w:rPr>
          <w:rFonts w:hint="eastAsia"/>
          <w:sz w:val="28"/>
        </w:rPr>
        <w:t>MESSAGE</w:t>
      </w:r>
      <w:r w:rsidRPr="00AF237C">
        <w:rPr>
          <w:rFonts w:hint="eastAsia"/>
          <w:sz w:val="28"/>
        </w:rPr>
        <w:t>_LOG</w:t>
      </w:r>
      <w:r w:rsidRPr="00AF237C">
        <w:rPr>
          <w:rFonts w:hint="eastAsia"/>
          <w:sz w:val="28"/>
        </w:rPr>
        <w:t>（</w:t>
      </w:r>
      <w:r>
        <w:rPr>
          <w:rFonts w:hint="eastAsia"/>
          <w:sz w:val="28"/>
        </w:rPr>
        <w:t>接口消息</w:t>
      </w:r>
      <w:r w:rsidRPr="00AF237C">
        <w:rPr>
          <w:rFonts w:hint="eastAsia"/>
          <w:sz w:val="28"/>
        </w:rPr>
        <w:t>表）</w:t>
      </w:r>
      <w:bookmarkEnd w:id="150"/>
    </w:p>
    <w:p w:rsidR="00A818DC" w:rsidRDefault="00A818DC" w:rsidP="00A818DC">
      <w:pPr>
        <w:spacing w:line="360" w:lineRule="auto"/>
        <w:ind w:firstLineChars="200" w:firstLine="420"/>
      </w:pPr>
      <w:r>
        <w:rPr>
          <w:rFonts w:hint="eastAsia"/>
        </w:rPr>
        <w:t>记录所有接口信息内容，所有接口（接收和发送）的内容都需要保存到接口消息表中。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D43D67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MSG_LIST</w:t>
            </w:r>
            <w:r w:rsidR="00A818DC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中心服务器发送消息时对应的</w:t>
            </w:r>
            <w:r w:rsidR="00D43D67">
              <w:rPr>
                <w:rFonts w:hint="eastAsia"/>
                <w:color w:val="auto"/>
                <w:sz w:val="20"/>
              </w:rPr>
              <w:t>消息</w:t>
            </w:r>
            <w:r>
              <w:rPr>
                <w:rFonts w:hint="eastAsia"/>
                <w:color w:val="auto"/>
                <w:sz w:val="20"/>
              </w:rPr>
              <w:t>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，接收消息时值为空。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OPERATION_ID1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发送方类别，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：其他控制器，</w:t>
            </w:r>
            <w:r>
              <w:rPr>
                <w:rFonts w:hint="eastAsia"/>
                <w:color w:val="auto"/>
                <w:sz w:val="20"/>
              </w:rPr>
              <w:t>6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7</w:t>
            </w:r>
            <w:r>
              <w:rPr>
                <w:rFonts w:hint="eastAsia"/>
                <w:color w:val="auto"/>
                <w:sz w:val="20"/>
              </w:rPr>
              <w:t>：流媒体服务器，</w:t>
            </w:r>
            <w:r>
              <w:rPr>
                <w:rFonts w:hint="eastAsia"/>
                <w:color w:val="auto"/>
                <w:sz w:val="20"/>
              </w:rPr>
              <w:t>8</w:t>
            </w:r>
            <w:r>
              <w:rPr>
                <w:rFonts w:hint="eastAsia"/>
                <w:color w:val="auto"/>
                <w:sz w:val="20"/>
              </w:rPr>
              <w:t>：综合监控系统，</w:t>
            </w:r>
            <w:r>
              <w:rPr>
                <w:rFonts w:hint="eastAsia"/>
                <w:color w:val="auto"/>
                <w:sz w:val="20"/>
              </w:rPr>
              <w:t>9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ATS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10</w:t>
            </w:r>
            <w:r>
              <w:rPr>
                <w:rFonts w:hint="eastAsia"/>
                <w:color w:val="auto"/>
                <w:sz w:val="20"/>
              </w:rPr>
              <w:t>：中心服务器，数据字典编码：</w:t>
            </w:r>
            <w:r>
              <w:rPr>
                <w:rFonts w:hint="eastAsia"/>
                <w:color w:val="auto"/>
                <w:sz w:val="20"/>
              </w:rPr>
              <w:t xml:space="preserve"> ENTITY_TYPE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发送方名称，其中：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列车名称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控制器类型；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站台服务器：线路名称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车站名称，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其他：对应</w:t>
            </w:r>
            <w:r>
              <w:rPr>
                <w:rFonts w:hint="eastAsia"/>
                <w:color w:val="auto"/>
                <w:sz w:val="20"/>
              </w:rPr>
              <w:t>TYPE</w:t>
            </w:r>
            <w:r>
              <w:rPr>
                <w:rFonts w:hint="eastAsia"/>
                <w:color w:val="auto"/>
                <w:sz w:val="20"/>
              </w:rPr>
              <w:t>，数据字典：</w:t>
            </w:r>
            <w:r>
              <w:rPr>
                <w:rFonts w:hint="eastAsia"/>
                <w:color w:val="auto"/>
                <w:sz w:val="20"/>
              </w:rPr>
              <w:t>ENTITY_NAME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由后端填写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发送方编号，如果为外部系统，该值为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。中心服务器编码为</w:t>
            </w:r>
            <w:r>
              <w:rPr>
                <w:rFonts w:hint="eastAsia"/>
                <w:color w:val="auto"/>
                <w:sz w:val="20"/>
              </w:rPr>
              <w:t>CCCCCC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接收方类别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接收方名称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接收方编号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消息类别，</w:t>
            </w:r>
            <w:r>
              <w:rPr>
                <w:rFonts w:hint="eastAsia"/>
                <w:color w:val="auto"/>
                <w:sz w:val="20"/>
              </w:rPr>
              <w:t>PIS</w:t>
            </w:r>
            <w:r>
              <w:rPr>
                <w:rFonts w:hint="eastAsia"/>
                <w:color w:val="auto"/>
                <w:sz w:val="20"/>
              </w:rPr>
              <w:t>系统内部和控制器之间的消息类别，见接口协议。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和外部系统间的消息类别如下：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101</w:t>
            </w:r>
            <w:r>
              <w:rPr>
                <w:rFonts w:hint="eastAsia"/>
                <w:color w:val="auto"/>
                <w:sz w:val="20"/>
              </w:rPr>
              <w:t>：通知短信，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</w:t>
            </w:r>
            <w:r>
              <w:rPr>
                <w:rFonts w:hint="eastAsia"/>
                <w:color w:val="auto"/>
                <w:sz w:val="20"/>
              </w:rPr>
              <w:t>：通知微信，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103</w:t>
            </w:r>
            <w:r>
              <w:rPr>
                <w:rFonts w:hint="eastAsia"/>
                <w:color w:val="auto"/>
                <w:sz w:val="20"/>
              </w:rPr>
              <w:t>：综合监控紧急消息，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104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Pr="00847CD1">
              <w:rPr>
                <w:rFonts w:hint="eastAsia"/>
                <w:color w:val="auto"/>
                <w:sz w:val="20"/>
              </w:rPr>
              <w:t>列车到发信息；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数据字典为：</w:t>
            </w:r>
            <w:r>
              <w:rPr>
                <w:rFonts w:hint="eastAsia"/>
                <w:color w:val="auto"/>
                <w:sz w:val="20"/>
              </w:rPr>
              <w:t>MESSAGE_TYPE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MESSAGE_SN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D21A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消息序号，在消息重发时</w:t>
            </w:r>
            <w:r w:rsidR="00D21AD8">
              <w:rPr>
                <w:rFonts w:hint="eastAsia"/>
                <w:color w:val="auto"/>
                <w:sz w:val="20"/>
              </w:rPr>
              <w:t>使用</w:t>
            </w:r>
            <w:r>
              <w:rPr>
                <w:rFonts w:hint="eastAsia"/>
                <w:color w:val="auto"/>
                <w:sz w:val="20"/>
              </w:rPr>
              <w:t>，初始为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D21AD8">
              <w:rPr>
                <w:rFonts w:hint="eastAsia"/>
                <w:color w:val="auto"/>
                <w:sz w:val="20"/>
              </w:rPr>
              <w:t>，重发后原记录</w:t>
            </w:r>
            <w:proofErr w:type="gramStart"/>
            <w:r w:rsidR="00D21AD8">
              <w:rPr>
                <w:rFonts w:hint="eastAsia"/>
                <w:color w:val="auto"/>
                <w:sz w:val="20"/>
              </w:rPr>
              <w:t>值修改</w:t>
            </w:r>
            <w:proofErr w:type="gramEnd"/>
            <w:r w:rsidR="00D21AD8">
              <w:rPr>
                <w:rFonts w:hint="eastAsia"/>
                <w:color w:val="auto"/>
                <w:sz w:val="20"/>
              </w:rPr>
              <w:t>为</w:t>
            </w:r>
            <w:r w:rsidR="00D21AD8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Pr="00847CD1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消息内容格式，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：文本，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：待定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BIN_CONTENT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原始消息内容，接收或发送的原始内容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格式化消息内容，经系统处理后的内容。通常情况下，和原始消息内容相同。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消息接收结果，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：发送失败，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：发送成功</w:t>
            </w:r>
            <w:r>
              <w:rPr>
                <w:rFonts w:hint="eastAsia"/>
                <w:color w:val="auto"/>
                <w:sz w:val="20"/>
              </w:rPr>
              <w:t>, 2</w:t>
            </w:r>
            <w:r>
              <w:rPr>
                <w:rFonts w:hint="eastAsia"/>
                <w:color w:val="auto"/>
                <w:sz w:val="20"/>
              </w:rPr>
              <w:t>：待接收</w:t>
            </w:r>
            <w:r w:rsidR="00613CC9">
              <w:rPr>
                <w:rFonts w:hint="eastAsia"/>
                <w:color w:val="auto"/>
                <w:sz w:val="20"/>
              </w:rPr>
              <w:t>，</w:t>
            </w:r>
            <w:r w:rsidR="00613CC9">
              <w:rPr>
                <w:rFonts w:hint="eastAsia"/>
                <w:color w:val="auto"/>
                <w:sz w:val="20"/>
              </w:rPr>
              <w:t>3</w:t>
            </w:r>
            <w:r w:rsidR="00613CC9">
              <w:rPr>
                <w:rFonts w:hint="eastAsia"/>
                <w:color w:val="auto"/>
                <w:sz w:val="20"/>
              </w:rPr>
              <w:t>：下载完成</w:t>
            </w:r>
          </w:p>
        </w:tc>
      </w:tr>
      <w:tr w:rsidR="00146948" w:rsidTr="00C471DC">
        <w:tc>
          <w:tcPr>
            <w:tcW w:w="2802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C471DC">
        <w:tc>
          <w:tcPr>
            <w:tcW w:w="2802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27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38519F" w:rsidRDefault="0038519F" w:rsidP="00CC5BB1">
      <w:pPr>
        <w:spacing w:line="360" w:lineRule="auto"/>
        <w:ind w:firstLineChars="200" w:firstLine="420"/>
      </w:pPr>
    </w:p>
    <w:p w:rsidR="0066535D" w:rsidRPr="0066535D" w:rsidRDefault="0066535D" w:rsidP="0066535D">
      <w:pPr>
        <w:pStyle w:val="3"/>
        <w:numPr>
          <w:ilvl w:val="2"/>
          <w:numId w:val="1"/>
        </w:numPr>
        <w:rPr>
          <w:sz w:val="28"/>
        </w:rPr>
      </w:pPr>
      <w:bookmarkStart w:id="151" w:name="_Toc40549457"/>
      <w:r w:rsidRPr="0066535D">
        <w:rPr>
          <w:rFonts w:hint="eastAsia"/>
          <w:sz w:val="28"/>
        </w:rPr>
        <w:t>PROGRAM_FILE</w:t>
      </w:r>
      <w:r w:rsidRPr="0066535D">
        <w:rPr>
          <w:rFonts w:hint="eastAsia"/>
          <w:sz w:val="28"/>
        </w:rPr>
        <w:t>（节目文件表）</w:t>
      </w:r>
      <w:bookmarkEnd w:id="15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66535D" w:rsidTr="006E50E6">
        <w:tc>
          <w:tcPr>
            <w:tcW w:w="2518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文件名</w:t>
            </w:r>
          </w:p>
        </w:tc>
      </w:tr>
      <w:tr w:rsidR="0066535D" w:rsidTr="0002732A">
        <w:tc>
          <w:tcPr>
            <w:tcW w:w="2518" w:type="dxa"/>
          </w:tcPr>
          <w:p w:rsidR="0066535D" w:rsidRDefault="000F2A92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66535D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文件存储路径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</w:t>
            </w:r>
            <w:proofErr w:type="gramStart"/>
            <w:r>
              <w:rPr>
                <w:rFonts w:hint="eastAsia"/>
                <w:color w:val="auto"/>
                <w:sz w:val="20"/>
              </w:rPr>
              <w:t>传时间</w:t>
            </w:r>
            <w:proofErr w:type="gramEnd"/>
          </w:p>
        </w:tc>
      </w:tr>
      <w:tr w:rsidR="003E4FDD" w:rsidTr="0002732A">
        <w:tc>
          <w:tcPr>
            <w:tcW w:w="2518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VIDEO_TYPE</w:t>
            </w:r>
          </w:p>
        </w:tc>
        <w:tc>
          <w:tcPr>
            <w:tcW w:w="198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：安全垫片，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：普通节目视频</w:t>
            </w:r>
          </w:p>
        </w:tc>
      </w:tr>
      <w:tr w:rsidR="00146948" w:rsidTr="0006053E">
        <w:tc>
          <w:tcPr>
            <w:tcW w:w="2518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06053E">
        <w:tc>
          <w:tcPr>
            <w:tcW w:w="2518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66535D" w:rsidRDefault="0066535D" w:rsidP="00CC5BB1">
      <w:pPr>
        <w:spacing w:line="360" w:lineRule="auto"/>
        <w:ind w:firstLineChars="200" w:firstLine="420"/>
      </w:pPr>
    </w:p>
    <w:p w:rsidR="00AA65B7" w:rsidRPr="0053231B" w:rsidRDefault="00AA65B7" w:rsidP="00AA65B7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52" w:name="_Toc503970488"/>
      <w:bookmarkStart w:id="153" w:name="_Toc40549458"/>
      <w:r w:rsidRPr="0053231B">
        <w:rPr>
          <w:rFonts w:ascii="Calibri" w:hAnsi="Calibri" w:hint="eastAsia"/>
        </w:rPr>
        <w:t>IOT</w:t>
      </w:r>
      <w:r w:rsidRPr="0053231B">
        <w:rPr>
          <w:rFonts w:ascii="Calibri" w:hAnsi="Calibri"/>
        </w:rPr>
        <w:t>部分</w:t>
      </w:r>
      <w:bookmarkEnd w:id="152"/>
      <w:bookmarkEnd w:id="153"/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54" w:name="_Toc503970489"/>
      <w:bookmarkStart w:id="155" w:name="_Toc40549459"/>
      <w:r>
        <w:rPr>
          <w:rFonts w:hint="eastAsia"/>
          <w:sz w:val="28"/>
        </w:rPr>
        <w:t>GPS_MODULE</w:t>
      </w:r>
      <w:r w:rsidR="00AA65B7">
        <w:rPr>
          <w:rFonts w:hint="eastAsia"/>
          <w:sz w:val="28"/>
        </w:rPr>
        <w:t>（</w:t>
      </w:r>
      <w:r>
        <w:rPr>
          <w:rFonts w:hint="eastAsia"/>
          <w:sz w:val="28"/>
        </w:rPr>
        <w:t>定位模块</w:t>
      </w:r>
      <w:r w:rsidR="00AA65B7">
        <w:rPr>
          <w:rFonts w:hint="eastAsia"/>
          <w:sz w:val="28"/>
        </w:rPr>
        <w:t>信息表）</w:t>
      </w:r>
      <w:bookmarkEnd w:id="154"/>
      <w:bookmarkEnd w:id="15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65B7" w:rsidTr="006E50E6">
        <w:tc>
          <w:tcPr>
            <w:tcW w:w="2518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定位模块名称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定位模块编码</w:t>
            </w:r>
            <w:r w:rsidR="0090646C"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color w:val="auto"/>
                <w:sz w:val="20"/>
              </w:rPr>
              <w:t>格式为</w:t>
            </w:r>
            <w:r w:rsidR="0090646C">
              <w:rPr>
                <w:rFonts w:hint="eastAsia"/>
                <w:color w:val="auto"/>
                <w:sz w:val="20"/>
              </w:rPr>
              <w:t>：</w:t>
            </w:r>
            <w:r w:rsidR="0090646C">
              <w:rPr>
                <w:color w:val="auto"/>
                <w:sz w:val="20"/>
              </w:rPr>
              <w:t>IMC</w:t>
            </w:r>
            <w:r w:rsidR="0090646C">
              <w:rPr>
                <w:rFonts w:hint="eastAsia"/>
                <w:color w:val="auto"/>
                <w:sz w:val="20"/>
              </w:rPr>
              <w:t>-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定位模块序列号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 w:rsidR="00FA485A">
              <w:rPr>
                <w:rFonts w:hint="eastAsia"/>
                <w:color w:val="auto"/>
                <w:sz w:val="20"/>
              </w:rPr>
              <w:t>，</w:t>
            </w:r>
            <w:r w:rsidR="00FA485A">
              <w:rPr>
                <w:color w:val="auto"/>
                <w:sz w:val="20"/>
              </w:rPr>
              <w:t>数据字典编码</w:t>
            </w:r>
            <w:r w:rsidR="00FA485A">
              <w:rPr>
                <w:rFonts w:hint="eastAsia"/>
                <w:color w:val="auto"/>
                <w:sz w:val="20"/>
              </w:rPr>
              <w:t>：</w:t>
            </w:r>
            <w:r w:rsidR="00FA485A" w:rsidRPr="00FA485A">
              <w:rPr>
                <w:color w:val="auto"/>
                <w:sz w:val="20"/>
              </w:rPr>
              <w:t>GPS_MODULE_DEVICE_TYPE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生产厂家名称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MAC_ADDR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MAC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INSTALL_DATE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安装日期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定位模块安装类型</w:t>
            </w:r>
            <w:r w:rsidR="00EA39B1">
              <w:rPr>
                <w:rFonts w:hint="eastAsia"/>
                <w:color w:val="auto"/>
                <w:sz w:val="20"/>
              </w:rPr>
              <w:t>，</w:t>
            </w:r>
            <w:r w:rsidR="00EA39B1">
              <w:rPr>
                <w:color w:val="auto"/>
                <w:sz w:val="20"/>
              </w:rPr>
              <w:t>数据字典编码</w:t>
            </w:r>
            <w:r w:rsidR="00EA39B1">
              <w:rPr>
                <w:rFonts w:hint="eastAsia"/>
                <w:color w:val="auto"/>
                <w:sz w:val="20"/>
              </w:rPr>
              <w:t>：</w:t>
            </w:r>
            <w:r w:rsidR="00EA39B1" w:rsidRPr="00EA39B1">
              <w:rPr>
                <w:color w:val="auto"/>
                <w:sz w:val="20"/>
              </w:rPr>
              <w:t>GPS_MODULE_INSTALL_TYPE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INSTALL_BACTH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安装批次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INSTALL_ID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定位模块安装地点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定位模块状态</w:t>
            </w:r>
            <w:r w:rsidR="00461538">
              <w:rPr>
                <w:rFonts w:hint="eastAsia"/>
                <w:color w:val="auto"/>
                <w:sz w:val="20"/>
              </w:rPr>
              <w:t>，数据字典编码：</w:t>
            </w:r>
            <w:r w:rsidR="00461538" w:rsidRPr="00461538">
              <w:rPr>
                <w:color w:val="auto"/>
                <w:sz w:val="20"/>
              </w:rPr>
              <w:t>GPS_MODULE_STATUS</w:t>
            </w:r>
          </w:p>
        </w:tc>
      </w:tr>
      <w:tr w:rsidR="00146948" w:rsidTr="007E47C3">
        <w:tc>
          <w:tcPr>
            <w:tcW w:w="2518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7E47C3">
        <w:tc>
          <w:tcPr>
            <w:tcW w:w="2518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AA65B7" w:rsidRDefault="00AA65B7" w:rsidP="00AA65B7">
      <w:pPr>
        <w:spacing w:line="360" w:lineRule="auto"/>
        <w:ind w:firstLineChars="200" w:firstLine="420"/>
      </w:pPr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56" w:name="_Toc40549460"/>
      <w:r>
        <w:rPr>
          <w:rFonts w:hint="eastAsia"/>
          <w:sz w:val="28"/>
        </w:rPr>
        <w:t>GPS_MODULE</w:t>
      </w:r>
      <w:r w:rsidR="00571912">
        <w:rPr>
          <w:rFonts w:hint="eastAsia"/>
          <w:sz w:val="28"/>
        </w:rPr>
        <w:t>_TRACE</w:t>
      </w:r>
      <w:r w:rsidR="00AA65B7">
        <w:rPr>
          <w:rFonts w:hint="eastAsia"/>
          <w:sz w:val="28"/>
        </w:rPr>
        <w:t>（控制器</w:t>
      </w:r>
      <w:r w:rsidR="00571912">
        <w:rPr>
          <w:rFonts w:hint="eastAsia"/>
          <w:sz w:val="28"/>
        </w:rPr>
        <w:t>位置表</w:t>
      </w:r>
      <w:r w:rsidR="00AA65B7">
        <w:rPr>
          <w:rFonts w:hint="eastAsia"/>
          <w:sz w:val="28"/>
        </w:rPr>
        <w:t>）</w:t>
      </w:r>
      <w:bookmarkEnd w:id="15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65B7" w:rsidTr="006E50E6">
        <w:tc>
          <w:tcPr>
            <w:tcW w:w="2518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MODULE</w:t>
            </w:r>
            <w:r w:rsidR="00AA65B7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362CB" w:rsidTr="0090646C">
        <w:tc>
          <w:tcPr>
            <w:tcW w:w="2518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</w:t>
            </w:r>
          </w:p>
        </w:tc>
        <w:tc>
          <w:tcPr>
            <w:tcW w:w="1985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362CB" w:rsidRPr="00BC3678" w:rsidRDefault="00F362CB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IP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定位时间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LONGITUDE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经度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LATITUDE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08748D">
              <w:rPr>
                <w:color w:val="auto"/>
                <w:sz w:val="20"/>
              </w:rPr>
              <w:t>纬度</w:t>
            </w:r>
          </w:p>
        </w:tc>
      </w:tr>
      <w:tr w:rsidR="0008748D" w:rsidTr="0090646C">
        <w:tc>
          <w:tcPr>
            <w:tcW w:w="2518" w:type="dxa"/>
          </w:tcPr>
          <w:p w:rsidR="0008748D" w:rsidRDefault="0047395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</w:t>
            </w:r>
          </w:p>
        </w:tc>
        <w:tc>
          <w:tcPr>
            <w:tcW w:w="1985" w:type="dxa"/>
          </w:tcPr>
          <w:p w:rsidR="0008748D" w:rsidRDefault="00473952" w:rsidP="0047395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473952" w:rsidRDefault="00473952" w:rsidP="0090646C">
            <w:pPr>
              <w:pStyle w:val="Default"/>
              <w:rPr>
                <w:color w:val="auto"/>
                <w:sz w:val="20"/>
              </w:rPr>
            </w:pPr>
            <w:r w:rsidRPr="00473952">
              <w:rPr>
                <w:rFonts w:hint="eastAsia"/>
                <w:color w:val="auto"/>
                <w:sz w:val="20"/>
              </w:rPr>
              <w:t>定位模块当前位置</w:t>
            </w:r>
            <w:r>
              <w:rPr>
                <w:rFonts w:hint="eastAsia"/>
                <w:color w:val="auto"/>
                <w:sz w:val="20"/>
              </w:rPr>
              <w:t>，由后端接收到消息后通过</w:t>
            </w:r>
            <w:r>
              <w:rPr>
                <w:rFonts w:hint="eastAsia"/>
                <w:color w:val="auto"/>
                <w:sz w:val="20"/>
              </w:rPr>
              <w:t>API</w:t>
            </w:r>
            <w:r>
              <w:rPr>
                <w:rFonts w:hint="eastAsia"/>
                <w:color w:val="auto"/>
                <w:sz w:val="20"/>
              </w:rPr>
              <w:t>根据经纬度查询地址后得到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  <w:r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CE78A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内存</w:t>
            </w:r>
            <w:r w:rsidR="0033317A"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硬盘占有率，百分比值</w:t>
            </w:r>
          </w:p>
        </w:tc>
      </w:tr>
      <w:tr w:rsidR="00146948" w:rsidTr="00912045">
        <w:tc>
          <w:tcPr>
            <w:tcW w:w="2518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912045">
        <w:tc>
          <w:tcPr>
            <w:tcW w:w="2518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1134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7F2D30" w:rsidRDefault="007F2D30" w:rsidP="009D2845">
      <w:pPr>
        <w:spacing w:line="360" w:lineRule="auto"/>
        <w:ind w:firstLineChars="200" w:firstLine="420"/>
      </w:pPr>
    </w:p>
    <w:p w:rsidR="009D2845" w:rsidRDefault="009D2845" w:rsidP="009D2845">
      <w:pPr>
        <w:spacing w:line="360" w:lineRule="auto"/>
        <w:ind w:firstLineChars="200" w:firstLine="420"/>
      </w:pPr>
    </w:p>
    <w:p w:rsidR="007F1B3D" w:rsidRDefault="007F1B3D" w:rsidP="007F1B3D">
      <w:pPr>
        <w:spacing w:line="360" w:lineRule="auto"/>
        <w:ind w:firstLineChars="200" w:firstLine="420"/>
      </w:pPr>
    </w:p>
    <w:p w:rsidR="007F1B3D" w:rsidRPr="0053231B" w:rsidRDefault="007F1B3D" w:rsidP="007F1B3D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57" w:name="_Toc40549461"/>
      <w:r w:rsidRPr="0053231B">
        <w:rPr>
          <w:rFonts w:ascii="Calibri" w:hAnsi="Calibri" w:hint="eastAsia"/>
        </w:rPr>
        <w:t>I</w:t>
      </w:r>
      <w:r w:rsidRPr="0053231B">
        <w:rPr>
          <w:rFonts w:ascii="Calibri" w:hAnsi="Calibri"/>
        </w:rPr>
        <w:t xml:space="preserve">ntelligent </w:t>
      </w:r>
      <w:r w:rsidRPr="0053231B">
        <w:rPr>
          <w:rFonts w:ascii="Calibri" w:hAnsi="Calibri" w:hint="eastAsia"/>
        </w:rPr>
        <w:t>M</w:t>
      </w:r>
      <w:r w:rsidRPr="0053231B">
        <w:rPr>
          <w:rFonts w:ascii="Calibri" w:hAnsi="Calibri"/>
        </w:rPr>
        <w:t>aintenance</w:t>
      </w:r>
      <w:r w:rsidRPr="0053231B">
        <w:rPr>
          <w:rFonts w:ascii="Calibri" w:hAnsi="Calibri" w:hint="eastAsia"/>
        </w:rPr>
        <w:t>智能检修</w:t>
      </w:r>
      <w:r w:rsidRPr="0053231B">
        <w:rPr>
          <w:rFonts w:ascii="Calibri" w:hAnsi="Calibri"/>
        </w:rPr>
        <w:t>部分</w:t>
      </w:r>
      <w:bookmarkEnd w:id="157"/>
    </w:p>
    <w:p w:rsidR="00BB0FBD" w:rsidRDefault="00917A56" w:rsidP="00087A60">
      <w:pPr>
        <w:spacing w:line="360" w:lineRule="auto"/>
        <w:ind w:firstLineChars="200" w:firstLine="420"/>
      </w:pPr>
      <w:r>
        <w:t>所有记录</w:t>
      </w:r>
      <w:r>
        <w:rPr>
          <w:rFonts w:hint="eastAsia"/>
        </w:rPr>
        <w:t>，</w:t>
      </w:r>
      <w:r>
        <w:t>都需要包含一个</w:t>
      </w:r>
      <w:r>
        <w:rPr>
          <w:rFonts w:hint="eastAsia"/>
        </w:rPr>
        <w:t>service_user_id</w:t>
      </w:r>
      <w:r>
        <w:rPr>
          <w:rFonts w:hint="eastAsia"/>
        </w:rPr>
        <w:t>字段，这样使得该业务可以面向多个系统用户同时在线使用。</w:t>
      </w:r>
    </w:p>
    <w:p w:rsidR="00087A60" w:rsidRPr="00087A60" w:rsidRDefault="00087A60" w:rsidP="00087A60">
      <w:pPr>
        <w:pStyle w:val="3"/>
        <w:numPr>
          <w:ilvl w:val="2"/>
          <w:numId w:val="1"/>
        </w:numPr>
        <w:rPr>
          <w:sz w:val="28"/>
        </w:rPr>
      </w:pPr>
      <w:bookmarkStart w:id="158" w:name="_Toc40549462"/>
      <w:r>
        <w:rPr>
          <w:rFonts w:hint="eastAsia"/>
          <w:sz w:val="28"/>
        </w:rPr>
        <w:t>IM</w:t>
      </w:r>
      <w:r w:rsidR="00186BC3">
        <w:rPr>
          <w:rFonts w:hint="eastAsia"/>
          <w:sz w:val="28"/>
        </w:rPr>
        <w:t>RO</w:t>
      </w:r>
      <w:r>
        <w:rPr>
          <w:rFonts w:hint="eastAsia"/>
          <w:sz w:val="28"/>
        </w:rPr>
        <w:t>_CONFIG</w:t>
      </w:r>
      <w:r>
        <w:rPr>
          <w:rFonts w:hint="eastAsia"/>
          <w:sz w:val="28"/>
        </w:rPr>
        <w:t>（</w:t>
      </w:r>
      <w:r w:rsidRPr="00087A60">
        <w:rPr>
          <w:rFonts w:hint="eastAsia"/>
          <w:sz w:val="28"/>
        </w:rPr>
        <w:t>系统参数表</w:t>
      </w:r>
      <w:r>
        <w:rPr>
          <w:rFonts w:hint="eastAsia"/>
          <w:sz w:val="28"/>
        </w:rPr>
        <w:t>）</w:t>
      </w:r>
      <w:bookmarkEnd w:id="158"/>
    </w:p>
    <w:tbl>
      <w:tblPr>
        <w:tblW w:w="1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  <w:gridCol w:w="2693"/>
        <w:gridCol w:w="2693"/>
      </w:tblGrid>
      <w:tr w:rsidR="00087A60" w:rsidTr="00146948">
        <w:trPr>
          <w:gridAfter w:val="2"/>
          <w:wAfter w:w="5386" w:type="dxa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7A60" w:rsidTr="00146948">
        <w:trPr>
          <w:gridAfter w:val="2"/>
          <w:wAfter w:w="5386" w:type="dxa"/>
        </w:trPr>
        <w:tc>
          <w:tcPr>
            <w:tcW w:w="3369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7A60" w:rsidTr="00146948">
        <w:trPr>
          <w:gridAfter w:val="2"/>
          <w:wAfter w:w="5386" w:type="dxa"/>
        </w:trPr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7A60" w:rsidTr="00146948">
        <w:trPr>
          <w:gridAfter w:val="2"/>
          <w:wAfter w:w="5386" w:type="dxa"/>
        </w:trPr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7A60" w:rsidTr="00146948">
        <w:trPr>
          <w:gridAfter w:val="2"/>
          <w:wAfter w:w="5386" w:type="dxa"/>
        </w:trPr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7A60" w:rsidTr="00146948">
        <w:trPr>
          <w:gridAfter w:val="2"/>
          <w:wAfter w:w="5386" w:type="dxa"/>
        </w:trPr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7A60" w:rsidTr="00146948">
        <w:trPr>
          <w:gridAfter w:val="2"/>
          <w:wAfter w:w="5386" w:type="dxa"/>
        </w:trPr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VENDOR_SERIAL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供应商已使用的序号值</w:t>
            </w:r>
          </w:p>
        </w:tc>
      </w:tr>
      <w:tr w:rsidR="004E7C06" w:rsidTr="00146948">
        <w:trPr>
          <w:gridAfter w:val="2"/>
          <w:wAfter w:w="5386" w:type="dxa"/>
        </w:trPr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PROPERTY_SERIAL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属性值已使用的序号值</w:t>
            </w:r>
          </w:p>
        </w:tc>
      </w:tr>
      <w:tr w:rsidR="004E7C06" w:rsidTr="00146948">
        <w:trPr>
          <w:gridAfter w:val="2"/>
          <w:wAfter w:w="5386" w:type="dxa"/>
        </w:trPr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部件值已经使用的序号值</w:t>
            </w:r>
          </w:p>
        </w:tc>
      </w:tr>
      <w:tr w:rsidR="004E7C06" w:rsidTr="00146948">
        <w:trPr>
          <w:gridAfter w:val="2"/>
          <w:wAfter w:w="5386" w:type="dxa"/>
        </w:trPr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5F554A">
              <w:rPr>
                <w:rFonts w:hint="eastAsia"/>
                <w:color w:val="auto"/>
                <w:sz w:val="20"/>
              </w:rPr>
              <w:t>TYPE_</w:t>
            </w:r>
            <w:r>
              <w:rPr>
                <w:rFonts w:hint="eastAsia"/>
                <w:color w:val="auto"/>
                <w:sz w:val="20"/>
              </w:rPr>
              <w:t>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设备类型已经使用的序号值</w:t>
            </w:r>
          </w:p>
        </w:tc>
      </w:tr>
      <w:tr w:rsidR="005F554A" w:rsidTr="00146948">
        <w:trPr>
          <w:gridAfter w:val="2"/>
          <w:wAfter w:w="5386" w:type="dxa"/>
        </w:trPr>
        <w:tc>
          <w:tcPr>
            <w:tcW w:w="3369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DEVICE_SERIAL</w:t>
            </w:r>
          </w:p>
        </w:tc>
        <w:tc>
          <w:tcPr>
            <w:tcW w:w="1701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设备序列号</w:t>
            </w:r>
          </w:p>
        </w:tc>
      </w:tr>
      <w:tr w:rsidR="005F554A" w:rsidTr="00146948">
        <w:trPr>
          <w:gridAfter w:val="2"/>
          <w:wAfter w:w="5386" w:type="dxa"/>
        </w:trPr>
        <w:tc>
          <w:tcPr>
            <w:tcW w:w="3369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 w:rsidR="0002523E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该记录归属的系统用户。</w:t>
            </w:r>
          </w:p>
        </w:tc>
      </w:tr>
      <w:tr w:rsidR="00146948" w:rsidTr="00BA68EC">
        <w:tc>
          <w:tcPr>
            <w:tcW w:w="3369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146948">
        <w:tc>
          <w:tcPr>
            <w:tcW w:w="3369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3685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087A60" w:rsidRDefault="00A344DA" w:rsidP="00A344DA">
      <w:pPr>
        <w:spacing w:line="360" w:lineRule="auto"/>
        <w:ind w:firstLineChars="200" w:firstLine="420"/>
      </w:pPr>
      <w:r>
        <w:t>不同的系统用户可以定义不同的属性</w:t>
      </w:r>
      <w:r>
        <w:rPr>
          <w:rFonts w:hint="eastAsia"/>
        </w:rPr>
        <w:t>。</w:t>
      </w:r>
    </w:p>
    <w:p w:rsidR="00883D64" w:rsidRDefault="00883D64" w:rsidP="007F1B3D">
      <w:pPr>
        <w:spacing w:line="360" w:lineRule="auto"/>
        <w:ind w:firstLineChars="200" w:firstLine="420"/>
      </w:pPr>
    </w:p>
    <w:p w:rsidR="004A41DD" w:rsidRPr="00BC6E7A" w:rsidRDefault="004A41DD" w:rsidP="004A41DD">
      <w:pPr>
        <w:pStyle w:val="3"/>
        <w:numPr>
          <w:ilvl w:val="2"/>
          <w:numId w:val="1"/>
        </w:numPr>
        <w:rPr>
          <w:sz w:val="28"/>
        </w:rPr>
      </w:pPr>
      <w:bookmarkStart w:id="159" w:name="_Toc40549463"/>
      <w:r w:rsidRPr="00BC6E7A">
        <w:rPr>
          <w:rFonts w:hint="eastAsia"/>
          <w:sz w:val="28"/>
        </w:rPr>
        <w:t>DEVICE_LIST</w:t>
      </w:r>
      <w:r>
        <w:rPr>
          <w:rFonts w:hint="eastAsia"/>
          <w:sz w:val="28"/>
        </w:rPr>
        <w:t>（设备列表）</w:t>
      </w:r>
      <w:bookmarkEnd w:id="15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4A41DD" w:rsidTr="004D2143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4A41DD" w:rsidTr="004D2143">
        <w:tc>
          <w:tcPr>
            <w:tcW w:w="3369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A41DD" w:rsidTr="004D2143">
        <w:trPr>
          <w:trHeight w:val="243"/>
        </w:trPr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DEVICE_NAME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设备中文名称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DEVICE_NAME_EN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设备英文名称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DEVICE_CODE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设备编号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DEVICE_DESC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设备描述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DEVICE_TYPE_ID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PRODUCE_DATE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生产日期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PRODUCE_LOCATION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生产地点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PRODUCE_BATCH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生产批次</w:t>
            </w:r>
          </w:p>
        </w:tc>
      </w:tr>
      <w:tr w:rsidR="00E2081D" w:rsidTr="004D2143">
        <w:tc>
          <w:tcPr>
            <w:tcW w:w="3369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DEVICE_QR_CODE</w:t>
            </w:r>
          </w:p>
        </w:tc>
        <w:tc>
          <w:tcPr>
            <w:tcW w:w="1701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E2081D" w:rsidRDefault="00E2081D" w:rsidP="00E208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</w:t>
            </w:r>
            <w:proofErr w:type="gramStart"/>
            <w:r>
              <w:rPr>
                <w:rFonts w:hint="eastAsia"/>
                <w:color w:val="auto"/>
                <w:sz w:val="20"/>
              </w:rPr>
              <w:t>二维码</w:t>
            </w:r>
            <w:proofErr w:type="gramEnd"/>
          </w:p>
        </w:tc>
      </w:tr>
      <w:tr w:rsidR="006747D3" w:rsidTr="004D2143">
        <w:tc>
          <w:tcPr>
            <w:tcW w:w="3369" w:type="dxa"/>
          </w:tcPr>
          <w:p w:rsidR="006747D3" w:rsidRDefault="006747D3" w:rsidP="006747D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</w:t>
            </w:r>
            <w:r>
              <w:rPr>
                <w:color w:val="auto"/>
                <w:sz w:val="20"/>
              </w:rPr>
              <w:t>U</w:t>
            </w:r>
            <w:r>
              <w:rPr>
                <w:rFonts w:hint="eastAsia"/>
                <w:color w:val="auto"/>
                <w:sz w:val="20"/>
              </w:rPr>
              <w:t>SED_DATE</w:t>
            </w:r>
          </w:p>
        </w:tc>
        <w:tc>
          <w:tcPr>
            <w:tcW w:w="1701" w:type="dxa"/>
          </w:tcPr>
          <w:p w:rsidR="006747D3" w:rsidRDefault="006747D3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:rsidR="006747D3" w:rsidRDefault="006747D3" w:rsidP="006747D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开始使用日期</w:t>
            </w:r>
          </w:p>
        </w:tc>
      </w:tr>
      <w:tr w:rsidR="00880F34" w:rsidTr="004D2143">
        <w:tc>
          <w:tcPr>
            <w:tcW w:w="3369" w:type="dxa"/>
          </w:tcPr>
          <w:p w:rsidR="00880F34" w:rsidRDefault="00880F34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END_USED_DATE</w:t>
            </w:r>
          </w:p>
        </w:tc>
        <w:tc>
          <w:tcPr>
            <w:tcW w:w="1701" w:type="dxa"/>
          </w:tcPr>
          <w:p w:rsidR="00880F34" w:rsidRDefault="00880F34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:rsidR="00880F34" w:rsidRDefault="00880F34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结束使用日期</w:t>
            </w:r>
          </w:p>
        </w:tc>
      </w:tr>
      <w:tr w:rsidR="00880F34" w:rsidTr="004D2143">
        <w:tc>
          <w:tcPr>
            <w:tcW w:w="3369" w:type="dxa"/>
          </w:tcPr>
          <w:p w:rsidR="00880F34" w:rsidRDefault="00880F34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DEVICE_STATUS</w:t>
            </w:r>
          </w:p>
        </w:tc>
        <w:tc>
          <w:tcPr>
            <w:tcW w:w="1701" w:type="dxa"/>
          </w:tcPr>
          <w:p w:rsidR="00880F34" w:rsidRDefault="00880F34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:rsidR="00880F34" w:rsidRDefault="00880F34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设备状态</w:t>
            </w:r>
          </w:p>
        </w:tc>
      </w:tr>
      <w:tr w:rsidR="0002523E" w:rsidTr="004D2143">
        <w:tc>
          <w:tcPr>
            <w:tcW w:w="3369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146948" w:rsidTr="00290214">
        <w:tc>
          <w:tcPr>
            <w:tcW w:w="3369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A41DD" w:rsidRDefault="004A41DD" w:rsidP="004A41DD">
      <w:pPr>
        <w:spacing w:line="360" w:lineRule="auto"/>
        <w:ind w:firstLineChars="200" w:firstLine="420"/>
      </w:pPr>
    </w:p>
    <w:p w:rsidR="004A41DD" w:rsidRDefault="004A41DD" w:rsidP="004A41DD">
      <w:pPr>
        <w:spacing w:line="360" w:lineRule="auto"/>
        <w:ind w:firstLineChars="200" w:firstLine="420"/>
      </w:pPr>
      <w:r>
        <w:t>设备由各组件组成</w:t>
      </w:r>
      <w:r>
        <w:rPr>
          <w:rFonts w:hint="eastAsia"/>
        </w:rPr>
        <w:t>，</w:t>
      </w:r>
      <w:r>
        <w:t>每个组件有不同的属性</w:t>
      </w:r>
      <w:r>
        <w:rPr>
          <w:rFonts w:hint="eastAsia"/>
        </w:rPr>
        <w:t>。设备可以没有组件。</w:t>
      </w:r>
    </w:p>
    <w:p w:rsidR="004A41DD" w:rsidRDefault="006747D3" w:rsidP="007F1B3D">
      <w:pPr>
        <w:spacing w:line="360" w:lineRule="auto"/>
        <w:ind w:firstLineChars="200" w:firstLine="420"/>
      </w:pPr>
      <w:r>
        <w:t>设备编号规则</w:t>
      </w:r>
      <w:r>
        <w:rPr>
          <w:rFonts w:hint="eastAsia"/>
        </w:rPr>
        <w:t>：</w:t>
      </w:r>
      <w:r>
        <w:rPr>
          <w:rFonts w:hint="eastAsia"/>
        </w:rPr>
        <w:t>DEV_</w:t>
      </w:r>
    </w:p>
    <w:p w:rsidR="006747D3" w:rsidRDefault="006747D3" w:rsidP="007F1B3D">
      <w:pPr>
        <w:spacing w:line="360" w:lineRule="auto"/>
        <w:ind w:firstLineChars="200" w:firstLine="420"/>
      </w:pPr>
    </w:p>
    <w:p w:rsidR="006747D3" w:rsidRDefault="006747D3" w:rsidP="007F1B3D">
      <w:pPr>
        <w:spacing w:line="360" w:lineRule="auto"/>
        <w:ind w:firstLineChars="200" w:firstLine="420"/>
      </w:pPr>
    </w:p>
    <w:p w:rsidR="004A41DD" w:rsidRPr="00405881" w:rsidRDefault="004A41DD" w:rsidP="004A41DD">
      <w:pPr>
        <w:pStyle w:val="3"/>
        <w:numPr>
          <w:ilvl w:val="2"/>
          <w:numId w:val="1"/>
        </w:numPr>
        <w:rPr>
          <w:sz w:val="28"/>
        </w:rPr>
      </w:pPr>
      <w:bookmarkStart w:id="160" w:name="_Toc40549464"/>
      <w:r>
        <w:rPr>
          <w:rFonts w:hint="eastAsia"/>
          <w:sz w:val="28"/>
        </w:rPr>
        <w:t>DEVICE_TYPE</w:t>
      </w:r>
      <w:r>
        <w:rPr>
          <w:rFonts w:hint="eastAsia"/>
          <w:sz w:val="28"/>
        </w:rPr>
        <w:t>（设备类型表）</w:t>
      </w:r>
      <w:bookmarkEnd w:id="16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3685"/>
      </w:tblGrid>
      <w:tr w:rsidR="004A41DD" w:rsidTr="004D2143">
        <w:tc>
          <w:tcPr>
            <w:tcW w:w="30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4A41DD" w:rsidTr="004D2143">
        <w:tc>
          <w:tcPr>
            <w:tcW w:w="3085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A41DD" w:rsidTr="004D2143">
        <w:tc>
          <w:tcPr>
            <w:tcW w:w="30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A41DD" w:rsidTr="004D2143">
        <w:tc>
          <w:tcPr>
            <w:tcW w:w="30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A41DD" w:rsidTr="004D2143">
        <w:tc>
          <w:tcPr>
            <w:tcW w:w="30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A41DD" w:rsidTr="004D2143">
        <w:tc>
          <w:tcPr>
            <w:tcW w:w="30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A41DD" w:rsidTr="004D2143">
        <w:tc>
          <w:tcPr>
            <w:tcW w:w="3085" w:type="dxa"/>
          </w:tcPr>
          <w:p w:rsidR="004A41DD" w:rsidRDefault="004A41DD" w:rsidP="00F92B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设备类型中文名称</w:t>
            </w:r>
          </w:p>
        </w:tc>
      </w:tr>
      <w:tr w:rsidR="004A41DD" w:rsidTr="004D2143">
        <w:tc>
          <w:tcPr>
            <w:tcW w:w="3085" w:type="dxa"/>
          </w:tcPr>
          <w:p w:rsidR="004A41DD" w:rsidRDefault="004A41DD" w:rsidP="00F92B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9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设备类型英文名称</w:t>
            </w:r>
          </w:p>
        </w:tc>
      </w:tr>
      <w:tr w:rsidR="00880F34" w:rsidTr="004D2143">
        <w:tc>
          <w:tcPr>
            <w:tcW w:w="3085" w:type="dxa"/>
          </w:tcPr>
          <w:p w:rsidR="00880F34" w:rsidRDefault="00880F34" w:rsidP="00F92B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ABBR_EN</w:t>
            </w:r>
          </w:p>
        </w:tc>
        <w:tc>
          <w:tcPr>
            <w:tcW w:w="1985" w:type="dxa"/>
          </w:tcPr>
          <w:p w:rsidR="00880F34" w:rsidRDefault="00880F34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</w:t>
            </w:r>
            <w:r w:rsidR="00BB5A43">
              <w:rPr>
                <w:rFonts w:hint="eastAsia"/>
                <w:color w:val="auto"/>
                <w:sz w:val="20"/>
              </w:rPr>
              <w:t>(50</w:t>
            </w:r>
            <w:r w:rsidR="00BB5A43"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3685" w:type="dxa"/>
          </w:tcPr>
          <w:p w:rsidR="00880F34" w:rsidRDefault="00880F34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设备类型英文编号</w:t>
            </w:r>
            <w:r w:rsidR="00A5577C">
              <w:rPr>
                <w:color w:val="auto"/>
                <w:sz w:val="20"/>
              </w:rPr>
              <w:t>缩写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只有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个字母</w:t>
            </w:r>
          </w:p>
        </w:tc>
      </w:tr>
      <w:tr w:rsidR="004A41DD" w:rsidTr="004D2143">
        <w:tc>
          <w:tcPr>
            <w:tcW w:w="3085" w:type="dxa"/>
          </w:tcPr>
          <w:p w:rsidR="004A41DD" w:rsidRDefault="004A41DD" w:rsidP="00F92B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设备类型编号</w:t>
            </w:r>
          </w:p>
        </w:tc>
      </w:tr>
      <w:tr w:rsidR="004A41DD" w:rsidTr="004D2143">
        <w:tc>
          <w:tcPr>
            <w:tcW w:w="3085" w:type="dxa"/>
          </w:tcPr>
          <w:p w:rsidR="004A41DD" w:rsidRDefault="004A41DD" w:rsidP="00F92B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 w:rsidR="00F92B2B">
              <w:rPr>
                <w:color w:val="auto"/>
                <w:sz w:val="20"/>
              </w:rPr>
              <w:t>RIPTION</w:t>
            </w:r>
          </w:p>
        </w:tc>
        <w:tc>
          <w:tcPr>
            <w:tcW w:w="19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设备类型描述</w:t>
            </w:r>
          </w:p>
        </w:tc>
      </w:tr>
      <w:tr w:rsidR="0002523E" w:rsidTr="004D2143">
        <w:tc>
          <w:tcPr>
            <w:tcW w:w="3085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985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146948" w:rsidTr="009022A7">
        <w:tc>
          <w:tcPr>
            <w:tcW w:w="3085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A41DD" w:rsidRDefault="004A41DD" w:rsidP="004A41DD">
      <w:pPr>
        <w:spacing w:line="360" w:lineRule="auto"/>
        <w:ind w:firstLineChars="200" w:firstLine="420"/>
      </w:pPr>
      <w:r>
        <w:rPr>
          <w:rFonts w:hint="eastAsia"/>
        </w:rPr>
        <w:t>一个设备类型</w:t>
      </w:r>
    </w:p>
    <w:p w:rsidR="004A41DD" w:rsidRDefault="004A41DD" w:rsidP="004A41DD">
      <w:pPr>
        <w:spacing w:line="360" w:lineRule="auto"/>
        <w:ind w:firstLineChars="200" w:firstLine="420"/>
      </w:pPr>
      <w:r>
        <w:rPr>
          <w:rFonts w:hint="eastAsia"/>
        </w:rPr>
        <w:t>设备类型编号规则：</w:t>
      </w:r>
      <w:r>
        <w:rPr>
          <w:rFonts w:hint="eastAsia"/>
        </w:rPr>
        <w:t>DEV_AA</w:t>
      </w:r>
      <w:r w:rsidR="00583A84">
        <w:rPr>
          <w:rFonts w:hint="eastAsia"/>
        </w:rPr>
        <w:t>AA</w:t>
      </w:r>
      <w:r>
        <w:rPr>
          <w:rFonts w:hint="eastAsia"/>
        </w:rPr>
        <w:t>A</w:t>
      </w:r>
      <w:r w:rsidR="00583A84">
        <w:t>A</w:t>
      </w:r>
      <w:r>
        <w:rPr>
          <w:rFonts w:hint="eastAsia"/>
        </w:rPr>
        <w:t>，</w:t>
      </w:r>
      <w:r w:rsidR="004D0341">
        <w:rPr>
          <w:rFonts w:hint="eastAsia"/>
        </w:rPr>
        <w:t>AAAAAA</w:t>
      </w:r>
      <w:r>
        <w:rPr>
          <w:rFonts w:hint="eastAsia"/>
        </w:rPr>
        <w:t>为序列号</w:t>
      </w:r>
      <w:r w:rsidR="004D0341">
        <w:rPr>
          <w:rFonts w:hint="eastAsia"/>
        </w:rPr>
        <w:t>，</w:t>
      </w:r>
      <w:r w:rsidR="00583A84">
        <w:rPr>
          <w:rFonts w:hint="eastAsia"/>
        </w:rPr>
        <w:t>为参数表中的值。</w:t>
      </w:r>
    </w:p>
    <w:p w:rsidR="004A41DD" w:rsidRPr="004D2143" w:rsidRDefault="004A41DD" w:rsidP="007F1B3D">
      <w:pPr>
        <w:spacing w:line="360" w:lineRule="auto"/>
        <w:ind w:firstLineChars="200" w:firstLine="420"/>
      </w:pPr>
    </w:p>
    <w:p w:rsidR="004A41DD" w:rsidRPr="00084FD9" w:rsidRDefault="004A41DD" w:rsidP="004A41DD">
      <w:pPr>
        <w:pStyle w:val="3"/>
        <w:numPr>
          <w:ilvl w:val="2"/>
          <w:numId w:val="1"/>
        </w:numPr>
        <w:rPr>
          <w:sz w:val="28"/>
        </w:rPr>
      </w:pPr>
      <w:bookmarkStart w:id="161" w:name="_Toc40549465"/>
      <w:r w:rsidRPr="00084FD9">
        <w:rPr>
          <w:rFonts w:hint="eastAsia"/>
          <w:sz w:val="28"/>
        </w:rPr>
        <w:t>DEVICE_COMPONENT_LIST</w:t>
      </w:r>
      <w:r>
        <w:rPr>
          <w:rFonts w:hint="eastAsia"/>
          <w:sz w:val="28"/>
        </w:rPr>
        <w:t>（设备部件表）</w:t>
      </w:r>
      <w:bookmarkEnd w:id="16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4A41DD" w:rsidTr="004D2143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4A41DD" w:rsidTr="004D2143">
        <w:tc>
          <w:tcPr>
            <w:tcW w:w="3369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COMPONENT_TYPE_ID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 w:rsidR="0096534A"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部件描述</w:t>
            </w:r>
          </w:p>
        </w:tc>
      </w:tr>
      <w:tr w:rsidR="0002523E" w:rsidTr="004D2143">
        <w:tc>
          <w:tcPr>
            <w:tcW w:w="3369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146948" w:rsidTr="00EA0077">
        <w:tc>
          <w:tcPr>
            <w:tcW w:w="3369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F92B2B" w:rsidRDefault="00F92B2B" w:rsidP="004A41DD">
      <w:pPr>
        <w:spacing w:line="360" w:lineRule="auto"/>
        <w:ind w:firstLineChars="200" w:firstLine="420"/>
      </w:pPr>
      <w:r>
        <w:t>每一个设备</w:t>
      </w:r>
      <w:r>
        <w:rPr>
          <w:rFonts w:hint="eastAsia"/>
        </w:rPr>
        <w:t>，</w:t>
      </w:r>
      <w:r>
        <w:t>可以包含多个组件</w:t>
      </w:r>
      <w:r>
        <w:rPr>
          <w:rFonts w:hint="eastAsia"/>
        </w:rPr>
        <w:t>。同一个</w:t>
      </w:r>
      <w:r w:rsidR="001C03D3">
        <w:rPr>
          <w:rFonts w:hint="eastAsia"/>
        </w:rPr>
        <w:t>组件</w:t>
      </w:r>
      <w:r>
        <w:rPr>
          <w:rFonts w:hint="eastAsia"/>
        </w:rPr>
        <w:t>只能被同一个设备包含一次。</w:t>
      </w:r>
    </w:p>
    <w:p w:rsidR="00F92B2B" w:rsidRPr="004F6C75" w:rsidRDefault="00F92B2B" w:rsidP="004A41DD">
      <w:pPr>
        <w:spacing w:line="360" w:lineRule="auto"/>
        <w:ind w:firstLineChars="200" w:firstLine="420"/>
      </w:pPr>
    </w:p>
    <w:p w:rsidR="004A41DD" w:rsidRDefault="004A41DD" w:rsidP="004A41DD">
      <w:pPr>
        <w:spacing w:line="360" w:lineRule="auto"/>
        <w:ind w:firstLineChars="200" w:firstLine="420"/>
      </w:pPr>
      <w:r>
        <w:t>通过设备</w:t>
      </w:r>
      <w:r>
        <w:rPr>
          <w:rFonts w:hint="eastAsia"/>
        </w:rPr>
        <w:t>-</w:t>
      </w:r>
      <w:r>
        <w:rPr>
          <w:rFonts w:hint="eastAsia"/>
        </w:rPr>
        <w:t>部件</w:t>
      </w:r>
      <w:r>
        <w:rPr>
          <w:rFonts w:hint="eastAsia"/>
        </w:rPr>
        <w:t>-</w:t>
      </w:r>
      <w:r>
        <w:rPr>
          <w:rFonts w:hint="eastAsia"/>
        </w:rPr>
        <w:t>属性方式，构建一个设备类型的全部属性。</w:t>
      </w:r>
    </w:p>
    <w:p w:rsidR="00A344DA" w:rsidRDefault="00A344DA" w:rsidP="00084FD9">
      <w:pPr>
        <w:spacing w:line="360" w:lineRule="auto"/>
        <w:ind w:firstLineChars="200" w:firstLine="420"/>
      </w:pPr>
    </w:p>
    <w:p w:rsidR="00DF0B63" w:rsidRPr="00405881" w:rsidRDefault="005441C7" w:rsidP="00DF0B63">
      <w:pPr>
        <w:pStyle w:val="3"/>
        <w:numPr>
          <w:ilvl w:val="2"/>
          <w:numId w:val="1"/>
        </w:numPr>
        <w:rPr>
          <w:sz w:val="28"/>
        </w:rPr>
      </w:pPr>
      <w:bookmarkStart w:id="162" w:name="_Toc40549466"/>
      <w:r>
        <w:rPr>
          <w:rFonts w:hint="eastAsia"/>
          <w:sz w:val="28"/>
        </w:rPr>
        <w:t>COMPONENT_LIST</w:t>
      </w:r>
      <w:r w:rsidR="00DF0B63">
        <w:rPr>
          <w:rFonts w:hint="eastAsia"/>
          <w:sz w:val="28"/>
        </w:rPr>
        <w:t>（设备</w:t>
      </w:r>
      <w:r>
        <w:rPr>
          <w:rFonts w:hint="eastAsia"/>
          <w:sz w:val="28"/>
        </w:rPr>
        <w:t>组件</w:t>
      </w:r>
      <w:r w:rsidR="00DF0B63">
        <w:rPr>
          <w:rFonts w:hint="eastAsia"/>
          <w:sz w:val="28"/>
        </w:rPr>
        <w:t>表）</w:t>
      </w:r>
      <w:bookmarkEnd w:id="16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DF0B63" w:rsidTr="007D5BC3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DF0B63" w:rsidTr="007D5BC3">
        <w:tc>
          <w:tcPr>
            <w:tcW w:w="3369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类型中文名称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F92B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类型英文名称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F92B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类型编号</w:t>
            </w:r>
          </w:p>
        </w:tc>
      </w:tr>
      <w:tr w:rsidR="00557922" w:rsidTr="007D5BC3">
        <w:tc>
          <w:tcPr>
            <w:tcW w:w="3369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 w:rsidR="0096534A"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部件描述</w:t>
            </w:r>
          </w:p>
        </w:tc>
      </w:tr>
      <w:tr w:rsidR="0002523E" w:rsidTr="007D5BC3">
        <w:tc>
          <w:tcPr>
            <w:tcW w:w="3369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146948" w:rsidTr="00C816A7">
        <w:tc>
          <w:tcPr>
            <w:tcW w:w="3369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DF0B63" w:rsidRDefault="00084FD9" w:rsidP="00DF0B63">
      <w:pPr>
        <w:spacing w:line="360" w:lineRule="auto"/>
        <w:ind w:firstLineChars="200" w:firstLine="420"/>
      </w:pPr>
      <w:r>
        <w:t>一个部件可以包含多个属性</w:t>
      </w:r>
      <w:r>
        <w:rPr>
          <w:rFonts w:hint="eastAsia"/>
        </w:rPr>
        <w:t>。</w:t>
      </w:r>
    </w:p>
    <w:p w:rsidR="009D2845" w:rsidRDefault="004E7C06" w:rsidP="009D2845">
      <w:pPr>
        <w:spacing w:line="360" w:lineRule="auto"/>
        <w:ind w:firstLineChars="200" w:firstLine="420"/>
      </w:pPr>
      <w:r>
        <w:rPr>
          <w:rFonts w:hint="eastAsia"/>
        </w:rPr>
        <w:t>部件编号规则：</w:t>
      </w:r>
      <w:r>
        <w:rPr>
          <w:rFonts w:hint="eastAsia"/>
        </w:rPr>
        <w:t>CMP_AAAAAA</w:t>
      </w:r>
      <w:r w:rsidR="004D01EB">
        <w:rPr>
          <w:rFonts w:hint="eastAsia"/>
        </w:rPr>
        <w:t>AA</w:t>
      </w:r>
      <w:r>
        <w:rPr>
          <w:rFonts w:hint="eastAsia"/>
        </w:rPr>
        <w:t>。其中，</w:t>
      </w:r>
      <w:r>
        <w:rPr>
          <w:rFonts w:hint="eastAsia"/>
        </w:rPr>
        <w:t>AAAAAA</w:t>
      </w:r>
      <w:r w:rsidR="004D01EB">
        <w:rPr>
          <w:rFonts w:hint="eastAsia"/>
        </w:rPr>
        <w:t>AA</w:t>
      </w:r>
      <w:r w:rsidR="004F6C75">
        <w:rPr>
          <w:rFonts w:hint="eastAsia"/>
        </w:rPr>
        <w:t>为部件序列号，从参数表中获取。</w:t>
      </w:r>
    </w:p>
    <w:p w:rsidR="005049A0" w:rsidRDefault="005049A0" w:rsidP="009D2845">
      <w:pPr>
        <w:spacing w:line="360" w:lineRule="auto"/>
        <w:ind w:firstLineChars="200" w:firstLine="420"/>
      </w:pPr>
      <w:r>
        <w:t>一个组件可以同时给多个设备使用</w:t>
      </w:r>
      <w:r>
        <w:rPr>
          <w:rFonts w:hint="eastAsia"/>
        </w:rPr>
        <w:t>。</w:t>
      </w:r>
    </w:p>
    <w:p w:rsidR="007719B6" w:rsidRDefault="007719B6" w:rsidP="009D2845">
      <w:pPr>
        <w:spacing w:line="360" w:lineRule="auto"/>
        <w:ind w:firstLineChars="200" w:firstLine="420"/>
      </w:pPr>
    </w:p>
    <w:p w:rsidR="0003642A" w:rsidRPr="00084FD9" w:rsidRDefault="00084FD9" w:rsidP="00084FD9">
      <w:pPr>
        <w:pStyle w:val="3"/>
        <w:numPr>
          <w:ilvl w:val="2"/>
          <w:numId w:val="1"/>
        </w:numPr>
        <w:rPr>
          <w:sz w:val="28"/>
        </w:rPr>
      </w:pPr>
      <w:bookmarkStart w:id="163" w:name="_Toc40549467"/>
      <w:r w:rsidRPr="00084FD9">
        <w:rPr>
          <w:rFonts w:hint="eastAsia"/>
          <w:sz w:val="28"/>
        </w:rPr>
        <w:t>COMPONENT_PROPERTY_LIST</w:t>
      </w:r>
      <w:r w:rsidR="0025502C">
        <w:rPr>
          <w:rFonts w:hint="eastAsia"/>
          <w:sz w:val="28"/>
        </w:rPr>
        <w:t>（组件</w:t>
      </w:r>
      <w:r>
        <w:rPr>
          <w:rFonts w:hint="eastAsia"/>
          <w:sz w:val="28"/>
        </w:rPr>
        <w:t>属性列表）</w:t>
      </w:r>
      <w:bookmarkEnd w:id="16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33197F" w:rsidP="0033197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</w:t>
            </w:r>
            <w:r w:rsidR="00084FD9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33197F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084FD9">
              <w:rPr>
                <w:color w:val="auto"/>
                <w:sz w:val="20"/>
              </w:rPr>
              <w:t>ID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33197F">
            <w:pPr>
              <w:pStyle w:val="Default"/>
              <w:rPr>
                <w:color w:val="auto"/>
                <w:sz w:val="20"/>
              </w:rPr>
            </w:pPr>
            <w:r w:rsidRPr="0003642A">
              <w:rPr>
                <w:color w:val="auto"/>
                <w:sz w:val="20"/>
              </w:rPr>
              <w:t>PROPERTY</w:t>
            </w:r>
            <w:r w:rsidR="0033197F">
              <w:rPr>
                <w:rFonts w:hint="eastAsia"/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33197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VALUE_S</w:t>
            </w:r>
          </w:p>
        </w:tc>
        <w:tc>
          <w:tcPr>
            <w:tcW w:w="1701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字符串类型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VALUE_F</w:t>
            </w:r>
          </w:p>
        </w:tc>
        <w:tc>
          <w:tcPr>
            <w:tcW w:w="1701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FLOAT</w:t>
            </w:r>
          </w:p>
        </w:tc>
        <w:tc>
          <w:tcPr>
            <w:tcW w:w="3685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，小数类型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VALUE_I</w:t>
            </w:r>
          </w:p>
        </w:tc>
        <w:tc>
          <w:tcPr>
            <w:tcW w:w="1701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整数类型</w:t>
            </w:r>
          </w:p>
        </w:tc>
      </w:tr>
      <w:tr w:rsidR="00397DCC" w:rsidTr="00084FD9">
        <w:tc>
          <w:tcPr>
            <w:tcW w:w="3369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 w:rsidR="0096534A"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</w:tcPr>
          <w:p w:rsidR="00397DCC" w:rsidRDefault="00BC3609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397DCC" w:rsidRDefault="00BC3609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2523E" w:rsidTr="00084FD9">
        <w:tc>
          <w:tcPr>
            <w:tcW w:w="3369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2523E" w:rsidRDefault="0002523E" w:rsidP="000252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，该记录归属的系统用户。</w:t>
            </w:r>
          </w:p>
        </w:tc>
      </w:tr>
      <w:tr w:rsidR="00146948" w:rsidTr="00C33054">
        <w:tc>
          <w:tcPr>
            <w:tcW w:w="3369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7719B6" w:rsidRDefault="008F5B0B" w:rsidP="007719B6">
      <w:pPr>
        <w:spacing w:line="360" w:lineRule="auto"/>
        <w:ind w:firstLineChars="200" w:firstLine="420"/>
      </w:pPr>
      <w:r>
        <w:t>定义一个部件包含的属性集合</w:t>
      </w:r>
      <w:r>
        <w:rPr>
          <w:rFonts w:hint="eastAsia"/>
        </w:rPr>
        <w:t>。</w:t>
      </w:r>
      <w:bookmarkStart w:id="164" w:name="_Toc40549468"/>
    </w:p>
    <w:p w:rsidR="007719B6" w:rsidRDefault="00EE0B50" w:rsidP="007719B6">
      <w:pPr>
        <w:spacing w:line="360" w:lineRule="auto"/>
        <w:ind w:firstLineChars="200" w:firstLine="420"/>
      </w:pPr>
      <w:r>
        <w:t>一个属性可以给多个组件使用</w:t>
      </w:r>
      <w:r>
        <w:rPr>
          <w:rFonts w:hint="eastAsia"/>
        </w:rPr>
        <w:t>。</w:t>
      </w:r>
    </w:p>
    <w:p w:rsidR="004A41DD" w:rsidRPr="00405881" w:rsidRDefault="004A41DD" w:rsidP="007719B6">
      <w:pPr>
        <w:pStyle w:val="3"/>
        <w:numPr>
          <w:ilvl w:val="2"/>
          <w:numId w:val="1"/>
        </w:numPr>
        <w:rPr>
          <w:sz w:val="28"/>
        </w:rPr>
      </w:pPr>
      <w:r w:rsidRPr="0003642A">
        <w:rPr>
          <w:sz w:val="28"/>
        </w:rPr>
        <w:t>PROPERTY</w:t>
      </w:r>
      <w:r>
        <w:rPr>
          <w:rFonts w:hint="eastAsia"/>
          <w:sz w:val="28"/>
        </w:rPr>
        <w:t>_</w:t>
      </w:r>
      <w:r w:rsidR="005441C7">
        <w:rPr>
          <w:rFonts w:hint="eastAsia"/>
          <w:sz w:val="28"/>
        </w:rPr>
        <w:t>LIST</w:t>
      </w:r>
      <w:r w:rsidR="005441C7">
        <w:rPr>
          <w:rFonts w:hint="eastAsia"/>
          <w:sz w:val="28"/>
        </w:rPr>
        <w:t>（属性列</w:t>
      </w:r>
      <w:r>
        <w:rPr>
          <w:rFonts w:hint="eastAsia"/>
          <w:sz w:val="28"/>
        </w:rPr>
        <w:t>表）</w:t>
      </w:r>
      <w:bookmarkEnd w:id="16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4A41DD" w:rsidTr="004D2143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4A41DD" w:rsidTr="004D2143">
        <w:tc>
          <w:tcPr>
            <w:tcW w:w="3369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1123C" w:rsidTr="004D2143">
        <w:tc>
          <w:tcPr>
            <w:tcW w:w="3369" w:type="dxa"/>
          </w:tcPr>
          <w:p w:rsidR="0051123C" w:rsidRDefault="0051123C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COMPONENT_ID</w:t>
            </w:r>
          </w:p>
        </w:tc>
        <w:tc>
          <w:tcPr>
            <w:tcW w:w="1701" w:type="dxa"/>
          </w:tcPr>
          <w:p w:rsidR="0051123C" w:rsidRDefault="0051123C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51123C" w:rsidRDefault="0051123C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归属的组件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属性中文名称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属性英文名称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属性编号</w:t>
            </w:r>
          </w:p>
        </w:tc>
      </w:tr>
      <w:tr w:rsidR="004A41DD" w:rsidTr="004D2143">
        <w:tc>
          <w:tcPr>
            <w:tcW w:w="3369" w:type="dxa"/>
          </w:tcPr>
          <w:p w:rsidR="004A41DD" w:rsidRPr="0003642A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VALUE_TYPE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A41DD" w:rsidRPr="0003642A" w:rsidRDefault="004A41DD" w:rsidP="004D2143">
            <w:pPr>
              <w:pStyle w:val="Default"/>
              <w:rPr>
                <w:b/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rFonts w:hint="eastAsia"/>
                <w:color w:val="auto"/>
                <w:sz w:val="20"/>
              </w:rPr>
              <w:t>：字符串类型，</w:t>
            </w:r>
            <w:r>
              <w:rPr>
                <w:rFonts w:hint="eastAsia"/>
                <w:color w:val="auto"/>
                <w:sz w:val="20"/>
              </w:rPr>
              <w:t>F</w:t>
            </w:r>
            <w:r>
              <w:rPr>
                <w:rFonts w:hint="eastAsia"/>
                <w:color w:val="auto"/>
                <w:sz w:val="20"/>
              </w:rPr>
              <w:t>：小数类型，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rFonts w:hint="eastAsia"/>
                <w:color w:val="auto"/>
                <w:sz w:val="20"/>
              </w:rPr>
              <w:t>：整数类型，数据字典类型：</w:t>
            </w:r>
            <w:r w:rsidRPr="0003642A">
              <w:rPr>
                <w:color w:val="auto"/>
                <w:sz w:val="20"/>
              </w:rPr>
              <w:t>PROPERTY</w:t>
            </w:r>
            <w:r>
              <w:rPr>
                <w:rFonts w:hint="eastAsia"/>
                <w:color w:val="auto"/>
                <w:sz w:val="20"/>
              </w:rPr>
              <w:t>_VALUE_TYPE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</w:t>
            </w:r>
            <w:r>
              <w:rPr>
                <w:color w:val="auto"/>
                <w:sz w:val="20"/>
              </w:rPr>
              <w:t>S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字符串类型数据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VALUE_I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整数类型数据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VALUE_F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FLOAT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浮点数类型数据</w:t>
            </w:r>
          </w:p>
        </w:tc>
      </w:tr>
      <w:tr w:rsidR="004A41DD" w:rsidTr="004D2143">
        <w:tc>
          <w:tcPr>
            <w:tcW w:w="3369" w:type="dxa"/>
          </w:tcPr>
          <w:p w:rsidR="004A41DD" w:rsidRPr="0003642A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 w:rsidR="0096534A"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属性描述</w:t>
            </w:r>
          </w:p>
        </w:tc>
      </w:tr>
      <w:tr w:rsidR="004A41DD" w:rsidTr="004D2143">
        <w:tc>
          <w:tcPr>
            <w:tcW w:w="3369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A41DD" w:rsidRDefault="004A41DD" w:rsidP="004D214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该属性归属的系统用户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801D85">
        <w:tc>
          <w:tcPr>
            <w:tcW w:w="3369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4A41DD" w:rsidRDefault="004A41DD" w:rsidP="004A41DD">
      <w:pPr>
        <w:spacing w:line="360" w:lineRule="auto"/>
        <w:ind w:firstLineChars="200" w:firstLine="420"/>
      </w:pPr>
      <w:r>
        <w:rPr>
          <w:rFonts w:hint="eastAsia"/>
        </w:rPr>
        <w:t>设备参数的属性类型表，属性类型主要有文字类型，整数类型，小数类型等，可用属性值参见数据字典</w:t>
      </w:r>
      <w:r w:rsidRPr="00AE0485">
        <w:t>PROPERTY</w:t>
      </w:r>
      <w:r w:rsidRPr="00AE0485">
        <w:rPr>
          <w:rFonts w:hint="eastAsia"/>
        </w:rPr>
        <w:t>_VALUE_TYPE</w:t>
      </w:r>
      <w:r>
        <w:rPr>
          <w:rFonts w:hint="eastAsia"/>
        </w:rPr>
        <w:t>。</w:t>
      </w:r>
    </w:p>
    <w:p w:rsidR="004A41DD" w:rsidRDefault="004A41DD" w:rsidP="004A41DD">
      <w:pPr>
        <w:spacing w:line="360" w:lineRule="auto"/>
        <w:ind w:firstLineChars="200" w:firstLine="420"/>
      </w:pPr>
      <w:r>
        <w:rPr>
          <w:rFonts w:hint="eastAsia"/>
        </w:rPr>
        <w:t>属性类型编码规则：</w:t>
      </w:r>
      <w:r>
        <w:rPr>
          <w:rFonts w:hint="eastAsia"/>
        </w:rPr>
        <w:t>PRP_AAA_BBBBBBBB</w:t>
      </w:r>
      <w:r>
        <w:rPr>
          <w:rFonts w:hint="eastAsia"/>
        </w:rPr>
        <w:t>。其中，</w:t>
      </w:r>
      <w:r>
        <w:rPr>
          <w:rFonts w:hint="eastAsia"/>
        </w:rPr>
        <w:t>AAA</w:t>
      </w:r>
      <w:r>
        <w:rPr>
          <w:rFonts w:hint="eastAsia"/>
        </w:rPr>
        <w:t>为属性值类型，取值为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FLT</w:t>
      </w:r>
      <w:r>
        <w:rPr>
          <w:rFonts w:hint="eastAsia"/>
        </w:rPr>
        <w:t>，</w:t>
      </w:r>
      <w:r>
        <w:rPr>
          <w:rFonts w:hint="eastAsia"/>
        </w:rPr>
        <w:t>BBBBBBBB</w:t>
      </w:r>
      <w:r>
        <w:rPr>
          <w:rFonts w:hint="eastAsia"/>
        </w:rPr>
        <w:t>为属性序列号值。</w:t>
      </w:r>
    </w:p>
    <w:p w:rsidR="00673C6E" w:rsidRPr="007719B6" w:rsidRDefault="00673C6E" w:rsidP="009D2845">
      <w:pPr>
        <w:spacing w:line="360" w:lineRule="auto"/>
        <w:ind w:firstLineChars="200" w:firstLine="420"/>
      </w:pPr>
    </w:p>
    <w:p w:rsidR="00673C6E" w:rsidRDefault="00673C6E" w:rsidP="009D2845">
      <w:pPr>
        <w:spacing w:line="360" w:lineRule="auto"/>
        <w:ind w:firstLineChars="200" w:firstLine="420"/>
      </w:pPr>
    </w:p>
    <w:p w:rsidR="00980C97" w:rsidRPr="0053231B" w:rsidRDefault="0053231B" w:rsidP="00980C97">
      <w:pPr>
        <w:pStyle w:val="2"/>
        <w:numPr>
          <w:ilvl w:val="1"/>
          <w:numId w:val="1"/>
        </w:numPr>
        <w:rPr>
          <w:rFonts w:ascii="Calibri" w:hAnsi="Calibri"/>
        </w:rPr>
      </w:pPr>
      <w:bookmarkStart w:id="165" w:name="_Toc40549469"/>
      <w:r>
        <w:rPr>
          <w:rFonts w:ascii="Calibri" w:hAnsi="Calibri" w:hint="eastAsia"/>
        </w:rPr>
        <w:t>OA</w:t>
      </w:r>
      <w:r w:rsidR="00980C97" w:rsidRPr="0053231B">
        <w:rPr>
          <w:rFonts w:ascii="Calibri" w:hAnsi="Calibri" w:hint="eastAsia"/>
        </w:rPr>
        <w:t>部分</w:t>
      </w:r>
      <w:bookmarkEnd w:id="165"/>
    </w:p>
    <w:p w:rsidR="00980C97" w:rsidRPr="00980C97" w:rsidRDefault="00980C97" w:rsidP="00980C97">
      <w:pPr>
        <w:pStyle w:val="3"/>
        <w:numPr>
          <w:ilvl w:val="2"/>
          <w:numId w:val="1"/>
        </w:numPr>
        <w:rPr>
          <w:sz w:val="28"/>
        </w:rPr>
      </w:pPr>
      <w:bookmarkStart w:id="166" w:name="_Toc40549470"/>
      <w:r>
        <w:rPr>
          <w:rFonts w:hint="eastAsia"/>
          <w:sz w:val="28"/>
        </w:rPr>
        <w:t>BulletinBoard(</w:t>
      </w:r>
      <w:r w:rsidRPr="00980C97">
        <w:rPr>
          <w:rFonts w:hint="eastAsia"/>
          <w:sz w:val="28"/>
        </w:rPr>
        <w:t>公告牌表</w:t>
      </w:r>
      <w:r>
        <w:rPr>
          <w:rFonts w:hint="eastAsia"/>
          <w:sz w:val="28"/>
        </w:rPr>
        <w:t>)</w:t>
      </w:r>
      <w:bookmarkEnd w:id="16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980C97" w:rsidTr="006036BB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980C97" w:rsidTr="006036BB">
        <w:tc>
          <w:tcPr>
            <w:tcW w:w="3369" w:type="dxa"/>
            <w:shd w:val="clear" w:color="auto" w:fill="auto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980C9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BULLETIN_CODE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公告编号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公告标题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PUBLISHER_ID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PUBLISHER_DEPT_ID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</w:t>
            </w:r>
            <w:proofErr w:type="gramStart"/>
            <w:r>
              <w:rPr>
                <w:rFonts w:hint="eastAsia"/>
                <w:color w:val="auto"/>
                <w:sz w:val="20"/>
              </w:rPr>
              <w:t>人部门</w:t>
            </w:r>
            <w:proofErr w:type="gramEnd"/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PUBLISH_DATE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发布日期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内容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存储的文件路径</w:t>
            </w:r>
          </w:p>
        </w:tc>
      </w:tr>
      <w:tr w:rsidR="004109B8" w:rsidTr="006036BB">
        <w:tc>
          <w:tcPr>
            <w:tcW w:w="3369" w:type="dxa"/>
          </w:tcPr>
          <w:p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</w:tcPr>
          <w:p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发布状态，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：未发布，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：已正式发布</w:t>
            </w:r>
          </w:p>
        </w:tc>
      </w:tr>
      <w:tr w:rsidR="00146948" w:rsidTr="006036BB">
        <w:tc>
          <w:tcPr>
            <w:tcW w:w="3369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该属性归属的系统用户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146948" w:rsidTr="007E6679">
        <w:tc>
          <w:tcPr>
            <w:tcW w:w="3369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146948" w:rsidRDefault="00146948" w:rsidP="001469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</w:t>
            </w: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HAR</w:t>
            </w:r>
            <w:r>
              <w:rPr>
                <w:color w:val="auto"/>
                <w:sz w:val="20"/>
              </w:rPr>
              <w:t>(50)</w:t>
            </w:r>
          </w:p>
        </w:tc>
        <w:tc>
          <w:tcPr>
            <w:tcW w:w="3685" w:type="dxa"/>
          </w:tcPr>
          <w:p w:rsidR="00146948" w:rsidRDefault="00146948" w:rsidP="0014694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当前状态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 w:rsidRPr="00FC4995">
              <w:rPr>
                <w:color w:val="auto"/>
                <w:sz w:val="20"/>
              </w:rPr>
              <w:t>ACCOUNT_STATUS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</w:tbl>
    <w:p w:rsidR="00980C97" w:rsidRPr="004109B8" w:rsidRDefault="00980C97" w:rsidP="009D2845">
      <w:pPr>
        <w:spacing w:line="360" w:lineRule="auto"/>
        <w:ind w:firstLineChars="200" w:firstLine="420"/>
      </w:pPr>
    </w:p>
    <w:p w:rsidR="00F5342D" w:rsidRPr="00084FD9" w:rsidRDefault="00F5342D" w:rsidP="009D2845">
      <w:pPr>
        <w:spacing w:line="360" w:lineRule="auto"/>
        <w:ind w:firstLineChars="200" w:firstLine="420"/>
      </w:pPr>
      <w:bookmarkStart w:id="167" w:name="_GoBack"/>
      <w:bookmarkEnd w:id="167"/>
    </w:p>
    <w:sectPr w:rsidR="00F5342D" w:rsidRPr="00084FD9" w:rsidSect="004D0B20">
      <w:headerReference w:type="default" r:id="rId9"/>
      <w:footerReference w:type="default" r:id="rId10"/>
      <w:pgSz w:w="11906" w:h="16838"/>
      <w:pgMar w:top="1702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1EB" w:rsidRDefault="004D01EB" w:rsidP="004D0B20">
      <w:r>
        <w:separator/>
      </w:r>
    </w:p>
  </w:endnote>
  <w:endnote w:type="continuationSeparator" w:id="0">
    <w:p w:rsidR="004D01EB" w:rsidRDefault="004D01EB" w:rsidP="004D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1EB" w:rsidRDefault="004D01EB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r>
      <w:fldChar w:fldCharType="begin"/>
    </w:r>
    <w:r>
      <w:instrText xml:space="preserve"> DATE \@ "yyyy-MM-dd" </w:instrText>
    </w:r>
    <w:r>
      <w:fldChar w:fldCharType="separate"/>
    </w:r>
    <w:r w:rsidR="003A7BAC">
      <w:rPr>
        <w:noProof/>
      </w:rPr>
      <w:t>2020-05-26</w:t>
    </w:r>
    <w:r>
      <w:fldChar w:fldCharType="end"/>
    </w:r>
    <w:r>
      <w:rPr>
        <w:rFonts w:hint="eastAsia"/>
      </w:rPr>
      <w:tab/>
      <w:t>JamesSoft</w:t>
    </w:r>
    <w:r>
      <w:t>机密信息，未经允许不得扩散</w:t>
    </w:r>
    <w:r>
      <w:rPr>
        <w:lang w:val="zh-CN"/>
      </w:rPr>
      <w:t xml:space="preserve"> </w:t>
    </w:r>
    <w:r>
      <w:rPr>
        <w:rFonts w:hint="eastAsia"/>
        <w:lang w:val="zh-CN"/>
      </w:rP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6948" w:rsidRPr="00146948">
      <w:rPr>
        <w:b/>
        <w:bCs/>
        <w:noProof/>
        <w:lang w:val="zh-CN"/>
      </w:rPr>
      <w:t>35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146948" w:rsidRPr="00146948">
        <w:rPr>
          <w:b/>
          <w:bCs/>
          <w:noProof/>
          <w:lang w:val="zh-CN"/>
        </w:rPr>
        <w:t>36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1EB" w:rsidRDefault="004D01EB" w:rsidP="004D0B20">
      <w:r>
        <w:separator/>
      </w:r>
    </w:p>
  </w:footnote>
  <w:footnote w:type="continuationSeparator" w:id="0">
    <w:p w:rsidR="004D01EB" w:rsidRDefault="004D01EB" w:rsidP="004D0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1EB" w:rsidRDefault="004D01EB">
    <w:pPr>
      <w:pStyle w:val="a7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 xml:space="preserve">JDS </w:t>
    </w:r>
    <w:r>
      <w:rPr>
        <w:rFonts w:hint="eastAsia"/>
      </w:rPr>
      <w:t>数据库设计说明（仅限内部使用）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1AE7"/>
    <w:multiLevelType w:val="hybridMultilevel"/>
    <w:tmpl w:val="AA7E19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6F61AB9"/>
    <w:multiLevelType w:val="multilevel"/>
    <w:tmpl w:val="16F61AB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9F621BE"/>
    <w:multiLevelType w:val="multilevel"/>
    <w:tmpl w:val="49F621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CA20B61"/>
    <w:multiLevelType w:val="multilevel"/>
    <w:tmpl w:val="5CA20B6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8C36F2"/>
    <w:multiLevelType w:val="multilevel"/>
    <w:tmpl w:val="678C36F2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13"/>
    <w:rsid w:val="0000176F"/>
    <w:rsid w:val="00002448"/>
    <w:rsid w:val="00002D79"/>
    <w:rsid w:val="00004F85"/>
    <w:rsid w:val="00006E7D"/>
    <w:rsid w:val="00007077"/>
    <w:rsid w:val="00010D45"/>
    <w:rsid w:val="00011690"/>
    <w:rsid w:val="00011B4C"/>
    <w:rsid w:val="0001286D"/>
    <w:rsid w:val="00014356"/>
    <w:rsid w:val="00014BD5"/>
    <w:rsid w:val="000157A7"/>
    <w:rsid w:val="000213ED"/>
    <w:rsid w:val="00021A87"/>
    <w:rsid w:val="0002254B"/>
    <w:rsid w:val="00024A72"/>
    <w:rsid w:val="000250FB"/>
    <w:rsid w:val="0002523E"/>
    <w:rsid w:val="00025F0E"/>
    <w:rsid w:val="0002732A"/>
    <w:rsid w:val="00027E8F"/>
    <w:rsid w:val="0003082C"/>
    <w:rsid w:val="0003279D"/>
    <w:rsid w:val="00032E6C"/>
    <w:rsid w:val="00033845"/>
    <w:rsid w:val="0003642A"/>
    <w:rsid w:val="00040E6F"/>
    <w:rsid w:val="00042637"/>
    <w:rsid w:val="00052B50"/>
    <w:rsid w:val="00055532"/>
    <w:rsid w:val="00056090"/>
    <w:rsid w:val="0005631E"/>
    <w:rsid w:val="00057527"/>
    <w:rsid w:val="00057DC2"/>
    <w:rsid w:val="00060344"/>
    <w:rsid w:val="00062912"/>
    <w:rsid w:val="000679FA"/>
    <w:rsid w:val="00071970"/>
    <w:rsid w:val="0007302E"/>
    <w:rsid w:val="00075671"/>
    <w:rsid w:val="00075713"/>
    <w:rsid w:val="00081CBF"/>
    <w:rsid w:val="00082128"/>
    <w:rsid w:val="000836A1"/>
    <w:rsid w:val="00084FD9"/>
    <w:rsid w:val="00086F44"/>
    <w:rsid w:val="00086FD7"/>
    <w:rsid w:val="00087164"/>
    <w:rsid w:val="0008748D"/>
    <w:rsid w:val="00087A60"/>
    <w:rsid w:val="00090720"/>
    <w:rsid w:val="00090D31"/>
    <w:rsid w:val="0009451E"/>
    <w:rsid w:val="00096E87"/>
    <w:rsid w:val="000A110E"/>
    <w:rsid w:val="000A154C"/>
    <w:rsid w:val="000A3F12"/>
    <w:rsid w:val="000A568F"/>
    <w:rsid w:val="000B146D"/>
    <w:rsid w:val="000B2C02"/>
    <w:rsid w:val="000C1250"/>
    <w:rsid w:val="000C1E26"/>
    <w:rsid w:val="000C286C"/>
    <w:rsid w:val="000C3E6B"/>
    <w:rsid w:val="000C4700"/>
    <w:rsid w:val="000C5D4E"/>
    <w:rsid w:val="000C6621"/>
    <w:rsid w:val="000D09E3"/>
    <w:rsid w:val="000D52C1"/>
    <w:rsid w:val="000E144A"/>
    <w:rsid w:val="000E20D4"/>
    <w:rsid w:val="000E28EC"/>
    <w:rsid w:val="000E33BD"/>
    <w:rsid w:val="000E35CE"/>
    <w:rsid w:val="000E3906"/>
    <w:rsid w:val="000E67D5"/>
    <w:rsid w:val="000F02E4"/>
    <w:rsid w:val="000F1946"/>
    <w:rsid w:val="000F2A92"/>
    <w:rsid w:val="000F56EA"/>
    <w:rsid w:val="000F74BF"/>
    <w:rsid w:val="000F78A7"/>
    <w:rsid w:val="000F7D22"/>
    <w:rsid w:val="000F7E71"/>
    <w:rsid w:val="00100786"/>
    <w:rsid w:val="00102036"/>
    <w:rsid w:val="00102629"/>
    <w:rsid w:val="0010476D"/>
    <w:rsid w:val="0010505D"/>
    <w:rsid w:val="001055BE"/>
    <w:rsid w:val="00105A81"/>
    <w:rsid w:val="00106BE4"/>
    <w:rsid w:val="001079B8"/>
    <w:rsid w:val="00107F04"/>
    <w:rsid w:val="00114FFF"/>
    <w:rsid w:val="00115EE9"/>
    <w:rsid w:val="001162F0"/>
    <w:rsid w:val="00130B0E"/>
    <w:rsid w:val="00134088"/>
    <w:rsid w:val="00135142"/>
    <w:rsid w:val="00141885"/>
    <w:rsid w:val="00141C1B"/>
    <w:rsid w:val="001441F0"/>
    <w:rsid w:val="00146948"/>
    <w:rsid w:val="00146E3A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58FF"/>
    <w:rsid w:val="00186BC3"/>
    <w:rsid w:val="00190D03"/>
    <w:rsid w:val="00192D33"/>
    <w:rsid w:val="00192F71"/>
    <w:rsid w:val="001A4B08"/>
    <w:rsid w:val="001A612A"/>
    <w:rsid w:val="001A666B"/>
    <w:rsid w:val="001A7302"/>
    <w:rsid w:val="001B1750"/>
    <w:rsid w:val="001B25E7"/>
    <w:rsid w:val="001B3307"/>
    <w:rsid w:val="001B4D96"/>
    <w:rsid w:val="001B6180"/>
    <w:rsid w:val="001B7B5F"/>
    <w:rsid w:val="001C03D3"/>
    <w:rsid w:val="001C1090"/>
    <w:rsid w:val="001C28A3"/>
    <w:rsid w:val="001C34DB"/>
    <w:rsid w:val="001C762F"/>
    <w:rsid w:val="001D04BF"/>
    <w:rsid w:val="001D33C8"/>
    <w:rsid w:val="001D3966"/>
    <w:rsid w:val="001E1906"/>
    <w:rsid w:val="001E1A90"/>
    <w:rsid w:val="001E49CF"/>
    <w:rsid w:val="001E4DA7"/>
    <w:rsid w:val="001E70C8"/>
    <w:rsid w:val="001F0FC1"/>
    <w:rsid w:val="001F21F9"/>
    <w:rsid w:val="001F2327"/>
    <w:rsid w:val="001F6084"/>
    <w:rsid w:val="001F662F"/>
    <w:rsid w:val="0020181A"/>
    <w:rsid w:val="002018C3"/>
    <w:rsid w:val="00205DBE"/>
    <w:rsid w:val="00206177"/>
    <w:rsid w:val="0020648E"/>
    <w:rsid w:val="00206EDC"/>
    <w:rsid w:val="00207CA6"/>
    <w:rsid w:val="00215675"/>
    <w:rsid w:val="002217BC"/>
    <w:rsid w:val="002255D0"/>
    <w:rsid w:val="00227906"/>
    <w:rsid w:val="00233B26"/>
    <w:rsid w:val="00233CD3"/>
    <w:rsid w:val="00237471"/>
    <w:rsid w:val="00237E51"/>
    <w:rsid w:val="00237EA5"/>
    <w:rsid w:val="00240ED8"/>
    <w:rsid w:val="002422EA"/>
    <w:rsid w:val="002430CE"/>
    <w:rsid w:val="00243CDF"/>
    <w:rsid w:val="0024502B"/>
    <w:rsid w:val="00245D3C"/>
    <w:rsid w:val="00246CA4"/>
    <w:rsid w:val="002472C9"/>
    <w:rsid w:val="00251759"/>
    <w:rsid w:val="002539CD"/>
    <w:rsid w:val="0025502C"/>
    <w:rsid w:val="00255299"/>
    <w:rsid w:val="00257553"/>
    <w:rsid w:val="002609D5"/>
    <w:rsid w:val="002642AD"/>
    <w:rsid w:val="00264C51"/>
    <w:rsid w:val="002702B1"/>
    <w:rsid w:val="00270684"/>
    <w:rsid w:val="0027281B"/>
    <w:rsid w:val="002735E4"/>
    <w:rsid w:val="00274F63"/>
    <w:rsid w:val="002768BF"/>
    <w:rsid w:val="00281619"/>
    <w:rsid w:val="00283E7C"/>
    <w:rsid w:val="00284508"/>
    <w:rsid w:val="0028459F"/>
    <w:rsid w:val="00284E9F"/>
    <w:rsid w:val="002857C0"/>
    <w:rsid w:val="0028729F"/>
    <w:rsid w:val="00287FD1"/>
    <w:rsid w:val="00292B3B"/>
    <w:rsid w:val="00293649"/>
    <w:rsid w:val="002952A0"/>
    <w:rsid w:val="0029690A"/>
    <w:rsid w:val="00297044"/>
    <w:rsid w:val="002A0B0C"/>
    <w:rsid w:val="002A26C5"/>
    <w:rsid w:val="002A3197"/>
    <w:rsid w:val="002A3C8B"/>
    <w:rsid w:val="002A4097"/>
    <w:rsid w:val="002A4EA1"/>
    <w:rsid w:val="002A6330"/>
    <w:rsid w:val="002A6427"/>
    <w:rsid w:val="002A749D"/>
    <w:rsid w:val="002A7E22"/>
    <w:rsid w:val="002B1856"/>
    <w:rsid w:val="002B3255"/>
    <w:rsid w:val="002B4F0C"/>
    <w:rsid w:val="002C1C33"/>
    <w:rsid w:val="002C310B"/>
    <w:rsid w:val="002C3A96"/>
    <w:rsid w:val="002C42D8"/>
    <w:rsid w:val="002C69DC"/>
    <w:rsid w:val="002C7FF2"/>
    <w:rsid w:val="002D055D"/>
    <w:rsid w:val="002D2B16"/>
    <w:rsid w:val="002D3C7D"/>
    <w:rsid w:val="002D70BE"/>
    <w:rsid w:val="002D7292"/>
    <w:rsid w:val="002E0C42"/>
    <w:rsid w:val="002E2AB7"/>
    <w:rsid w:val="002E2D33"/>
    <w:rsid w:val="002E6265"/>
    <w:rsid w:val="002E7A73"/>
    <w:rsid w:val="002F1030"/>
    <w:rsid w:val="002F1BCD"/>
    <w:rsid w:val="002F1C84"/>
    <w:rsid w:val="002F2075"/>
    <w:rsid w:val="002F31A5"/>
    <w:rsid w:val="002F4170"/>
    <w:rsid w:val="002F6182"/>
    <w:rsid w:val="002F68CC"/>
    <w:rsid w:val="0030032F"/>
    <w:rsid w:val="00302E91"/>
    <w:rsid w:val="00304DBE"/>
    <w:rsid w:val="00305660"/>
    <w:rsid w:val="003142F8"/>
    <w:rsid w:val="003157BD"/>
    <w:rsid w:val="0031706B"/>
    <w:rsid w:val="00317DD7"/>
    <w:rsid w:val="0032002F"/>
    <w:rsid w:val="00322906"/>
    <w:rsid w:val="00322B6A"/>
    <w:rsid w:val="00323F27"/>
    <w:rsid w:val="00324FAC"/>
    <w:rsid w:val="0033197F"/>
    <w:rsid w:val="003322F5"/>
    <w:rsid w:val="0033317A"/>
    <w:rsid w:val="00333C5A"/>
    <w:rsid w:val="00334B7D"/>
    <w:rsid w:val="00336EF3"/>
    <w:rsid w:val="0034023D"/>
    <w:rsid w:val="00340485"/>
    <w:rsid w:val="003418AA"/>
    <w:rsid w:val="00342252"/>
    <w:rsid w:val="00343A09"/>
    <w:rsid w:val="003472FF"/>
    <w:rsid w:val="00347F67"/>
    <w:rsid w:val="00351023"/>
    <w:rsid w:val="00352511"/>
    <w:rsid w:val="003535EC"/>
    <w:rsid w:val="003554D8"/>
    <w:rsid w:val="00356F66"/>
    <w:rsid w:val="0035710A"/>
    <w:rsid w:val="00357EC0"/>
    <w:rsid w:val="00360F25"/>
    <w:rsid w:val="00361935"/>
    <w:rsid w:val="00364994"/>
    <w:rsid w:val="00365922"/>
    <w:rsid w:val="00366E28"/>
    <w:rsid w:val="00367517"/>
    <w:rsid w:val="00370808"/>
    <w:rsid w:val="0037098D"/>
    <w:rsid w:val="00371612"/>
    <w:rsid w:val="00371737"/>
    <w:rsid w:val="00372418"/>
    <w:rsid w:val="003748F8"/>
    <w:rsid w:val="003758C7"/>
    <w:rsid w:val="00375E86"/>
    <w:rsid w:val="0038257B"/>
    <w:rsid w:val="003827EC"/>
    <w:rsid w:val="0038519F"/>
    <w:rsid w:val="00386758"/>
    <w:rsid w:val="0038704B"/>
    <w:rsid w:val="0038724E"/>
    <w:rsid w:val="003918EC"/>
    <w:rsid w:val="00391FD4"/>
    <w:rsid w:val="00392680"/>
    <w:rsid w:val="003944B2"/>
    <w:rsid w:val="003961DD"/>
    <w:rsid w:val="00397DCC"/>
    <w:rsid w:val="003A0178"/>
    <w:rsid w:val="003A364C"/>
    <w:rsid w:val="003A3F55"/>
    <w:rsid w:val="003A4396"/>
    <w:rsid w:val="003A6C44"/>
    <w:rsid w:val="003A7583"/>
    <w:rsid w:val="003A7BAC"/>
    <w:rsid w:val="003B0A37"/>
    <w:rsid w:val="003B188A"/>
    <w:rsid w:val="003B5CD7"/>
    <w:rsid w:val="003B6608"/>
    <w:rsid w:val="003C1CF5"/>
    <w:rsid w:val="003C2B1A"/>
    <w:rsid w:val="003C40DB"/>
    <w:rsid w:val="003C4630"/>
    <w:rsid w:val="003D0758"/>
    <w:rsid w:val="003D1E15"/>
    <w:rsid w:val="003D631F"/>
    <w:rsid w:val="003D71D8"/>
    <w:rsid w:val="003D74D6"/>
    <w:rsid w:val="003D7B77"/>
    <w:rsid w:val="003D7BED"/>
    <w:rsid w:val="003E160E"/>
    <w:rsid w:val="003E17E5"/>
    <w:rsid w:val="003E2CA7"/>
    <w:rsid w:val="003E3BCD"/>
    <w:rsid w:val="003E4FDD"/>
    <w:rsid w:val="003E59B6"/>
    <w:rsid w:val="003E5F57"/>
    <w:rsid w:val="003E6776"/>
    <w:rsid w:val="003E6ACF"/>
    <w:rsid w:val="003E7338"/>
    <w:rsid w:val="003F06E0"/>
    <w:rsid w:val="003F0FC1"/>
    <w:rsid w:val="003F24BB"/>
    <w:rsid w:val="003F43F2"/>
    <w:rsid w:val="003F4D41"/>
    <w:rsid w:val="004004E8"/>
    <w:rsid w:val="00400C47"/>
    <w:rsid w:val="00401DF1"/>
    <w:rsid w:val="00402D6B"/>
    <w:rsid w:val="00405048"/>
    <w:rsid w:val="00405881"/>
    <w:rsid w:val="004063A4"/>
    <w:rsid w:val="004076C0"/>
    <w:rsid w:val="004109B8"/>
    <w:rsid w:val="0041193E"/>
    <w:rsid w:val="00413733"/>
    <w:rsid w:val="00413C9B"/>
    <w:rsid w:val="00417767"/>
    <w:rsid w:val="00420EAD"/>
    <w:rsid w:val="004225F5"/>
    <w:rsid w:val="00424431"/>
    <w:rsid w:val="004256A8"/>
    <w:rsid w:val="00430231"/>
    <w:rsid w:val="00431F95"/>
    <w:rsid w:val="00432791"/>
    <w:rsid w:val="00433D36"/>
    <w:rsid w:val="00434028"/>
    <w:rsid w:val="004351AA"/>
    <w:rsid w:val="004363B7"/>
    <w:rsid w:val="004369DF"/>
    <w:rsid w:val="0043749B"/>
    <w:rsid w:val="00441155"/>
    <w:rsid w:val="004415FD"/>
    <w:rsid w:val="00443DFB"/>
    <w:rsid w:val="004444CC"/>
    <w:rsid w:val="0044469E"/>
    <w:rsid w:val="004456DA"/>
    <w:rsid w:val="00446924"/>
    <w:rsid w:val="00447132"/>
    <w:rsid w:val="00447239"/>
    <w:rsid w:val="004503FC"/>
    <w:rsid w:val="00450439"/>
    <w:rsid w:val="0045791B"/>
    <w:rsid w:val="00457FA2"/>
    <w:rsid w:val="00460B85"/>
    <w:rsid w:val="00460DA7"/>
    <w:rsid w:val="00461538"/>
    <w:rsid w:val="00462D03"/>
    <w:rsid w:val="00462EAD"/>
    <w:rsid w:val="00465EC2"/>
    <w:rsid w:val="00465FD9"/>
    <w:rsid w:val="00467A84"/>
    <w:rsid w:val="004702B0"/>
    <w:rsid w:val="0047145D"/>
    <w:rsid w:val="00473952"/>
    <w:rsid w:val="00473A22"/>
    <w:rsid w:val="00474353"/>
    <w:rsid w:val="00474B27"/>
    <w:rsid w:val="004754B2"/>
    <w:rsid w:val="004760DA"/>
    <w:rsid w:val="00481C11"/>
    <w:rsid w:val="00484E9B"/>
    <w:rsid w:val="00490A07"/>
    <w:rsid w:val="0049352F"/>
    <w:rsid w:val="0049356A"/>
    <w:rsid w:val="004935CB"/>
    <w:rsid w:val="0049367B"/>
    <w:rsid w:val="004A1BF8"/>
    <w:rsid w:val="004A2D61"/>
    <w:rsid w:val="004A300B"/>
    <w:rsid w:val="004A41DD"/>
    <w:rsid w:val="004A4854"/>
    <w:rsid w:val="004B1013"/>
    <w:rsid w:val="004B256B"/>
    <w:rsid w:val="004B32E5"/>
    <w:rsid w:val="004B4EBA"/>
    <w:rsid w:val="004B5A10"/>
    <w:rsid w:val="004B5F77"/>
    <w:rsid w:val="004C0CC4"/>
    <w:rsid w:val="004C66B5"/>
    <w:rsid w:val="004D01EB"/>
    <w:rsid w:val="004D0341"/>
    <w:rsid w:val="004D0B20"/>
    <w:rsid w:val="004D1920"/>
    <w:rsid w:val="004D1B13"/>
    <w:rsid w:val="004D2143"/>
    <w:rsid w:val="004D642E"/>
    <w:rsid w:val="004E0AAF"/>
    <w:rsid w:val="004E1528"/>
    <w:rsid w:val="004E7C06"/>
    <w:rsid w:val="004F6C75"/>
    <w:rsid w:val="00503F84"/>
    <w:rsid w:val="005040DE"/>
    <w:rsid w:val="005049A0"/>
    <w:rsid w:val="005068E3"/>
    <w:rsid w:val="00506A53"/>
    <w:rsid w:val="00507AE3"/>
    <w:rsid w:val="005103D6"/>
    <w:rsid w:val="00510C8B"/>
    <w:rsid w:val="0051123C"/>
    <w:rsid w:val="0051388A"/>
    <w:rsid w:val="00513906"/>
    <w:rsid w:val="00513C36"/>
    <w:rsid w:val="0051430F"/>
    <w:rsid w:val="005157FF"/>
    <w:rsid w:val="00520005"/>
    <w:rsid w:val="00524039"/>
    <w:rsid w:val="0052538E"/>
    <w:rsid w:val="005268A6"/>
    <w:rsid w:val="00530AA8"/>
    <w:rsid w:val="0053109F"/>
    <w:rsid w:val="0053231B"/>
    <w:rsid w:val="005324E0"/>
    <w:rsid w:val="005346CF"/>
    <w:rsid w:val="0053659A"/>
    <w:rsid w:val="00537D1F"/>
    <w:rsid w:val="00540592"/>
    <w:rsid w:val="005441C7"/>
    <w:rsid w:val="00544C96"/>
    <w:rsid w:val="005456C3"/>
    <w:rsid w:val="0054577F"/>
    <w:rsid w:val="0054746B"/>
    <w:rsid w:val="00552865"/>
    <w:rsid w:val="00553654"/>
    <w:rsid w:val="00553C69"/>
    <w:rsid w:val="00556618"/>
    <w:rsid w:val="00557922"/>
    <w:rsid w:val="0056011A"/>
    <w:rsid w:val="00564792"/>
    <w:rsid w:val="00565C4D"/>
    <w:rsid w:val="00565C75"/>
    <w:rsid w:val="00566818"/>
    <w:rsid w:val="00567B64"/>
    <w:rsid w:val="0057121B"/>
    <w:rsid w:val="00571912"/>
    <w:rsid w:val="005738E9"/>
    <w:rsid w:val="0057791F"/>
    <w:rsid w:val="005804F8"/>
    <w:rsid w:val="005811F4"/>
    <w:rsid w:val="00583A84"/>
    <w:rsid w:val="00584DB1"/>
    <w:rsid w:val="0059481B"/>
    <w:rsid w:val="005A5F46"/>
    <w:rsid w:val="005A7E7D"/>
    <w:rsid w:val="005B172C"/>
    <w:rsid w:val="005C176C"/>
    <w:rsid w:val="005C297C"/>
    <w:rsid w:val="005C2FAB"/>
    <w:rsid w:val="005C52B0"/>
    <w:rsid w:val="005C5C3A"/>
    <w:rsid w:val="005C7EBF"/>
    <w:rsid w:val="005D0ED9"/>
    <w:rsid w:val="005D2589"/>
    <w:rsid w:val="005D4DAC"/>
    <w:rsid w:val="005D7B5E"/>
    <w:rsid w:val="005D7C57"/>
    <w:rsid w:val="005E241C"/>
    <w:rsid w:val="005E2AEC"/>
    <w:rsid w:val="005E41F1"/>
    <w:rsid w:val="005F0C90"/>
    <w:rsid w:val="005F0F00"/>
    <w:rsid w:val="005F2BE7"/>
    <w:rsid w:val="005F491B"/>
    <w:rsid w:val="005F554A"/>
    <w:rsid w:val="005F611E"/>
    <w:rsid w:val="005F6DB1"/>
    <w:rsid w:val="00602451"/>
    <w:rsid w:val="006027D2"/>
    <w:rsid w:val="00602A61"/>
    <w:rsid w:val="006036BB"/>
    <w:rsid w:val="006040DA"/>
    <w:rsid w:val="00604E6F"/>
    <w:rsid w:val="006057B6"/>
    <w:rsid w:val="00606311"/>
    <w:rsid w:val="006115D9"/>
    <w:rsid w:val="00613CC9"/>
    <w:rsid w:val="00615269"/>
    <w:rsid w:val="00615CA1"/>
    <w:rsid w:val="00616F41"/>
    <w:rsid w:val="006225D5"/>
    <w:rsid w:val="00623979"/>
    <w:rsid w:val="00625763"/>
    <w:rsid w:val="00626D7C"/>
    <w:rsid w:val="00627259"/>
    <w:rsid w:val="00630036"/>
    <w:rsid w:val="0063060F"/>
    <w:rsid w:val="00633C5A"/>
    <w:rsid w:val="006347A2"/>
    <w:rsid w:val="00634D99"/>
    <w:rsid w:val="006432D7"/>
    <w:rsid w:val="006450DD"/>
    <w:rsid w:val="006461E7"/>
    <w:rsid w:val="0064666C"/>
    <w:rsid w:val="00650498"/>
    <w:rsid w:val="0065162A"/>
    <w:rsid w:val="006525D7"/>
    <w:rsid w:val="0065291E"/>
    <w:rsid w:val="0065292A"/>
    <w:rsid w:val="00656642"/>
    <w:rsid w:val="006601DC"/>
    <w:rsid w:val="0066201F"/>
    <w:rsid w:val="00662A1C"/>
    <w:rsid w:val="00662B21"/>
    <w:rsid w:val="00662F90"/>
    <w:rsid w:val="00662FC0"/>
    <w:rsid w:val="006641A8"/>
    <w:rsid w:val="0066526B"/>
    <w:rsid w:val="0066535D"/>
    <w:rsid w:val="00665B79"/>
    <w:rsid w:val="00673C6E"/>
    <w:rsid w:val="006747D3"/>
    <w:rsid w:val="00676E1D"/>
    <w:rsid w:val="006771A5"/>
    <w:rsid w:val="0068195D"/>
    <w:rsid w:val="0068227A"/>
    <w:rsid w:val="0068296F"/>
    <w:rsid w:val="006836D9"/>
    <w:rsid w:val="00683720"/>
    <w:rsid w:val="00683C37"/>
    <w:rsid w:val="00685089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6DB"/>
    <w:rsid w:val="006B79B7"/>
    <w:rsid w:val="006B7A1E"/>
    <w:rsid w:val="006C3179"/>
    <w:rsid w:val="006C3AB4"/>
    <w:rsid w:val="006C407A"/>
    <w:rsid w:val="006C571F"/>
    <w:rsid w:val="006C6DF7"/>
    <w:rsid w:val="006D1211"/>
    <w:rsid w:val="006D1C03"/>
    <w:rsid w:val="006D2EBD"/>
    <w:rsid w:val="006E186D"/>
    <w:rsid w:val="006E42BA"/>
    <w:rsid w:val="006E4622"/>
    <w:rsid w:val="006E4C62"/>
    <w:rsid w:val="006E50E6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3F18"/>
    <w:rsid w:val="00707EA4"/>
    <w:rsid w:val="007126A3"/>
    <w:rsid w:val="00712724"/>
    <w:rsid w:val="0071373E"/>
    <w:rsid w:val="00714231"/>
    <w:rsid w:val="007142A7"/>
    <w:rsid w:val="00714806"/>
    <w:rsid w:val="00716FBF"/>
    <w:rsid w:val="007175EB"/>
    <w:rsid w:val="00720348"/>
    <w:rsid w:val="00722CA0"/>
    <w:rsid w:val="007241B6"/>
    <w:rsid w:val="0072479E"/>
    <w:rsid w:val="00725D0E"/>
    <w:rsid w:val="00726CC7"/>
    <w:rsid w:val="00727A84"/>
    <w:rsid w:val="0073430F"/>
    <w:rsid w:val="007361AE"/>
    <w:rsid w:val="007403FC"/>
    <w:rsid w:val="007408F2"/>
    <w:rsid w:val="00740AC7"/>
    <w:rsid w:val="00744E50"/>
    <w:rsid w:val="00744FA9"/>
    <w:rsid w:val="00745C7A"/>
    <w:rsid w:val="007462E1"/>
    <w:rsid w:val="007466FB"/>
    <w:rsid w:val="00746F4A"/>
    <w:rsid w:val="007473FC"/>
    <w:rsid w:val="0074746E"/>
    <w:rsid w:val="007474FD"/>
    <w:rsid w:val="00747604"/>
    <w:rsid w:val="00747750"/>
    <w:rsid w:val="00752BF0"/>
    <w:rsid w:val="007530DB"/>
    <w:rsid w:val="00753739"/>
    <w:rsid w:val="00755E40"/>
    <w:rsid w:val="007569EB"/>
    <w:rsid w:val="00762AD7"/>
    <w:rsid w:val="007719B6"/>
    <w:rsid w:val="00771AE3"/>
    <w:rsid w:val="00772FB3"/>
    <w:rsid w:val="007753B0"/>
    <w:rsid w:val="00775D3B"/>
    <w:rsid w:val="0077615D"/>
    <w:rsid w:val="007766E9"/>
    <w:rsid w:val="0078258D"/>
    <w:rsid w:val="0078261B"/>
    <w:rsid w:val="007829AD"/>
    <w:rsid w:val="007847B6"/>
    <w:rsid w:val="007856D8"/>
    <w:rsid w:val="0078602F"/>
    <w:rsid w:val="00792137"/>
    <w:rsid w:val="00792CDB"/>
    <w:rsid w:val="00793A34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7775"/>
    <w:rsid w:val="007C1FAF"/>
    <w:rsid w:val="007C22C5"/>
    <w:rsid w:val="007C25D5"/>
    <w:rsid w:val="007C3FF4"/>
    <w:rsid w:val="007D5BC3"/>
    <w:rsid w:val="007D5C8B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1B3D"/>
    <w:rsid w:val="007F2D30"/>
    <w:rsid w:val="007F509D"/>
    <w:rsid w:val="007F5E1D"/>
    <w:rsid w:val="007F65E0"/>
    <w:rsid w:val="008005B2"/>
    <w:rsid w:val="0080092C"/>
    <w:rsid w:val="00801B5D"/>
    <w:rsid w:val="008023E1"/>
    <w:rsid w:val="00803279"/>
    <w:rsid w:val="0080364E"/>
    <w:rsid w:val="008036BE"/>
    <w:rsid w:val="00803A6B"/>
    <w:rsid w:val="008040AC"/>
    <w:rsid w:val="0080444B"/>
    <w:rsid w:val="00804B29"/>
    <w:rsid w:val="00805E44"/>
    <w:rsid w:val="00807CC4"/>
    <w:rsid w:val="008106D6"/>
    <w:rsid w:val="00812C31"/>
    <w:rsid w:val="00813949"/>
    <w:rsid w:val="008149FA"/>
    <w:rsid w:val="008156A0"/>
    <w:rsid w:val="00816CC9"/>
    <w:rsid w:val="0081723C"/>
    <w:rsid w:val="00817F1A"/>
    <w:rsid w:val="00820778"/>
    <w:rsid w:val="00821BE0"/>
    <w:rsid w:val="00823481"/>
    <w:rsid w:val="00825415"/>
    <w:rsid w:val="00826933"/>
    <w:rsid w:val="0082702C"/>
    <w:rsid w:val="00827260"/>
    <w:rsid w:val="0083685F"/>
    <w:rsid w:val="00843D39"/>
    <w:rsid w:val="008442D7"/>
    <w:rsid w:val="00844D5A"/>
    <w:rsid w:val="00845FF0"/>
    <w:rsid w:val="008474F2"/>
    <w:rsid w:val="00847CD1"/>
    <w:rsid w:val="00852884"/>
    <w:rsid w:val="0085340B"/>
    <w:rsid w:val="00853B60"/>
    <w:rsid w:val="00854FE0"/>
    <w:rsid w:val="00856593"/>
    <w:rsid w:val="0085755A"/>
    <w:rsid w:val="00860823"/>
    <w:rsid w:val="008649FA"/>
    <w:rsid w:val="0086500E"/>
    <w:rsid w:val="00866857"/>
    <w:rsid w:val="0087136C"/>
    <w:rsid w:val="008721EB"/>
    <w:rsid w:val="00872515"/>
    <w:rsid w:val="00872E82"/>
    <w:rsid w:val="0087309C"/>
    <w:rsid w:val="00874EA5"/>
    <w:rsid w:val="00877394"/>
    <w:rsid w:val="00880C1C"/>
    <w:rsid w:val="00880F34"/>
    <w:rsid w:val="0088111D"/>
    <w:rsid w:val="008837CE"/>
    <w:rsid w:val="00883D64"/>
    <w:rsid w:val="00887246"/>
    <w:rsid w:val="008903CE"/>
    <w:rsid w:val="00891452"/>
    <w:rsid w:val="00891EEB"/>
    <w:rsid w:val="008946A4"/>
    <w:rsid w:val="008948AB"/>
    <w:rsid w:val="00896B05"/>
    <w:rsid w:val="00897855"/>
    <w:rsid w:val="008A3727"/>
    <w:rsid w:val="008A3F74"/>
    <w:rsid w:val="008A4357"/>
    <w:rsid w:val="008A46EB"/>
    <w:rsid w:val="008A545F"/>
    <w:rsid w:val="008B2DFF"/>
    <w:rsid w:val="008B2E67"/>
    <w:rsid w:val="008B356D"/>
    <w:rsid w:val="008B6113"/>
    <w:rsid w:val="008B7000"/>
    <w:rsid w:val="008B7C2C"/>
    <w:rsid w:val="008C1FAB"/>
    <w:rsid w:val="008C2CBA"/>
    <w:rsid w:val="008C2E2B"/>
    <w:rsid w:val="008C3784"/>
    <w:rsid w:val="008C7A7E"/>
    <w:rsid w:val="008D195E"/>
    <w:rsid w:val="008D2B34"/>
    <w:rsid w:val="008D3A05"/>
    <w:rsid w:val="008D5653"/>
    <w:rsid w:val="008E080E"/>
    <w:rsid w:val="008E24C1"/>
    <w:rsid w:val="008E2D3D"/>
    <w:rsid w:val="008E30DD"/>
    <w:rsid w:val="008E3E5A"/>
    <w:rsid w:val="008E7B6E"/>
    <w:rsid w:val="008F1D30"/>
    <w:rsid w:val="008F5389"/>
    <w:rsid w:val="008F5B0B"/>
    <w:rsid w:val="008F7068"/>
    <w:rsid w:val="008F711A"/>
    <w:rsid w:val="0090185C"/>
    <w:rsid w:val="00901AEC"/>
    <w:rsid w:val="00902C59"/>
    <w:rsid w:val="009047E1"/>
    <w:rsid w:val="00905DEB"/>
    <w:rsid w:val="0090646C"/>
    <w:rsid w:val="0090676E"/>
    <w:rsid w:val="00911D25"/>
    <w:rsid w:val="00912E04"/>
    <w:rsid w:val="00914FB9"/>
    <w:rsid w:val="00915F51"/>
    <w:rsid w:val="00916943"/>
    <w:rsid w:val="00917A56"/>
    <w:rsid w:val="00920113"/>
    <w:rsid w:val="00924FAD"/>
    <w:rsid w:val="00927051"/>
    <w:rsid w:val="00931A8D"/>
    <w:rsid w:val="00933A29"/>
    <w:rsid w:val="00934FE3"/>
    <w:rsid w:val="00935E89"/>
    <w:rsid w:val="00936B56"/>
    <w:rsid w:val="0093765C"/>
    <w:rsid w:val="009415B6"/>
    <w:rsid w:val="00942D44"/>
    <w:rsid w:val="00944CC5"/>
    <w:rsid w:val="00950DCA"/>
    <w:rsid w:val="00951BC8"/>
    <w:rsid w:val="00952042"/>
    <w:rsid w:val="009522EC"/>
    <w:rsid w:val="00952987"/>
    <w:rsid w:val="00953D99"/>
    <w:rsid w:val="00954525"/>
    <w:rsid w:val="00954DF4"/>
    <w:rsid w:val="00960888"/>
    <w:rsid w:val="00962C5C"/>
    <w:rsid w:val="0096534A"/>
    <w:rsid w:val="00970228"/>
    <w:rsid w:val="009718A3"/>
    <w:rsid w:val="00972024"/>
    <w:rsid w:val="0097233B"/>
    <w:rsid w:val="00973295"/>
    <w:rsid w:val="009750DB"/>
    <w:rsid w:val="0097743E"/>
    <w:rsid w:val="0097774F"/>
    <w:rsid w:val="00977851"/>
    <w:rsid w:val="009805EA"/>
    <w:rsid w:val="009808D5"/>
    <w:rsid w:val="00980C97"/>
    <w:rsid w:val="00982697"/>
    <w:rsid w:val="00984875"/>
    <w:rsid w:val="00987331"/>
    <w:rsid w:val="00993C03"/>
    <w:rsid w:val="00995E70"/>
    <w:rsid w:val="009966E1"/>
    <w:rsid w:val="009A1267"/>
    <w:rsid w:val="009A1779"/>
    <w:rsid w:val="009A27D6"/>
    <w:rsid w:val="009A4D08"/>
    <w:rsid w:val="009A5AA2"/>
    <w:rsid w:val="009A6C52"/>
    <w:rsid w:val="009A7677"/>
    <w:rsid w:val="009B0A46"/>
    <w:rsid w:val="009B4D75"/>
    <w:rsid w:val="009B54CC"/>
    <w:rsid w:val="009B5C23"/>
    <w:rsid w:val="009B71B8"/>
    <w:rsid w:val="009B72BB"/>
    <w:rsid w:val="009C2651"/>
    <w:rsid w:val="009C3CCF"/>
    <w:rsid w:val="009C4A64"/>
    <w:rsid w:val="009C5021"/>
    <w:rsid w:val="009D0058"/>
    <w:rsid w:val="009D17AB"/>
    <w:rsid w:val="009D2845"/>
    <w:rsid w:val="009D4D23"/>
    <w:rsid w:val="009D60FD"/>
    <w:rsid w:val="009D6F66"/>
    <w:rsid w:val="009E2564"/>
    <w:rsid w:val="009E312F"/>
    <w:rsid w:val="009E37F3"/>
    <w:rsid w:val="009E6C29"/>
    <w:rsid w:val="009E76CD"/>
    <w:rsid w:val="009F1593"/>
    <w:rsid w:val="009F4380"/>
    <w:rsid w:val="009F4AA8"/>
    <w:rsid w:val="009F5E6C"/>
    <w:rsid w:val="009F73EE"/>
    <w:rsid w:val="009F79B1"/>
    <w:rsid w:val="00A025D8"/>
    <w:rsid w:val="00A05479"/>
    <w:rsid w:val="00A076DC"/>
    <w:rsid w:val="00A11168"/>
    <w:rsid w:val="00A12068"/>
    <w:rsid w:val="00A1338F"/>
    <w:rsid w:val="00A1354C"/>
    <w:rsid w:val="00A15DE7"/>
    <w:rsid w:val="00A201F5"/>
    <w:rsid w:val="00A204C8"/>
    <w:rsid w:val="00A23456"/>
    <w:rsid w:val="00A245B2"/>
    <w:rsid w:val="00A316B3"/>
    <w:rsid w:val="00A344DA"/>
    <w:rsid w:val="00A355F0"/>
    <w:rsid w:val="00A35645"/>
    <w:rsid w:val="00A41E58"/>
    <w:rsid w:val="00A456C2"/>
    <w:rsid w:val="00A45DB4"/>
    <w:rsid w:val="00A46F3C"/>
    <w:rsid w:val="00A50393"/>
    <w:rsid w:val="00A50CD6"/>
    <w:rsid w:val="00A516FA"/>
    <w:rsid w:val="00A5282E"/>
    <w:rsid w:val="00A52954"/>
    <w:rsid w:val="00A5296A"/>
    <w:rsid w:val="00A54D2B"/>
    <w:rsid w:val="00A55722"/>
    <w:rsid w:val="00A5577C"/>
    <w:rsid w:val="00A5606B"/>
    <w:rsid w:val="00A569FC"/>
    <w:rsid w:val="00A57404"/>
    <w:rsid w:val="00A57AF8"/>
    <w:rsid w:val="00A625E5"/>
    <w:rsid w:val="00A62712"/>
    <w:rsid w:val="00A6350D"/>
    <w:rsid w:val="00A643B8"/>
    <w:rsid w:val="00A64879"/>
    <w:rsid w:val="00A65DE3"/>
    <w:rsid w:val="00A6781A"/>
    <w:rsid w:val="00A67AE1"/>
    <w:rsid w:val="00A67E53"/>
    <w:rsid w:val="00A70E15"/>
    <w:rsid w:val="00A70E49"/>
    <w:rsid w:val="00A728E9"/>
    <w:rsid w:val="00A734DC"/>
    <w:rsid w:val="00A73BC6"/>
    <w:rsid w:val="00A7774D"/>
    <w:rsid w:val="00A778A7"/>
    <w:rsid w:val="00A77E0D"/>
    <w:rsid w:val="00A77EC1"/>
    <w:rsid w:val="00A80F6B"/>
    <w:rsid w:val="00A818DC"/>
    <w:rsid w:val="00A85D05"/>
    <w:rsid w:val="00A86DA3"/>
    <w:rsid w:val="00A86EC7"/>
    <w:rsid w:val="00A879E1"/>
    <w:rsid w:val="00A91DE7"/>
    <w:rsid w:val="00A91F6F"/>
    <w:rsid w:val="00A929B4"/>
    <w:rsid w:val="00A93719"/>
    <w:rsid w:val="00A9511A"/>
    <w:rsid w:val="00A95ED2"/>
    <w:rsid w:val="00AA260D"/>
    <w:rsid w:val="00AA65B7"/>
    <w:rsid w:val="00AB715B"/>
    <w:rsid w:val="00AB7FF2"/>
    <w:rsid w:val="00AC1D24"/>
    <w:rsid w:val="00AC7D53"/>
    <w:rsid w:val="00AD0560"/>
    <w:rsid w:val="00AD0A61"/>
    <w:rsid w:val="00AD1AE8"/>
    <w:rsid w:val="00AD2B47"/>
    <w:rsid w:val="00AD301F"/>
    <w:rsid w:val="00AD4E2B"/>
    <w:rsid w:val="00AD5C04"/>
    <w:rsid w:val="00AD6B55"/>
    <w:rsid w:val="00AE0485"/>
    <w:rsid w:val="00AE0C1F"/>
    <w:rsid w:val="00AE3183"/>
    <w:rsid w:val="00AE67A4"/>
    <w:rsid w:val="00AE6AB5"/>
    <w:rsid w:val="00AE6EC8"/>
    <w:rsid w:val="00AE7B58"/>
    <w:rsid w:val="00AF0C4A"/>
    <w:rsid w:val="00AF0F92"/>
    <w:rsid w:val="00AF1BCE"/>
    <w:rsid w:val="00AF22C1"/>
    <w:rsid w:val="00AF237C"/>
    <w:rsid w:val="00AF3CB7"/>
    <w:rsid w:val="00AF77A8"/>
    <w:rsid w:val="00AF77E1"/>
    <w:rsid w:val="00AF7B4C"/>
    <w:rsid w:val="00B006B5"/>
    <w:rsid w:val="00B01BD4"/>
    <w:rsid w:val="00B029CC"/>
    <w:rsid w:val="00B035EE"/>
    <w:rsid w:val="00B03F37"/>
    <w:rsid w:val="00B04554"/>
    <w:rsid w:val="00B05257"/>
    <w:rsid w:val="00B05E36"/>
    <w:rsid w:val="00B06DC2"/>
    <w:rsid w:val="00B10A77"/>
    <w:rsid w:val="00B10E17"/>
    <w:rsid w:val="00B15C4E"/>
    <w:rsid w:val="00B16198"/>
    <w:rsid w:val="00B16239"/>
    <w:rsid w:val="00B1627B"/>
    <w:rsid w:val="00B16B5E"/>
    <w:rsid w:val="00B21E6B"/>
    <w:rsid w:val="00B22DBD"/>
    <w:rsid w:val="00B24EA3"/>
    <w:rsid w:val="00B3066B"/>
    <w:rsid w:val="00B30809"/>
    <w:rsid w:val="00B339BE"/>
    <w:rsid w:val="00B33E87"/>
    <w:rsid w:val="00B407E3"/>
    <w:rsid w:val="00B417DB"/>
    <w:rsid w:val="00B420E0"/>
    <w:rsid w:val="00B44A1F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0C4B"/>
    <w:rsid w:val="00B72005"/>
    <w:rsid w:val="00B723C6"/>
    <w:rsid w:val="00B72684"/>
    <w:rsid w:val="00B72933"/>
    <w:rsid w:val="00B73023"/>
    <w:rsid w:val="00B732D4"/>
    <w:rsid w:val="00B73565"/>
    <w:rsid w:val="00B7548A"/>
    <w:rsid w:val="00B7640F"/>
    <w:rsid w:val="00B777AB"/>
    <w:rsid w:val="00B808CD"/>
    <w:rsid w:val="00B8162F"/>
    <w:rsid w:val="00B817A6"/>
    <w:rsid w:val="00B94AD3"/>
    <w:rsid w:val="00B951BD"/>
    <w:rsid w:val="00B95A38"/>
    <w:rsid w:val="00BA0224"/>
    <w:rsid w:val="00BA0720"/>
    <w:rsid w:val="00BA209A"/>
    <w:rsid w:val="00BA28DB"/>
    <w:rsid w:val="00BA61C2"/>
    <w:rsid w:val="00BA6FAC"/>
    <w:rsid w:val="00BA7EA3"/>
    <w:rsid w:val="00BB0FBD"/>
    <w:rsid w:val="00BB295F"/>
    <w:rsid w:val="00BB2E73"/>
    <w:rsid w:val="00BB4D15"/>
    <w:rsid w:val="00BB5A43"/>
    <w:rsid w:val="00BB5D32"/>
    <w:rsid w:val="00BB645D"/>
    <w:rsid w:val="00BC162B"/>
    <w:rsid w:val="00BC2950"/>
    <w:rsid w:val="00BC3609"/>
    <w:rsid w:val="00BC3678"/>
    <w:rsid w:val="00BC6E7A"/>
    <w:rsid w:val="00BD2E67"/>
    <w:rsid w:val="00BD515A"/>
    <w:rsid w:val="00BD6ACE"/>
    <w:rsid w:val="00BD74C8"/>
    <w:rsid w:val="00BE0C77"/>
    <w:rsid w:val="00BE41B2"/>
    <w:rsid w:val="00BE5037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6FB9"/>
    <w:rsid w:val="00BF7333"/>
    <w:rsid w:val="00BF7B2E"/>
    <w:rsid w:val="00C0028E"/>
    <w:rsid w:val="00C01DE1"/>
    <w:rsid w:val="00C02FB6"/>
    <w:rsid w:val="00C04B15"/>
    <w:rsid w:val="00C0503D"/>
    <w:rsid w:val="00C06414"/>
    <w:rsid w:val="00C068B4"/>
    <w:rsid w:val="00C07C88"/>
    <w:rsid w:val="00C1010E"/>
    <w:rsid w:val="00C1375C"/>
    <w:rsid w:val="00C141FA"/>
    <w:rsid w:val="00C14C6B"/>
    <w:rsid w:val="00C152FA"/>
    <w:rsid w:val="00C15C6A"/>
    <w:rsid w:val="00C17276"/>
    <w:rsid w:val="00C175C9"/>
    <w:rsid w:val="00C175F9"/>
    <w:rsid w:val="00C200E3"/>
    <w:rsid w:val="00C21F1E"/>
    <w:rsid w:val="00C2400F"/>
    <w:rsid w:val="00C25352"/>
    <w:rsid w:val="00C25F92"/>
    <w:rsid w:val="00C30581"/>
    <w:rsid w:val="00C30BA6"/>
    <w:rsid w:val="00C32A1F"/>
    <w:rsid w:val="00C32B5A"/>
    <w:rsid w:val="00C355EE"/>
    <w:rsid w:val="00C37B36"/>
    <w:rsid w:val="00C4016A"/>
    <w:rsid w:val="00C41E66"/>
    <w:rsid w:val="00C42362"/>
    <w:rsid w:val="00C42365"/>
    <w:rsid w:val="00C43283"/>
    <w:rsid w:val="00C45223"/>
    <w:rsid w:val="00C458EA"/>
    <w:rsid w:val="00C460B3"/>
    <w:rsid w:val="00C46487"/>
    <w:rsid w:val="00C533BD"/>
    <w:rsid w:val="00C53BC3"/>
    <w:rsid w:val="00C57827"/>
    <w:rsid w:val="00C600F5"/>
    <w:rsid w:val="00C61D36"/>
    <w:rsid w:val="00C61FD8"/>
    <w:rsid w:val="00C64456"/>
    <w:rsid w:val="00C65931"/>
    <w:rsid w:val="00C65F98"/>
    <w:rsid w:val="00C6693B"/>
    <w:rsid w:val="00C710F3"/>
    <w:rsid w:val="00C71A68"/>
    <w:rsid w:val="00C73B50"/>
    <w:rsid w:val="00C7539F"/>
    <w:rsid w:val="00C76383"/>
    <w:rsid w:val="00C76C13"/>
    <w:rsid w:val="00C805B5"/>
    <w:rsid w:val="00C85BB1"/>
    <w:rsid w:val="00C86919"/>
    <w:rsid w:val="00C94D1A"/>
    <w:rsid w:val="00C95E92"/>
    <w:rsid w:val="00CA1D92"/>
    <w:rsid w:val="00CA28F3"/>
    <w:rsid w:val="00CA4D65"/>
    <w:rsid w:val="00CB01D8"/>
    <w:rsid w:val="00CB0802"/>
    <w:rsid w:val="00CB26EE"/>
    <w:rsid w:val="00CB286A"/>
    <w:rsid w:val="00CB39EE"/>
    <w:rsid w:val="00CB4564"/>
    <w:rsid w:val="00CB56EA"/>
    <w:rsid w:val="00CB6882"/>
    <w:rsid w:val="00CC2C64"/>
    <w:rsid w:val="00CC5BB1"/>
    <w:rsid w:val="00CC639B"/>
    <w:rsid w:val="00CC63B7"/>
    <w:rsid w:val="00CC67A1"/>
    <w:rsid w:val="00CC6B85"/>
    <w:rsid w:val="00CC7E4A"/>
    <w:rsid w:val="00CD083B"/>
    <w:rsid w:val="00CD0D96"/>
    <w:rsid w:val="00CD0FCA"/>
    <w:rsid w:val="00CD251B"/>
    <w:rsid w:val="00CD41BB"/>
    <w:rsid w:val="00CD4CAC"/>
    <w:rsid w:val="00CD6610"/>
    <w:rsid w:val="00CE06C5"/>
    <w:rsid w:val="00CE0F89"/>
    <w:rsid w:val="00CE2E3C"/>
    <w:rsid w:val="00CE313F"/>
    <w:rsid w:val="00CE40B7"/>
    <w:rsid w:val="00CE45AC"/>
    <w:rsid w:val="00CE4BF3"/>
    <w:rsid w:val="00CE5495"/>
    <w:rsid w:val="00CE760B"/>
    <w:rsid w:val="00CE78A2"/>
    <w:rsid w:val="00CF000C"/>
    <w:rsid w:val="00CF00FF"/>
    <w:rsid w:val="00CF509E"/>
    <w:rsid w:val="00CF54F2"/>
    <w:rsid w:val="00CF5EF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16149"/>
    <w:rsid w:val="00D16DA2"/>
    <w:rsid w:val="00D2083A"/>
    <w:rsid w:val="00D21AD8"/>
    <w:rsid w:val="00D23157"/>
    <w:rsid w:val="00D25B58"/>
    <w:rsid w:val="00D27F86"/>
    <w:rsid w:val="00D303B1"/>
    <w:rsid w:val="00D32749"/>
    <w:rsid w:val="00D327FB"/>
    <w:rsid w:val="00D344E1"/>
    <w:rsid w:val="00D41C14"/>
    <w:rsid w:val="00D42BD7"/>
    <w:rsid w:val="00D4360B"/>
    <w:rsid w:val="00D43D67"/>
    <w:rsid w:val="00D44E9A"/>
    <w:rsid w:val="00D45238"/>
    <w:rsid w:val="00D472ED"/>
    <w:rsid w:val="00D50FE7"/>
    <w:rsid w:val="00D51021"/>
    <w:rsid w:val="00D5127A"/>
    <w:rsid w:val="00D53145"/>
    <w:rsid w:val="00D53672"/>
    <w:rsid w:val="00D5555E"/>
    <w:rsid w:val="00D57071"/>
    <w:rsid w:val="00D60161"/>
    <w:rsid w:val="00D61D77"/>
    <w:rsid w:val="00D62457"/>
    <w:rsid w:val="00D64225"/>
    <w:rsid w:val="00D64CB2"/>
    <w:rsid w:val="00D65D8A"/>
    <w:rsid w:val="00D662EA"/>
    <w:rsid w:val="00D675E2"/>
    <w:rsid w:val="00D7360E"/>
    <w:rsid w:val="00D73CA7"/>
    <w:rsid w:val="00D757CF"/>
    <w:rsid w:val="00D77367"/>
    <w:rsid w:val="00D778BB"/>
    <w:rsid w:val="00D77B2E"/>
    <w:rsid w:val="00D814F2"/>
    <w:rsid w:val="00D82029"/>
    <w:rsid w:val="00D8308B"/>
    <w:rsid w:val="00D8506A"/>
    <w:rsid w:val="00D86554"/>
    <w:rsid w:val="00D87C98"/>
    <w:rsid w:val="00D87E32"/>
    <w:rsid w:val="00D93A6B"/>
    <w:rsid w:val="00D94386"/>
    <w:rsid w:val="00D95C7F"/>
    <w:rsid w:val="00D96F54"/>
    <w:rsid w:val="00D97227"/>
    <w:rsid w:val="00DA2454"/>
    <w:rsid w:val="00DA2C7D"/>
    <w:rsid w:val="00DA32BC"/>
    <w:rsid w:val="00DA39AA"/>
    <w:rsid w:val="00DA484E"/>
    <w:rsid w:val="00DA583F"/>
    <w:rsid w:val="00DB1042"/>
    <w:rsid w:val="00DB4408"/>
    <w:rsid w:val="00DB4962"/>
    <w:rsid w:val="00DB548E"/>
    <w:rsid w:val="00DB659A"/>
    <w:rsid w:val="00DB74B1"/>
    <w:rsid w:val="00DB7F2C"/>
    <w:rsid w:val="00DC1699"/>
    <w:rsid w:val="00DC2789"/>
    <w:rsid w:val="00DC29DA"/>
    <w:rsid w:val="00DC4F51"/>
    <w:rsid w:val="00DC4F8A"/>
    <w:rsid w:val="00DC70D9"/>
    <w:rsid w:val="00DC7132"/>
    <w:rsid w:val="00DD114F"/>
    <w:rsid w:val="00DD26A7"/>
    <w:rsid w:val="00DD28E8"/>
    <w:rsid w:val="00DD3B5A"/>
    <w:rsid w:val="00DD506D"/>
    <w:rsid w:val="00DD604A"/>
    <w:rsid w:val="00DD7A24"/>
    <w:rsid w:val="00DE02EB"/>
    <w:rsid w:val="00DE287B"/>
    <w:rsid w:val="00DE2B98"/>
    <w:rsid w:val="00DE3181"/>
    <w:rsid w:val="00DE3C72"/>
    <w:rsid w:val="00DE3F90"/>
    <w:rsid w:val="00DE5DDB"/>
    <w:rsid w:val="00DE5E37"/>
    <w:rsid w:val="00DE7008"/>
    <w:rsid w:val="00DF0B63"/>
    <w:rsid w:val="00DF0DD6"/>
    <w:rsid w:val="00DF3323"/>
    <w:rsid w:val="00DF4F3A"/>
    <w:rsid w:val="00DF547A"/>
    <w:rsid w:val="00DF5D98"/>
    <w:rsid w:val="00DF77E6"/>
    <w:rsid w:val="00DF7DA1"/>
    <w:rsid w:val="00E01593"/>
    <w:rsid w:val="00E01C0E"/>
    <w:rsid w:val="00E04095"/>
    <w:rsid w:val="00E04FBC"/>
    <w:rsid w:val="00E05BC6"/>
    <w:rsid w:val="00E0675A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081D"/>
    <w:rsid w:val="00E20A4D"/>
    <w:rsid w:val="00E22172"/>
    <w:rsid w:val="00E251B1"/>
    <w:rsid w:val="00E25423"/>
    <w:rsid w:val="00E2658C"/>
    <w:rsid w:val="00E31ACC"/>
    <w:rsid w:val="00E32639"/>
    <w:rsid w:val="00E33BAE"/>
    <w:rsid w:val="00E361BF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67D03"/>
    <w:rsid w:val="00E73109"/>
    <w:rsid w:val="00E73320"/>
    <w:rsid w:val="00E738E8"/>
    <w:rsid w:val="00E73CCE"/>
    <w:rsid w:val="00E73F4C"/>
    <w:rsid w:val="00E74703"/>
    <w:rsid w:val="00E7554E"/>
    <w:rsid w:val="00E76F1B"/>
    <w:rsid w:val="00E7762D"/>
    <w:rsid w:val="00E77FF3"/>
    <w:rsid w:val="00E812BC"/>
    <w:rsid w:val="00E82B80"/>
    <w:rsid w:val="00E85DE9"/>
    <w:rsid w:val="00E86583"/>
    <w:rsid w:val="00E86CD6"/>
    <w:rsid w:val="00E87769"/>
    <w:rsid w:val="00E90757"/>
    <w:rsid w:val="00E91BFA"/>
    <w:rsid w:val="00E91F51"/>
    <w:rsid w:val="00E955E1"/>
    <w:rsid w:val="00E970F8"/>
    <w:rsid w:val="00EA39B1"/>
    <w:rsid w:val="00EA581A"/>
    <w:rsid w:val="00EB1A48"/>
    <w:rsid w:val="00EB247C"/>
    <w:rsid w:val="00EB3CBB"/>
    <w:rsid w:val="00EB5D3B"/>
    <w:rsid w:val="00EB5D6D"/>
    <w:rsid w:val="00EC1E59"/>
    <w:rsid w:val="00EC4C4C"/>
    <w:rsid w:val="00EC52AF"/>
    <w:rsid w:val="00ED1751"/>
    <w:rsid w:val="00ED2E74"/>
    <w:rsid w:val="00ED3AB0"/>
    <w:rsid w:val="00ED4361"/>
    <w:rsid w:val="00EE0039"/>
    <w:rsid w:val="00EE0B50"/>
    <w:rsid w:val="00EE412F"/>
    <w:rsid w:val="00EE4D68"/>
    <w:rsid w:val="00EF1902"/>
    <w:rsid w:val="00EF7F51"/>
    <w:rsid w:val="00F00E70"/>
    <w:rsid w:val="00F043E8"/>
    <w:rsid w:val="00F04475"/>
    <w:rsid w:val="00F04C66"/>
    <w:rsid w:val="00F054EE"/>
    <w:rsid w:val="00F0564C"/>
    <w:rsid w:val="00F06A05"/>
    <w:rsid w:val="00F10298"/>
    <w:rsid w:val="00F10B05"/>
    <w:rsid w:val="00F13408"/>
    <w:rsid w:val="00F14652"/>
    <w:rsid w:val="00F14C90"/>
    <w:rsid w:val="00F1594E"/>
    <w:rsid w:val="00F15B23"/>
    <w:rsid w:val="00F20D2C"/>
    <w:rsid w:val="00F222DA"/>
    <w:rsid w:val="00F23729"/>
    <w:rsid w:val="00F23CBE"/>
    <w:rsid w:val="00F24D7E"/>
    <w:rsid w:val="00F25710"/>
    <w:rsid w:val="00F31746"/>
    <w:rsid w:val="00F32E12"/>
    <w:rsid w:val="00F33740"/>
    <w:rsid w:val="00F362C6"/>
    <w:rsid w:val="00F362CB"/>
    <w:rsid w:val="00F367CF"/>
    <w:rsid w:val="00F379A2"/>
    <w:rsid w:val="00F42014"/>
    <w:rsid w:val="00F42053"/>
    <w:rsid w:val="00F42475"/>
    <w:rsid w:val="00F427AC"/>
    <w:rsid w:val="00F42A2B"/>
    <w:rsid w:val="00F42D2A"/>
    <w:rsid w:val="00F42F7C"/>
    <w:rsid w:val="00F4692C"/>
    <w:rsid w:val="00F477F3"/>
    <w:rsid w:val="00F511B6"/>
    <w:rsid w:val="00F5342D"/>
    <w:rsid w:val="00F5350D"/>
    <w:rsid w:val="00F546A9"/>
    <w:rsid w:val="00F54F74"/>
    <w:rsid w:val="00F55615"/>
    <w:rsid w:val="00F57699"/>
    <w:rsid w:val="00F606F2"/>
    <w:rsid w:val="00F627C6"/>
    <w:rsid w:val="00F62A33"/>
    <w:rsid w:val="00F648C1"/>
    <w:rsid w:val="00F67022"/>
    <w:rsid w:val="00F727CD"/>
    <w:rsid w:val="00F72D8B"/>
    <w:rsid w:val="00F7384A"/>
    <w:rsid w:val="00F74573"/>
    <w:rsid w:val="00F7524C"/>
    <w:rsid w:val="00F83A95"/>
    <w:rsid w:val="00F83F0D"/>
    <w:rsid w:val="00F91863"/>
    <w:rsid w:val="00F91E07"/>
    <w:rsid w:val="00F92999"/>
    <w:rsid w:val="00F92B2B"/>
    <w:rsid w:val="00F938AE"/>
    <w:rsid w:val="00F95466"/>
    <w:rsid w:val="00FA125D"/>
    <w:rsid w:val="00FA13DF"/>
    <w:rsid w:val="00FA18A5"/>
    <w:rsid w:val="00FA485A"/>
    <w:rsid w:val="00FB2C25"/>
    <w:rsid w:val="00FB45B4"/>
    <w:rsid w:val="00FB4A1D"/>
    <w:rsid w:val="00FB4FD5"/>
    <w:rsid w:val="00FC130A"/>
    <w:rsid w:val="00FC1375"/>
    <w:rsid w:val="00FC2466"/>
    <w:rsid w:val="00FC3C47"/>
    <w:rsid w:val="00FC4995"/>
    <w:rsid w:val="00FC4D28"/>
    <w:rsid w:val="00FC5FDA"/>
    <w:rsid w:val="00FC656F"/>
    <w:rsid w:val="00FD083C"/>
    <w:rsid w:val="00FD1AB9"/>
    <w:rsid w:val="00FD2779"/>
    <w:rsid w:val="00FD3B66"/>
    <w:rsid w:val="00FD5792"/>
    <w:rsid w:val="00FD7230"/>
    <w:rsid w:val="00FE0AC6"/>
    <w:rsid w:val="00FE12D6"/>
    <w:rsid w:val="00FE1D4E"/>
    <w:rsid w:val="00FE1ED9"/>
    <w:rsid w:val="00FE2620"/>
    <w:rsid w:val="00FE4102"/>
    <w:rsid w:val="00FE6CBF"/>
    <w:rsid w:val="00FE7B47"/>
    <w:rsid w:val="00FE7E55"/>
    <w:rsid w:val="00FF2D4B"/>
    <w:rsid w:val="00FF388C"/>
    <w:rsid w:val="00FF3A00"/>
    <w:rsid w:val="00FF694D"/>
    <w:rsid w:val="00FF6C79"/>
    <w:rsid w:val="00FF6CC1"/>
    <w:rsid w:val="067B1659"/>
    <w:rsid w:val="096E5360"/>
    <w:rsid w:val="0AC91106"/>
    <w:rsid w:val="0CB736B5"/>
    <w:rsid w:val="23396508"/>
    <w:rsid w:val="28276D1C"/>
    <w:rsid w:val="29244562"/>
    <w:rsid w:val="2C70301D"/>
    <w:rsid w:val="2F8C0251"/>
    <w:rsid w:val="3AF8303F"/>
    <w:rsid w:val="43326C5C"/>
    <w:rsid w:val="479D6993"/>
    <w:rsid w:val="4C034649"/>
    <w:rsid w:val="4E5F50AA"/>
    <w:rsid w:val="50250E2A"/>
    <w:rsid w:val="5C27742B"/>
    <w:rsid w:val="5F1C69AB"/>
    <w:rsid w:val="652D50E2"/>
    <w:rsid w:val="6E937BFD"/>
    <w:rsid w:val="7654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C450B4D-F162-4E7E-B6C9-52908A72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B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D0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0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0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D0B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D0B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D0B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4D0B20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4D0B20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4D0B20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4D0B20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4D0B20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4D0B20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4D0B2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D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D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D0B20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4D0B20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4D0B20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4D0B20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4D0B20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4D0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4D0B20"/>
    <w:rPr>
      <w:color w:val="0563C1" w:themeColor="hyperlink"/>
      <w:u w:val="single"/>
    </w:rPr>
  </w:style>
  <w:style w:type="table" w:styleId="aa">
    <w:name w:val="Table Grid"/>
    <w:basedOn w:val="a1"/>
    <w:qFormat/>
    <w:rsid w:val="004D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4D0B2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D0B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4D0B2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D0B2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D0B20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4D0B2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4D0B20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4D0B2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4D0B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4D0B20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4D0B20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4D0B20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4D0B2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4D0B2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rsid w:val="007F2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EDEDE"/>
                        <w:left w:val="single" w:sz="2" w:space="0" w:color="DEDEDE"/>
                        <w:bottom w:val="single" w:sz="2" w:space="0" w:color="DEDEDE"/>
                        <w:right w:val="single" w:sz="2" w:space="0" w:color="DEDEDE"/>
                      </w:divBdr>
                      <w:divsChild>
                        <w:div w:id="3474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6066">
                              <w:marLeft w:val="0"/>
                              <w:marRight w:val="21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EEEEE"/>
                            <w:left w:val="none" w:sz="0" w:space="3" w:color="auto"/>
                            <w:bottom w:val="single" w:sz="2" w:space="3" w:color="EEEEEE"/>
                            <w:right w:val="single" w:sz="2" w:space="3" w:color="EEEEEE"/>
                          </w:divBdr>
                          <w:divsChild>
                            <w:div w:id="584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5D102-9055-4BC4-9EF7-89B1EAA5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1495</TotalTime>
  <Pages>36</Pages>
  <Words>4480</Words>
  <Characters>25537</Characters>
  <Application>Microsoft Office Word</Application>
  <DocSecurity>0</DocSecurity>
  <Lines>212</Lines>
  <Paragraphs>59</Paragraphs>
  <ScaleCrop>false</ScaleCrop>
  <Company>Huawei Technologies Co.,Ltd.</Company>
  <LinksUpToDate>false</LinksUpToDate>
  <CharactersWithSpaces>29958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JamesSoft</dc:creator>
  <cp:lastModifiedBy>James</cp:lastModifiedBy>
  <cp:revision>53</cp:revision>
  <dcterms:created xsi:type="dcterms:W3CDTF">2020-05-05T00:28:00Z</dcterms:created>
  <dcterms:modified xsi:type="dcterms:W3CDTF">2020-05-25T23:14:00Z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